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25656" w:rsidP="6A099D28" w:rsidRDefault="00825656" w14:paraId="1007652A" w14:noSpellErr="1" w14:textId="45E33E08">
      <w:pPr>
        <w:pStyle w:val="Normal"/>
      </w:pPr>
    </w:p>
    <w:p w:rsidR="00C6554A" w:rsidP="6A099D28" w:rsidRDefault="000F471E" w14:paraId="6BA7B572" w14:textId="632A31C7">
      <w:pPr>
        <w:pStyle w:val="Title"/>
        <w:pBdr>
          <w:top w:val="single" w:color="000000" w:sz="4" w:space="4"/>
          <w:left w:val="single" w:color="000000" w:sz="4" w:space="4"/>
          <w:bottom w:val="single" w:color="000000" w:sz="4" w:space="4"/>
          <w:right w:val="single" w:color="000000" w:sz="4" w:space="4"/>
        </w:pBdr>
      </w:pPr>
    </w:p>
    <w:p w:rsidR="00C6554A" w:rsidP="6A099D28" w:rsidRDefault="000F471E" w14:paraId="33FEE833" w14:textId="0C915687">
      <w:pPr>
        <w:pStyle w:val="Title"/>
        <w:pBdr>
          <w:top w:val="single" w:color="000000" w:sz="4" w:space="4"/>
          <w:left w:val="single" w:color="000000" w:sz="4" w:space="4"/>
          <w:bottom w:val="single" w:color="000000" w:sz="4" w:space="4"/>
          <w:right w:val="single" w:color="000000" w:sz="4" w:space="4"/>
        </w:pBdr>
      </w:pPr>
    </w:p>
    <w:p w:rsidR="00C6554A" w:rsidP="6A099D28" w:rsidRDefault="000F471E" w14:paraId="06C33064" w14:textId="1D3709EE">
      <w:pPr>
        <w:pStyle w:val="Title"/>
        <w:pBdr>
          <w:top w:val="single" w:color="000000" w:sz="4" w:space="4"/>
          <w:left w:val="single" w:color="000000" w:sz="4" w:space="4"/>
          <w:bottom w:val="single" w:color="000000" w:sz="4" w:space="4"/>
          <w:right w:val="single" w:color="000000" w:sz="4" w:space="4"/>
        </w:pBdr>
      </w:pPr>
      <w:r w:rsidR="33EA52EB">
        <w:rPr/>
        <w:t>Research Report</w:t>
      </w:r>
      <w:r w:rsidR="53F074C0">
        <w:rPr/>
        <w:t xml:space="preserve"> and Design Planning</w:t>
      </w:r>
    </w:p>
    <w:p w:rsidR="005706D0" w:rsidP="6A099D28" w:rsidRDefault="006F4E99" w14:paraId="0C653400" w14:textId="13DB4C01" w14:noSpellErr="1">
      <w:pPr>
        <w:pStyle w:val="Subtitle"/>
        <w:pBdr>
          <w:top w:val="single" w:color="000000" w:sz="4" w:space="4"/>
          <w:left w:val="single" w:color="000000" w:sz="4" w:space="4"/>
          <w:bottom w:val="single" w:color="000000" w:sz="4" w:space="4"/>
          <w:right w:val="single" w:color="000000" w:sz="4" w:space="4"/>
        </w:pBdr>
        <w:rPr/>
      </w:pPr>
      <w:r w:rsidR="53F074C0">
        <w:rPr/>
        <w:t xml:space="preserve">Group </w:t>
      </w:r>
      <w:r w:rsidR="6C31D81B">
        <w:rPr/>
        <w:t>Project</w:t>
      </w:r>
    </w:p>
    <w:p w:rsidR="006F4E99" w:rsidP="6A099D28" w:rsidRDefault="006F4E99" w14:paraId="69A20E20" w14:textId="592B4934" w14:noSpellErr="1">
      <w:pPr>
        <w:pStyle w:val="Heading2"/>
        <w:pBdr>
          <w:top w:val="single" w:color="000000" w:sz="4" w:space="4"/>
          <w:left w:val="single" w:color="000000" w:sz="4" w:space="4"/>
          <w:bottom w:val="single" w:color="000000" w:sz="4" w:space="4"/>
          <w:right w:val="single" w:color="000000" w:sz="4" w:space="4"/>
        </w:pBdr>
        <w:jc w:val="center"/>
      </w:pPr>
      <w:r w:rsidR="53F074C0">
        <w:rPr/>
        <w:t xml:space="preserve">by </w:t>
      </w:r>
      <w:r w:rsidR="53F074C0">
        <w:rPr/>
        <w:t>YULIIA ANTONOVA C00301432@SETU.IE</w:t>
      </w:r>
    </w:p>
    <w:p w:rsidRPr="00367230" w:rsidR="006F4E99" w:rsidP="6A099D28" w:rsidRDefault="006F4E99" w14:paraId="7CDD7E01" w14:textId="0E4D82D3" w14:noSpellErr="1">
      <w:pPr>
        <w:pStyle w:val="Heading2"/>
        <w:pBdr>
          <w:top w:val="single" w:color="000000" w:sz="4" w:space="4"/>
          <w:left w:val="single" w:color="000000" w:sz="4" w:space="4"/>
          <w:bottom w:val="single" w:color="000000" w:sz="4" w:space="4"/>
          <w:right w:val="single" w:color="000000" w:sz="4" w:space="4"/>
        </w:pBdr>
        <w:jc w:val="center"/>
        <w:rPr>
          <w:lang w:val="de-DE"/>
        </w:rPr>
      </w:pPr>
      <w:r w:rsidRPr="6A099D28" w:rsidR="53F074C0">
        <w:rPr>
          <w:lang w:val="de-DE"/>
        </w:rPr>
        <w:t>SOLOMIYA DATSKIV C00301892@SETU.IE</w:t>
      </w:r>
    </w:p>
    <w:p w:rsidRPr="00367230" w:rsidR="006F4E99" w:rsidP="6A099D28" w:rsidRDefault="006F4E99" w14:paraId="0085496F" w14:textId="0C46B924" w14:noSpellErr="1">
      <w:pPr>
        <w:pStyle w:val="Heading2"/>
        <w:pBdr>
          <w:top w:val="single" w:color="000000" w:sz="4" w:space="4"/>
          <w:left w:val="single" w:color="000000" w:sz="4" w:space="4"/>
          <w:bottom w:val="single" w:color="000000" w:sz="4" w:space="4"/>
          <w:right w:val="single" w:color="000000" w:sz="4" w:space="4"/>
        </w:pBdr>
        <w:jc w:val="center"/>
        <w:rPr>
          <w:lang w:val="de-DE"/>
        </w:rPr>
      </w:pPr>
      <w:r w:rsidRPr="6A099D28" w:rsidR="53F074C0">
        <w:rPr>
          <w:lang w:val="de-DE"/>
        </w:rPr>
        <w:t>SOFIIA PANKIV C00301189@SETU.IE</w:t>
      </w:r>
    </w:p>
    <w:p w:rsidRPr="00367230" w:rsidR="005706D0" w:rsidP="6A099D28" w:rsidRDefault="005706D0" w14:paraId="5C9DFA6F" w14:textId="0904D22C" w14:noSpellErr="1">
      <w:pPr>
        <w:pStyle w:val="Heading2"/>
        <w:pBdr>
          <w:top w:val="single" w:color="000000" w:sz="4" w:space="4"/>
          <w:left w:val="single" w:color="000000" w:sz="4" w:space="4"/>
          <w:bottom w:val="single" w:color="000000" w:sz="4" w:space="4"/>
          <w:right w:val="single" w:color="000000" w:sz="4" w:space="4"/>
        </w:pBdr>
        <w:jc w:val="center"/>
        <w:rPr>
          <w:lang w:val="de-DE"/>
        </w:rPr>
      </w:pPr>
    </w:p>
    <w:p w:rsidR="005706D0" w:rsidP="6A099D28" w:rsidRDefault="006F4E99" w14:paraId="2D871E6F" w14:textId="16DAC2DB" w14:noSpellErr="1">
      <w:pPr>
        <w:pStyle w:val="ContactInfo"/>
        <w:pBdr>
          <w:top w:val="single" w:color="000000" w:sz="4" w:space="4"/>
          <w:left w:val="single" w:color="000000" w:sz="4" w:space="4"/>
          <w:bottom w:val="single" w:color="000000" w:sz="4" w:space="4"/>
          <w:right w:val="single" w:color="000000" w:sz="4" w:space="4"/>
        </w:pBdr>
      </w:pPr>
      <w:r w:rsidR="53F074C0">
        <w:rPr/>
        <w:t>IDAD Y2</w:t>
      </w:r>
      <w:r w:rsidR="6C31D81B">
        <w:rPr/>
        <w:t xml:space="preserve"> | </w:t>
      </w:r>
      <w:r w:rsidR="53F074C0">
        <w:rPr/>
        <w:t>Web User Interface Design</w:t>
      </w:r>
      <w:r w:rsidR="53F074C0">
        <w:rPr/>
        <w:t xml:space="preserve"> </w:t>
      </w:r>
      <w:r w:rsidR="6C31D81B">
        <w:rPr/>
        <w:t>|</w:t>
      </w:r>
      <w:r w:rsidR="6C31D81B">
        <w:rPr/>
        <w:t xml:space="preserve"> </w:t>
      </w:r>
      <w:r w:rsidR="1083CFAE">
        <w:rPr/>
        <w:t>January-February 2025</w:t>
      </w:r>
    </w:p>
    <w:p w:rsidR="6A099D28" w:rsidP="6A099D28" w:rsidRDefault="6A099D28" w14:paraId="2FD94FD2" w14:textId="35DF0F44">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3142B2AE" w14:textId="25D9786C">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57661745" w14:textId="0AF316BA">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5206BFF0" w14:textId="11305CF6">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20378F16" w14:textId="52A3E870">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2E85D9C6" w14:textId="1BD9DB61">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60A335EC" w14:textId="499AAB03">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1DE20A56" w14:textId="18D493BD">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2775AAF9" w14:textId="0BB85072">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6CAAA43A" w14:textId="6F2EC68B">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3DC00CD7" w14:textId="26C6BE99">
      <w:pPr>
        <w:pStyle w:val="ContactInfo"/>
        <w:pBdr>
          <w:top w:val="single" w:color="000000" w:sz="4" w:space="4"/>
          <w:left w:val="single" w:color="000000" w:sz="4" w:space="4"/>
          <w:bottom w:val="single" w:color="000000" w:sz="4" w:space="4"/>
          <w:right w:val="single" w:color="000000" w:sz="4" w:space="4"/>
        </w:pBdr>
      </w:pPr>
    </w:p>
    <w:p w:rsidR="6A099D28" w:rsidP="6A099D28" w:rsidRDefault="6A099D28" w14:paraId="0C0F779B" w14:textId="7E035816">
      <w:pPr>
        <w:pStyle w:val="ContactInfo"/>
        <w:pBdr>
          <w:top w:val="single" w:color="000000" w:sz="4" w:space="4"/>
          <w:left w:val="single" w:color="000000" w:sz="4" w:space="4"/>
          <w:bottom w:val="single" w:color="000000" w:sz="4" w:space="4"/>
          <w:right w:val="single" w:color="000000" w:sz="4" w:space="4"/>
        </w:pBdr>
      </w:pPr>
    </w:p>
    <w:p w:rsidR="005706D0" w:rsidP="00C6554A" w:rsidRDefault="005706D0" w14:paraId="1AF80D63" w14:textId="0EF9B271">
      <w:pPr>
        <w:pStyle w:val="ContactInfo"/>
      </w:pPr>
    </w:p>
    <w:p w:rsidR="00E5639E" w:rsidP="005706D0" w:rsidRDefault="00C6554A" w14:paraId="1343B524" w14:textId="77777777">
      <w:pPr>
        <w:pStyle w:val="ContactInfo"/>
        <w:jc w:val="left"/>
        <w:rPr>
          <w:lang w:val="uk-UA"/>
        </w:rPr>
      </w:pPr>
      <w:r>
        <w:br w:type="page"/>
      </w:r>
    </w:p>
    <w:p w:rsidR="00E5639E" w:rsidP="6A099D28" w:rsidRDefault="00E5639E" w14:paraId="4876699A" w14:textId="0C60A9AB">
      <w:pPr>
        <w:pStyle w:val="Heading1"/>
        <w:pBdr>
          <w:top w:val="single" w:color="000000" w:sz="4" w:space="4"/>
          <w:left w:val="single" w:color="000000" w:sz="4" w:space="4"/>
          <w:bottom w:val="single" w:color="000000" w:sz="4" w:space="4"/>
          <w:right w:val="single" w:color="000000" w:sz="4" w:space="4"/>
        </w:pBdr>
        <w:jc w:val="center"/>
      </w:pPr>
      <w:r w:rsidR="5909CA3C">
        <w:rPr/>
        <w:t xml:space="preserve">Topic </w:t>
      </w:r>
      <w:r w:rsidR="3239DEAE">
        <w:rPr/>
        <w:t>S</w:t>
      </w:r>
      <w:r w:rsidR="5909CA3C">
        <w:rPr/>
        <w:t>election and</w:t>
      </w:r>
      <w:r w:rsidR="127E407F">
        <w:rPr/>
        <w:t xml:space="preserve"> Research of</w:t>
      </w:r>
      <w:r w:rsidR="5909CA3C">
        <w:rPr/>
        <w:t xml:space="preserve"> Existing Websites</w:t>
      </w:r>
    </w:p>
    <w:p w:rsidR="6A099D28" w:rsidP="6A099D28" w:rsidRDefault="6A099D28" w14:paraId="204EFCDA" w14:textId="2498C7B8">
      <w:pPr>
        <w:jc w:val="both"/>
        <w:rPr>
          <w:sz w:val="16"/>
          <w:szCs w:val="16"/>
        </w:rPr>
      </w:pPr>
    </w:p>
    <w:p w:rsidRPr="00E5639E" w:rsidR="00E5639E" w:rsidP="6A099D28" w:rsidRDefault="00E5639E" w14:paraId="3B7E68FA" w14:textId="194A3B06" w14:noSpellErr="1">
      <w:pPr>
        <w:pStyle w:val="ContactInfo"/>
        <w:rPr>
          <w:b w:val="1"/>
          <w:bCs w:val="1"/>
        </w:rPr>
      </w:pPr>
      <w:r w:rsidRPr="6A099D28" w:rsidR="5909CA3C">
        <w:rPr>
          <w:b w:val="1"/>
          <w:bCs w:val="1"/>
        </w:rPr>
        <w:t>The topic of our website research is shopping</w:t>
      </w:r>
      <w:r w:rsidRPr="6A099D28" w:rsidR="0AEA64E4">
        <w:rPr>
          <w:b w:val="1"/>
          <w:bCs w:val="1"/>
        </w:rPr>
        <w:t xml:space="preserve">: </w:t>
      </w:r>
      <w:r w:rsidRPr="6A099D28" w:rsidR="1F57FD3C">
        <w:rPr>
          <w:b w:val="1"/>
          <w:bCs w:val="1"/>
        </w:rPr>
        <w:t>a website</w:t>
      </w:r>
      <w:r w:rsidRPr="6A099D28" w:rsidR="0AEA64E4">
        <w:rPr>
          <w:b w:val="1"/>
          <w:bCs w:val="1"/>
        </w:rPr>
        <w:t xml:space="preserve"> for buying and selling original artworks.</w:t>
      </w:r>
    </w:p>
    <w:p w:rsidR="50171BF9" w:rsidP="6A099D28" w:rsidRDefault="50171BF9" w14:paraId="262CCD3C" w14:textId="1F3485A1">
      <w:pPr>
        <w:pStyle w:val="Normal"/>
        <w:spacing w:before="0" w:after="0"/>
        <w:ind w:left="0"/>
        <w:rPr>
          <w:rFonts w:ascii="Constantia" w:hAnsi="Constantia" w:eastAsia="Constantia" w:cs="Constantia"/>
          <w:b w:val="1"/>
          <w:bCs w:val="1"/>
        </w:rPr>
      </w:pPr>
      <w:r w:rsidRPr="6A099D28" w:rsidR="50171BF9">
        <w:rPr>
          <w:rFonts w:ascii="Constantia" w:hAnsi="Constantia" w:eastAsia="Constantia" w:cs="Constantia"/>
          <w:b w:val="1"/>
          <w:bCs w:val="1"/>
        </w:rPr>
        <w:t xml:space="preserve">Our </w:t>
      </w:r>
      <w:r w:rsidRPr="6A099D28" w:rsidR="1080E6D2">
        <w:rPr>
          <w:rFonts w:ascii="Constantia" w:hAnsi="Constantia" w:eastAsia="Constantia" w:cs="Constantia"/>
          <w:b w:val="1"/>
          <w:bCs w:val="1"/>
        </w:rPr>
        <w:t>Target Audience</w:t>
      </w:r>
      <w:r w:rsidRPr="6A099D28" w:rsidR="4F636ABE">
        <w:rPr>
          <w:rFonts w:ascii="Constantia" w:hAnsi="Constantia" w:eastAsia="Constantia" w:cs="Constantia"/>
          <w:b w:val="1"/>
          <w:bCs w:val="1"/>
        </w:rPr>
        <w:t>:</w:t>
      </w:r>
    </w:p>
    <w:p w:rsidR="1080E6D2" w:rsidP="6A099D28" w:rsidRDefault="1080E6D2" w14:noSpellErr="1" w14:paraId="0FF0BD87" w14:textId="7FA92C11">
      <w:pPr>
        <w:pStyle w:val="ListParagraph"/>
        <w:numPr>
          <w:ilvl w:val="0"/>
          <w:numId w:val="5"/>
        </w:numPr>
        <w:spacing w:before="0" w:after="0"/>
        <w:rPr>
          <w:rFonts w:ascii="Constantia" w:hAnsi="Constantia" w:eastAsia="Constantia" w:cs="Constantia"/>
        </w:rPr>
      </w:pPr>
      <w:r w:rsidRPr="6A099D28" w:rsidR="1080E6D2">
        <w:rPr>
          <w:rFonts w:ascii="Constantia" w:hAnsi="Constantia" w:eastAsia="Constantia" w:cs="Constantia"/>
        </w:rPr>
        <w:t>Art enthusiasts and collectors.</w:t>
      </w:r>
    </w:p>
    <w:p w:rsidR="1080E6D2" w:rsidP="6A099D28" w:rsidRDefault="1080E6D2" w14:noSpellErr="1" w14:paraId="6F85D4BC" w14:textId="1ECD8446">
      <w:pPr>
        <w:pStyle w:val="ListParagraph"/>
        <w:numPr>
          <w:ilvl w:val="0"/>
          <w:numId w:val="5"/>
        </w:numPr>
        <w:spacing w:before="0" w:after="0"/>
        <w:rPr>
          <w:rFonts w:ascii="Constantia" w:hAnsi="Constantia" w:eastAsia="Constantia" w:cs="Constantia"/>
        </w:rPr>
      </w:pPr>
      <w:r w:rsidRPr="6A099D28" w:rsidR="1080E6D2">
        <w:rPr>
          <w:rFonts w:ascii="Constantia" w:hAnsi="Constantia" w:eastAsia="Constantia" w:cs="Constantia"/>
        </w:rPr>
        <w:t>People looking for unique gifts.</w:t>
      </w:r>
    </w:p>
    <w:p w:rsidR="1080E6D2" w:rsidP="6A099D28" w:rsidRDefault="1080E6D2" w14:noSpellErr="1" w14:paraId="6EF17660" w14:textId="0B0C3017">
      <w:pPr>
        <w:pStyle w:val="ListParagraph"/>
        <w:numPr>
          <w:ilvl w:val="0"/>
          <w:numId w:val="5"/>
        </w:numPr>
        <w:spacing w:before="0" w:after="0"/>
        <w:rPr>
          <w:rFonts w:ascii="Constantia" w:hAnsi="Constantia" w:eastAsia="Constantia" w:cs="Constantia"/>
        </w:rPr>
      </w:pPr>
      <w:r w:rsidRPr="6A099D28" w:rsidR="1080E6D2">
        <w:rPr>
          <w:rFonts w:ascii="Constantia" w:hAnsi="Constantia" w:eastAsia="Constantia" w:cs="Constantia"/>
        </w:rPr>
        <w:t>Interior decorators and designers.</w:t>
      </w:r>
    </w:p>
    <w:p w:rsidR="1080E6D2" w:rsidP="6A099D28" w:rsidRDefault="1080E6D2" w14:noSpellErr="1" w14:paraId="4F43859E" w14:textId="5BBC45D8">
      <w:pPr>
        <w:pStyle w:val="ListParagraph"/>
        <w:numPr>
          <w:ilvl w:val="0"/>
          <w:numId w:val="5"/>
        </w:numPr>
        <w:spacing w:before="0" w:after="0"/>
        <w:rPr>
          <w:rFonts w:ascii="Constantia" w:hAnsi="Constantia" w:eastAsia="Constantia" w:cs="Constantia"/>
        </w:rPr>
      </w:pPr>
      <w:r w:rsidRPr="6A099D28" w:rsidR="1080E6D2">
        <w:rPr>
          <w:rFonts w:ascii="Constantia" w:hAnsi="Constantia" w:eastAsia="Constantia" w:cs="Constantia"/>
        </w:rPr>
        <w:t>Buyers who appreciate handmade craftsmanship and artistic style.</w:t>
      </w:r>
    </w:p>
    <w:p w:rsidR="7184F94F" w:rsidP="6A099D28" w:rsidRDefault="7184F94F" w14:paraId="3AC957AB" w14:textId="1E9F1086">
      <w:pPr>
        <w:pStyle w:val="Heading2"/>
      </w:pPr>
      <w:r w:rsidR="7184F94F">
        <w:rPr/>
        <w:t xml:space="preserve">Websites </w:t>
      </w:r>
      <w:r w:rsidR="6B47C97B">
        <w:rPr/>
        <w:t>W</w:t>
      </w:r>
      <w:r w:rsidR="7184F94F">
        <w:rPr/>
        <w:t xml:space="preserve">e </w:t>
      </w:r>
      <w:r w:rsidR="068ED5E5">
        <w:rPr/>
        <w:t>W</w:t>
      </w:r>
      <w:r w:rsidR="7184F94F">
        <w:rPr/>
        <w:t xml:space="preserve">ill </w:t>
      </w:r>
      <w:r w:rsidR="499207B0">
        <w:rPr/>
        <w:t>A</w:t>
      </w:r>
      <w:r w:rsidR="7184F94F">
        <w:rPr/>
        <w:t xml:space="preserve">nalyze </w:t>
      </w:r>
      <w:r w:rsidR="6245D50A">
        <w:rPr/>
        <w:t>B</w:t>
      </w:r>
      <w:r w:rsidR="7184F94F">
        <w:rPr/>
        <w:t>ased</w:t>
      </w:r>
      <w:r w:rsidR="6BB5B61D">
        <w:rPr/>
        <w:t xml:space="preserve"> </w:t>
      </w:r>
      <w:r w:rsidR="431CF610">
        <w:rPr/>
        <w:t>on</w:t>
      </w:r>
      <w:r w:rsidR="6BB5B61D">
        <w:rPr/>
        <w:t xml:space="preserve"> </w:t>
      </w:r>
      <w:r w:rsidR="2F6AAFB3">
        <w:rPr/>
        <w:t>K</w:t>
      </w:r>
      <w:r w:rsidR="6BB5B61D">
        <w:rPr/>
        <w:t xml:space="preserve">ey </w:t>
      </w:r>
      <w:r w:rsidR="318BF439">
        <w:rPr/>
        <w:t>C</w:t>
      </w:r>
      <w:r w:rsidR="6BB5B61D">
        <w:rPr/>
        <w:t>riteria</w:t>
      </w:r>
      <w:r w:rsidR="7184F94F">
        <w:rPr/>
        <w:t>:</w:t>
      </w:r>
    </w:p>
    <w:p w:rsidRPr="005706D0" w:rsidR="005706D0" w:rsidP="6A099D28" w:rsidRDefault="005706D0" w14:paraId="13648B22" w14:textId="2788DC41" w14:noSpellErr="1">
      <w:pPr>
        <w:pStyle w:val="Heading3"/>
        <w:jc w:val="both"/>
      </w:pPr>
      <w:r w:rsidR="6C31D81B">
        <w:rPr/>
        <w:t>For Buying and Selling Original Artworks:</w:t>
      </w:r>
    </w:p>
    <w:p w:rsidRPr="005706D0" w:rsidR="005706D0" w:rsidP="6A099D28" w:rsidRDefault="005706D0" w14:paraId="133A492F" w14:textId="5DDCF96C">
      <w:pPr>
        <w:pStyle w:val="ContactInfo"/>
        <w:numPr>
          <w:ilvl w:val="0"/>
          <w:numId w:val="13"/>
        </w:numPr>
        <w:jc w:val="both"/>
        <w:rPr/>
      </w:pPr>
      <w:r w:rsidRPr="6A099D28" w:rsidR="6C31D81B">
        <w:rPr>
          <w:b w:val="1"/>
          <w:bCs w:val="1"/>
        </w:rPr>
        <w:t>Etsy</w:t>
      </w:r>
      <w:r>
        <w:br/>
      </w:r>
      <w:r w:rsidR="6C31D81B">
        <w:rPr/>
        <w:t>A platform for selling unique handmade works</w:t>
      </w:r>
      <w:r w:rsidR="59A130CD">
        <w:rPr/>
        <w:t xml:space="preserve">: </w:t>
      </w:r>
      <w:r w:rsidR="6C31D81B">
        <w:rPr/>
        <w:t>paintings, sculptures, posters, and other artworks.</w:t>
      </w:r>
    </w:p>
    <w:p w:rsidRPr="005706D0" w:rsidR="005706D0" w:rsidP="6A099D28" w:rsidRDefault="005706D0" w14:paraId="3E163B88" w14:textId="331FF4E9">
      <w:pPr>
        <w:pStyle w:val="ContactInfo"/>
        <w:numPr>
          <w:ilvl w:val="0"/>
          <w:numId w:val="13"/>
        </w:numPr>
        <w:jc w:val="both"/>
        <w:rPr/>
      </w:pPr>
      <w:r w:rsidRPr="6A099D28" w:rsidR="6C31D81B">
        <w:rPr>
          <w:b w:val="1"/>
          <w:bCs w:val="1"/>
        </w:rPr>
        <w:t>SaatchiArt</w:t>
      </w:r>
      <w:r>
        <w:br/>
      </w:r>
      <w:r w:rsidR="6C31D81B">
        <w:rPr/>
        <w:t>An international online marketplace where artists can sell paintings, photographs, and sculptures directly to buyers.</w:t>
      </w:r>
    </w:p>
    <w:p w:rsidRPr="005706D0" w:rsidR="005706D0" w:rsidP="6A099D28" w:rsidRDefault="005706D0" w14:paraId="75F6B7BB" w14:textId="35AB2866">
      <w:pPr>
        <w:pStyle w:val="ContactInfo"/>
        <w:numPr>
          <w:ilvl w:val="0"/>
          <w:numId w:val="13"/>
        </w:numPr>
        <w:jc w:val="both"/>
        <w:rPr/>
      </w:pPr>
      <w:r w:rsidRPr="6A099D28" w:rsidR="6C31D81B">
        <w:rPr>
          <w:b w:val="1"/>
          <w:bCs w:val="1"/>
        </w:rPr>
        <w:t>Artfinder</w:t>
      </w:r>
      <w:r>
        <w:br/>
      </w:r>
      <w:r w:rsidR="6C31D81B">
        <w:rPr/>
        <w:t>A platform offering original artworks</w:t>
      </w:r>
      <w:r w:rsidR="5F39D7B9">
        <w:rPr/>
        <w:t xml:space="preserve">: </w:t>
      </w:r>
      <w:r w:rsidR="6C31D81B">
        <w:rPr/>
        <w:t>paintings, prints, and drawings from independent artists.</w:t>
      </w:r>
    </w:p>
    <w:p w:rsidRPr="005706D0" w:rsidR="005706D0" w:rsidP="6A099D28" w:rsidRDefault="005706D0" w14:paraId="14F36D48" w14:textId="77777777" w14:noSpellErr="1">
      <w:pPr>
        <w:pStyle w:val="ContactInfo"/>
        <w:numPr>
          <w:ilvl w:val="0"/>
          <w:numId w:val="13"/>
        </w:numPr>
        <w:jc w:val="both"/>
        <w:rPr/>
      </w:pPr>
      <w:r w:rsidRPr="6A099D28" w:rsidR="6C31D81B">
        <w:rPr>
          <w:b w:val="1"/>
          <w:bCs w:val="1"/>
        </w:rPr>
        <w:t>Artsy</w:t>
      </w:r>
      <w:r>
        <w:br/>
      </w:r>
      <w:r w:rsidR="6C31D81B">
        <w:rPr/>
        <w:t>A platform connecting galleries, auction houses, and artists to sell both contemporary and classic artworks.</w:t>
      </w:r>
    </w:p>
    <w:p w:rsidRPr="005706D0" w:rsidR="005706D0" w:rsidP="6A099D28" w:rsidRDefault="005706D0" w14:paraId="709AEB11" w14:textId="6176A2B5">
      <w:pPr>
        <w:pStyle w:val="ContactInfo"/>
        <w:numPr>
          <w:ilvl w:val="0"/>
          <w:numId w:val="13"/>
        </w:numPr>
        <w:jc w:val="both"/>
        <w:rPr/>
      </w:pPr>
      <w:r w:rsidRPr="6A099D28" w:rsidR="6C31D81B">
        <w:rPr>
          <w:b w:val="1"/>
          <w:bCs w:val="1"/>
        </w:rPr>
        <w:t>Singulart</w:t>
      </w:r>
      <w:r>
        <w:br/>
      </w:r>
      <w:r w:rsidR="6C31D81B">
        <w:rPr/>
        <w:t>A platform where artists can sell their works, targeting the international market.</w:t>
      </w:r>
    </w:p>
    <w:p w:rsidRPr="005706D0" w:rsidR="005706D0" w:rsidP="6A099D28" w:rsidRDefault="005706D0" w14:paraId="173D35D5" w14:textId="51DF16AB">
      <w:pPr>
        <w:pStyle w:val="Heading2"/>
      </w:pPr>
      <w:r w:rsidR="2D119184">
        <w:rPr/>
        <w:t>Other</w:t>
      </w:r>
      <w:r w:rsidR="2D119184">
        <w:rPr/>
        <w:t xml:space="preserve"> Important website</w:t>
      </w:r>
      <w:r w:rsidR="5DE9A5C6">
        <w:rPr/>
        <w:t>s</w:t>
      </w:r>
      <w:r w:rsidR="2D119184">
        <w:rPr/>
        <w:t xml:space="preserve"> that </w:t>
      </w:r>
      <w:r w:rsidR="2D119184">
        <w:rPr/>
        <w:t>meet</w:t>
      </w:r>
      <w:r w:rsidR="2D119184">
        <w:rPr/>
        <w:t xml:space="preserve"> the topic:</w:t>
      </w:r>
    </w:p>
    <w:p w:rsidRPr="005706D0" w:rsidR="005706D0" w:rsidP="6A099D28" w:rsidRDefault="005706D0" w14:paraId="0238E756" w14:textId="7F2D712D">
      <w:pPr>
        <w:pStyle w:val="Heading3"/>
        <w:jc w:val="left"/>
      </w:pPr>
      <w:r w:rsidR="6C31D81B">
        <w:rPr/>
        <w:t>For Digital Art and NFTs:</w:t>
      </w:r>
    </w:p>
    <w:p w:rsidRPr="005706D0" w:rsidR="005706D0" w:rsidP="006D1A14" w:rsidRDefault="005706D0" w14:paraId="5C0F80F8" w14:textId="4539D9FB">
      <w:pPr>
        <w:pStyle w:val="ContactInfo"/>
        <w:numPr>
          <w:ilvl w:val="0"/>
          <w:numId w:val="14"/>
        </w:numPr>
        <w:jc w:val="left"/>
        <w:rPr/>
      </w:pPr>
      <w:r w:rsidRPr="6A099D28" w:rsidR="6C31D81B">
        <w:rPr>
          <w:b w:val="1"/>
          <w:bCs w:val="1"/>
        </w:rPr>
        <w:t>Foundation</w:t>
      </w:r>
    </w:p>
    <w:p w:rsidRPr="005706D0" w:rsidR="005706D0" w:rsidP="006D1A14" w:rsidRDefault="005706D0" w14:paraId="59D382CF" w14:textId="5108F60A">
      <w:pPr>
        <w:pStyle w:val="ContactInfo"/>
        <w:numPr>
          <w:ilvl w:val="0"/>
          <w:numId w:val="14"/>
        </w:numPr>
        <w:jc w:val="left"/>
        <w:rPr/>
      </w:pPr>
      <w:r w:rsidRPr="6A099D28" w:rsidR="6C31D81B">
        <w:rPr>
          <w:b w:val="1"/>
          <w:bCs w:val="1"/>
        </w:rPr>
        <w:t>OpenSea</w:t>
      </w:r>
    </w:p>
    <w:p w:rsidRPr="005706D0" w:rsidR="005706D0" w:rsidP="6A099D28" w:rsidRDefault="005706D0" w14:paraId="670B365D" w14:textId="369CC6C1">
      <w:pPr>
        <w:pStyle w:val="ContactInfo"/>
        <w:numPr>
          <w:ilvl w:val="0"/>
          <w:numId w:val="14"/>
        </w:numPr>
        <w:jc w:val="left"/>
        <w:rPr>
          <w:b w:val="1"/>
          <w:bCs w:val="1"/>
        </w:rPr>
      </w:pPr>
      <w:r w:rsidRPr="6A099D28" w:rsidR="6C31D81B">
        <w:rPr>
          <w:b w:val="1"/>
          <w:bCs w:val="1"/>
        </w:rPr>
        <w:t>SuperRare</w:t>
      </w:r>
    </w:p>
    <w:p w:rsidRPr="005706D0" w:rsidR="005706D0" w:rsidP="6A099D28" w:rsidRDefault="005706D0" w14:paraId="5556D0A9" w14:textId="62C38024">
      <w:pPr>
        <w:pStyle w:val="Heading3"/>
        <w:jc w:val="left"/>
      </w:pPr>
      <w:r w:rsidR="6C31D81B">
        <w:rPr/>
        <w:t>For Auctions:</w:t>
      </w:r>
    </w:p>
    <w:p w:rsidRPr="005706D0" w:rsidR="005706D0" w:rsidP="006D1A14" w:rsidRDefault="005706D0" w14:paraId="7E8FBD88" w14:textId="62D8394E">
      <w:pPr>
        <w:pStyle w:val="ContactInfo"/>
        <w:numPr>
          <w:ilvl w:val="0"/>
          <w:numId w:val="15"/>
        </w:numPr>
        <w:jc w:val="left"/>
        <w:rPr/>
      </w:pPr>
      <w:r w:rsidRPr="6A099D28" w:rsidR="6C31D81B">
        <w:rPr>
          <w:b w:val="1"/>
          <w:bCs w:val="1"/>
        </w:rPr>
        <w:t>Sotheby’s</w:t>
      </w:r>
    </w:p>
    <w:p w:rsidRPr="005706D0" w:rsidR="005706D0" w:rsidP="6A099D28" w:rsidRDefault="005706D0" w14:paraId="05300E5F" w14:textId="1530B248">
      <w:pPr>
        <w:pStyle w:val="ContactInfo"/>
        <w:numPr>
          <w:ilvl w:val="0"/>
          <w:numId w:val="15"/>
        </w:numPr>
        <w:jc w:val="left"/>
        <w:rPr/>
      </w:pPr>
      <w:r w:rsidRPr="6A099D28" w:rsidR="6C31D81B">
        <w:rPr>
          <w:b w:val="1"/>
          <w:bCs w:val="1"/>
        </w:rPr>
        <w:t>Christie’s</w:t>
      </w:r>
    </w:p>
    <w:p w:rsidRPr="005706D0" w:rsidR="005706D0" w:rsidP="6A099D28" w:rsidRDefault="005706D0" w14:paraId="707DCE66" w14:textId="0AB4B475">
      <w:pPr>
        <w:pStyle w:val="Heading3"/>
        <w:jc w:val="left"/>
      </w:pPr>
      <w:r w:rsidR="6C31D81B">
        <w:rPr/>
        <w:t>Social Platforms for Artists:</w:t>
      </w:r>
    </w:p>
    <w:p w:rsidR="005706D0" w:rsidP="07235D98" w:rsidRDefault="005706D0" w14:paraId="7520656E" w14:textId="78F722E2">
      <w:pPr>
        <w:pStyle w:val="ContactInfo"/>
        <w:numPr>
          <w:ilvl w:val="0"/>
          <w:numId w:val="16"/>
        </w:numPr>
        <w:jc w:val="left"/>
        <w:rPr/>
      </w:pPr>
      <w:proofErr w:type="spellStart"/>
      <w:r w:rsidRPr="6A099D28" w:rsidR="6C31D81B">
        <w:rPr>
          <w:b w:val="1"/>
          <w:bCs w:val="1"/>
        </w:rPr>
        <w:t>DeviantArt</w:t>
      </w:r>
      <w:r>
        <w:br/>
      </w:r>
      <w:r w:rsidRPr="6A099D28" w:rsidR="6C31D81B">
        <w:rPr>
          <w:b w:val="1"/>
          <w:bCs w:val="1"/>
        </w:rPr>
        <w:t>Behance</w:t>
      </w:r>
      <w:proofErr w:type="spellEnd"/>
    </w:p>
    <w:p w:rsidR="6A099D28" w:rsidP="6A099D28" w:rsidRDefault="6A099D28" w14:paraId="4BBB0DA4" w14:textId="3BAF65A6">
      <w:pPr>
        <w:pStyle w:val="ContactInfo"/>
        <w:jc w:val="left"/>
      </w:pPr>
    </w:p>
    <w:p w:rsidR="6C31D81B" w:rsidP="6A099D28" w:rsidRDefault="6C31D81B" w14:paraId="532A492E" w14:textId="31AE2110">
      <w:pPr>
        <w:pStyle w:val="Heading2"/>
        <w:jc w:val="center"/>
      </w:pPr>
      <w:r w:rsidR="6C31D81B">
        <w:rPr/>
        <w:t>E</w:t>
      </w:r>
      <w:r w:rsidR="3BB65BA7">
        <w:rPr/>
        <w:t xml:space="preserve">TSY WEBSITE </w:t>
      </w:r>
      <w:r w:rsidR="3E96B2CC">
        <w:rPr/>
        <w:t>Analysis</w:t>
      </w:r>
    </w:p>
    <w:p w:rsidR="6A099D28" w:rsidP="6A099D28" w:rsidRDefault="6A099D28" w14:paraId="317F4F6D" w14:textId="7828BD77">
      <w:pPr>
        <w:pStyle w:val="Normal"/>
      </w:pPr>
    </w:p>
    <w:p w:rsidR="0545D301" w:rsidRDefault="0545D301" w14:paraId="25BD4FE7" w14:textId="674E647B">
      <w:r w:rsidR="0545D301">
        <w:drawing>
          <wp:inline wp14:editId="1567E468" wp14:anchorId="15DC0654">
            <wp:extent cx="5486400" cy="2600325"/>
            <wp:effectExtent l="0" t="0" r="0" b="0"/>
            <wp:docPr id="1512856205" name="" title=""/>
            <wp:cNvGraphicFramePr>
              <a:graphicFrameLocks noChangeAspect="1"/>
            </wp:cNvGraphicFramePr>
            <a:graphic>
              <a:graphicData uri="http://schemas.openxmlformats.org/drawingml/2006/picture">
                <pic:pic>
                  <pic:nvPicPr>
                    <pic:cNvPr id="0" name=""/>
                    <pic:cNvPicPr/>
                  </pic:nvPicPr>
                  <pic:blipFill>
                    <a:blip r:embed="Re60178b12e254a3b">
                      <a:extLst>
                        <a:ext xmlns:a="http://schemas.openxmlformats.org/drawingml/2006/main" uri="{28A0092B-C50C-407E-A947-70E740481C1C}">
                          <a14:useLocalDpi val="0"/>
                        </a:ext>
                      </a:extLst>
                    </a:blip>
                    <a:stretch>
                      <a:fillRect/>
                    </a:stretch>
                  </pic:blipFill>
                  <pic:spPr>
                    <a:xfrm>
                      <a:off x="0" y="0"/>
                      <a:ext cx="5486400" cy="2600325"/>
                    </a:xfrm>
                    <a:prstGeom prst="rect">
                      <a:avLst/>
                    </a:prstGeom>
                  </pic:spPr>
                </pic:pic>
              </a:graphicData>
            </a:graphic>
          </wp:inline>
        </w:drawing>
      </w:r>
    </w:p>
    <w:p w:rsidR="3A17531E" w:rsidP="6A099D28" w:rsidRDefault="3A17531E" w14:paraId="47CFB2CF" w14:textId="27E0A250">
      <w:pPr>
        <w:pStyle w:val="Heading3"/>
        <w:jc w:val="both"/>
        <w:rPr>
          <w:rFonts w:ascii="Constantia" w:hAnsi="Constantia" w:eastAsia="Constantia" w:cs="Constantia"/>
          <w:b w:val="1"/>
          <w:bCs w:val="1"/>
          <w:noProof w:val="0"/>
          <w:sz w:val="22"/>
          <w:szCs w:val="22"/>
          <w:lang w:val="en-US"/>
        </w:rPr>
      </w:pPr>
      <w:r w:rsidRPr="6A099D28" w:rsidR="3A17531E">
        <w:rPr>
          <w:noProof w:val="0"/>
          <w:lang w:val="en-US"/>
        </w:rPr>
        <w:t>1. User-</w:t>
      </w:r>
      <w:r w:rsidRPr="6A099D28" w:rsidR="3A17531E">
        <w:rPr>
          <w:noProof w:val="0"/>
          <w:lang w:val="en-US"/>
        </w:rPr>
        <w:t>Friendliness</w:t>
      </w:r>
    </w:p>
    <w:p w:rsidR="3A17531E" w:rsidP="6A099D28" w:rsidRDefault="3A17531E" w14:paraId="68EEF023" w14:textId="3F0B35E6">
      <w:pPr>
        <w:pStyle w:val="Normal"/>
        <w:jc w:val="both"/>
        <w:rPr>
          <w:rFonts w:ascii="Constantia" w:hAnsi="Constantia" w:eastAsia="Constantia" w:cs="Constantia"/>
          <w:noProof w:val="0"/>
          <w:sz w:val="22"/>
          <w:szCs w:val="22"/>
          <w:lang w:val="en-US"/>
        </w:rPr>
      </w:pPr>
      <w:r w:rsidRPr="6A099D28" w:rsidR="3A17531E">
        <w:rPr>
          <w:noProof w:val="0"/>
          <w:lang w:val="en-US"/>
        </w:rPr>
        <w:t>Etsy’s</w:t>
      </w:r>
      <w:r w:rsidRPr="6A099D28" w:rsidR="3A17531E">
        <w:rPr>
          <w:noProof w:val="0"/>
          <w:lang w:val="en-US"/>
        </w:rPr>
        <w:t xml:space="preserve"> </w:t>
      </w:r>
      <w:r w:rsidRPr="6A099D28" w:rsidR="3A17531E">
        <w:rPr>
          <w:noProof w:val="0"/>
          <w:lang w:val="en-US"/>
        </w:rPr>
        <w:t>interface</w:t>
      </w:r>
      <w:r w:rsidRPr="6A099D28" w:rsidR="3A17531E">
        <w:rPr>
          <w:noProof w:val="0"/>
          <w:lang w:val="en-US"/>
        </w:rPr>
        <w:t xml:space="preserve"> is </w:t>
      </w:r>
      <w:r w:rsidRPr="6A099D28" w:rsidR="394ABCFE">
        <w:rPr>
          <w:noProof w:val="0"/>
          <w:lang w:val="en-US"/>
        </w:rPr>
        <w:t>intuitive and</w:t>
      </w:r>
      <w:r w:rsidRPr="6A099D28" w:rsidR="3A17531E">
        <w:rPr>
          <w:noProof w:val="0"/>
          <w:lang w:val="en-US"/>
        </w:rPr>
        <w:t xml:space="preserve"> </w:t>
      </w:r>
      <w:r w:rsidR="1F89FBBA">
        <w:rPr/>
        <w:t>simple for both buyers and sellers.</w:t>
      </w:r>
      <w:r w:rsidRPr="6A099D28" w:rsidR="1F89FBBA">
        <w:rPr>
          <w:noProof w:val="0"/>
          <w:lang w:val="en-US"/>
        </w:rPr>
        <w:t xml:space="preserve"> </w:t>
      </w:r>
      <w:r w:rsidRPr="6A099D28" w:rsidR="3A17531E">
        <w:rPr>
          <w:noProof w:val="0"/>
          <w:lang w:val="en-US"/>
        </w:rPr>
        <w:t>buyers to navigate categories like jewelry, art, and home decor with ease. Key functions such as search and filters enhance the shopping experience, and the checkout process is seamless.</w:t>
      </w:r>
    </w:p>
    <w:p w:rsidR="3A17531E" w:rsidP="6A099D28" w:rsidRDefault="3A17531E" w14:paraId="3BC61D50" w14:textId="3F4ADC4D">
      <w:pPr>
        <w:pStyle w:val="Normal"/>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For sellers, Etsy offers useful tools for shop setup and sales analytics. However, new sellers may find the setup process overwhelming due to </w:t>
      </w:r>
      <w:r w:rsidRPr="6A099D28" w:rsidR="3A17531E">
        <w:rPr>
          <w:rFonts w:ascii="Constantia" w:hAnsi="Constantia" w:eastAsia="Constantia" w:cs="Constantia"/>
          <w:noProof w:val="0"/>
          <w:sz w:val="22"/>
          <w:szCs w:val="22"/>
          <w:lang w:val="en-US"/>
        </w:rPr>
        <w:t>numerous</w:t>
      </w:r>
      <w:r w:rsidRPr="6A099D28" w:rsidR="3A17531E">
        <w:rPr>
          <w:rFonts w:ascii="Constantia" w:hAnsi="Constantia" w:eastAsia="Constantia" w:cs="Constantia"/>
          <w:noProof w:val="0"/>
          <w:sz w:val="22"/>
          <w:szCs w:val="22"/>
          <w:lang w:val="en-US"/>
        </w:rPr>
        <w:t xml:space="preserve"> configuration options.</w:t>
      </w:r>
    </w:p>
    <w:p w:rsidR="3A17531E" w:rsidP="6A099D28" w:rsidRDefault="3A17531E" w14:paraId="11DB6D57" w14:textId="606A1441">
      <w:pPr>
        <w:pStyle w:val="Heading3"/>
        <w:jc w:val="both"/>
        <w:rPr>
          <w:b w:val="1"/>
          <w:bCs w:val="1"/>
          <w:noProof w:val="0"/>
          <w:lang w:val="en-US"/>
        </w:rPr>
      </w:pPr>
      <w:r w:rsidRPr="6A099D28" w:rsidR="3A17531E">
        <w:rPr>
          <w:noProof w:val="0"/>
          <w:lang w:val="en-US"/>
        </w:rPr>
        <w:t>2. Responsiveness</w:t>
      </w:r>
    </w:p>
    <w:p w:rsidR="3A17531E" w:rsidP="6A099D28" w:rsidRDefault="3A17531E" w14:paraId="0557B342" w14:textId="51394CD6">
      <w:pPr>
        <w:pStyle w:val="Normal"/>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Etsy is fully </w:t>
      </w:r>
      <w:r w:rsidRPr="6A099D28" w:rsidR="3A17531E">
        <w:rPr>
          <w:rFonts w:ascii="Constantia" w:hAnsi="Constantia" w:eastAsia="Constantia" w:cs="Constantia"/>
          <w:noProof w:val="0"/>
          <w:sz w:val="22"/>
          <w:szCs w:val="22"/>
          <w:lang w:val="en-US"/>
        </w:rPr>
        <w:t>optimized</w:t>
      </w:r>
      <w:r w:rsidRPr="6A099D28" w:rsidR="3A17531E">
        <w:rPr>
          <w:rFonts w:ascii="Constantia" w:hAnsi="Constantia" w:eastAsia="Constantia" w:cs="Constantia"/>
          <w:noProof w:val="0"/>
          <w:sz w:val="22"/>
          <w:szCs w:val="22"/>
          <w:lang w:val="en-US"/>
        </w:rPr>
        <w:t xml:space="preserve"> for mobile devices</w:t>
      </w:r>
      <w:r w:rsidRPr="6A099D28" w:rsidR="1AC538E6">
        <w:rPr>
          <w:rFonts w:ascii="Constantia" w:hAnsi="Constantia" w:eastAsia="Constantia" w:cs="Constantia"/>
          <w:noProof w:val="0"/>
          <w:sz w:val="22"/>
          <w:szCs w:val="22"/>
          <w:lang w:val="en-US"/>
        </w:rPr>
        <w:t xml:space="preserve">. The </w:t>
      </w:r>
      <w:r w:rsidRPr="6A099D28" w:rsidR="3A17531E">
        <w:rPr>
          <w:rFonts w:ascii="Constantia" w:hAnsi="Constantia" w:eastAsia="Constantia" w:cs="Constantia"/>
          <w:noProof w:val="0"/>
          <w:sz w:val="22"/>
          <w:szCs w:val="22"/>
          <w:lang w:val="en-US"/>
        </w:rPr>
        <w:t xml:space="preserve">app </w:t>
      </w:r>
      <w:r w:rsidRPr="6A099D28" w:rsidR="3C412DF1">
        <w:rPr>
          <w:rFonts w:ascii="Constantia" w:hAnsi="Constantia" w:eastAsia="Constantia" w:cs="Constantia"/>
          <w:noProof w:val="0"/>
          <w:sz w:val="22"/>
          <w:szCs w:val="22"/>
          <w:lang w:val="en-US"/>
        </w:rPr>
        <w:t xml:space="preserve">is well </w:t>
      </w:r>
      <w:r w:rsidRPr="6A099D28" w:rsidR="3C412DF1">
        <w:rPr>
          <w:rFonts w:ascii="Constantia" w:hAnsi="Constantia" w:eastAsia="Constantia" w:cs="Constantia"/>
          <w:noProof w:val="0"/>
          <w:sz w:val="22"/>
          <w:szCs w:val="22"/>
          <w:lang w:val="en-US"/>
        </w:rPr>
        <w:t>designed,</w:t>
      </w:r>
      <w:r w:rsidRPr="6A099D28" w:rsidR="3C412DF1">
        <w:rPr>
          <w:rFonts w:ascii="Constantia" w:hAnsi="Constantia" w:eastAsia="Constantia" w:cs="Constantia"/>
          <w:noProof w:val="0"/>
          <w:sz w:val="22"/>
          <w:szCs w:val="22"/>
          <w:lang w:val="en-US"/>
        </w:rPr>
        <w:t xml:space="preserve"> and it </w:t>
      </w:r>
      <w:r w:rsidRPr="6A099D28" w:rsidR="3A17531E">
        <w:rPr>
          <w:rFonts w:ascii="Constantia" w:hAnsi="Constantia" w:eastAsia="Constantia" w:cs="Constantia"/>
          <w:noProof w:val="0"/>
          <w:sz w:val="22"/>
          <w:szCs w:val="22"/>
          <w:lang w:val="en-US"/>
        </w:rPr>
        <w:t>mirrors the desktop experience. Pages load quickly, ensuring smooth navigation.</w:t>
      </w:r>
    </w:p>
    <w:p w:rsidR="7E976FB1" w:rsidP="6A099D28" w:rsidRDefault="7E976FB1" w14:paraId="63D2AA78" w14:textId="2AB906F8">
      <w:pPr>
        <w:pStyle w:val="ListParagraph"/>
        <w:numPr>
          <w:ilvl w:val="0"/>
          <w:numId w:val="97"/>
        </w:numPr>
        <w:spacing w:before="240" w:beforeAutospacing="off" w:after="240" w:afterAutospacing="off"/>
        <w:jc w:val="both"/>
        <w:rPr>
          <w:rFonts w:ascii="Constantia" w:hAnsi="Constantia" w:eastAsia="Constantia" w:cs="Constantia"/>
          <w:noProof w:val="0"/>
          <w:sz w:val="22"/>
          <w:szCs w:val="22"/>
          <w:lang w:val="en-US"/>
        </w:rPr>
      </w:pPr>
      <w:r w:rsidRPr="6A099D28" w:rsidR="7E976FB1">
        <w:rPr>
          <w:rFonts w:ascii="Constantia" w:hAnsi="Constantia" w:eastAsia="Constantia" w:cs="Constantia"/>
          <w:noProof w:val="0"/>
          <w:sz w:val="22"/>
          <w:szCs w:val="22"/>
          <w:lang w:val="en-US"/>
        </w:rPr>
        <w:t>M</w:t>
      </w:r>
      <w:r w:rsidRPr="6A099D28" w:rsidR="3A17531E">
        <w:rPr>
          <w:rFonts w:ascii="Constantia" w:hAnsi="Constantia" w:eastAsia="Constantia" w:cs="Constantia"/>
          <w:noProof w:val="0"/>
          <w:sz w:val="22"/>
          <w:szCs w:val="22"/>
          <w:lang w:val="en-US"/>
        </w:rPr>
        <w:t xml:space="preserve">obile performance is </w:t>
      </w:r>
      <w:r w:rsidRPr="6A099D28" w:rsidR="714CE47E">
        <w:rPr>
          <w:rFonts w:ascii="Constantia" w:hAnsi="Constantia" w:eastAsia="Constantia" w:cs="Constantia"/>
          <w:noProof w:val="0"/>
          <w:sz w:val="22"/>
          <w:szCs w:val="22"/>
          <w:lang w:val="en-US"/>
        </w:rPr>
        <w:t xml:space="preserve">very </w:t>
      </w:r>
      <w:r w:rsidRPr="6A099D28" w:rsidR="3A17531E">
        <w:rPr>
          <w:rFonts w:ascii="Constantia" w:hAnsi="Constantia" w:eastAsia="Constantia" w:cs="Constantia"/>
          <w:noProof w:val="0"/>
          <w:sz w:val="22"/>
          <w:szCs w:val="22"/>
          <w:lang w:val="en-US"/>
        </w:rPr>
        <w:t>strong</w:t>
      </w:r>
      <w:r w:rsidRPr="6A099D28" w:rsidR="3A17531E">
        <w:rPr>
          <w:rFonts w:ascii="Constantia" w:hAnsi="Constantia" w:eastAsia="Constantia" w:cs="Constantia"/>
          <w:noProof w:val="0"/>
          <w:sz w:val="22"/>
          <w:szCs w:val="22"/>
          <w:lang w:val="en-US"/>
        </w:rPr>
        <w:t xml:space="preserve">, </w:t>
      </w:r>
      <w:r w:rsidRPr="6A099D28" w:rsidR="5272B840">
        <w:rPr>
          <w:rFonts w:ascii="Constantia" w:hAnsi="Constantia" w:eastAsia="Constantia" w:cs="Constantia"/>
          <w:noProof w:val="0"/>
          <w:sz w:val="22"/>
          <w:szCs w:val="22"/>
          <w:lang w:val="en-US"/>
        </w:rPr>
        <w:t xml:space="preserve">but </w:t>
      </w:r>
      <w:r w:rsidRPr="6A099D28" w:rsidR="3A17531E">
        <w:rPr>
          <w:rFonts w:ascii="Constantia" w:hAnsi="Constantia" w:eastAsia="Constantia" w:cs="Constantia"/>
          <w:noProof w:val="0"/>
          <w:sz w:val="22"/>
          <w:szCs w:val="22"/>
          <w:lang w:val="en-US"/>
        </w:rPr>
        <w:t>occasional discrepancies exist between desktop and mobile seller tools</w:t>
      </w:r>
      <w:r w:rsidRPr="6A099D28" w:rsidR="3A17531E">
        <w:rPr>
          <w:rFonts w:ascii="Constantia" w:hAnsi="Constantia" w:eastAsia="Constantia" w:cs="Constantia"/>
          <w:noProof w:val="0"/>
          <w:sz w:val="22"/>
          <w:szCs w:val="22"/>
          <w:lang w:val="en-US"/>
        </w:rPr>
        <w:t>.</w:t>
      </w:r>
    </w:p>
    <w:p w:rsidR="31761EE4" w:rsidP="6A099D28" w:rsidRDefault="31761EE4" w14:paraId="09E5204B" w14:textId="21B8D055">
      <w:pPr>
        <w:pStyle w:val="Heading3"/>
        <w:jc w:val="both"/>
        <w:rPr>
          <w:b w:val="1"/>
          <w:bCs w:val="1"/>
          <w:noProof w:val="0"/>
          <w:lang w:val="en-US"/>
        </w:rPr>
      </w:pPr>
      <w:r w:rsidRPr="6A099D28" w:rsidR="31761EE4">
        <w:rPr>
          <w:noProof w:val="0"/>
          <w:lang w:val="en-US"/>
        </w:rPr>
        <w:t xml:space="preserve">3. Accessibility  </w:t>
      </w:r>
    </w:p>
    <w:p w:rsidR="3A17531E" w:rsidP="6A099D28" w:rsidRDefault="3A17531E" w14:paraId="18A2A5C6" w14:textId="021183EC">
      <w:p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E</w:t>
      </w:r>
      <w:r w:rsidRPr="6A099D28" w:rsidR="3A17531E">
        <w:rPr>
          <w:rFonts w:ascii="Constantia" w:hAnsi="Constantia" w:eastAsia="Constantia" w:cs="Constantia"/>
          <w:noProof w:val="0"/>
          <w:sz w:val="22"/>
          <w:szCs w:val="22"/>
          <w:lang w:val="en-US"/>
        </w:rPr>
        <w:t>tsy supports multiple languages and currencies, making it accessible to a global audience. It follows accessibility standards, offering screen reader compatibility.</w:t>
      </w:r>
    </w:p>
    <w:p w:rsidR="3A17531E" w:rsidP="6A099D28" w:rsidRDefault="3A17531E" w14:paraId="669E011A" w14:textId="10D9424A">
      <w:pPr>
        <w:pStyle w:val="ListParagraph"/>
        <w:numPr>
          <w:ilvl w:val="0"/>
          <w:numId w:val="98"/>
        </w:num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Inconsistent return and exchange policies per seller can create confusion for buyers.</w:t>
      </w:r>
    </w:p>
    <w:p w:rsidR="4217347E" w:rsidP="6A099D28" w:rsidRDefault="4217347E" w14:paraId="452A70A9" w14:textId="7702CBDE">
      <w:pPr>
        <w:pStyle w:val="Heading3"/>
        <w:jc w:val="both"/>
        <w:rPr>
          <w:rFonts w:ascii="Constantia" w:hAnsi="Constantia" w:eastAsia="Constantia" w:cs="Constantia"/>
          <w:b w:val="1"/>
          <w:bCs w:val="1"/>
          <w:noProof w:val="0"/>
          <w:sz w:val="22"/>
          <w:szCs w:val="22"/>
          <w:lang w:val="en-US"/>
        </w:rPr>
      </w:pPr>
      <w:r w:rsidRPr="6A099D28" w:rsidR="4217347E">
        <w:rPr>
          <w:noProof w:val="0"/>
          <w:lang w:val="en-US"/>
        </w:rPr>
        <w:t xml:space="preserve">4. Aesthetics  </w:t>
      </w:r>
    </w:p>
    <w:p w:rsidR="3A17531E" w:rsidP="6A099D28" w:rsidRDefault="3A17531E" w14:paraId="32696B1C" w14:textId="5FC72591">
      <w:p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Etsy’s minimalist design, neutral color palette, and structured layout ensure a visually appealing user experience. Product pages are </w:t>
      </w:r>
      <w:r w:rsidRPr="6A099D28" w:rsidR="0BB85F0A">
        <w:rPr>
          <w:rFonts w:ascii="Constantia" w:hAnsi="Constantia" w:eastAsia="Constantia" w:cs="Constantia"/>
          <w:noProof w:val="0"/>
          <w:sz w:val="22"/>
          <w:szCs w:val="22"/>
          <w:lang w:val="en-US"/>
        </w:rPr>
        <w:t>well organized</w:t>
      </w:r>
      <w:r w:rsidRPr="6A099D28" w:rsidR="3A17531E">
        <w:rPr>
          <w:rFonts w:ascii="Constantia" w:hAnsi="Constantia" w:eastAsia="Constantia" w:cs="Constantia"/>
          <w:noProof w:val="0"/>
          <w:sz w:val="22"/>
          <w:szCs w:val="22"/>
          <w:lang w:val="en-US"/>
        </w:rPr>
        <w:t xml:space="preserve"> with clear descriptions and reviews.</w:t>
      </w:r>
    </w:p>
    <w:p w:rsidR="02094D99" w:rsidP="6A099D28" w:rsidRDefault="02094D99" w14:paraId="5FA22483" w14:textId="010BDAB1">
      <w:pPr>
        <w:pStyle w:val="Heading3"/>
        <w:jc w:val="both"/>
        <w:rPr>
          <w:rFonts w:ascii="Constantia" w:hAnsi="Constantia" w:eastAsia="Constantia" w:cs="Constantia"/>
          <w:b w:val="1"/>
          <w:bCs w:val="1"/>
          <w:noProof w:val="0"/>
          <w:sz w:val="22"/>
          <w:szCs w:val="22"/>
          <w:lang w:val="en-US"/>
        </w:rPr>
      </w:pPr>
      <w:r w:rsidRPr="6A099D28" w:rsidR="02094D99">
        <w:rPr>
          <w:noProof w:val="0"/>
          <w:lang w:val="en-US"/>
        </w:rPr>
        <w:t xml:space="preserve">5. Content Quality  </w:t>
      </w:r>
    </w:p>
    <w:p w:rsidR="3A17531E" w:rsidP="6A099D28" w:rsidRDefault="3A17531E" w14:paraId="16E55889" w14:textId="06CAEA03">
      <w:p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Most sellers provide detailed descriptions and high-quality images, which enhance buyer confidence. The transparent review system allows for informed purchasing decisions.</w:t>
      </w:r>
    </w:p>
    <w:p w:rsidR="3A17531E" w:rsidP="6A099D28" w:rsidRDefault="3A17531E" w14:paraId="4098EDFC" w14:textId="6A448891">
      <w:pPr>
        <w:pStyle w:val="ListParagraph"/>
        <w:numPr>
          <w:ilvl w:val="0"/>
          <w:numId w:val="100"/>
        </w:num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Some listings suffer from poor descriptions and low-quality images</w:t>
      </w:r>
      <w:r w:rsidRPr="6A099D28" w:rsidR="2A142E3D">
        <w:rPr>
          <w:rFonts w:ascii="Constantia" w:hAnsi="Constantia" w:eastAsia="Constantia" w:cs="Constantia"/>
          <w:noProof w:val="0"/>
          <w:sz w:val="22"/>
          <w:szCs w:val="22"/>
          <w:lang w:val="en-US"/>
        </w:rPr>
        <w:t>.</w:t>
      </w:r>
    </w:p>
    <w:p w:rsidR="3A17531E" w:rsidP="6A099D28" w:rsidRDefault="3A17531E" w14:paraId="0118576C" w14:textId="47B7DCFA">
      <w:pPr>
        <w:pStyle w:val="Heading3"/>
        <w:jc w:val="both"/>
        <w:rPr>
          <w:rFonts w:ascii="Constantia" w:hAnsi="Constantia" w:eastAsia="Constantia" w:cs="Constantia"/>
          <w:b w:val="1"/>
          <w:bCs w:val="1"/>
          <w:noProof w:val="0"/>
          <w:sz w:val="22"/>
          <w:szCs w:val="22"/>
          <w:lang w:val="en-US"/>
        </w:rPr>
      </w:pPr>
      <w:r w:rsidRPr="6A099D28" w:rsidR="3A17531E">
        <w:rPr>
          <w:noProof w:val="0"/>
          <w:lang w:val="en-US"/>
        </w:rPr>
        <w:t>6. Interactivity</w:t>
      </w:r>
    </w:p>
    <w:p w:rsidR="3A17531E" w:rsidP="6A099D28" w:rsidRDefault="3A17531E" w14:paraId="536F94C9" w14:textId="44A7D55D">
      <w:pPr>
        <w:spacing w:before="240" w:beforeAutospacing="off" w:after="240" w:afterAutospacing="off"/>
        <w:jc w:val="both"/>
      </w:pPr>
      <w:r w:rsidRPr="6A099D28" w:rsidR="3A17531E">
        <w:rPr>
          <w:rFonts w:ascii="Constantia" w:hAnsi="Constantia" w:eastAsia="Constantia" w:cs="Constantia"/>
          <w:noProof w:val="0"/>
          <w:sz w:val="22"/>
          <w:szCs w:val="22"/>
          <w:lang w:val="en-US"/>
        </w:rPr>
        <w:t>Etsy enables buyers to favorite items, leave reviews, and communicate with sellers. Sellers have access to analytics, advertising, and store customization tools. The platform fosters a sense of community through forums and educational materials.</w:t>
      </w:r>
    </w:p>
    <w:p w:rsidR="3A17531E" w:rsidP="6A099D28" w:rsidRDefault="3A17531E" w14:paraId="553A9207" w14:textId="4D46DD88">
      <w:pPr>
        <w:pStyle w:val="ListParagraph"/>
        <w:numPr>
          <w:ilvl w:val="0"/>
          <w:numId w:val="101"/>
        </w:num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The chat function depends on seller response times, which can lead to delays and frustration for buyers needing quick </w:t>
      </w:r>
      <w:r w:rsidRPr="6A099D28" w:rsidR="3A17531E">
        <w:rPr>
          <w:rFonts w:ascii="Constantia" w:hAnsi="Constantia" w:eastAsia="Constantia" w:cs="Constantia"/>
          <w:noProof w:val="0"/>
          <w:sz w:val="22"/>
          <w:szCs w:val="22"/>
          <w:lang w:val="en-US"/>
        </w:rPr>
        <w:t>assistance</w:t>
      </w:r>
      <w:r w:rsidRPr="6A099D28" w:rsidR="3A17531E">
        <w:rPr>
          <w:rFonts w:ascii="Constantia" w:hAnsi="Constantia" w:eastAsia="Constantia" w:cs="Constantia"/>
          <w:noProof w:val="0"/>
          <w:sz w:val="22"/>
          <w:szCs w:val="22"/>
          <w:lang w:val="en-US"/>
        </w:rPr>
        <w:t>.</w:t>
      </w:r>
    </w:p>
    <w:p w:rsidR="3A17531E" w:rsidP="6A099D28" w:rsidRDefault="3A17531E" w14:paraId="2BE7333B" w14:textId="155C0B8B">
      <w:pPr>
        <w:pStyle w:val="Heading3"/>
        <w:jc w:val="both"/>
        <w:rPr>
          <w:rFonts w:ascii="Constantia" w:hAnsi="Constantia" w:eastAsia="Constantia" w:cs="Constantia"/>
          <w:b w:val="1"/>
          <w:bCs w:val="1"/>
          <w:noProof w:val="0"/>
          <w:sz w:val="22"/>
          <w:szCs w:val="22"/>
          <w:lang w:val="en-US"/>
        </w:rPr>
      </w:pPr>
      <w:r w:rsidRPr="6A099D28" w:rsidR="3A17531E">
        <w:rPr>
          <w:noProof w:val="0"/>
          <w:lang w:val="en-US"/>
        </w:rPr>
        <w:t>7. Consistency</w:t>
      </w:r>
    </w:p>
    <w:p w:rsidR="3A17531E" w:rsidP="6A099D28" w:rsidRDefault="3A17531E" w14:paraId="1E5E8641" w14:textId="77F6926F">
      <w:p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Etsy </w:t>
      </w:r>
      <w:r w:rsidRPr="6A099D28" w:rsidR="3A17531E">
        <w:rPr>
          <w:rFonts w:ascii="Constantia" w:hAnsi="Constantia" w:eastAsia="Constantia" w:cs="Constantia"/>
          <w:noProof w:val="0"/>
          <w:sz w:val="22"/>
          <w:szCs w:val="22"/>
          <w:lang w:val="en-US"/>
        </w:rPr>
        <w:t>maintains</w:t>
      </w:r>
      <w:r w:rsidRPr="6A099D28" w:rsidR="3A17531E">
        <w:rPr>
          <w:rFonts w:ascii="Constantia" w:hAnsi="Constantia" w:eastAsia="Constantia" w:cs="Constantia"/>
          <w:noProof w:val="0"/>
          <w:sz w:val="22"/>
          <w:szCs w:val="22"/>
          <w:lang w:val="en-US"/>
        </w:rPr>
        <w:t xml:space="preserve"> a uniform experience across desktop, mobile, and app versions. Its branding </w:t>
      </w:r>
      <w:r w:rsidRPr="6A099D28" w:rsidR="3A17531E">
        <w:rPr>
          <w:rFonts w:ascii="Constantia" w:hAnsi="Constantia" w:eastAsia="Constantia" w:cs="Constantia"/>
          <w:noProof w:val="0"/>
          <w:sz w:val="22"/>
          <w:szCs w:val="22"/>
          <w:lang w:val="en-US"/>
        </w:rPr>
        <w:t>remains</w:t>
      </w:r>
      <w:r w:rsidRPr="6A099D28" w:rsidR="3A17531E">
        <w:rPr>
          <w:rFonts w:ascii="Constantia" w:hAnsi="Constantia" w:eastAsia="Constantia" w:cs="Constantia"/>
          <w:noProof w:val="0"/>
          <w:sz w:val="22"/>
          <w:szCs w:val="22"/>
          <w:lang w:val="en-US"/>
        </w:rPr>
        <w:t xml:space="preserve"> cohesive, and essential functions like search and filtering </w:t>
      </w:r>
      <w:r w:rsidRPr="6A099D28" w:rsidR="3A17531E">
        <w:rPr>
          <w:rFonts w:ascii="Constantia" w:hAnsi="Constantia" w:eastAsia="Constantia" w:cs="Constantia"/>
          <w:noProof w:val="0"/>
          <w:sz w:val="22"/>
          <w:szCs w:val="22"/>
          <w:lang w:val="en-US"/>
        </w:rPr>
        <w:t>operate</w:t>
      </w:r>
      <w:r w:rsidRPr="6A099D28" w:rsidR="3A17531E">
        <w:rPr>
          <w:rFonts w:ascii="Constantia" w:hAnsi="Constantia" w:eastAsia="Constantia" w:cs="Constantia"/>
          <w:noProof w:val="0"/>
          <w:sz w:val="22"/>
          <w:szCs w:val="22"/>
          <w:lang w:val="en-US"/>
        </w:rPr>
        <w:t xml:space="preserve"> consistently.</w:t>
      </w:r>
    </w:p>
    <w:p w:rsidR="3A17531E" w:rsidP="6A099D28" w:rsidRDefault="3A17531E" w14:paraId="4976021A" w14:textId="75F581D0">
      <w:pPr>
        <w:pStyle w:val="ListParagraph"/>
        <w:numPr>
          <w:ilvl w:val="0"/>
          <w:numId w:val="102"/>
        </w:numPr>
        <w:spacing w:before="240" w:beforeAutospacing="off" w:after="240" w:afterAutospacing="off"/>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 xml:space="preserve">Some seller tools are limited to desktop, and inconsistencies in product presentation—due to varying seller content quality—can </w:t>
      </w:r>
      <w:r w:rsidRPr="6A099D28" w:rsidR="3A17531E">
        <w:rPr>
          <w:rFonts w:ascii="Constantia" w:hAnsi="Constantia" w:eastAsia="Constantia" w:cs="Constantia"/>
          <w:noProof w:val="0"/>
          <w:sz w:val="22"/>
          <w:szCs w:val="22"/>
          <w:lang w:val="en-US"/>
        </w:rPr>
        <w:t>impact</w:t>
      </w:r>
      <w:r w:rsidRPr="6A099D28" w:rsidR="3A17531E">
        <w:rPr>
          <w:rFonts w:ascii="Constantia" w:hAnsi="Constantia" w:eastAsia="Constantia" w:cs="Constantia"/>
          <w:noProof w:val="0"/>
          <w:sz w:val="22"/>
          <w:szCs w:val="22"/>
          <w:lang w:val="en-US"/>
        </w:rPr>
        <w:t xml:space="preserve"> overall platform </w:t>
      </w:r>
      <w:r w:rsidRPr="6A099D28" w:rsidR="3A17531E">
        <w:rPr>
          <w:rFonts w:ascii="Constantia" w:hAnsi="Constantia" w:eastAsia="Constantia" w:cs="Constantia"/>
          <w:noProof w:val="0"/>
          <w:sz w:val="22"/>
          <w:szCs w:val="22"/>
          <w:lang w:val="en-US"/>
        </w:rPr>
        <w:t>uniformity.</w:t>
      </w:r>
    </w:p>
    <w:p w:rsidR="2D144DEC" w:rsidP="6A099D28" w:rsidRDefault="2D144DEC" w14:paraId="67C19980" w14:textId="516037DC">
      <w:pPr>
        <w:spacing w:before="240" w:beforeAutospacing="off" w:after="240" w:afterAutospacing="off"/>
        <w:ind w:left="0"/>
        <w:jc w:val="both"/>
      </w:pPr>
      <w:r w:rsidR="2D144DEC">
        <w:drawing>
          <wp:inline wp14:editId="0B8696F0" wp14:anchorId="60E6AFE0">
            <wp:extent cx="4289828" cy="2033200"/>
            <wp:effectExtent l="0" t="0" r="0" b="0"/>
            <wp:docPr id="717165188" name="" title=""/>
            <wp:cNvGraphicFramePr>
              <a:graphicFrameLocks noChangeAspect="1"/>
            </wp:cNvGraphicFramePr>
            <a:graphic>
              <a:graphicData uri="http://schemas.openxmlformats.org/drawingml/2006/picture">
                <pic:pic>
                  <pic:nvPicPr>
                    <pic:cNvPr id="0" name=""/>
                    <pic:cNvPicPr/>
                  </pic:nvPicPr>
                  <pic:blipFill>
                    <a:blip r:embed="Rf8dba772c8464f26">
                      <a:extLst>
                        <a:ext xmlns:a="http://schemas.openxmlformats.org/drawingml/2006/main" uri="{28A0092B-C50C-407E-A947-70E740481C1C}">
                          <a14:useLocalDpi val="0"/>
                        </a:ext>
                      </a:extLst>
                    </a:blip>
                    <a:stretch>
                      <a:fillRect/>
                    </a:stretch>
                  </pic:blipFill>
                  <pic:spPr>
                    <a:xfrm>
                      <a:off x="0" y="0"/>
                      <a:ext cx="4289828" cy="2033200"/>
                    </a:xfrm>
                    <a:prstGeom prst="rect">
                      <a:avLst/>
                    </a:prstGeom>
                  </pic:spPr>
                </pic:pic>
              </a:graphicData>
            </a:graphic>
          </wp:inline>
        </w:drawing>
      </w:r>
      <w:r w:rsidR="2D144DEC">
        <w:drawing>
          <wp:inline wp14:editId="1AAE8C24" wp14:anchorId="3B93EB03">
            <wp:extent cx="1157025" cy="2076158"/>
            <wp:effectExtent l="0" t="0" r="0" b="0"/>
            <wp:docPr id="925490588" name="" title=""/>
            <wp:cNvGraphicFramePr>
              <a:graphicFrameLocks noChangeAspect="1"/>
            </wp:cNvGraphicFramePr>
            <a:graphic>
              <a:graphicData uri="http://schemas.openxmlformats.org/drawingml/2006/picture">
                <pic:pic>
                  <pic:nvPicPr>
                    <pic:cNvPr id="0" name=""/>
                    <pic:cNvPicPr/>
                  </pic:nvPicPr>
                  <pic:blipFill>
                    <a:blip r:embed="R09de9207e41d4dde">
                      <a:extLst>
                        <a:ext xmlns:a="http://schemas.openxmlformats.org/drawingml/2006/main" uri="{28A0092B-C50C-407E-A947-70E740481C1C}">
                          <a14:useLocalDpi val="0"/>
                        </a:ext>
                      </a:extLst>
                    </a:blip>
                    <a:stretch>
                      <a:fillRect/>
                    </a:stretch>
                  </pic:blipFill>
                  <pic:spPr>
                    <a:xfrm>
                      <a:off x="0" y="0"/>
                      <a:ext cx="1157025" cy="2076158"/>
                    </a:xfrm>
                    <a:prstGeom prst="rect">
                      <a:avLst/>
                    </a:prstGeom>
                  </pic:spPr>
                </pic:pic>
              </a:graphicData>
            </a:graphic>
          </wp:inline>
        </w:drawing>
      </w:r>
    </w:p>
    <w:p w:rsidR="3A17531E" w:rsidP="6A099D28" w:rsidRDefault="3A17531E" w14:paraId="4DE8DF63" w14:textId="6FACC207">
      <w:pPr>
        <w:pStyle w:val="Heading3"/>
        <w:spacing w:before="240" w:beforeAutospacing="off" w:after="240" w:afterAutospacing="off"/>
        <w:ind w:left="0"/>
        <w:jc w:val="both"/>
        <w:rPr>
          <w:b w:val="1"/>
          <w:bCs w:val="1"/>
          <w:noProof w:val="0"/>
          <w:lang w:val="en-US"/>
        </w:rPr>
      </w:pPr>
      <w:r w:rsidRPr="6A099D28" w:rsidR="3A17531E">
        <w:rPr>
          <w:b w:val="1"/>
          <w:bCs w:val="1"/>
          <w:noProof w:val="0"/>
          <w:lang w:val="en-US"/>
        </w:rPr>
        <w:t>Overall Rating: 4.5/5</w:t>
      </w:r>
      <w:r w:rsidRPr="6A099D28" w:rsidR="2879AEEC">
        <w:rPr>
          <w:b w:val="1"/>
          <w:bCs w:val="1"/>
          <w:noProof w:val="0"/>
          <w:lang w:val="en-US"/>
        </w:rPr>
        <w:t xml:space="preserve"> </w:t>
      </w:r>
    </w:p>
    <w:p w:rsidR="3A17531E" w:rsidP="6A099D28" w:rsidRDefault="3A17531E" w14:paraId="0A95CAA8" w14:textId="5DE10B33">
      <w:pPr>
        <w:pStyle w:val="Normal"/>
        <w:spacing w:before="240" w:beforeAutospacing="off" w:after="240" w:afterAutospacing="off"/>
        <w:ind w:left="0"/>
        <w:jc w:val="both"/>
        <w:rPr>
          <w:rFonts w:ascii="Constantia" w:hAnsi="Constantia" w:eastAsia="Constantia" w:cs="Constantia"/>
          <w:noProof w:val="0"/>
          <w:sz w:val="22"/>
          <w:szCs w:val="22"/>
          <w:lang w:val="en-US"/>
        </w:rPr>
      </w:pPr>
      <w:r w:rsidRPr="6A099D28" w:rsidR="3A17531E">
        <w:rPr>
          <w:rFonts w:ascii="Constantia" w:hAnsi="Constantia" w:eastAsia="Constantia" w:cs="Constantia"/>
          <w:noProof w:val="0"/>
          <w:sz w:val="22"/>
          <w:szCs w:val="22"/>
          <w:lang w:val="en-US"/>
        </w:rPr>
        <w:t>Etsy is a top-tier platform for unique products, excelling in user-friendliness, aesthetics, and interactivity. However, improvements in seller onboarding, content quality control, and response time for buyer inquiries could further enhance the experience.</w:t>
      </w:r>
    </w:p>
    <w:p w:rsidR="6A099D28" w:rsidP="6A099D28" w:rsidRDefault="6A099D28" w14:paraId="253F8279" w14:textId="3CD3657E">
      <w:pPr>
        <w:pStyle w:val="ContactInfo"/>
        <w:ind w:left="360"/>
        <w:jc w:val="left"/>
      </w:pPr>
    </w:p>
    <w:p w:rsidR="6A099D28" w:rsidP="6A099D28" w:rsidRDefault="6A099D28" w14:paraId="6D610DC9" w14:textId="51153877">
      <w:pPr>
        <w:pStyle w:val="ContactInfo"/>
        <w:ind w:left="360"/>
        <w:jc w:val="left"/>
      </w:pPr>
    </w:p>
    <w:p w:rsidR="6A099D28" w:rsidP="6A099D28" w:rsidRDefault="6A099D28" w14:paraId="40C03995" w14:textId="55EC9805">
      <w:pPr>
        <w:pStyle w:val="ContactInfo"/>
        <w:ind w:left="360"/>
        <w:jc w:val="left"/>
      </w:pPr>
    </w:p>
    <w:p w:rsidR="6A099D28" w:rsidP="6A099D28" w:rsidRDefault="6A099D28" w14:paraId="64B8EB6E" w14:textId="30751184">
      <w:pPr>
        <w:pStyle w:val="ContactInfo"/>
        <w:ind w:left="0"/>
        <w:jc w:val="left"/>
      </w:pPr>
    </w:p>
    <w:p w:rsidR="6A099D28" w:rsidP="6A099D28" w:rsidRDefault="6A099D28" w14:paraId="25523EC8" w14:textId="2D196C11">
      <w:pPr>
        <w:pStyle w:val="ContactInfo"/>
        <w:ind w:left="0"/>
        <w:jc w:val="left"/>
      </w:pPr>
    </w:p>
    <w:p w:rsidR="6A099D28" w:rsidP="6A099D28" w:rsidRDefault="6A099D28" w14:paraId="766943AA" w14:textId="252405F9">
      <w:pPr>
        <w:pStyle w:val="ContactInfo"/>
        <w:ind w:left="0"/>
        <w:jc w:val="left"/>
      </w:pPr>
    </w:p>
    <w:p w:rsidR="6A099D28" w:rsidP="6A099D28" w:rsidRDefault="6A099D28" w14:paraId="2A879D3D" w14:textId="2B210142">
      <w:pPr>
        <w:pStyle w:val="ContactInfo"/>
        <w:ind w:left="0"/>
        <w:jc w:val="left"/>
      </w:pPr>
    </w:p>
    <w:p w:rsidR="6A099D28" w:rsidP="6A099D28" w:rsidRDefault="6A099D28" w14:paraId="108F3FF5" w14:textId="3E3C92A5">
      <w:pPr>
        <w:pStyle w:val="ContactInfo"/>
        <w:ind w:left="0"/>
        <w:jc w:val="left"/>
      </w:pPr>
    </w:p>
    <w:p w:rsidR="6A099D28" w:rsidP="6A099D28" w:rsidRDefault="6A099D28" w14:paraId="2DFF4677" w14:textId="07571945">
      <w:pPr>
        <w:pStyle w:val="ContactInfo"/>
        <w:ind w:left="0"/>
        <w:jc w:val="left"/>
      </w:pPr>
    </w:p>
    <w:p w:rsidR="6A099D28" w:rsidP="6A099D28" w:rsidRDefault="6A099D28" w14:paraId="08FD320C" w14:textId="54BEA214">
      <w:pPr>
        <w:pStyle w:val="ContactInfo"/>
        <w:ind w:left="0"/>
        <w:jc w:val="left"/>
      </w:pPr>
    </w:p>
    <w:p w:rsidR="6A099D28" w:rsidP="6A099D28" w:rsidRDefault="6A099D28" w14:paraId="0E65BB3A" w14:textId="4D91DCE3">
      <w:pPr>
        <w:pStyle w:val="ContactInfo"/>
        <w:ind w:left="0"/>
        <w:jc w:val="left"/>
      </w:pPr>
    </w:p>
    <w:p w:rsidR="6A099D28" w:rsidP="6A099D28" w:rsidRDefault="6A099D28" w14:paraId="199ECDE8" w14:textId="53A7AC37">
      <w:pPr>
        <w:pStyle w:val="ContactInfo"/>
        <w:ind w:left="0"/>
        <w:jc w:val="left"/>
      </w:pPr>
    </w:p>
    <w:p w:rsidR="6A099D28" w:rsidP="6A099D28" w:rsidRDefault="6A099D28" w14:paraId="30224A4E" w14:textId="0E1A79D8">
      <w:pPr>
        <w:pStyle w:val="ContactInfo"/>
        <w:ind w:left="0"/>
        <w:jc w:val="left"/>
      </w:pPr>
    </w:p>
    <w:p w:rsidR="6A099D28" w:rsidP="6A099D28" w:rsidRDefault="6A099D28" w14:paraId="176DF6B1" w14:textId="3BEB3029">
      <w:pPr>
        <w:pStyle w:val="ContactInfo"/>
        <w:ind w:left="0"/>
        <w:jc w:val="left"/>
      </w:pPr>
    </w:p>
    <w:p w:rsidR="6A099D28" w:rsidP="6A099D28" w:rsidRDefault="6A099D28" w14:paraId="7764C93E" w14:textId="02705771">
      <w:pPr>
        <w:pStyle w:val="ContactInfo"/>
        <w:ind w:left="0"/>
        <w:jc w:val="left"/>
      </w:pPr>
    </w:p>
    <w:p w:rsidR="6A099D28" w:rsidP="6A099D28" w:rsidRDefault="6A099D28" w14:paraId="56CC4521" w14:textId="41E898EC">
      <w:pPr>
        <w:pStyle w:val="ContactInfo"/>
        <w:ind w:left="0"/>
        <w:jc w:val="left"/>
      </w:pPr>
    </w:p>
    <w:p w:rsidR="6A099D28" w:rsidP="6A099D28" w:rsidRDefault="6A099D28" w14:paraId="407B7497" w14:textId="1B72BCED">
      <w:pPr>
        <w:pStyle w:val="ContactInfo"/>
        <w:ind w:left="0"/>
        <w:jc w:val="left"/>
      </w:pPr>
    </w:p>
    <w:p w:rsidR="6A099D28" w:rsidP="6A099D28" w:rsidRDefault="6A099D28" w14:paraId="79750C0A" w14:textId="01187F03">
      <w:pPr>
        <w:pStyle w:val="ContactInfo"/>
        <w:ind w:left="0"/>
        <w:jc w:val="left"/>
      </w:pPr>
    </w:p>
    <w:p w:rsidR="6A099D28" w:rsidP="6A099D28" w:rsidRDefault="6A099D28" w14:paraId="0E69F9AB" w14:textId="3268610F">
      <w:pPr>
        <w:pStyle w:val="ContactInfo"/>
        <w:ind w:left="0"/>
        <w:jc w:val="left"/>
      </w:pPr>
    </w:p>
    <w:p w:rsidR="6A099D28" w:rsidP="6A099D28" w:rsidRDefault="6A099D28" w14:paraId="4FD84802" w14:textId="624450DF">
      <w:pPr>
        <w:pStyle w:val="ContactInfo"/>
        <w:ind w:left="0"/>
        <w:jc w:val="left"/>
      </w:pPr>
    </w:p>
    <w:p w:rsidRPr="00D35447" w:rsidR="00D35447" w:rsidP="6A099D28" w:rsidRDefault="00D35447" w14:paraId="79000057" w14:textId="1805CB96">
      <w:pPr>
        <w:pStyle w:val="Heading2"/>
        <w:jc w:val="center"/>
      </w:pPr>
      <w:r w:rsidR="2AA9014B">
        <w:rPr/>
        <w:t>S</w:t>
      </w:r>
      <w:r w:rsidR="3FAA0BD6">
        <w:rPr/>
        <w:t>AATCHI ART WEBSITE ANALYSIS</w:t>
      </w:r>
    </w:p>
    <w:p w:rsidR="6A099D28" w:rsidP="6A099D28" w:rsidRDefault="6A099D28" w14:paraId="1D6FD13D" w14:textId="077E5B36">
      <w:pPr>
        <w:pStyle w:val="Normal"/>
      </w:pPr>
    </w:p>
    <w:p w:rsidR="7C80812E" w:rsidRDefault="7C80812E" w14:paraId="04CF121B" w14:textId="2F9324C1">
      <w:r w:rsidR="7C80812E">
        <w:drawing>
          <wp:inline wp14:editId="74498E82" wp14:anchorId="764369E4">
            <wp:extent cx="5486400" cy="2590800"/>
            <wp:effectExtent l="0" t="0" r="0" b="0"/>
            <wp:docPr id="1469627757" name="" title=""/>
            <wp:cNvGraphicFramePr>
              <a:graphicFrameLocks noChangeAspect="1"/>
            </wp:cNvGraphicFramePr>
            <a:graphic>
              <a:graphicData uri="http://schemas.openxmlformats.org/drawingml/2006/picture">
                <pic:pic>
                  <pic:nvPicPr>
                    <pic:cNvPr id="0" name=""/>
                    <pic:cNvPicPr/>
                  </pic:nvPicPr>
                  <pic:blipFill>
                    <a:blip r:embed="R566649c2b43f4a3a">
                      <a:extLst>
                        <a:ext xmlns:a="http://schemas.openxmlformats.org/drawingml/2006/main" uri="{28A0092B-C50C-407E-A947-70E740481C1C}">
                          <a14:useLocalDpi val="0"/>
                        </a:ext>
                      </a:extLst>
                    </a:blip>
                    <a:stretch>
                      <a:fillRect/>
                    </a:stretch>
                  </pic:blipFill>
                  <pic:spPr>
                    <a:xfrm>
                      <a:off x="0" y="0"/>
                      <a:ext cx="5486400" cy="2590800"/>
                    </a:xfrm>
                    <a:prstGeom prst="rect">
                      <a:avLst/>
                    </a:prstGeom>
                  </pic:spPr>
                </pic:pic>
              </a:graphicData>
            </a:graphic>
          </wp:inline>
        </w:drawing>
      </w:r>
    </w:p>
    <w:p w:rsidR="4DE55D1E" w:rsidP="6A099D28" w:rsidRDefault="4DE55D1E" w14:paraId="09BA72DF" w14:textId="7C4A296E">
      <w:pPr>
        <w:pStyle w:val="Heading3"/>
        <w:jc w:val="both"/>
      </w:pPr>
      <w:r w:rsidR="4DE55D1E">
        <w:rPr/>
        <w:t>1. User-Friendliness</w:t>
      </w:r>
    </w:p>
    <w:p w:rsidR="4DE55D1E" w:rsidP="6A099D28" w:rsidRDefault="4DE55D1E" w14:paraId="63E1E29B" w14:textId="41BB8410">
      <w:pPr>
        <w:pStyle w:val="Normal"/>
        <w:jc w:val="both"/>
      </w:pPr>
      <w:r w:rsidR="4DE55D1E">
        <w:rPr/>
        <w:t xml:space="preserve">Saatchi Art’s interface is </w:t>
      </w:r>
      <w:r w:rsidR="06F77A2F">
        <w:rPr/>
        <w:t>perfect</w:t>
      </w:r>
      <w:r w:rsidR="4DE55D1E">
        <w:rPr/>
        <w:t xml:space="preserve"> for art enthusiasts, offering a clean and intuitive layout. Users can easily browse categories like paintings, photography, and sculptures, with a structured filter system for refined searches. The purchase process is straightforward, and artists have access to tools for profile setup and sales tracking.</w:t>
      </w:r>
    </w:p>
    <w:p w:rsidR="4DE55D1E" w:rsidP="6A099D28" w:rsidRDefault="4DE55D1E" w14:paraId="5A362265" w14:textId="0E487C27">
      <w:pPr>
        <w:pStyle w:val="ListParagraph"/>
        <w:numPr>
          <w:ilvl w:val="0"/>
          <w:numId w:val="103"/>
        </w:numPr>
        <w:jc w:val="both"/>
        <w:rPr/>
      </w:pPr>
      <w:r w:rsidR="4DE55D1E">
        <w:rPr/>
        <w:t>The extensive profile setup may be overwhelming for new artists due to the amount of required information.</w:t>
      </w:r>
    </w:p>
    <w:p w:rsidR="4DE55D1E" w:rsidP="6A099D28" w:rsidRDefault="4DE55D1E" w14:paraId="1CABEA01" w14:textId="0C45BCE6">
      <w:pPr>
        <w:pStyle w:val="Heading3"/>
        <w:jc w:val="both"/>
      </w:pPr>
      <w:r w:rsidR="4DE55D1E">
        <w:rPr/>
        <w:t>2. Responsiveness</w:t>
      </w:r>
    </w:p>
    <w:p w:rsidR="4DE55D1E" w:rsidP="6A099D28" w:rsidRDefault="4DE55D1E" w14:paraId="22042654" w14:textId="5E161679">
      <w:pPr>
        <w:pStyle w:val="Normal"/>
        <w:jc w:val="both"/>
      </w:pPr>
      <w:r w:rsidR="4DE55D1E">
        <w:rPr/>
        <w:t>The website is mobile-friendly, with well-scaled images and filters. Pages load quickly, ensuring smooth navigation.</w:t>
      </w:r>
    </w:p>
    <w:p w:rsidR="4DE55D1E" w:rsidP="6A099D28" w:rsidRDefault="4DE55D1E" w14:paraId="0BB00068" w14:textId="3E87D127">
      <w:pPr>
        <w:pStyle w:val="ListParagraph"/>
        <w:numPr>
          <w:ilvl w:val="0"/>
          <w:numId w:val="104"/>
        </w:numPr>
        <w:jc w:val="both"/>
        <w:rPr/>
      </w:pPr>
      <w:r w:rsidR="4DE55D1E">
        <w:rPr/>
        <w:t xml:space="preserve">The lack of a dedicated mobile app limits accessibility for users who prefer app-based browsing and </w:t>
      </w:r>
      <w:r w:rsidR="4DE55D1E">
        <w:rPr/>
        <w:t>purchasing</w:t>
      </w:r>
      <w:r w:rsidR="4DE55D1E">
        <w:rPr/>
        <w:t>.</w:t>
      </w:r>
    </w:p>
    <w:p w:rsidR="4DE55D1E" w:rsidP="6A099D28" w:rsidRDefault="4DE55D1E" w14:paraId="67161702" w14:textId="36C07118">
      <w:pPr>
        <w:pStyle w:val="Heading3"/>
        <w:jc w:val="both"/>
      </w:pPr>
      <w:r w:rsidR="4DE55D1E">
        <w:rPr/>
        <w:t>3. Accessibility</w:t>
      </w:r>
    </w:p>
    <w:p w:rsidR="4DE55D1E" w:rsidP="6A099D28" w:rsidRDefault="4DE55D1E" w14:paraId="6E95859A" w14:textId="57681D32">
      <w:pPr>
        <w:pStyle w:val="Normal"/>
        <w:jc w:val="both"/>
      </w:pPr>
      <w:r w:rsidR="4DE55D1E">
        <w:rPr/>
        <w:t>Saatchi Art supports multiple currencies but is only available in English, restricting accessibility for non-English speakers. It adheres to basic accessibility standards, such as keyboard navigation and screen reader support.</w:t>
      </w:r>
    </w:p>
    <w:p w:rsidR="4DE55D1E" w:rsidP="6A099D28" w:rsidRDefault="4DE55D1E" w14:paraId="75E2F1D4" w14:textId="5B2E6E7E">
      <w:pPr>
        <w:pStyle w:val="ListParagraph"/>
        <w:numPr>
          <w:ilvl w:val="0"/>
          <w:numId w:val="105"/>
        </w:numPr>
        <w:jc w:val="both"/>
        <w:rPr/>
      </w:pPr>
      <w:r w:rsidR="4DE55D1E">
        <w:rPr/>
        <w:t>Expanding language options would make the platform more inclusive for a global audience.</w:t>
      </w:r>
    </w:p>
    <w:p w:rsidR="4DE55D1E" w:rsidP="6A099D28" w:rsidRDefault="4DE55D1E" w14:paraId="2816A174" w14:textId="7C45C0B9">
      <w:pPr>
        <w:pStyle w:val="Heading3"/>
        <w:jc w:val="both"/>
      </w:pPr>
      <w:r w:rsidR="4DE55D1E">
        <w:rPr/>
        <w:t>4. Aesthetics</w:t>
      </w:r>
    </w:p>
    <w:p w:rsidR="4DE55D1E" w:rsidP="6A099D28" w:rsidRDefault="4DE55D1E" w14:paraId="0C9309D8" w14:textId="7D87E13B">
      <w:pPr>
        <w:pStyle w:val="Normal"/>
        <w:jc w:val="both"/>
      </w:pPr>
      <w:r w:rsidR="4DE55D1E">
        <w:rPr/>
        <w:t>The website features a minimalist design with a neutral color palette that keeps the focus on the artworks. Galleries and product cards are well-structured, offering a professional and immersive browsing experience.</w:t>
      </w:r>
    </w:p>
    <w:p w:rsidR="4DE55D1E" w:rsidP="6A099D28" w:rsidRDefault="4DE55D1E" w14:paraId="4644BA86" w14:textId="4BAEC955">
      <w:pPr>
        <w:pStyle w:val="ListParagraph"/>
        <w:numPr>
          <w:ilvl w:val="0"/>
          <w:numId w:val="106"/>
        </w:numPr>
        <w:jc w:val="both"/>
        <w:rPr/>
      </w:pPr>
      <w:r w:rsidR="4DE55D1E">
        <w:rPr/>
        <w:t>While the design is visually appealing, more personalization options could enhance user engagement.</w:t>
      </w:r>
    </w:p>
    <w:p w:rsidR="4DE55D1E" w:rsidP="6A099D28" w:rsidRDefault="4DE55D1E" w14:paraId="23E9808B" w14:textId="4D408883">
      <w:pPr>
        <w:pStyle w:val="Heading3"/>
        <w:jc w:val="both"/>
      </w:pPr>
      <w:r w:rsidR="4DE55D1E">
        <w:rPr/>
        <w:t>5. Content Quality</w:t>
      </w:r>
    </w:p>
    <w:p w:rsidR="4DE55D1E" w:rsidP="6A099D28" w:rsidRDefault="4DE55D1E" w14:paraId="142BF5A0" w14:textId="20365518">
      <w:pPr>
        <w:pStyle w:val="Normal"/>
        <w:jc w:val="both"/>
      </w:pPr>
      <w:r w:rsidR="4DE55D1E">
        <w:rPr/>
        <w:t>Each artwork listing includes detailed descriptions, high-quality images, and artist biographies. Some artworks feature in-room previews for better visualization.</w:t>
      </w:r>
    </w:p>
    <w:p w:rsidR="4DE55D1E" w:rsidP="6A099D28" w:rsidRDefault="4DE55D1E" w14:paraId="03B3942F" w14:textId="57309A35">
      <w:pPr>
        <w:pStyle w:val="ListParagraph"/>
        <w:numPr>
          <w:ilvl w:val="0"/>
          <w:numId w:val="107"/>
        </w:numPr>
        <w:jc w:val="both"/>
        <w:rPr/>
      </w:pPr>
      <w:r w:rsidR="4DE55D1E">
        <w:rPr/>
        <w:t>The absence of a review system makes it difficult for buyers to gauge artist reputation. Additionally, shipping and return details are sometimes vague, leading to uncertainty for buyers.</w:t>
      </w:r>
    </w:p>
    <w:p w:rsidR="4DE55D1E" w:rsidP="6A099D28" w:rsidRDefault="4DE55D1E" w14:paraId="688B989D" w14:textId="7828A5EE">
      <w:pPr>
        <w:pStyle w:val="Heading3"/>
        <w:jc w:val="both"/>
      </w:pPr>
      <w:r w:rsidR="4DE55D1E">
        <w:rPr/>
        <w:t>6. Interactivity</w:t>
      </w:r>
    </w:p>
    <w:p w:rsidR="4DE55D1E" w:rsidP="6A099D28" w:rsidRDefault="4DE55D1E" w14:paraId="5E6B58BE" w14:textId="09EEABAC">
      <w:pPr>
        <w:pStyle w:val="Normal"/>
        <w:jc w:val="both"/>
      </w:pPr>
      <w:r w:rsidR="4DE55D1E">
        <w:rPr/>
        <w:t>Users can favorite artworks, create collections, and follow artists. Artists benefit from promotional guidance and analytics. The platform also offers a blog with curated content and interviews.</w:t>
      </w:r>
    </w:p>
    <w:p w:rsidR="4DE55D1E" w:rsidP="6A099D28" w:rsidRDefault="4DE55D1E" w14:paraId="25E830B3" w14:textId="353B1640">
      <w:pPr>
        <w:pStyle w:val="ListParagraph"/>
        <w:numPr>
          <w:ilvl w:val="0"/>
          <w:numId w:val="108"/>
        </w:numPr>
        <w:jc w:val="both"/>
        <w:rPr/>
      </w:pPr>
      <w:r w:rsidR="4DE55D1E">
        <w:rPr/>
        <w:t>Direct communication between buyers and artists is limited, reducing opportunities for customization or commissioned work.</w:t>
      </w:r>
    </w:p>
    <w:p w:rsidR="4DE55D1E" w:rsidP="6A099D28" w:rsidRDefault="4DE55D1E" w14:paraId="6A1D2EA7" w14:textId="30CE788B">
      <w:pPr>
        <w:pStyle w:val="Heading3"/>
        <w:jc w:val="both"/>
      </w:pPr>
      <w:r w:rsidR="4DE55D1E">
        <w:rPr/>
        <w:t>7. Consistency</w:t>
      </w:r>
    </w:p>
    <w:p w:rsidR="4DE55D1E" w:rsidP="6A099D28" w:rsidRDefault="4DE55D1E" w14:paraId="1670A37D" w14:textId="1F3DFDD6">
      <w:pPr>
        <w:pStyle w:val="Normal"/>
        <w:jc w:val="both"/>
      </w:pPr>
      <w:r w:rsidR="4DE55D1E">
        <w:rPr/>
        <w:t xml:space="preserve">Saatchi Art </w:t>
      </w:r>
      <w:r w:rsidR="4DE55D1E">
        <w:rPr/>
        <w:t>maintains</w:t>
      </w:r>
      <w:r w:rsidR="4DE55D1E">
        <w:rPr/>
        <w:t xml:space="preserve"> a cohesive design across all pages, with standardized product listings and artist profiles. Core navigation features function consistently across desktop and mobile versions.</w:t>
      </w:r>
    </w:p>
    <w:p w:rsidR="4DE55D1E" w:rsidP="6A099D28" w:rsidRDefault="4DE55D1E" w14:paraId="6EA9946C" w14:textId="58A50FFC">
      <w:pPr>
        <w:pStyle w:val="ListParagraph"/>
        <w:numPr>
          <w:ilvl w:val="0"/>
          <w:numId w:val="109"/>
        </w:numPr>
        <w:jc w:val="both"/>
        <w:rPr/>
      </w:pPr>
      <w:r w:rsidR="4DE55D1E">
        <w:rPr/>
        <w:t>The lack of a mobile app affects cross-platform consistency, and the limited buyer-artist communication reduces the sense of personalized service.</w:t>
      </w:r>
    </w:p>
    <w:p w:rsidR="6A099D28" w:rsidP="6A099D28" w:rsidRDefault="6A099D28" w14:paraId="42836B09" w14:textId="7809D121">
      <w:pPr>
        <w:pStyle w:val="Normal"/>
        <w:ind w:left="0"/>
        <w:jc w:val="both"/>
      </w:pPr>
    </w:p>
    <w:p w:rsidR="244B4976" w:rsidP="6A099D28" w:rsidRDefault="244B4976" w14:paraId="053FF679" w14:textId="36077D14">
      <w:pPr>
        <w:jc w:val="center"/>
      </w:pPr>
      <w:r w:rsidR="244B4976">
        <w:drawing>
          <wp:inline wp14:editId="4D608CC4" wp14:anchorId="737F6D72">
            <wp:extent cx="4085108" cy="1936170"/>
            <wp:effectExtent l="0" t="0" r="0" b="0"/>
            <wp:docPr id="1235274295" name="" title=""/>
            <wp:cNvGraphicFramePr>
              <a:graphicFrameLocks noChangeAspect="1"/>
            </wp:cNvGraphicFramePr>
            <a:graphic>
              <a:graphicData uri="http://schemas.openxmlformats.org/drawingml/2006/picture">
                <pic:pic>
                  <pic:nvPicPr>
                    <pic:cNvPr id="0" name=""/>
                    <pic:cNvPicPr/>
                  </pic:nvPicPr>
                  <pic:blipFill>
                    <a:blip r:embed="R85186cfafd1149d6">
                      <a:extLst>
                        <a:ext xmlns:a="http://schemas.openxmlformats.org/drawingml/2006/main" uri="{28A0092B-C50C-407E-A947-70E740481C1C}">
                          <a14:useLocalDpi val="0"/>
                        </a:ext>
                      </a:extLst>
                    </a:blip>
                    <a:stretch>
                      <a:fillRect/>
                    </a:stretch>
                  </pic:blipFill>
                  <pic:spPr>
                    <a:xfrm>
                      <a:off x="0" y="0"/>
                      <a:ext cx="4085108" cy="1936170"/>
                    </a:xfrm>
                    <a:prstGeom prst="rect">
                      <a:avLst/>
                    </a:prstGeom>
                  </pic:spPr>
                </pic:pic>
              </a:graphicData>
            </a:graphic>
          </wp:inline>
        </w:drawing>
      </w:r>
      <w:r w:rsidR="244B4976">
        <w:drawing>
          <wp:inline wp14:editId="1C29190A" wp14:anchorId="5287E0D2">
            <wp:extent cx="1103709" cy="1962150"/>
            <wp:effectExtent l="0" t="0" r="0" b="0"/>
            <wp:docPr id="1471329191" name="" title=""/>
            <wp:cNvGraphicFramePr>
              <a:graphicFrameLocks noChangeAspect="1"/>
            </wp:cNvGraphicFramePr>
            <a:graphic>
              <a:graphicData uri="http://schemas.openxmlformats.org/drawingml/2006/picture">
                <pic:pic>
                  <pic:nvPicPr>
                    <pic:cNvPr id="0" name=""/>
                    <pic:cNvPicPr/>
                  </pic:nvPicPr>
                  <pic:blipFill>
                    <a:blip r:embed="R2b1bc43a8a2649d2">
                      <a:extLst>
                        <a:ext xmlns:a="http://schemas.openxmlformats.org/drawingml/2006/main" uri="{28A0092B-C50C-407E-A947-70E740481C1C}">
                          <a14:useLocalDpi val="0"/>
                        </a:ext>
                      </a:extLst>
                    </a:blip>
                    <a:stretch>
                      <a:fillRect/>
                    </a:stretch>
                  </pic:blipFill>
                  <pic:spPr>
                    <a:xfrm>
                      <a:off x="0" y="0"/>
                      <a:ext cx="1103709" cy="1962150"/>
                    </a:xfrm>
                    <a:prstGeom prst="rect">
                      <a:avLst/>
                    </a:prstGeom>
                  </pic:spPr>
                </pic:pic>
              </a:graphicData>
            </a:graphic>
          </wp:inline>
        </w:drawing>
      </w:r>
    </w:p>
    <w:p w:rsidR="4DE55D1E" w:rsidP="6A099D28" w:rsidRDefault="4DE55D1E" w14:paraId="07EA0C51" w14:textId="1C3DF1AE">
      <w:pPr>
        <w:pStyle w:val="Heading3"/>
        <w:jc w:val="both"/>
        <w:rPr>
          <w:b w:val="1"/>
          <w:bCs w:val="1"/>
        </w:rPr>
      </w:pPr>
      <w:r w:rsidRPr="6A099D28" w:rsidR="4DE55D1E">
        <w:rPr>
          <w:b w:val="1"/>
          <w:bCs w:val="1"/>
        </w:rPr>
        <w:t>Overall Rating: 4.5/5</w:t>
      </w:r>
    </w:p>
    <w:p w:rsidR="4DE55D1E" w:rsidP="6A099D28" w:rsidRDefault="4DE55D1E" w14:paraId="74D3A1EA" w14:textId="0B31D5E2">
      <w:pPr>
        <w:pStyle w:val="Normal"/>
        <w:jc w:val="both"/>
      </w:pPr>
      <w:r w:rsidR="4DE55D1E">
        <w:rPr/>
        <w:t>Saatchi Art offers a polished and professional platform with a strong emphasis on aesthetics and usability. However, adding a mobile app, multilingual support, and a review system would significantly improve the overall user experience.</w:t>
      </w:r>
    </w:p>
    <w:p w:rsidR="6A099D28" w:rsidP="6A099D28" w:rsidRDefault="6A099D28" w14:paraId="2A32346F" w14:textId="28648413">
      <w:pPr>
        <w:pStyle w:val="ContactInfo"/>
        <w:jc w:val="left"/>
      </w:pPr>
    </w:p>
    <w:p w:rsidR="6A099D28" w:rsidP="6A099D28" w:rsidRDefault="6A099D28" w14:paraId="118CE594" w14:textId="62870DA0">
      <w:pPr>
        <w:pStyle w:val="ContactInfo"/>
        <w:jc w:val="left"/>
      </w:pPr>
    </w:p>
    <w:p w:rsidR="6A099D28" w:rsidP="6A099D28" w:rsidRDefault="6A099D28" w14:paraId="5688262A" w14:textId="160AB176">
      <w:pPr>
        <w:pStyle w:val="ContactInfo"/>
        <w:jc w:val="left"/>
      </w:pPr>
    </w:p>
    <w:p w:rsidR="6A099D28" w:rsidP="6A099D28" w:rsidRDefault="6A099D28" w14:paraId="34F15627" w14:textId="5E3AA4FC">
      <w:pPr>
        <w:pStyle w:val="ContactInfo"/>
        <w:jc w:val="left"/>
      </w:pPr>
    </w:p>
    <w:p w:rsidR="6A099D28" w:rsidP="6A099D28" w:rsidRDefault="6A099D28" w14:paraId="3CBCD213" w14:textId="122FDA0B">
      <w:pPr>
        <w:pStyle w:val="ContactInfo"/>
        <w:jc w:val="left"/>
      </w:pPr>
    </w:p>
    <w:p w:rsidR="6A099D28" w:rsidP="6A099D28" w:rsidRDefault="6A099D28" w14:paraId="6EB63940" w14:textId="3D8F3998">
      <w:pPr>
        <w:pStyle w:val="ContactInfo"/>
        <w:jc w:val="left"/>
      </w:pPr>
    </w:p>
    <w:p w:rsidR="6A099D28" w:rsidP="6A099D28" w:rsidRDefault="6A099D28" w14:paraId="6A443A83" w14:textId="52433D14">
      <w:pPr>
        <w:pStyle w:val="ContactInfo"/>
        <w:jc w:val="left"/>
      </w:pPr>
    </w:p>
    <w:p w:rsidR="6A099D28" w:rsidP="6A099D28" w:rsidRDefault="6A099D28" w14:paraId="0F4620EA" w14:textId="015233E1">
      <w:pPr>
        <w:pStyle w:val="ContactInfo"/>
        <w:jc w:val="left"/>
      </w:pPr>
    </w:p>
    <w:p w:rsidR="6A099D28" w:rsidP="6A099D28" w:rsidRDefault="6A099D28" w14:paraId="297C14AD" w14:textId="454AE65F">
      <w:pPr>
        <w:pStyle w:val="ContactInfo"/>
        <w:jc w:val="left"/>
      </w:pPr>
    </w:p>
    <w:p w:rsidR="6A099D28" w:rsidP="6A099D28" w:rsidRDefault="6A099D28" w14:paraId="74E06EED" w14:textId="28DF4343">
      <w:pPr>
        <w:pStyle w:val="ContactInfo"/>
        <w:jc w:val="left"/>
      </w:pPr>
    </w:p>
    <w:p w:rsidR="6A099D28" w:rsidP="6A099D28" w:rsidRDefault="6A099D28" w14:paraId="57ECF1D2" w14:textId="49869165">
      <w:pPr>
        <w:pStyle w:val="ContactInfo"/>
        <w:jc w:val="left"/>
      </w:pPr>
    </w:p>
    <w:p w:rsidR="6A099D28" w:rsidP="6A099D28" w:rsidRDefault="6A099D28" w14:paraId="1BA81EE2" w14:textId="6DB2381F">
      <w:pPr>
        <w:pStyle w:val="ContactInfo"/>
        <w:jc w:val="left"/>
      </w:pPr>
    </w:p>
    <w:p w:rsidR="6A099D28" w:rsidP="6A099D28" w:rsidRDefault="6A099D28" w14:paraId="439B5A8D" w14:textId="2A065A2E">
      <w:pPr>
        <w:pStyle w:val="ContactInfo"/>
        <w:jc w:val="left"/>
      </w:pPr>
    </w:p>
    <w:p w:rsidR="6A099D28" w:rsidP="6A099D28" w:rsidRDefault="6A099D28" w14:paraId="456FE495" w14:textId="773E7002">
      <w:pPr>
        <w:pStyle w:val="ContactInfo"/>
        <w:jc w:val="left"/>
      </w:pPr>
    </w:p>
    <w:p w:rsidR="6A099D28" w:rsidP="6A099D28" w:rsidRDefault="6A099D28" w14:paraId="44499F43" w14:textId="39A63CD8">
      <w:pPr>
        <w:pStyle w:val="ContactInfo"/>
        <w:jc w:val="left"/>
      </w:pPr>
    </w:p>
    <w:p w:rsidR="6A099D28" w:rsidP="6A099D28" w:rsidRDefault="6A099D28" w14:paraId="10E5DB4C" w14:textId="1EB5DC06">
      <w:pPr>
        <w:pStyle w:val="ContactInfo"/>
        <w:jc w:val="left"/>
      </w:pPr>
    </w:p>
    <w:p w:rsidR="6A099D28" w:rsidP="6A099D28" w:rsidRDefault="6A099D28" w14:paraId="66F7B83D" w14:textId="3C85CD4A">
      <w:pPr>
        <w:pStyle w:val="ContactInfo"/>
        <w:jc w:val="left"/>
      </w:pPr>
    </w:p>
    <w:p w:rsidR="6A099D28" w:rsidP="6A099D28" w:rsidRDefault="6A099D28" w14:paraId="542C33FC" w14:textId="270F2917">
      <w:pPr>
        <w:pStyle w:val="ContactInfo"/>
        <w:jc w:val="left"/>
      </w:pPr>
    </w:p>
    <w:p w:rsidR="6A099D28" w:rsidP="6A099D28" w:rsidRDefault="6A099D28" w14:paraId="361F8359" w14:textId="71F8B76B">
      <w:pPr>
        <w:pStyle w:val="ContactInfo"/>
        <w:jc w:val="left"/>
      </w:pPr>
    </w:p>
    <w:p w:rsidR="6A099D28" w:rsidP="6A099D28" w:rsidRDefault="6A099D28" w14:paraId="1587D831" w14:textId="537FC1A9">
      <w:pPr>
        <w:pStyle w:val="ContactInfo"/>
        <w:jc w:val="left"/>
      </w:pPr>
    </w:p>
    <w:p w:rsidR="6A099D28" w:rsidP="6A099D28" w:rsidRDefault="6A099D28" w14:paraId="6D1FA2F7" w14:textId="4C9EE08D">
      <w:pPr>
        <w:pStyle w:val="ContactInfo"/>
        <w:jc w:val="left"/>
      </w:pPr>
    </w:p>
    <w:p w:rsidR="6A099D28" w:rsidP="6A099D28" w:rsidRDefault="6A099D28" w14:paraId="16966765" w14:textId="7B45186C">
      <w:pPr>
        <w:pStyle w:val="ContactInfo"/>
        <w:jc w:val="left"/>
      </w:pPr>
    </w:p>
    <w:p w:rsidR="6A099D28" w:rsidP="6A099D28" w:rsidRDefault="6A099D28" w14:paraId="09F6B3DB" w14:textId="77B0AE2F">
      <w:pPr>
        <w:pStyle w:val="ContactInfo"/>
        <w:jc w:val="left"/>
      </w:pPr>
    </w:p>
    <w:p w:rsidRPr="001B0CA6" w:rsidR="001B0CA6" w:rsidP="6A099D28" w:rsidRDefault="001B0CA6" w14:paraId="1E3E992B" w14:textId="605527FA">
      <w:pPr>
        <w:pStyle w:val="Heading2"/>
        <w:jc w:val="center"/>
      </w:pPr>
      <w:r w:rsidR="0ECBA7C6">
        <w:rPr/>
        <w:t>Artfinder</w:t>
      </w:r>
      <w:r w:rsidR="0ECBA7C6">
        <w:rPr/>
        <w:t xml:space="preserve"> W</w:t>
      </w:r>
      <w:r w:rsidR="23A65CB4">
        <w:rPr/>
        <w:t>EBSITE Analysis</w:t>
      </w:r>
    </w:p>
    <w:p w:rsidRPr="00D35447" w:rsidR="00D35447" w:rsidP="6A099D28" w:rsidRDefault="00D35447" w14:paraId="5420651A" w14:textId="424F7195">
      <w:pPr>
        <w:pStyle w:val="Normal"/>
      </w:pPr>
    </w:p>
    <w:p w:rsidRPr="00D35447" w:rsidR="00D35447" w:rsidP="6A099D28" w:rsidRDefault="00D35447" w14:paraId="37349DFC" w14:textId="0C5D45F9">
      <w:pPr/>
      <w:r w:rsidR="05B24DB0">
        <w:drawing>
          <wp:inline wp14:editId="7CBDD93E" wp14:anchorId="50FC0EC3">
            <wp:extent cx="5486400" cy="2590800"/>
            <wp:effectExtent l="0" t="0" r="0" b="0"/>
            <wp:docPr id="173902456" name="" title=""/>
            <wp:cNvGraphicFramePr>
              <a:graphicFrameLocks noChangeAspect="1"/>
            </wp:cNvGraphicFramePr>
            <a:graphic>
              <a:graphicData uri="http://schemas.openxmlformats.org/drawingml/2006/picture">
                <pic:pic>
                  <pic:nvPicPr>
                    <pic:cNvPr id="0" name=""/>
                    <pic:cNvPicPr/>
                  </pic:nvPicPr>
                  <pic:blipFill>
                    <a:blip r:embed="R8824c7d34b10448a">
                      <a:extLst>
                        <a:ext xmlns:a="http://schemas.openxmlformats.org/drawingml/2006/main" uri="{28A0092B-C50C-407E-A947-70E740481C1C}">
                          <a14:useLocalDpi val="0"/>
                        </a:ext>
                      </a:extLst>
                    </a:blip>
                    <a:stretch>
                      <a:fillRect/>
                    </a:stretch>
                  </pic:blipFill>
                  <pic:spPr>
                    <a:xfrm>
                      <a:off x="0" y="0"/>
                      <a:ext cx="5486400" cy="2590800"/>
                    </a:xfrm>
                    <a:prstGeom prst="rect">
                      <a:avLst/>
                    </a:prstGeom>
                  </pic:spPr>
                </pic:pic>
              </a:graphicData>
            </a:graphic>
          </wp:inline>
        </w:drawing>
      </w:r>
    </w:p>
    <w:p w:rsidRPr="00D35447" w:rsidR="00D35447" w:rsidP="6A099D28" w:rsidRDefault="00D35447" w14:paraId="29D4963C" w14:textId="1A4A147C">
      <w:pPr>
        <w:pStyle w:val="Heading3"/>
        <w:jc w:val="both"/>
      </w:pPr>
      <w:r w:rsidR="48032514">
        <w:rPr/>
        <w:t>1. User-Friendliness</w:t>
      </w:r>
    </w:p>
    <w:p w:rsidRPr="00D35447" w:rsidR="00D35447" w:rsidP="6A099D28" w:rsidRDefault="00D35447" w14:paraId="613EDC65" w14:textId="3777877D">
      <w:pPr>
        <w:pStyle w:val="Normal"/>
        <w:jc w:val="both"/>
      </w:pPr>
      <w:r w:rsidR="48032514">
        <w:rPr/>
        <w:t>Artfinder’s</w:t>
      </w:r>
      <w:r w:rsidR="48032514">
        <w:rPr/>
        <w:t xml:space="preserve"> interface is well-organized, offering easy navigation through categories like paintings, sculptures, and photography. Filters allow users to refine searches based on style, material, and even mood. The checkout process is simple, providing clear pricing and shipping details. </w:t>
      </w:r>
    </w:p>
    <w:p w:rsidRPr="00D35447" w:rsidR="00D35447" w:rsidP="6A099D28" w:rsidRDefault="00D35447" w14:paraId="474075B4" w14:textId="19D3664C">
      <w:pPr>
        <w:pStyle w:val="ListParagraph"/>
        <w:numPr>
          <w:ilvl w:val="0"/>
          <w:numId w:val="110"/>
        </w:numPr>
        <w:jc w:val="both"/>
        <w:rPr/>
      </w:pPr>
      <w:r w:rsidR="48032514">
        <w:rPr/>
        <w:t xml:space="preserve"> Additionally, competition among artists is high, making visibility a challenge.</w:t>
      </w:r>
    </w:p>
    <w:p w:rsidRPr="00D35447" w:rsidR="00D35447" w:rsidP="6A099D28" w:rsidRDefault="00D35447" w14:paraId="210FA5AD" w14:textId="4A07B814">
      <w:pPr>
        <w:pStyle w:val="Heading3"/>
        <w:jc w:val="both"/>
      </w:pPr>
      <w:r w:rsidR="48032514">
        <w:rPr/>
        <w:t>2. Responsiveness</w:t>
      </w:r>
    </w:p>
    <w:p w:rsidRPr="00D35447" w:rsidR="00D35447" w:rsidP="6A099D28" w:rsidRDefault="00D35447" w14:paraId="7F295AFA" w14:textId="44494553">
      <w:pPr>
        <w:pStyle w:val="Normal"/>
        <w:jc w:val="both"/>
      </w:pPr>
      <w:r w:rsidR="48032514">
        <w:rPr/>
        <w:t xml:space="preserve">The website is fully </w:t>
      </w:r>
      <w:r w:rsidR="48032514">
        <w:rPr/>
        <w:t>optimized</w:t>
      </w:r>
      <w:r w:rsidR="48032514">
        <w:rPr/>
        <w:t xml:space="preserve"> for mobile</w:t>
      </w:r>
      <w:r w:rsidR="60541579">
        <w:rPr/>
        <w:t xml:space="preserve"> devices</w:t>
      </w:r>
      <w:r w:rsidR="48032514">
        <w:rPr/>
        <w:t>, with all key functions working smoothly. Pages and images load quickly, ensuring a seamless browsing experience.</w:t>
      </w:r>
    </w:p>
    <w:p w:rsidRPr="00D35447" w:rsidR="00D35447" w:rsidP="6A099D28" w:rsidRDefault="00D35447" w14:paraId="294318BF" w14:textId="2FF070D5">
      <w:pPr>
        <w:pStyle w:val="Heading3"/>
        <w:jc w:val="both"/>
      </w:pPr>
      <w:r w:rsidR="48032514">
        <w:rPr/>
        <w:t>3. Accessibility</w:t>
      </w:r>
    </w:p>
    <w:p w:rsidRPr="00D35447" w:rsidR="00D35447" w:rsidP="6A099D28" w:rsidRDefault="00D35447" w14:paraId="0131FBD9" w14:textId="6E60EBF1">
      <w:pPr>
        <w:pStyle w:val="Normal"/>
        <w:jc w:val="both"/>
      </w:pPr>
      <w:r w:rsidR="48032514">
        <w:rPr/>
        <w:t>Artfinder supports multiple currencies and global shipping. The site follows basic accessibility standards, offering screen reader compatibility and keyboard navigation.</w:t>
      </w:r>
    </w:p>
    <w:p w:rsidRPr="00D35447" w:rsidR="00D35447" w:rsidP="6A099D28" w:rsidRDefault="00D35447" w14:paraId="6F5ED1A8" w14:textId="341B5C3B">
      <w:pPr>
        <w:pStyle w:val="ListParagraph"/>
        <w:numPr>
          <w:ilvl w:val="0"/>
          <w:numId w:val="112"/>
        </w:numPr>
        <w:jc w:val="both"/>
        <w:rPr/>
      </w:pPr>
      <w:r w:rsidR="48032514">
        <w:rPr/>
        <w:t>The platform is only available in English, which restricts accessibility for non-English speakers.</w:t>
      </w:r>
    </w:p>
    <w:p w:rsidRPr="00D35447" w:rsidR="00D35447" w:rsidP="6A099D28" w:rsidRDefault="00D35447" w14:paraId="1E6905EC" w14:textId="701BF4F4">
      <w:pPr>
        <w:pStyle w:val="Heading3"/>
        <w:jc w:val="both"/>
      </w:pPr>
      <w:r w:rsidR="48032514">
        <w:rPr/>
        <w:t>4. Aesthetics</w:t>
      </w:r>
    </w:p>
    <w:p w:rsidRPr="00D35447" w:rsidR="00D35447" w:rsidP="6A099D28" w:rsidRDefault="00D35447" w14:paraId="0969A5CD" w14:textId="63A280A2">
      <w:pPr>
        <w:pStyle w:val="Normal"/>
        <w:jc w:val="both"/>
      </w:pPr>
      <w:r w:rsidR="48032514">
        <w:rPr/>
        <w:t>Artfinder maintains a minimalist design, using a white background and neutral tones to emphasize artworks. Product galleries are well-structured, creating a professional and immersive experience.</w:t>
      </w:r>
    </w:p>
    <w:p w:rsidRPr="00D35447" w:rsidR="00D35447" w:rsidP="6A099D28" w:rsidRDefault="00D35447" w14:paraId="0F626436" w14:textId="56240B81">
      <w:pPr>
        <w:pStyle w:val="ListParagraph"/>
        <w:numPr>
          <w:ilvl w:val="0"/>
          <w:numId w:val="113"/>
        </w:numPr>
        <w:jc w:val="both"/>
        <w:rPr/>
      </w:pPr>
      <w:r w:rsidR="44CF63E2">
        <w:rPr/>
        <w:t>T</w:t>
      </w:r>
      <w:r w:rsidR="48032514">
        <w:rPr/>
        <w:t xml:space="preserve">he aesthetic is clean and appealing, </w:t>
      </w:r>
      <w:r w:rsidR="0C96BDCD">
        <w:rPr/>
        <w:t xml:space="preserve">but </w:t>
      </w:r>
      <w:r w:rsidR="48032514">
        <w:rPr/>
        <w:t>more interactive design elements could improve engagement.</w:t>
      </w:r>
    </w:p>
    <w:p w:rsidRPr="00D35447" w:rsidR="00D35447" w:rsidP="6A099D28" w:rsidRDefault="00D35447" w14:paraId="672C052B" w14:textId="1F422BFC">
      <w:pPr>
        <w:pStyle w:val="Heading3"/>
        <w:jc w:val="both"/>
      </w:pPr>
      <w:r w:rsidR="48032514">
        <w:rPr/>
        <w:t>5. Content Quality</w:t>
      </w:r>
    </w:p>
    <w:p w:rsidRPr="00D35447" w:rsidR="00D35447" w:rsidP="6A099D28" w:rsidRDefault="00D35447" w14:paraId="0E41C1A0" w14:textId="74F6EB15">
      <w:pPr>
        <w:pStyle w:val="Normal"/>
        <w:jc w:val="both"/>
      </w:pPr>
      <w:r w:rsidR="48032514">
        <w:rPr/>
        <w:t>Each artwork listing includes detailed descriptions, artist biographies, and high-quality images, sometimes with in-room previews. The review system helps buyers assess artists and their service quality.</w:t>
      </w:r>
    </w:p>
    <w:p w:rsidRPr="00D35447" w:rsidR="00D35447" w:rsidP="6A099D28" w:rsidRDefault="00D35447" w14:paraId="4F667C52" w14:textId="1C483A70">
      <w:pPr>
        <w:pStyle w:val="ListParagraph"/>
        <w:numPr>
          <w:ilvl w:val="0"/>
          <w:numId w:val="114"/>
        </w:numPr>
        <w:jc w:val="both"/>
        <w:rPr/>
      </w:pPr>
      <w:r w:rsidR="48032514">
        <w:rPr/>
        <w:t>Some descriptions lack depth, as content quality depends on individual artists. A more standardized approach could improve consistency.</w:t>
      </w:r>
    </w:p>
    <w:p w:rsidRPr="00D35447" w:rsidR="00D35447" w:rsidP="6A099D28" w:rsidRDefault="00D35447" w14:paraId="401D7A7B" w14:textId="5D45857D">
      <w:pPr>
        <w:pStyle w:val="Heading3"/>
        <w:jc w:val="both"/>
      </w:pPr>
      <w:r w:rsidR="48032514">
        <w:rPr/>
        <w:t>6. Interactivity</w:t>
      </w:r>
    </w:p>
    <w:p w:rsidRPr="00D35447" w:rsidR="00D35447" w:rsidP="6A099D28" w:rsidRDefault="00D35447" w14:paraId="54AC137E" w14:textId="4B842837">
      <w:pPr>
        <w:pStyle w:val="Normal"/>
        <w:jc w:val="both"/>
      </w:pPr>
      <w:r w:rsidR="48032514">
        <w:rPr/>
        <w:t>Users can save favorite artworks, follow artists, and receive personalized recommendations. Artists have access to promotional tools and marketing advice. The platform also features a blog with curated selections and buying tips.</w:t>
      </w:r>
    </w:p>
    <w:p w:rsidRPr="00D35447" w:rsidR="00D35447" w:rsidP="6A099D28" w:rsidRDefault="00D35447" w14:paraId="0CD15B76" w14:textId="4C906BB1">
      <w:pPr>
        <w:pStyle w:val="ListParagraph"/>
        <w:numPr>
          <w:ilvl w:val="0"/>
          <w:numId w:val="115"/>
        </w:numPr>
        <w:jc w:val="both"/>
        <w:rPr/>
      </w:pPr>
      <w:r w:rsidR="48032514">
        <w:rPr/>
        <w:t>The absence of direct buyer-artist communication limits order customization and the potential for commissio</w:t>
      </w:r>
      <w:r w:rsidR="6087E9F0">
        <w:rPr/>
        <w:t>n</w:t>
      </w:r>
      <w:r w:rsidR="48032514">
        <w:rPr/>
        <w:t>s.</w:t>
      </w:r>
    </w:p>
    <w:p w:rsidRPr="00D35447" w:rsidR="00D35447" w:rsidP="6A099D28" w:rsidRDefault="00D35447" w14:paraId="7A9C687D" w14:textId="324B1B30">
      <w:pPr>
        <w:pStyle w:val="Heading3"/>
        <w:jc w:val="both"/>
      </w:pPr>
      <w:r w:rsidR="48032514">
        <w:rPr/>
        <w:t>7. Consistency</w:t>
      </w:r>
    </w:p>
    <w:p w:rsidRPr="00D35447" w:rsidR="00D35447" w:rsidP="6A099D28" w:rsidRDefault="00D35447" w14:paraId="3A65EFE7" w14:textId="6EAC59E2">
      <w:pPr>
        <w:pStyle w:val="Normal"/>
        <w:jc w:val="both"/>
      </w:pPr>
      <w:r w:rsidR="48032514">
        <w:rPr/>
        <w:t>Artfinder maintains a uniform design and navigation structure, ensuring a seamless experience across devices. Search functions, product listings, and checkout processes follow a standardized format.</w:t>
      </w:r>
    </w:p>
    <w:p w:rsidRPr="00D35447" w:rsidR="00D35447" w:rsidP="6A099D28" w:rsidRDefault="00D35447" w14:paraId="0D59A7FF" w14:textId="6ABF9902">
      <w:pPr>
        <w:pStyle w:val="ListParagraph"/>
        <w:numPr>
          <w:ilvl w:val="0"/>
          <w:numId w:val="116"/>
        </w:numPr>
        <w:jc w:val="both"/>
        <w:rPr/>
      </w:pPr>
      <w:r w:rsidR="48032514">
        <w:rPr/>
        <w:t>The lack of a mobile app disrupts cross-platform consistency, and the absence of multilingual support hinders accessibility for a broader audience.</w:t>
      </w:r>
    </w:p>
    <w:p w:rsidRPr="00D35447" w:rsidR="00D35447" w:rsidP="6A099D28" w:rsidRDefault="00D35447" w14:paraId="1B54F02D" w14:textId="10978F62">
      <w:pPr>
        <w:pStyle w:val="Normal"/>
        <w:ind w:left="0"/>
        <w:jc w:val="both"/>
      </w:pPr>
    </w:p>
    <w:p w:rsidRPr="00D35447" w:rsidR="00D35447" w:rsidP="6A099D28" w:rsidRDefault="00D35447" w14:paraId="399AF54F" w14:textId="579971A6">
      <w:pPr>
        <w:pStyle w:val="Heading3"/>
        <w:jc w:val="both"/>
        <w:rPr>
          <w:b w:val="1"/>
          <w:bCs w:val="1"/>
        </w:rPr>
      </w:pPr>
      <w:r w:rsidRPr="6A099D28" w:rsidR="48032514">
        <w:rPr>
          <w:b w:val="1"/>
          <w:bCs w:val="1"/>
        </w:rPr>
        <w:t>Overall Rating: 4.5/5</w:t>
      </w:r>
    </w:p>
    <w:p w:rsidRPr="00D35447" w:rsidR="00D35447" w:rsidP="6A099D28" w:rsidRDefault="00D35447" w14:paraId="7FD95CBA" w14:textId="63FA7283">
      <w:pPr>
        <w:pStyle w:val="Normal"/>
        <w:jc w:val="both"/>
      </w:pPr>
      <w:r w:rsidR="48032514">
        <w:rPr/>
        <w:t>Artfinder</w:t>
      </w:r>
      <w:r w:rsidR="48032514">
        <w:rPr/>
        <w:t xml:space="preserve"> is a polished and professional platform for original art, with strong aesthetics and usability. However, adding a mobile app, multilingual support, and enhanced artist visibility tools would significantly improve the user experience.</w:t>
      </w:r>
    </w:p>
    <w:p w:rsidRPr="00D35447" w:rsidR="00D35447" w:rsidP="6A099D28" w:rsidRDefault="00D35447" w14:paraId="701A1C4E" w14:textId="3AA14C66">
      <w:pPr>
        <w:pStyle w:val="Heading2"/>
        <w:jc w:val="center"/>
      </w:pPr>
      <w:r w:rsidR="2AA9014B">
        <w:rPr/>
        <w:t>A</w:t>
      </w:r>
      <w:r w:rsidR="2E2495C1">
        <w:rPr/>
        <w:t xml:space="preserve">RTSY WEBSITE ANALYSIS </w:t>
      </w:r>
    </w:p>
    <w:p w:rsidR="6A099D28" w:rsidP="6A099D28" w:rsidRDefault="6A099D28" w14:paraId="0CF6F157" w14:textId="03F557DB">
      <w:pPr>
        <w:pStyle w:val="Normal"/>
      </w:pPr>
    </w:p>
    <w:p w:rsidR="0333032C" w:rsidRDefault="0333032C" w14:paraId="2B4FC8A4" w14:textId="4AFE5A95">
      <w:r w:rsidR="0333032C">
        <w:drawing>
          <wp:inline wp14:editId="00CE682E" wp14:anchorId="51C50C9E">
            <wp:extent cx="5486400" cy="2600325"/>
            <wp:effectExtent l="0" t="0" r="0" b="0"/>
            <wp:docPr id="1410796335" name="" title=""/>
            <wp:cNvGraphicFramePr>
              <a:graphicFrameLocks noChangeAspect="1"/>
            </wp:cNvGraphicFramePr>
            <a:graphic>
              <a:graphicData uri="http://schemas.openxmlformats.org/drawingml/2006/picture">
                <pic:pic>
                  <pic:nvPicPr>
                    <pic:cNvPr id="0" name=""/>
                    <pic:cNvPicPr/>
                  </pic:nvPicPr>
                  <pic:blipFill>
                    <a:blip r:embed="Rf4b397759eb843c2">
                      <a:extLst>
                        <a:ext xmlns:a="http://schemas.openxmlformats.org/drawingml/2006/main" uri="{28A0092B-C50C-407E-A947-70E740481C1C}">
                          <a14:useLocalDpi val="0"/>
                        </a:ext>
                      </a:extLst>
                    </a:blip>
                    <a:stretch>
                      <a:fillRect/>
                    </a:stretch>
                  </pic:blipFill>
                  <pic:spPr>
                    <a:xfrm>
                      <a:off x="0" y="0"/>
                      <a:ext cx="5486400" cy="2600325"/>
                    </a:xfrm>
                    <a:prstGeom prst="rect">
                      <a:avLst/>
                    </a:prstGeom>
                  </pic:spPr>
                </pic:pic>
              </a:graphicData>
            </a:graphic>
          </wp:inline>
        </w:drawing>
      </w:r>
    </w:p>
    <w:p w:rsidR="5E4735EF" w:rsidP="6A099D28" w:rsidRDefault="5E4735EF" w14:paraId="0AB53F59" w14:textId="1150A20C">
      <w:pPr>
        <w:pStyle w:val="Heading3"/>
        <w:jc w:val="both"/>
      </w:pPr>
      <w:r w:rsidR="5E4735EF">
        <w:rPr/>
        <w:t>1. User-Friendliness</w:t>
      </w:r>
    </w:p>
    <w:p w:rsidR="5E4735EF" w:rsidP="6A099D28" w:rsidRDefault="5E4735EF" w14:paraId="63ACBEF3" w14:textId="26DE7EE8">
      <w:pPr>
        <w:pStyle w:val="Normal"/>
        <w:jc w:val="both"/>
      </w:pPr>
      <w:r w:rsidR="5E4735EF">
        <w:rPr/>
        <w:t>Artsy offers a professional interface, with a homepage that highlights key sections like Auctions, Galleries, and Artists. Navigation is well-structured, allowing users to filter artworks by style, price, size, and location. The purchase process is intuitive, integrating auctions, gallery sales, and direct purchases.</w:t>
      </w:r>
    </w:p>
    <w:p w:rsidR="5E4735EF" w:rsidP="6A099D28" w:rsidRDefault="5E4735EF" w14:paraId="1FB918EA" w14:textId="28311ABC">
      <w:pPr>
        <w:pStyle w:val="ListParagraph"/>
        <w:numPr>
          <w:ilvl w:val="0"/>
          <w:numId w:val="118"/>
        </w:numPr>
        <w:jc w:val="both"/>
        <w:rPr/>
      </w:pPr>
      <w:r w:rsidR="5E4735EF">
        <w:rPr/>
        <w:t>The platform is tailored for art professionals, which may make it less accessible for beginners.</w:t>
      </w:r>
    </w:p>
    <w:p w:rsidR="5E4735EF" w:rsidP="6A099D28" w:rsidRDefault="5E4735EF" w14:paraId="62CF3DFC" w14:textId="1B1470FA">
      <w:pPr>
        <w:pStyle w:val="Heading3"/>
        <w:jc w:val="both"/>
      </w:pPr>
      <w:r w:rsidR="5E4735EF">
        <w:rPr/>
        <w:t>2. Responsiveness</w:t>
      </w:r>
    </w:p>
    <w:p w:rsidR="5E4735EF" w:rsidP="6A099D28" w:rsidRDefault="5E4735EF" w14:paraId="414B3336" w14:textId="5E4BB235">
      <w:pPr>
        <w:pStyle w:val="Normal"/>
        <w:jc w:val="both"/>
      </w:pPr>
      <w:r w:rsidR="5E4735EF">
        <w:rPr/>
        <w:t xml:space="preserve">The website is fully </w:t>
      </w:r>
      <w:r w:rsidR="5E4735EF">
        <w:rPr/>
        <w:t>optimized</w:t>
      </w:r>
      <w:r w:rsidR="5E4735EF">
        <w:rPr/>
        <w:t xml:space="preserve"> for mobile, </w:t>
      </w:r>
      <w:r w:rsidR="5E4735EF">
        <w:rPr/>
        <w:t>maintaining</w:t>
      </w:r>
      <w:r w:rsidR="5E4735EF">
        <w:rPr/>
        <w:t xml:space="preserve"> full functionality across devices. Artsy also offers an iOS app with access to all major features, including auctions. Despite the visual-heavy content, loading speed is fast due to optimized images.</w:t>
      </w:r>
    </w:p>
    <w:p w:rsidR="5E4735EF" w:rsidP="6A099D28" w:rsidRDefault="5E4735EF" w14:paraId="162CFDB8" w14:textId="3026A3AD">
      <w:pPr>
        <w:pStyle w:val="ListParagraph"/>
        <w:numPr>
          <w:ilvl w:val="0"/>
          <w:numId w:val="119"/>
        </w:numPr>
        <w:jc w:val="both"/>
        <w:rPr/>
      </w:pPr>
      <w:r w:rsidR="5E4735EF">
        <w:rPr/>
        <w:t>The absence of an Android app limits accessibility for a broader audience.</w:t>
      </w:r>
    </w:p>
    <w:p w:rsidR="5E4735EF" w:rsidP="6A099D28" w:rsidRDefault="5E4735EF" w14:paraId="46D0C481" w14:textId="57FDFEE4">
      <w:pPr>
        <w:pStyle w:val="Heading3"/>
        <w:jc w:val="both"/>
      </w:pPr>
      <w:r w:rsidR="5E4735EF">
        <w:rPr/>
        <w:t>3. Accessibility</w:t>
      </w:r>
    </w:p>
    <w:p w:rsidR="5E4735EF" w:rsidP="6A099D28" w:rsidRDefault="5E4735EF" w14:paraId="1D0DB50F" w14:textId="171FBE2B">
      <w:pPr>
        <w:pStyle w:val="Normal"/>
        <w:jc w:val="both"/>
      </w:pPr>
      <w:r w:rsidR="5E4735EF">
        <w:rPr/>
        <w:t>Artsy supports multiple currencies for international transactions but is available only in English. The platform follows basic accessibility standards but is primarily designed for a visually engaged audience.</w:t>
      </w:r>
    </w:p>
    <w:p w:rsidR="5E4735EF" w:rsidP="6A099D28" w:rsidRDefault="5E4735EF" w14:paraId="20433160" w14:textId="391895CD">
      <w:pPr>
        <w:pStyle w:val="ListParagraph"/>
        <w:numPr>
          <w:ilvl w:val="0"/>
          <w:numId w:val="120"/>
        </w:numPr>
        <w:jc w:val="both"/>
        <w:rPr/>
      </w:pPr>
      <w:r w:rsidR="5E4735EF">
        <w:rPr/>
        <w:t xml:space="preserve">The lack of multilingual support may </w:t>
      </w:r>
      <w:r w:rsidR="29AC4F57">
        <w:rPr/>
        <w:t xml:space="preserve">limit </w:t>
      </w:r>
      <w:r w:rsidR="5E4735EF">
        <w:rPr/>
        <w:t>accessibility for non-English speakers</w:t>
      </w:r>
      <w:r w:rsidR="02DAC9E6">
        <w:rPr/>
        <w:t>.</w:t>
      </w:r>
    </w:p>
    <w:p w:rsidR="5E4735EF" w:rsidP="6A099D28" w:rsidRDefault="5E4735EF" w14:paraId="60885C6A" w14:textId="3EB43F3D">
      <w:pPr>
        <w:pStyle w:val="Heading3"/>
        <w:jc w:val="both"/>
      </w:pPr>
      <w:r w:rsidR="5E4735EF">
        <w:rPr/>
        <w:t>4. Aesthetics</w:t>
      </w:r>
    </w:p>
    <w:p w:rsidR="5E4735EF" w:rsidP="6A099D28" w:rsidRDefault="5E4735EF" w14:paraId="6F900D71" w14:textId="29E2F4C4">
      <w:pPr>
        <w:pStyle w:val="Normal"/>
        <w:jc w:val="both"/>
      </w:pPr>
      <w:r w:rsidR="5E4735EF">
        <w:rPr/>
        <w:t xml:space="preserve">The platform's modern and sophisticated design enhances its gallery-like feel. A neutral color palette ensures that artworks </w:t>
      </w:r>
      <w:r w:rsidR="5E4735EF">
        <w:rPr/>
        <w:t>remain</w:t>
      </w:r>
      <w:r w:rsidR="5E4735EF">
        <w:rPr/>
        <w:t xml:space="preserve"> the focal point, while structured layouts provide a seamless browsing experience.</w:t>
      </w:r>
    </w:p>
    <w:p w:rsidR="14ED2FD8" w:rsidP="6A099D28" w:rsidRDefault="14ED2FD8" w14:paraId="2D3F3B66" w14:textId="2AF5F241">
      <w:pPr>
        <w:pStyle w:val="ListParagraph"/>
        <w:numPr>
          <w:ilvl w:val="0"/>
          <w:numId w:val="121"/>
        </w:numPr>
        <w:jc w:val="both"/>
        <w:rPr/>
      </w:pPr>
      <w:r w:rsidR="14ED2FD8">
        <w:rPr/>
        <w:t>A</w:t>
      </w:r>
      <w:r w:rsidR="5E4735EF">
        <w:rPr/>
        <w:t>dding more interactive elements could enhance engagement.</w:t>
      </w:r>
    </w:p>
    <w:p w:rsidR="5E4735EF" w:rsidP="6A099D28" w:rsidRDefault="5E4735EF" w14:paraId="3059DC32" w14:textId="0AF75185">
      <w:pPr>
        <w:pStyle w:val="Heading3"/>
        <w:jc w:val="both"/>
      </w:pPr>
      <w:r w:rsidR="5E4735EF">
        <w:rPr/>
        <w:t>5. Content Quality</w:t>
      </w:r>
    </w:p>
    <w:p w:rsidR="5E4735EF" w:rsidP="6A099D28" w:rsidRDefault="5E4735EF" w14:paraId="47C55229" w14:textId="3958BE13">
      <w:pPr>
        <w:pStyle w:val="Normal"/>
        <w:jc w:val="both"/>
      </w:pPr>
      <w:r w:rsidR="5E4735EF">
        <w:rPr/>
        <w:t>Each artwork listing includes detailed descriptions covering the artist, materials, and historical context. High-resolution images with zoom functionality enhance the viewing experience. Additionally, Artsy provides educational content, including articles, curated collections, and artist interviews.</w:t>
      </w:r>
    </w:p>
    <w:p w:rsidR="5E4735EF" w:rsidP="6A099D28" w:rsidRDefault="5E4735EF" w14:paraId="6628497B" w14:textId="495D6951">
      <w:pPr>
        <w:pStyle w:val="ListParagraph"/>
        <w:numPr>
          <w:ilvl w:val="0"/>
          <w:numId w:val="122"/>
        </w:numPr>
        <w:jc w:val="both"/>
        <w:rPr/>
      </w:pPr>
      <w:r w:rsidR="5E4735EF">
        <w:rPr/>
        <w:t xml:space="preserve"> Some rare or unique pieces may lack sufficient background information</w:t>
      </w:r>
      <w:r w:rsidR="704C799B">
        <w:rPr/>
        <w:t>.</w:t>
      </w:r>
    </w:p>
    <w:p w:rsidR="5E4735EF" w:rsidP="6A099D28" w:rsidRDefault="5E4735EF" w14:paraId="1D95DE70" w14:textId="1903C43E">
      <w:pPr>
        <w:pStyle w:val="Heading3"/>
        <w:jc w:val="both"/>
      </w:pPr>
      <w:r w:rsidR="5E4735EF">
        <w:rPr/>
        <w:t>6. Interactivity</w:t>
      </w:r>
    </w:p>
    <w:p w:rsidR="5E4735EF" w:rsidP="6A099D28" w:rsidRDefault="5E4735EF" w14:paraId="7CD45C45" w14:textId="385EAA1E">
      <w:pPr>
        <w:pStyle w:val="Normal"/>
        <w:jc w:val="both"/>
      </w:pPr>
      <w:r w:rsidR="5E4735EF">
        <w:rPr/>
        <w:t xml:space="preserve">Buyers can </w:t>
      </w:r>
      <w:r w:rsidR="5E4735EF">
        <w:rPr/>
        <w:t>participate</w:t>
      </w:r>
      <w:r w:rsidR="5E4735EF">
        <w:rPr/>
        <w:t xml:space="preserve"> in auctions, save favorite artworks, and receive personalized recommendations. Artists and galleries have access to promotional tools, analytics, and client connections. The platform also engages users through newsletters and personalized content.</w:t>
      </w:r>
    </w:p>
    <w:p w:rsidR="5E4735EF" w:rsidP="6A099D28" w:rsidRDefault="5E4735EF" w14:paraId="552AA9A6" w14:textId="622830E6">
      <w:pPr>
        <w:pStyle w:val="ListParagraph"/>
        <w:numPr>
          <w:ilvl w:val="0"/>
          <w:numId w:val="123"/>
        </w:numPr>
        <w:jc w:val="both"/>
        <w:rPr/>
      </w:pPr>
      <w:r w:rsidR="5E4735EF">
        <w:rPr/>
        <w:t>Limited direct communication between buyers and sellers reduces the potential for order customization and direct negotiations.</w:t>
      </w:r>
    </w:p>
    <w:p w:rsidR="5E4735EF" w:rsidP="6A099D28" w:rsidRDefault="5E4735EF" w14:paraId="2F1F86CB" w14:textId="4E50D5FA">
      <w:pPr>
        <w:pStyle w:val="Heading3"/>
        <w:jc w:val="both"/>
      </w:pPr>
      <w:r w:rsidR="5E4735EF">
        <w:rPr/>
        <w:t>7. Consistency</w:t>
      </w:r>
    </w:p>
    <w:p w:rsidR="5E4735EF" w:rsidP="6A099D28" w:rsidRDefault="5E4735EF" w14:paraId="543B3201" w14:textId="73FA0B2B">
      <w:pPr>
        <w:pStyle w:val="Normal"/>
        <w:jc w:val="both"/>
      </w:pPr>
      <w:r w:rsidR="5E4735EF">
        <w:rPr/>
        <w:t xml:space="preserve">Artsy </w:t>
      </w:r>
      <w:r w:rsidR="5E4735EF">
        <w:rPr/>
        <w:t>maintains</w:t>
      </w:r>
      <w:r w:rsidR="5E4735EF">
        <w:rPr/>
        <w:t xml:space="preserve"> a cohesive user experience, with a minimalist design and uniform navigation structure across web and mobile platforms. The checkout process </w:t>
      </w:r>
      <w:r w:rsidR="5E4735EF">
        <w:rPr/>
        <w:t>remains</w:t>
      </w:r>
      <w:r w:rsidR="5E4735EF">
        <w:rPr/>
        <w:t xml:space="preserve"> standardized, whether </w:t>
      </w:r>
      <w:r w:rsidR="5E4735EF">
        <w:rPr/>
        <w:t>purchasing</w:t>
      </w:r>
      <w:r w:rsidR="5E4735EF">
        <w:rPr/>
        <w:t xml:space="preserve"> from a gallery, auction, or direct sale. Filters and personalization work consistently across sections.</w:t>
      </w:r>
    </w:p>
    <w:p w:rsidR="5E4735EF" w:rsidP="6A099D28" w:rsidRDefault="5E4735EF" w14:paraId="48EA6C64" w14:textId="390ADDEB">
      <w:pPr>
        <w:pStyle w:val="ListParagraph"/>
        <w:numPr>
          <w:ilvl w:val="0"/>
          <w:numId w:val="117"/>
        </w:numPr>
        <w:jc w:val="both"/>
        <w:rPr/>
      </w:pPr>
      <w:r w:rsidR="5E4735EF">
        <w:rPr/>
        <w:t>The lack of multilingual support disrupts accessibility for international users</w:t>
      </w:r>
      <w:r w:rsidR="0AFE545A">
        <w:rPr/>
        <w:t xml:space="preserve">. </w:t>
      </w:r>
      <w:r w:rsidR="3F2D554F">
        <w:rPr/>
        <w:t>Also,</w:t>
      </w:r>
      <w:r w:rsidR="0AFE545A">
        <w:rPr/>
        <w:t xml:space="preserve"> </w:t>
      </w:r>
      <w:r w:rsidR="73E68773">
        <w:rPr/>
        <w:t>users</w:t>
      </w:r>
      <w:r w:rsidR="0AFE545A">
        <w:rPr/>
        <w:t xml:space="preserve"> </w:t>
      </w:r>
      <w:r w:rsidR="0AFE545A">
        <w:rPr/>
        <w:t>are</w:t>
      </w:r>
      <w:r w:rsidR="0AFE545A">
        <w:rPr/>
        <w:t xml:space="preserve"> not able </w:t>
      </w:r>
      <w:r w:rsidR="5E4735EF">
        <w:rPr/>
        <w:t>to communicate directly with sellers</w:t>
      </w:r>
      <w:r w:rsidR="77945FC0">
        <w:rPr/>
        <w:t>.</w:t>
      </w:r>
    </w:p>
    <w:p w:rsidR="362B4EFD" w:rsidP="6A099D28" w:rsidRDefault="362B4EFD" w14:paraId="3EE6F273" w14:textId="7B25F936">
      <w:pPr>
        <w:jc w:val="both"/>
      </w:pPr>
      <w:r w:rsidR="362B4EFD">
        <w:drawing>
          <wp:inline wp14:editId="6D75E578" wp14:anchorId="2C275299">
            <wp:extent cx="4168775" cy="1997538"/>
            <wp:effectExtent l="0" t="0" r="0" b="0"/>
            <wp:docPr id="1806103162" name="" title=""/>
            <wp:cNvGraphicFramePr>
              <a:graphicFrameLocks noChangeAspect="1"/>
            </wp:cNvGraphicFramePr>
            <a:graphic>
              <a:graphicData uri="http://schemas.openxmlformats.org/drawingml/2006/picture">
                <pic:pic>
                  <pic:nvPicPr>
                    <pic:cNvPr id="0" name=""/>
                    <pic:cNvPicPr/>
                  </pic:nvPicPr>
                  <pic:blipFill>
                    <a:blip r:embed="R83986f68a65243eb">
                      <a:extLst>
                        <a:ext xmlns:a="http://schemas.openxmlformats.org/drawingml/2006/main" uri="{28A0092B-C50C-407E-A947-70E740481C1C}">
                          <a14:useLocalDpi val="0"/>
                        </a:ext>
                      </a:extLst>
                    </a:blip>
                    <a:stretch>
                      <a:fillRect/>
                    </a:stretch>
                  </pic:blipFill>
                  <pic:spPr>
                    <a:xfrm>
                      <a:off x="0" y="0"/>
                      <a:ext cx="4168775" cy="1997538"/>
                    </a:xfrm>
                    <a:prstGeom prst="rect">
                      <a:avLst/>
                    </a:prstGeom>
                  </pic:spPr>
                </pic:pic>
              </a:graphicData>
            </a:graphic>
          </wp:inline>
        </w:drawing>
      </w:r>
      <w:r w:rsidR="362B4EFD">
        <w:drawing>
          <wp:inline wp14:editId="6F92F8AC" wp14:anchorId="52E7B62D">
            <wp:extent cx="1130706" cy="1991702"/>
            <wp:effectExtent l="0" t="0" r="0" b="0"/>
            <wp:docPr id="406778600" name="" title=""/>
            <wp:cNvGraphicFramePr>
              <a:graphicFrameLocks noChangeAspect="1"/>
            </wp:cNvGraphicFramePr>
            <a:graphic>
              <a:graphicData uri="http://schemas.openxmlformats.org/drawingml/2006/picture">
                <pic:pic>
                  <pic:nvPicPr>
                    <pic:cNvPr id="0" name=""/>
                    <pic:cNvPicPr/>
                  </pic:nvPicPr>
                  <pic:blipFill>
                    <a:blip r:embed="Rb31ee118c5a44b30">
                      <a:extLst>
                        <a:ext xmlns:a="http://schemas.openxmlformats.org/drawingml/2006/main" uri="{28A0092B-C50C-407E-A947-70E740481C1C}">
                          <a14:useLocalDpi val="0"/>
                        </a:ext>
                      </a:extLst>
                    </a:blip>
                    <a:stretch>
                      <a:fillRect/>
                    </a:stretch>
                  </pic:blipFill>
                  <pic:spPr>
                    <a:xfrm>
                      <a:off x="0" y="0"/>
                      <a:ext cx="1130706" cy="1991702"/>
                    </a:xfrm>
                    <a:prstGeom prst="rect">
                      <a:avLst/>
                    </a:prstGeom>
                  </pic:spPr>
                </pic:pic>
              </a:graphicData>
            </a:graphic>
          </wp:inline>
        </w:drawing>
      </w:r>
    </w:p>
    <w:p w:rsidR="5E4735EF" w:rsidP="6A099D28" w:rsidRDefault="5E4735EF" w14:paraId="5CDBC0EE" w14:textId="266F8888">
      <w:pPr>
        <w:pStyle w:val="Heading3"/>
        <w:jc w:val="both"/>
        <w:rPr>
          <w:b w:val="1"/>
          <w:bCs w:val="1"/>
        </w:rPr>
      </w:pPr>
      <w:r w:rsidRPr="6A099D28" w:rsidR="5E4735EF">
        <w:rPr>
          <w:b w:val="1"/>
          <w:bCs w:val="1"/>
        </w:rPr>
        <w:t>Overall Rating: 4.6/5</w:t>
      </w:r>
    </w:p>
    <w:p w:rsidR="5E4735EF" w:rsidP="6A099D28" w:rsidRDefault="5E4735EF" w14:paraId="60126700" w14:textId="2AFE04C5">
      <w:pPr>
        <w:pStyle w:val="Normal"/>
        <w:jc w:val="both"/>
      </w:pPr>
      <w:r w:rsidR="5E4735EF">
        <w:rPr/>
        <w:t xml:space="preserve">Artsy is a high-quality platform for art collectors, galleries, and enthusiasts, offering </w:t>
      </w:r>
      <w:r w:rsidR="5E4735EF">
        <w:rPr/>
        <w:t>strong design</w:t>
      </w:r>
      <w:r w:rsidR="5E4735EF">
        <w:rPr/>
        <w:t xml:space="preserve"> consistency, functionality, and educational content. However, adding multilingual support, direct buyer-seller communication, and an Android app would significantly enhance accessibility and user experience.</w:t>
      </w:r>
    </w:p>
    <w:p w:rsidR="6A099D28" w:rsidP="6A099D28" w:rsidRDefault="6A099D28" w14:paraId="11AEAEFA" w14:textId="490B91A4">
      <w:pPr>
        <w:pStyle w:val="ContactInfo"/>
        <w:jc w:val="left"/>
      </w:pPr>
    </w:p>
    <w:p w:rsidRPr="004D192A" w:rsidR="004D192A" w:rsidP="00404E13" w:rsidRDefault="004D192A" w14:paraId="197D45E3" w14:textId="0BE65134" w14:noSpellErr="1">
      <w:pPr>
        <w:pStyle w:val="ContactInfo"/>
        <w:jc w:val="left"/>
      </w:pPr>
    </w:p>
    <w:p w:rsidRPr="004D192A" w:rsidR="00404E13" w:rsidP="6A099D28" w:rsidRDefault="00404E13" w14:paraId="721CA8A6" w14:textId="04EEE711">
      <w:pPr>
        <w:pStyle w:val="ContactInfo"/>
        <w:jc w:val="left"/>
      </w:pPr>
    </w:p>
    <w:p w:rsidRPr="004D192A" w:rsidR="00404E13" w:rsidP="6A099D28" w:rsidRDefault="00404E13" w14:paraId="2F6AE834" w14:textId="12EB67C4">
      <w:pPr>
        <w:pStyle w:val="ContactInfo"/>
        <w:jc w:val="left"/>
      </w:pPr>
    </w:p>
    <w:p w:rsidRPr="004D192A" w:rsidR="00404E13" w:rsidP="6A099D28" w:rsidRDefault="00404E13" w14:paraId="52ABBCC1" w14:textId="7D23A688">
      <w:pPr>
        <w:pStyle w:val="ContactInfo"/>
        <w:jc w:val="left"/>
      </w:pPr>
    </w:p>
    <w:p w:rsidRPr="004D192A" w:rsidR="00404E13" w:rsidP="6A099D28" w:rsidRDefault="00404E13" w14:paraId="201FD9AB" w14:textId="49A7AAA1">
      <w:pPr>
        <w:pStyle w:val="ContactInfo"/>
        <w:jc w:val="left"/>
      </w:pPr>
    </w:p>
    <w:p w:rsidRPr="004D192A" w:rsidR="00404E13" w:rsidP="6A099D28" w:rsidRDefault="00404E13" w14:paraId="020C9720" w14:textId="5298EA51">
      <w:pPr>
        <w:pStyle w:val="ContactInfo"/>
        <w:jc w:val="left"/>
      </w:pPr>
    </w:p>
    <w:p w:rsidRPr="004D192A" w:rsidR="00404E13" w:rsidP="6A099D28" w:rsidRDefault="00404E13" w14:paraId="0C02D2E9" w14:textId="7AD94EDA">
      <w:pPr>
        <w:pStyle w:val="ContactInfo"/>
        <w:jc w:val="left"/>
      </w:pPr>
    </w:p>
    <w:p w:rsidRPr="004D192A" w:rsidR="00404E13" w:rsidP="6A099D28" w:rsidRDefault="00404E13" w14:paraId="446ADB41" w14:textId="30753AE4">
      <w:pPr>
        <w:pStyle w:val="ContactInfo"/>
        <w:jc w:val="left"/>
      </w:pPr>
    </w:p>
    <w:p w:rsidRPr="004D192A" w:rsidR="00404E13" w:rsidP="6A099D28" w:rsidRDefault="00404E13" w14:paraId="55B72DCB" w14:textId="2DDBEA7C">
      <w:pPr>
        <w:pStyle w:val="ContactInfo"/>
        <w:jc w:val="left"/>
      </w:pPr>
    </w:p>
    <w:p w:rsidRPr="004D192A" w:rsidR="00404E13" w:rsidP="6A099D28" w:rsidRDefault="00404E13" w14:paraId="10935D89" w14:textId="6A9DAC29">
      <w:pPr>
        <w:pStyle w:val="ContactInfo"/>
        <w:jc w:val="left"/>
      </w:pPr>
    </w:p>
    <w:p w:rsidRPr="004D192A" w:rsidR="00404E13" w:rsidP="6A099D28" w:rsidRDefault="00404E13" w14:paraId="1492C3F0" w14:textId="09F03AFD">
      <w:pPr>
        <w:pStyle w:val="ContactInfo"/>
        <w:jc w:val="left"/>
      </w:pPr>
    </w:p>
    <w:p w:rsidRPr="004D192A" w:rsidR="00404E13" w:rsidP="6A099D28" w:rsidRDefault="00404E13" w14:paraId="763E063E" w14:textId="3AD0187D">
      <w:pPr>
        <w:pStyle w:val="ContactInfo"/>
        <w:jc w:val="left"/>
      </w:pPr>
    </w:p>
    <w:p w:rsidRPr="004D192A" w:rsidR="00404E13" w:rsidP="6A099D28" w:rsidRDefault="00404E13" w14:paraId="63E7D3F5" w14:textId="3E26A5A1">
      <w:pPr>
        <w:pStyle w:val="ContactInfo"/>
        <w:jc w:val="left"/>
      </w:pPr>
    </w:p>
    <w:p w:rsidRPr="004D192A" w:rsidR="00404E13" w:rsidP="6A099D28" w:rsidRDefault="00404E13" w14:paraId="169B1E91" w14:textId="64FCC75B">
      <w:pPr>
        <w:pStyle w:val="ContactInfo"/>
        <w:jc w:val="left"/>
      </w:pPr>
    </w:p>
    <w:p w:rsidRPr="004D192A" w:rsidR="00404E13" w:rsidP="6A099D28" w:rsidRDefault="00404E13" w14:paraId="5FE208E1" w14:textId="745B49D0">
      <w:pPr>
        <w:pStyle w:val="ContactInfo"/>
        <w:jc w:val="left"/>
      </w:pPr>
    </w:p>
    <w:p w:rsidRPr="004D192A" w:rsidR="00404E13" w:rsidP="6A099D28" w:rsidRDefault="00404E13" w14:paraId="59DAE4AF" w14:textId="15D7054A">
      <w:pPr>
        <w:pStyle w:val="ContactInfo"/>
        <w:jc w:val="left"/>
      </w:pPr>
    </w:p>
    <w:p w:rsidRPr="004D192A" w:rsidR="00404E13" w:rsidP="6A099D28" w:rsidRDefault="00404E13" w14:paraId="749118D7" w14:textId="1C2FBFFB">
      <w:pPr>
        <w:pStyle w:val="ContactInfo"/>
        <w:jc w:val="left"/>
      </w:pPr>
    </w:p>
    <w:p w:rsidRPr="004D192A" w:rsidR="00404E13" w:rsidP="6A099D28" w:rsidRDefault="00404E13" w14:paraId="71D3C3B9" w14:textId="3D342904">
      <w:pPr>
        <w:pStyle w:val="ContactInfo"/>
        <w:jc w:val="left"/>
      </w:pPr>
    </w:p>
    <w:p w:rsidRPr="004D192A" w:rsidR="00404E13" w:rsidP="6A099D28" w:rsidRDefault="00404E13" w14:paraId="26575BDE" w14:textId="0C49E4C6">
      <w:pPr>
        <w:pStyle w:val="ContactInfo"/>
        <w:jc w:val="left"/>
      </w:pPr>
    </w:p>
    <w:p w:rsidRPr="004D192A" w:rsidR="00404E13" w:rsidP="6A099D28" w:rsidRDefault="00404E13" w14:paraId="13DC01AC" w14:textId="6151A25A">
      <w:pPr>
        <w:pStyle w:val="ContactInfo"/>
        <w:jc w:val="left"/>
      </w:pPr>
    </w:p>
    <w:p w:rsidRPr="004D192A" w:rsidR="00404E13" w:rsidP="6A099D28" w:rsidRDefault="00404E13" w14:paraId="60984A4A" w14:textId="675F8ED5">
      <w:pPr>
        <w:pStyle w:val="ContactInfo"/>
        <w:jc w:val="left"/>
      </w:pPr>
    </w:p>
    <w:p w:rsidRPr="004D192A" w:rsidR="00404E13" w:rsidP="6A099D28" w:rsidRDefault="00404E13" w14:paraId="7A4EA4A6" w14:textId="45C2BB8A">
      <w:pPr>
        <w:pStyle w:val="Heading2"/>
        <w:jc w:val="center"/>
      </w:pPr>
      <w:r w:rsidR="00C6849C">
        <w:rPr/>
        <w:t>Singulart</w:t>
      </w:r>
      <w:r w:rsidR="00C6849C">
        <w:rPr/>
        <w:t xml:space="preserve"> W</w:t>
      </w:r>
      <w:r w:rsidR="66D01F75">
        <w:rPr/>
        <w:t>EBSITE Analysis</w:t>
      </w:r>
    </w:p>
    <w:p w:rsidR="07235D98" w:rsidP="6A099D28" w:rsidRDefault="07235D98" w14:paraId="60667234" w14:textId="4BFAB2D8">
      <w:pPr>
        <w:pStyle w:val="Normal"/>
      </w:pPr>
    </w:p>
    <w:p w:rsidR="07235D98" w:rsidP="07235D98" w:rsidRDefault="07235D98" w14:paraId="5C11315A" w14:textId="5CAA389E">
      <w:r w:rsidR="25E9696E">
        <w:drawing>
          <wp:inline wp14:editId="342C2182" wp14:anchorId="476007FA">
            <wp:extent cx="5486400" cy="2619375"/>
            <wp:effectExtent l="0" t="0" r="0" b="0"/>
            <wp:docPr id="841764321" name="" title=""/>
            <wp:cNvGraphicFramePr>
              <a:graphicFrameLocks noChangeAspect="1"/>
            </wp:cNvGraphicFramePr>
            <a:graphic>
              <a:graphicData uri="http://schemas.openxmlformats.org/drawingml/2006/picture">
                <pic:pic>
                  <pic:nvPicPr>
                    <pic:cNvPr id="0" name=""/>
                    <pic:cNvPicPr/>
                  </pic:nvPicPr>
                  <pic:blipFill>
                    <a:blip r:embed="R59a90ccff640421b">
                      <a:extLst>
                        <a:ext xmlns:a="http://schemas.openxmlformats.org/drawingml/2006/main" uri="{28A0092B-C50C-407E-A947-70E740481C1C}">
                          <a14:useLocalDpi val="0"/>
                        </a:ext>
                      </a:extLst>
                    </a:blip>
                    <a:stretch>
                      <a:fillRect/>
                    </a:stretch>
                  </pic:blipFill>
                  <pic:spPr>
                    <a:xfrm>
                      <a:off x="0" y="0"/>
                      <a:ext cx="5486400" cy="2619375"/>
                    </a:xfrm>
                    <a:prstGeom prst="rect">
                      <a:avLst/>
                    </a:prstGeom>
                  </pic:spPr>
                </pic:pic>
              </a:graphicData>
            </a:graphic>
          </wp:inline>
        </w:drawing>
      </w:r>
    </w:p>
    <w:p w:rsidR="07235D98" w:rsidP="6A099D28" w:rsidRDefault="07235D98" w14:paraId="0762497D" w14:textId="3516FE7A">
      <w:pPr>
        <w:pStyle w:val="Heading3"/>
        <w:jc w:val="both"/>
      </w:pPr>
      <w:r w:rsidR="0F67AF0A">
        <w:rPr/>
        <w:t>1. User-Friendliness</w:t>
      </w:r>
    </w:p>
    <w:p w:rsidR="07235D98" w:rsidP="6A099D28" w:rsidRDefault="07235D98" w14:paraId="1EA485DC" w14:textId="12F4A17B">
      <w:pPr>
        <w:pStyle w:val="Normal"/>
        <w:jc w:val="both"/>
      </w:pPr>
      <w:r w:rsidR="0F67AF0A">
        <w:rPr/>
        <w:t>Singulart</w:t>
      </w:r>
      <w:r w:rsidR="0F67AF0A">
        <w:rPr/>
        <w:t xml:space="preserve"> offers an elegant and intuitive interface, with a homepage that highlights key categories like "Paintings," "Sculptures," and "Photography." Navigation is user-friendly, allowing searches by style, materials, size, price, and color. The platform caters to collectors and corporate buyers with dedicated sections.</w:t>
      </w:r>
    </w:p>
    <w:p w:rsidR="07235D98" w:rsidP="6A099D28" w:rsidRDefault="07235D98" w14:paraId="27FE86BC" w14:textId="103FDA64">
      <w:pPr>
        <w:pStyle w:val="Normal"/>
        <w:jc w:val="both"/>
      </w:pPr>
      <w:r w:rsidR="0F67AF0A">
        <w:rPr/>
        <w:t>The checkout process is structured and includes access to customer support. Artists benefit from an easy artwork upload system, but registration is selective, focusing on high-level professionals.</w:t>
      </w:r>
    </w:p>
    <w:p w:rsidR="07235D98" w:rsidP="6A099D28" w:rsidRDefault="07235D98" w14:paraId="42D52CD8" w14:textId="2222E15E">
      <w:pPr>
        <w:pStyle w:val="ListParagraph"/>
        <w:numPr>
          <w:ilvl w:val="0"/>
          <w:numId w:val="124"/>
        </w:numPr>
        <w:jc w:val="both"/>
        <w:rPr/>
      </w:pPr>
      <w:r w:rsidR="0F67AF0A">
        <w:rPr/>
        <w:t>The</w:t>
      </w:r>
      <w:r w:rsidR="0F67AF0A">
        <w:rPr/>
        <w:t xml:space="preserve"> complexity of the platform may be challenging for beginners, both artists and buyers.</w:t>
      </w:r>
    </w:p>
    <w:p w:rsidR="07235D98" w:rsidP="6A099D28" w:rsidRDefault="07235D98" w14:paraId="36BE3804" w14:textId="0F49C7F1">
      <w:pPr>
        <w:pStyle w:val="Heading3"/>
        <w:jc w:val="both"/>
      </w:pPr>
      <w:r w:rsidR="0F67AF0A">
        <w:rPr/>
        <w:t>2. Responsiveness</w:t>
      </w:r>
    </w:p>
    <w:p w:rsidR="07235D98" w:rsidP="6A099D28" w:rsidRDefault="07235D98" w14:paraId="2C42F30A" w14:textId="77FF9EC1">
      <w:pPr>
        <w:pStyle w:val="Normal"/>
        <w:jc w:val="both"/>
      </w:pPr>
      <w:r w:rsidR="0F67AF0A">
        <w:rPr/>
        <w:t xml:space="preserve">The website is fully </w:t>
      </w:r>
      <w:r w:rsidR="0F67AF0A">
        <w:rPr/>
        <w:t>optimized</w:t>
      </w:r>
      <w:r w:rsidR="0F67AF0A">
        <w:rPr/>
        <w:t xml:space="preserve"> for mobile devices, </w:t>
      </w:r>
      <w:r w:rsidR="0F67AF0A">
        <w:rPr/>
        <w:t>maintaining</w:t>
      </w:r>
      <w:r w:rsidR="0F67AF0A">
        <w:rPr/>
        <w:t xml:space="preserve"> both functionality and aesthetics. Pages and images load quickly, ensuring a seamless browsing experience. However, </w:t>
      </w:r>
      <w:r w:rsidR="0F67AF0A">
        <w:rPr/>
        <w:t>Singulart</w:t>
      </w:r>
      <w:r w:rsidR="0F67AF0A">
        <w:rPr/>
        <w:t xml:space="preserve"> does not offer a dedicated mobile app, which may be a drawback for users who prefer app-based interactions.</w:t>
      </w:r>
    </w:p>
    <w:p w:rsidR="07235D98" w:rsidP="6A099D28" w:rsidRDefault="07235D98" w14:paraId="1398A223" w14:textId="3B15186C">
      <w:pPr>
        <w:pStyle w:val="Heading3"/>
        <w:jc w:val="both"/>
      </w:pPr>
      <w:r w:rsidR="0F67AF0A">
        <w:rPr/>
        <w:t>3. Accessibility</w:t>
      </w:r>
    </w:p>
    <w:p w:rsidR="07235D98" w:rsidP="6A099D28" w:rsidRDefault="07235D98" w14:paraId="0B85B4E8" w14:textId="09AE9912">
      <w:pPr>
        <w:pStyle w:val="Normal"/>
        <w:jc w:val="both"/>
      </w:pPr>
      <w:r w:rsidR="0F67AF0A">
        <w:rPr/>
        <w:t>Singulart</w:t>
      </w:r>
      <w:r w:rsidR="0F67AF0A">
        <w:rPr/>
        <w:t xml:space="preserve"> supports multiple languages (including French, English, and German) and offers various currency options for international payments. It follows basic accessibility standards, including keyboard navigation and screen reader support.</w:t>
      </w:r>
    </w:p>
    <w:p w:rsidR="07235D98" w:rsidP="6A099D28" w:rsidRDefault="07235D98" w14:paraId="5D27EEDC" w14:textId="6CCD0C6D">
      <w:pPr>
        <w:pStyle w:val="ListParagraph"/>
        <w:numPr>
          <w:ilvl w:val="0"/>
          <w:numId w:val="125"/>
        </w:numPr>
        <w:jc w:val="both"/>
        <w:rPr/>
      </w:pPr>
      <w:r w:rsidR="0F67AF0A">
        <w:rPr/>
        <w:t>While the platform is mu</w:t>
      </w:r>
      <w:r w:rsidR="0F67AF0A">
        <w:rPr/>
        <w:t>ltilingual, s</w:t>
      </w:r>
      <w:r w:rsidR="0F67AF0A">
        <w:rPr/>
        <w:t>ome translations lack accuracy.</w:t>
      </w:r>
    </w:p>
    <w:p w:rsidR="07235D98" w:rsidP="6A099D28" w:rsidRDefault="07235D98" w14:paraId="3A1A1014" w14:textId="047EDC35">
      <w:pPr>
        <w:pStyle w:val="Heading3"/>
        <w:jc w:val="both"/>
      </w:pPr>
      <w:r w:rsidR="0F67AF0A">
        <w:rPr/>
        <w:t>4. Aesthetics</w:t>
      </w:r>
    </w:p>
    <w:p w:rsidR="07235D98" w:rsidP="6A099D28" w:rsidRDefault="07235D98" w14:paraId="5C379150" w14:textId="2D9A4823">
      <w:pPr>
        <w:pStyle w:val="Normal"/>
        <w:jc w:val="both"/>
      </w:pPr>
      <w:r w:rsidR="0F67AF0A">
        <w:rPr/>
        <w:t>Singulart’s</w:t>
      </w:r>
      <w:r w:rsidR="0F67AF0A">
        <w:rPr/>
        <w:t xml:space="preserve"> minimalist design keeps the focus on the artworks, using a white background and neutral colors for a professional look. Galleries are well-structured to present </w:t>
      </w:r>
      <w:r w:rsidR="0F67AF0A">
        <w:rPr/>
        <w:t>artworks</w:t>
      </w:r>
      <w:r w:rsidR="0F67AF0A">
        <w:rPr/>
        <w:t xml:space="preserve"> effectively, with clear displays of relevant details.</w:t>
      </w:r>
    </w:p>
    <w:p w:rsidR="07235D98" w:rsidP="6A099D28" w:rsidRDefault="07235D98" w14:paraId="12AC6246" w14:textId="59C0D325">
      <w:pPr>
        <w:pStyle w:val="ListParagraph"/>
        <w:numPr>
          <w:ilvl w:val="0"/>
          <w:numId w:val="126"/>
        </w:numPr>
        <w:jc w:val="both"/>
        <w:rPr/>
      </w:pPr>
      <w:r w:rsidR="0F67AF0A">
        <w:rPr/>
        <w:t xml:space="preserve">The visual presentation is strong, but </w:t>
      </w:r>
      <w:r w:rsidR="0F67AF0A">
        <w:rPr/>
        <w:t>additional</w:t>
      </w:r>
      <w:r w:rsidR="0F67AF0A">
        <w:rPr/>
        <w:t xml:space="preserve"> interactive elements could enhance user engagement.</w:t>
      </w:r>
    </w:p>
    <w:p w:rsidR="07235D98" w:rsidP="6A099D28" w:rsidRDefault="07235D98" w14:paraId="46B1FB81" w14:textId="6C7EA394">
      <w:pPr>
        <w:pStyle w:val="Heading3"/>
        <w:jc w:val="both"/>
      </w:pPr>
      <w:r w:rsidR="0F67AF0A">
        <w:rPr/>
        <w:t>5. Content Quality</w:t>
      </w:r>
    </w:p>
    <w:p w:rsidR="07235D98" w:rsidP="6A099D28" w:rsidRDefault="07235D98" w14:paraId="33111177" w14:textId="7EA26CD4">
      <w:pPr>
        <w:pStyle w:val="Normal"/>
        <w:jc w:val="both"/>
      </w:pPr>
      <w:r w:rsidR="0F67AF0A">
        <w:rPr/>
        <w:t>Each artwork listing provides detailed descriptions, including artist biography, materials, size, and technique. High-quality images allow for detailed viewing, and some artworks are displayed in interior settings for reference. The platform also publishes curated collections and buying guides.</w:t>
      </w:r>
    </w:p>
    <w:p w:rsidR="07235D98" w:rsidP="6A099D28" w:rsidRDefault="07235D98" w14:paraId="43A86DC5" w14:textId="5DA51015">
      <w:pPr>
        <w:pStyle w:val="Heading3"/>
        <w:jc w:val="both"/>
      </w:pPr>
      <w:r w:rsidR="0F67AF0A">
        <w:rPr/>
        <w:t>6. Interactivity</w:t>
      </w:r>
    </w:p>
    <w:p w:rsidR="07235D98" w:rsidP="6A099D28" w:rsidRDefault="07235D98" w14:paraId="41A7FEEE" w14:textId="043EBA9A">
      <w:pPr>
        <w:pStyle w:val="Normal"/>
        <w:jc w:val="both"/>
      </w:pPr>
      <w:r w:rsidR="0F67AF0A">
        <w:rPr/>
        <w:t xml:space="preserve">Buyers can follow artists, add artworks to </w:t>
      </w:r>
      <w:bookmarkStart w:name="_Int_j0P4wKTM" w:id="2118616728"/>
      <w:r w:rsidR="0F67AF0A">
        <w:rPr/>
        <w:t>favorites</w:t>
      </w:r>
      <w:bookmarkEnd w:id="2118616728"/>
      <w:r w:rsidR="0F67AF0A">
        <w:rPr/>
        <w:t xml:space="preserve">, and receive personalized recommendations. Artists have access to analytical tools and promotional support. </w:t>
      </w:r>
      <w:r w:rsidR="0F67AF0A">
        <w:rPr/>
        <w:t>Singulart</w:t>
      </w:r>
      <w:r w:rsidR="0F67AF0A">
        <w:rPr/>
        <w:t xml:space="preserve"> engages users through newsletters and thematic selections.</w:t>
      </w:r>
    </w:p>
    <w:p w:rsidR="07235D98" w:rsidP="6A099D28" w:rsidRDefault="07235D98" w14:paraId="7E9C3207" w14:textId="09FF88C6">
      <w:pPr>
        <w:pStyle w:val="Heading3"/>
        <w:jc w:val="both"/>
      </w:pPr>
      <w:r w:rsidR="0F67AF0A">
        <w:rPr/>
        <w:t>7. Consistency</w:t>
      </w:r>
    </w:p>
    <w:p w:rsidR="07235D98" w:rsidP="6A099D28" w:rsidRDefault="07235D98" w14:paraId="1E7892B3" w14:textId="239B269F">
      <w:pPr>
        <w:pStyle w:val="Normal"/>
        <w:jc w:val="both"/>
      </w:pPr>
      <w:r w:rsidR="0F67AF0A">
        <w:rPr/>
        <w:t>Singulart</w:t>
      </w:r>
      <w:r w:rsidR="0F67AF0A">
        <w:rPr/>
        <w:t xml:space="preserve"> maintains a modern, minimalist design across all sections, ensuring a cohesive user experience. Filters, navigation, and page structures </w:t>
      </w:r>
      <w:r w:rsidR="0F67AF0A">
        <w:rPr/>
        <w:t>remain</w:t>
      </w:r>
      <w:r w:rsidR="0F67AF0A">
        <w:rPr/>
        <w:t xml:space="preserve"> uniform across devices. The checkout process is standardized for both personal and corporate purchases. Content, including artwork descriptions and educational articles, follows a consistent format.</w:t>
      </w:r>
    </w:p>
    <w:p w:rsidR="07235D98" w:rsidP="6A099D28" w:rsidRDefault="07235D98" w14:paraId="2FF9CDA4" w14:textId="177F9FC8">
      <w:pPr>
        <w:pStyle w:val="ListParagraph"/>
        <w:numPr>
          <w:ilvl w:val="0"/>
          <w:numId w:val="128"/>
        </w:numPr>
        <w:jc w:val="both"/>
        <w:rPr/>
      </w:pPr>
      <w:r w:rsidR="48962505">
        <w:rPr/>
        <w:t>L</w:t>
      </w:r>
      <w:r w:rsidR="0F67AF0A">
        <w:rPr/>
        <w:t>imited buyer-artist interaction</w:t>
      </w:r>
      <w:r w:rsidR="0927811C">
        <w:rPr/>
        <w:t>.</w:t>
      </w:r>
    </w:p>
    <w:p w:rsidR="07235D98" w:rsidP="6A099D28" w:rsidRDefault="07235D98" w14:paraId="317FDDC4" w14:textId="7A6B347C">
      <w:pPr>
        <w:ind w:left="0"/>
        <w:jc w:val="center"/>
      </w:pPr>
      <w:r w:rsidR="1E8BDBF3">
        <w:drawing>
          <wp:inline wp14:editId="78BFDACC" wp14:anchorId="20FE9D63">
            <wp:extent cx="4301067" cy="2045994"/>
            <wp:effectExtent l="0" t="0" r="0" b="0"/>
            <wp:docPr id="53860105" name="" title=""/>
            <wp:cNvGraphicFramePr>
              <a:graphicFrameLocks noChangeAspect="1"/>
            </wp:cNvGraphicFramePr>
            <a:graphic>
              <a:graphicData uri="http://schemas.openxmlformats.org/drawingml/2006/picture">
                <pic:pic>
                  <pic:nvPicPr>
                    <pic:cNvPr id="0" name=""/>
                    <pic:cNvPicPr/>
                  </pic:nvPicPr>
                  <pic:blipFill>
                    <a:blip r:embed="Rd56d30d0bc354993">
                      <a:extLst>
                        <a:ext xmlns:a="http://schemas.openxmlformats.org/drawingml/2006/main" uri="{28A0092B-C50C-407E-A947-70E740481C1C}">
                          <a14:useLocalDpi val="0"/>
                        </a:ext>
                      </a:extLst>
                    </a:blip>
                    <a:stretch>
                      <a:fillRect/>
                    </a:stretch>
                  </pic:blipFill>
                  <pic:spPr>
                    <a:xfrm>
                      <a:off x="0" y="0"/>
                      <a:ext cx="4301067" cy="2045994"/>
                    </a:xfrm>
                    <a:prstGeom prst="rect">
                      <a:avLst/>
                    </a:prstGeom>
                  </pic:spPr>
                </pic:pic>
              </a:graphicData>
            </a:graphic>
          </wp:inline>
        </w:drawing>
      </w:r>
      <w:r w:rsidR="1E8BDBF3">
        <w:drawing>
          <wp:inline wp14:editId="5965904B" wp14:anchorId="2DF3C677">
            <wp:extent cx="1148916" cy="2036233"/>
            <wp:effectExtent l="0" t="0" r="0" b="0"/>
            <wp:docPr id="1159175813" name="" title=""/>
            <wp:cNvGraphicFramePr>
              <a:graphicFrameLocks noChangeAspect="1"/>
            </wp:cNvGraphicFramePr>
            <a:graphic>
              <a:graphicData uri="http://schemas.openxmlformats.org/drawingml/2006/picture">
                <pic:pic>
                  <pic:nvPicPr>
                    <pic:cNvPr id="0" name=""/>
                    <pic:cNvPicPr/>
                  </pic:nvPicPr>
                  <pic:blipFill>
                    <a:blip r:embed="Rbcd7185ed1b74fb4">
                      <a:extLst>
                        <a:ext xmlns:a="http://schemas.openxmlformats.org/drawingml/2006/main" uri="{28A0092B-C50C-407E-A947-70E740481C1C}">
                          <a14:useLocalDpi val="0"/>
                        </a:ext>
                      </a:extLst>
                    </a:blip>
                    <a:stretch>
                      <a:fillRect/>
                    </a:stretch>
                  </pic:blipFill>
                  <pic:spPr>
                    <a:xfrm>
                      <a:off x="0" y="0"/>
                      <a:ext cx="1148916" cy="2036233"/>
                    </a:xfrm>
                    <a:prstGeom prst="rect">
                      <a:avLst/>
                    </a:prstGeom>
                  </pic:spPr>
                </pic:pic>
              </a:graphicData>
            </a:graphic>
          </wp:inline>
        </w:drawing>
      </w:r>
    </w:p>
    <w:p w:rsidR="07235D98" w:rsidP="6A099D28" w:rsidRDefault="07235D98" w14:paraId="7CA03CCA" w14:textId="7C8C77D3">
      <w:pPr>
        <w:pStyle w:val="Heading3"/>
        <w:jc w:val="both"/>
        <w:rPr>
          <w:b w:val="1"/>
          <w:bCs w:val="1"/>
        </w:rPr>
      </w:pPr>
      <w:r w:rsidRPr="6A099D28" w:rsidR="0F67AF0A">
        <w:rPr>
          <w:b w:val="1"/>
          <w:bCs w:val="1"/>
        </w:rPr>
        <w:t>Overall Rating: 4.7/5</w:t>
      </w:r>
    </w:p>
    <w:p w:rsidR="07235D98" w:rsidP="6A099D28" w:rsidRDefault="07235D98" w14:paraId="3EAD6198" w14:textId="2F7070D2">
      <w:pPr>
        <w:pStyle w:val="Normal"/>
        <w:jc w:val="both"/>
      </w:pPr>
      <w:r w:rsidR="0F67AF0A">
        <w:rPr/>
        <w:t>Singulart</w:t>
      </w:r>
      <w:r w:rsidR="0F67AF0A">
        <w:rPr/>
        <w:t xml:space="preserve"> excels in design consistency, international accessibility, and professional presentation. However, </w:t>
      </w:r>
      <w:r w:rsidR="00EE609A">
        <w:rPr/>
        <w:t>i</w:t>
      </w:r>
      <w:r w:rsidR="0F67AF0A">
        <w:rPr/>
        <w:t>mproving translation quality would further enhance its global appeal.</w:t>
      </w:r>
    </w:p>
    <w:p w:rsidR="07235D98" w:rsidP="07235D98" w:rsidRDefault="07235D98" w14:paraId="1F083B89" w14:textId="26482942"/>
    <w:p w:rsidR="07235D98" w:rsidP="07235D98" w:rsidRDefault="07235D98" w14:paraId="3AAA8234" w14:textId="517E87B3"/>
    <w:p w:rsidR="07235D98" w:rsidP="07235D98" w:rsidRDefault="07235D98" w14:paraId="56C162A0" w14:textId="7BDA165D"/>
    <w:p w:rsidR="07235D98" w:rsidP="07235D98" w:rsidRDefault="07235D98" w14:paraId="3F9E6419" w14:textId="20B6141D"/>
    <w:p w:rsidR="07235D98" w:rsidP="6A099D28" w:rsidRDefault="07235D98" w14:paraId="1C650503" w14:noSpellErr="1" w14:textId="328EBB31">
      <w:pPr>
        <w:pStyle w:val="Normal"/>
      </w:pPr>
    </w:p>
    <w:p w:rsidR="6A099D28" w:rsidP="6A099D28" w:rsidRDefault="6A099D28" w14:paraId="59D121E4" w14:textId="5F5FD506">
      <w:pPr>
        <w:pStyle w:val="Normal"/>
      </w:pPr>
    </w:p>
    <w:p w:rsidR="6A099D28" w:rsidP="6A099D28" w:rsidRDefault="6A099D28" w14:paraId="73DE4586" w14:textId="22197FC4">
      <w:pPr>
        <w:pStyle w:val="Normal"/>
      </w:pPr>
    </w:p>
    <w:p w:rsidR="6A099D28" w:rsidP="6A099D28" w:rsidRDefault="6A099D28" w14:paraId="30E8F500" w14:textId="4F34BD45">
      <w:pPr>
        <w:pStyle w:val="Normal"/>
      </w:pPr>
    </w:p>
    <w:p w:rsidR="6A099D28" w:rsidP="6A099D28" w:rsidRDefault="6A099D28" w14:paraId="7E10C1AB" w14:textId="4C55FE03">
      <w:pPr>
        <w:pStyle w:val="Normal"/>
      </w:pPr>
    </w:p>
    <w:p w:rsidR="6A099D28" w:rsidP="6A099D28" w:rsidRDefault="6A099D28" w14:paraId="149D0D4A" w14:textId="41361375">
      <w:pPr>
        <w:pStyle w:val="Normal"/>
      </w:pPr>
    </w:p>
    <w:p w:rsidR="004D192A" w:rsidP="6A099D28" w:rsidRDefault="00E5639E" w14:paraId="3187D285" w14:textId="4AEB0DC9" w14:noSpellErr="1">
      <w:pPr>
        <w:pStyle w:val="Heading1"/>
        <w:pBdr>
          <w:top w:val="single" w:color="000000" w:sz="4" w:space="4"/>
          <w:left w:val="single" w:color="000000" w:sz="4" w:space="4"/>
          <w:bottom w:val="single" w:color="000000" w:sz="4" w:space="4"/>
          <w:right w:val="single" w:color="000000" w:sz="4" w:space="4"/>
        </w:pBdr>
        <w:jc w:val="center"/>
      </w:pPr>
      <w:r w:rsidR="5909CA3C">
        <w:rPr/>
        <w:t>Conduct Audience and Context Research</w:t>
      </w:r>
    </w:p>
    <w:p w:rsidR="6A099D28" w:rsidP="6A099D28" w:rsidRDefault="6A099D28" w14:paraId="12C04A97" w14:textId="458AF367">
      <w:pPr>
        <w:pStyle w:val="Heading3"/>
      </w:pPr>
    </w:p>
    <w:p w:rsidR="6A099D28" w:rsidP="57DB82CC" w:rsidRDefault="6A099D28" w14:paraId="6458887E" w14:textId="4437EAA2">
      <w:pPr>
        <w:pStyle w:val="Heading2"/>
      </w:pPr>
      <w:r w:rsidR="5909CA3C">
        <w:rPr/>
        <w:t>User Persona 1</w:t>
      </w:r>
    </w:p>
    <w:p w:rsidR="005C7175" w:rsidP="3F19CFB7" w:rsidRDefault="002574C1" w14:paraId="49B334AF" w14:textId="15FFD7C9">
      <w:pPr>
        <w:shd w:val="clear" w:color="auto" w:fill="FEF0CD" w:themeFill="accent3" w:themeFillTint="33"/>
        <w:jc w:val="both"/>
        <w:rPr>
          <w:b w:val="1"/>
          <w:bCs w:val="1"/>
        </w:rPr>
      </w:pPr>
      <w:r w:rsidRPr="3F19CFB7" w:rsidR="6B3EB5F8">
        <w:rPr>
          <w:b w:val="1"/>
          <w:bCs w:val="1"/>
        </w:rPr>
        <w:t xml:space="preserve">User Persona: </w:t>
      </w:r>
      <w:r w:rsidR="79BEBA4D">
        <w:rPr>
          <w:b w:val="0"/>
          <w:bCs w:val="0"/>
        </w:rPr>
        <w:t>Emma</w:t>
      </w:r>
      <w:r w:rsidR="6B3EB5F8">
        <w:rPr>
          <w:b w:val="0"/>
          <w:bCs w:val="0"/>
        </w:rPr>
        <w:t xml:space="preserve"> </w:t>
      </w:r>
      <w:r w:rsidR="79BEBA4D">
        <w:rPr>
          <w:b w:val="0"/>
          <w:bCs w:val="0"/>
        </w:rPr>
        <w:t>Taylor</w:t>
      </w:r>
      <w:r w:rsidR="3B98C249">
        <w:rPr>
          <w:b w:val="0"/>
          <w:bCs w:val="0"/>
        </w:rPr>
        <w:t>, 32, stay-at-home mom</w:t>
      </w:r>
    </w:p>
    <w:p w:rsidR="005C7175" w:rsidP="6A099D28" w:rsidRDefault="002574C1" w14:textId="3EBB323C" w14:paraId="69B2CED6">
      <w:pPr>
        <w:shd w:val="clear" w:color="auto" w:fill="FEF0CD" w:themeFill="accent3" w:themeFillTint="33"/>
        <w:jc w:val="both"/>
      </w:pPr>
      <w:r w:rsidRPr="3F19CFB7" w:rsidR="6B3EB5F8">
        <w:rPr>
          <w:b w:val="1"/>
          <w:bCs w:val="1"/>
        </w:rPr>
        <w:t>Demographics:</w:t>
      </w:r>
    </w:p>
    <w:p w:rsidR="005C7175" w:rsidP="6A099D28" w:rsidRDefault="002574C1" w14:paraId="7332BFC8" w14:textId="3EBB323C">
      <w:pPr>
        <w:shd w:val="clear" w:color="auto" w:fill="FEF0CD" w:themeFill="accent3" w:themeFillTint="33"/>
        <w:jc w:val="both"/>
      </w:pPr>
      <w:r w:rsidR="79BEBA4D">
        <w:rPr/>
        <w:t xml:space="preserve">Emma Taylor is </w:t>
      </w:r>
      <w:r w:rsidRPr="3F19CFB7" w:rsidR="3CBE710E">
        <w:rPr>
          <w:lang w:val="uk-UA"/>
        </w:rPr>
        <w:t>32</w:t>
      </w:r>
      <w:r w:rsidR="3CBE710E">
        <w:rPr/>
        <w:t>,</w:t>
      </w:r>
      <w:r w:rsidR="79BEBA4D">
        <w:rPr/>
        <w:t xml:space="preserve"> </w:t>
      </w:r>
      <w:r w:rsidR="3CBE710E">
        <w:rPr/>
        <w:t>a stay</w:t>
      </w:r>
      <w:r w:rsidR="6B3EB5F8">
        <w:rPr/>
        <w:t xml:space="preserve">-at-home mom, </w:t>
      </w:r>
      <w:r w:rsidR="510B2105">
        <w:rPr/>
        <w:t>a part</w:t>
      </w:r>
      <w:r w:rsidR="6B3EB5F8">
        <w:rPr/>
        <w:t xml:space="preserve">-time freelance </w:t>
      </w:r>
      <w:r w:rsidR="510B2105">
        <w:rPr/>
        <w:t>illustrator</w:t>
      </w:r>
      <w:r w:rsidR="79BEBA4D">
        <w:rPr/>
        <w:t>. She has a</w:t>
      </w:r>
      <w:r w:rsidR="6B3EB5F8">
        <w:rPr/>
        <w:t xml:space="preserve"> </w:t>
      </w:r>
      <w:r w:rsidR="6B3EB5F8">
        <w:rPr/>
        <w:t xml:space="preserve">Bachelor’s degree in </w:t>
      </w:r>
      <w:r w:rsidR="3CBE710E">
        <w:rPr/>
        <w:t>Graphic Design</w:t>
      </w:r>
      <w:r w:rsidR="510B2105">
        <w:rPr/>
        <w:t>. Emma</w:t>
      </w:r>
      <w:r w:rsidR="3CBE710E">
        <w:rPr/>
        <w:t>’s income level is middle-class, she</w:t>
      </w:r>
      <w:r w:rsidR="510B2105">
        <w:rPr/>
        <w:t xml:space="preserve"> lives in </w:t>
      </w:r>
      <w:r w:rsidR="6B3EB5F8">
        <w:rPr/>
        <w:t xml:space="preserve">Suburban </w:t>
      </w:r>
      <w:r w:rsidR="510B2105">
        <w:rPr/>
        <w:t xml:space="preserve">area with her family, </w:t>
      </w:r>
      <w:r w:rsidR="510B2105">
        <w:rPr/>
        <w:t>husband</w:t>
      </w:r>
      <w:r w:rsidR="510B2105">
        <w:rPr/>
        <w:t xml:space="preserve"> and a kid </w:t>
      </w:r>
      <w:r w:rsidR="6B3EB5F8">
        <w:rPr/>
        <w:t>(age 5)</w:t>
      </w:r>
      <w:r w:rsidR="510B2105">
        <w:rPr/>
        <w:t>.</w:t>
      </w:r>
      <w:r w:rsidR="3CBE710E">
        <w:rPr/>
        <w:t xml:space="preserve"> Emma is c</w:t>
      </w:r>
      <w:r w:rsidR="6B3EB5F8">
        <w:rPr/>
        <w:t>omfortable with technology</w:t>
      </w:r>
      <w:r w:rsidR="1F57FD3C">
        <w:rPr/>
        <w:t>, and uses</w:t>
      </w:r>
      <w:r w:rsidR="6B3EB5F8">
        <w:rPr/>
        <w:t xml:space="preserve"> smartphones, tablets, and laptops daily </w:t>
      </w:r>
      <w:r w:rsidR="510B2105">
        <w:rPr/>
        <w:t xml:space="preserve">for work </w:t>
      </w:r>
      <w:r w:rsidR="0061D30B">
        <w:rPr/>
        <w:t xml:space="preserve">and </w:t>
      </w:r>
      <w:r w:rsidR="3CBE710E">
        <w:rPr/>
        <w:t>in her daily routine.</w:t>
      </w:r>
      <w:r w:rsidR="3F19CFB7">
        <w:drawing>
          <wp:anchor distT="0" distB="0" distL="114300" distR="114300" simplePos="0" relativeHeight="251658240" behindDoc="0" locked="0" layoutInCell="1" allowOverlap="1" wp14:editId="4F661274" wp14:anchorId="33335FDF">
            <wp:simplePos x="0" y="0"/>
            <wp:positionH relativeFrom="column">
              <wp:align>right</wp:align>
            </wp:positionH>
            <wp:positionV relativeFrom="paragraph">
              <wp:posOffset>0</wp:posOffset>
            </wp:positionV>
            <wp:extent cx="3232150" cy="2452169"/>
            <wp:effectExtent l="0" t="0" r="0" b="0"/>
            <wp:wrapSquare wrapText="bothSides"/>
            <wp:docPr id="1053316209" name="" title=""/>
            <wp:cNvGraphicFramePr>
              <a:graphicFrameLocks noChangeAspect="1"/>
            </wp:cNvGraphicFramePr>
            <a:graphic>
              <a:graphicData uri="http://schemas.openxmlformats.org/drawingml/2006/picture">
                <pic:pic>
                  <pic:nvPicPr>
                    <pic:cNvPr id="0" name=""/>
                    <pic:cNvPicPr/>
                  </pic:nvPicPr>
                  <pic:blipFill>
                    <a:blip r:embed="R10f9495dcfe24743">
                      <a:extLst>
                        <a:ext xmlns:a="http://schemas.openxmlformats.org/drawingml/2006/main" uri="{28A0092B-C50C-407E-A947-70E740481C1C}">
                          <a14:useLocalDpi val="0"/>
                        </a:ext>
                      </a:extLst>
                    </a:blip>
                    <a:stretch>
                      <a:fillRect/>
                    </a:stretch>
                  </pic:blipFill>
                  <pic:spPr>
                    <a:xfrm>
                      <a:off x="0" y="0"/>
                      <a:ext cx="3232150" cy="2452169"/>
                    </a:xfrm>
                    <a:prstGeom prst="rect">
                      <a:avLst/>
                    </a:prstGeom>
                  </pic:spPr>
                </pic:pic>
              </a:graphicData>
            </a:graphic>
            <wp14:sizeRelH relativeFrom="page">
              <wp14:pctWidth>0</wp14:pctWidth>
            </wp14:sizeRelH>
            <wp14:sizeRelV relativeFrom="page">
              <wp14:pctHeight>0</wp14:pctHeight>
            </wp14:sizeRelV>
          </wp:anchor>
        </w:drawing>
      </w:r>
    </w:p>
    <w:p w:rsidRPr="005C7175" w:rsidR="005C7175" w:rsidP="6A099D28" w:rsidRDefault="00781328" w14:paraId="0CDD9B95" w14:textId="2CA666A4" w14:noSpellErr="1">
      <w:pPr>
        <w:shd w:val="clear" w:color="auto" w:fill="FEF0CD" w:themeFill="accent3" w:themeFillTint="33"/>
        <w:jc w:val="both"/>
        <w:rPr>
          <w:b w:val="1"/>
          <w:bCs w:val="1"/>
        </w:rPr>
      </w:pPr>
      <w:r w:rsidRPr="6A099D28" w:rsidR="6B3EB5F8">
        <w:rPr>
          <w:b w:val="1"/>
          <w:bCs w:val="1"/>
        </w:rPr>
        <w:t>Preference:</w:t>
      </w:r>
    </w:p>
    <w:p w:rsidRPr="00477553" w:rsidR="00781328" w:rsidP="6A099D28" w:rsidRDefault="002633E8" w14:paraId="31A04DFA" w14:textId="7B1306BA" w14:noSpellErr="1">
      <w:pPr>
        <w:shd w:val="clear" w:color="auto" w:fill="FEF0CD" w:themeFill="accent3" w:themeFillTint="33"/>
        <w:jc w:val="both"/>
        <w:rPr>
          <w:u w:val="single"/>
        </w:rPr>
      </w:pPr>
      <w:r w:rsidRPr="6A099D28" w:rsidR="3CBE710E">
        <w:rPr>
          <w:u w:val="single"/>
        </w:rPr>
        <w:t xml:space="preserve">Preference in </w:t>
      </w:r>
      <w:r w:rsidRPr="6A099D28" w:rsidR="6B3EB5F8">
        <w:rPr>
          <w:u w:val="single"/>
        </w:rPr>
        <w:t xml:space="preserve">Design Styles: </w:t>
      </w:r>
    </w:p>
    <w:p w:rsidR="00781328" w:rsidP="6A099D28" w:rsidRDefault="002633E8" w14:paraId="08672E98" w14:textId="038FAA43" w14:noSpellErr="1">
      <w:pPr>
        <w:shd w:val="clear" w:color="auto" w:fill="FEF0CD" w:themeFill="accent3" w:themeFillTint="33"/>
        <w:jc w:val="both"/>
      </w:pPr>
      <w:r w:rsidR="3CBE710E">
        <w:rPr/>
        <w:t>Emma l</w:t>
      </w:r>
      <w:r w:rsidR="6B3EB5F8">
        <w:rPr/>
        <w:t>oves modern, minimalist, and bohemian styles</w:t>
      </w:r>
      <w:r w:rsidR="3CBE710E">
        <w:rPr/>
        <w:t xml:space="preserve"> and a</w:t>
      </w:r>
      <w:r w:rsidR="6B3EB5F8">
        <w:rPr/>
        <w:t>ppreciates unique, handmade, and original artworks</w:t>
      </w:r>
      <w:r w:rsidR="6B3EB5F8">
        <w:rPr/>
        <w:t xml:space="preserve">.  </w:t>
      </w:r>
    </w:p>
    <w:p w:rsidRPr="00477553" w:rsidR="00781328" w:rsidP="6A099D28" w:rsidRDefault="00781328" w14:paraId="7973309E" w14:textId="4CA28541" w14:noSpellErr="1">
      <w:pPr>
        <w:shd w:val="clear" w:color="auto" w:fill="FEF0CD" w:themeFill="accent3" w:themeFillTint="33"/>
        <w:jc w:val="both"/>
        <w:rPr>
          <w:u w:val="single"/>
        </w:rPr>
      </w:pPr>
      <w:r w:rsidRPr="6A099D28" w:rsidR="6B3EB5F8">
        <w:rPr>
          <w:u w:val="single"/>
        </w:rPr>
        <w:t xml:space="preserve">Preferred Features:  </w:t>
      </w:r>
    </w:p>
    <w:p w:rsidR="00781328" w:rsidP="6A099D28" w:rsidRDefault="0025039C" w14:paraId="4FA980D8" w14:textId="1D4BB643" w14:noSpellErr="1">
      <w:pPr>
        <w:shd w:val="clear" w:color="auto" w:fill="FEF0CD" w:themeFill="accent3" w:themeFillTint="33"/>
        <w:jc w:val="both"/>
      </w:pPr>
      <w:r w:rsidR="0061D30B">
        <w:rPr/>
        <w:t>Emma prefers e</w:t>
      </w:r>
      <w:r w:rsidR="6B3EB5F8">
        <w:rPr/>
        <w:t xml:space="preserve">asy-to-navigate </w:t>
      </w:r>
      <w:r w:rsidR="0061D30B">
        <w:rPr/>
        <w:t>websites</w:t>
      </w:r>
      <w:r w:rsidR="6B3EB5F8">
        <w:rPr/>
        <w:t xml:space="preserve"> with clear categories (e.g., paintings, sculptures, wall decor)</w:t>
      </w:r>
      <w:r w:rsidR="1F57FD3C">
        <w:rPr/>
        <w:t xml:space="preserve">. </w:t>
      </w:r>
      <w:r w:rsidR="0061D30B">
        <w:rPr/>
        <w:t>She often uses zoom to see details of artworks while shopping, so she is happy when websites</w:t>
      </w:r>
      <w:r w:rsidR="11D7B0D1">
        <w:rPr/>
        <w:t xml:space="preserve"> have</w:t>
      </w:r>
      <w:r w:rsidR="0061D30B">
        <w:rPr/>
        <w:t xml:space="preserve"> </w:t>
      </w:r>
      <w:r w:rsidR="11D7B0D1">
        <w:rPr/>
        <w:t>h</w:t>
      </w:r>
      <w:r w:rsidR="6B3EB5F8">
        <w:rPr/>
        <w:t>igh-quality images</w:t>
      </w:r>
      <w:r w:rsidR="11D7B0D1">
        <w:rPr/>
        <w:t xml:space="preserve"> with zoom functionality.</w:t>
      </w:r>
      <w:r w:rsidR="6B3EB5F8">
        <w:rPr/>
        <w:t xml:space="preserve"> </w:t>
      </w:r>
      <w:r w:rsidR="3D3EFA69">
        <w:rPr/>
        <w:t xml:space="preserve">Emma also finds </w:t>
      </w:r>
      <w:r w:rsidR="1F57FD3C">
        <w:rPr/>
        <w:t>especially useful</w:t>
      </w:r>
      <w:r w:rsidR="3D3EFA69">
        <w:rPr/>
        <w:t xml:space="preserve"> f</w:t>
      </w:r>
      <w:r w:rsidR="6B3EB5F8">
        <w:rPr/>
        <w:t>ilters for price range, size, color, and artist</w:t>
      </w:r>
      <w:r w:rsidR="3D3EFA69">
        <w:rPr/>
        <w:t xml:space="preserve">; Wishlist </w:t>
      </w:r>
      <w:r w:rsidR="6B3EB5F8">
        <w:rPr/>
        <w:t xml:space="preserve">and save-for-later options. </w:t>
      </w:r>
      <w:r w:rsidR="3D3EFA69">
        <w:rPr/>
        <w:t>She pays a lot of attention to c</w:t>
      </w:r>
      <w:r w:rsidR="6B3EB5F8">
        <w:rPr/>
        <w:t>ustomer reviews and artist bios</w:t>
      </w:r>
      <w:r w:rsidR="3D3EFA69">
        <w:rPr/>
        <w:t xml:space="preserve"> and appreciates m</w:t>
      </w:r>
      <w:r w:rsidR="6B3EB5F8">
        <w:rPr/>
        <w:t>obile-friendly design for browsing on the go</w:t>
      </w:r>
      <w:r w:rsidR="6B3EB5F8">
        <w:rPr/>
        <w:t xml:space="preserve">.  </w:t>
      </w:r>
    </w:p>
    <w:p w:rsidRPr="00477553" w:rsidR="00781328" w:rsidP="6A099D28" w:rsidRDefault="00781328" w14:paraId="34C0AFFE" w14:textId="786B292D" w14:noSpellErr="1">
      <w:pPr>
        <w:shd w:val="clear" w:color="auto" w:fill="FEF0CD" w:themeFill="accent3" w:themeFillTint="33"/>
        <w:jc w:val="both"/>
        <w:rPr>
          <w:u w:val="single"/>
        </w:rPr>
      </w:pPr>
      <w:r w:rsidRPr="6A099D28" w:rsidR="6B3EB5F8">
        <w:rPr>
          <w:u w:val="single"/>
        </w:rPr>
        <w:t>Content Interests:</w:t>
      </w:r>
    </w:p>
    <w:p w:rsidR="002633E8" w:rsidP="6A099D28" w:rsidRDefault="00781328" w14:paraId="1814C33A" w14:textId="4DA805F9">
      <w:pPr>
        <w:shd w:val="clear" w:color="auto" w:fill="FEF0CD" w:themeFill="accent3" w:themeFillTint="33"/>
        <w:jc w:val="both"/>
      </w:pPr>
      <w:r w:rsidR="3CBE710E">
        <w:rPr/>
        <w:t xml:space="preserve">Emma is interested in </w:t>
      </w:r>
      <w:r w:rsidR="36D9AAD0">
        <w:rPr/>
        <w:t>blogs</w:t>
      </w:r>
      <w:r w:rsidR="6B3EB5F8">
        <w:rPr/>
        <w:t xml:space="preserve"> on styling artworks in home spaces</w:t>
      </w:r>
      <w:r w:rsidR="3CBE710E">
        <w:rPr/>
        <w:t>,</w:t>
      </w:r>
      <w:r w:rsidR="3D3EFA69">
        <w:rPr/>
        <w:t xml:space="preserve"> </w:t>
      </w:r>
      <w:r w:rsidR="3CBE710E">
        <w:rPr/>
        <w:t>t</w:t>
      </w:r>
      <w:r w:rsidR="3D3EFA69">
        <w:rPr/>
        <w:t>hemed collections (e.g., holiday decor)</w:t>
      </w:r>
      <w:r w:rsidR="3CBE710E">
        <w:rPr/>
        <w:t>, she also loves to read s</w:t>
      </w:r>
      <w:r w:rsidR="6B3EB5F8">
        <w:rPr/>
        <w:t>tories about artists and their creative processes</w:t>
      </w:r>
      <w:r w:rsidR="6B3EB5F8">
        <w:rPr/>
        <w:t xml:space="preserve">.  </w:t>
      </w:r>
    </w:p>
    <w:p w:rsidRPr="002633E8" w:rsidR="00781328" w:rsidP="6A099D28" w:rsidRDefault="00781328" w14:paraId="6956924A" w14:textId="244221BB" w14:noSpellErr="1">
      <w:pPr>
        <w:shd w:val="clear" w:color="auto" w:fill="FEF0CD" w:themeFill="accent3" w:themeFillTint="33"/>
        <w:jc w:val="both"/>
      </w:pPr>
      <w:r w:rsidRPr="6A099D28" w:rsidR="6B3EB5F8">
        <w:rPr>
          <w:b w:val="1"/>
          <w:bCs w:val="1"/>
        </w:rPr>
        <w:t>Goals:</w:t>
      </w:r>
    </w:p>
    <w:p w:rsidR="001D0452" w:rsidP="6A099D28" w:rsidRDefault="001D0452" w14:paraId="331640AC" w14:textId="11F9F9E1" w14:noSpellErr="1">
      <w:pPr>
        <w:shd w:val="clear" w:color="auto" w:fill="FEF0CD" w:themeFill="accent3" w:themeFillTint="33"/>
        <w:jc w:val="both"/>
      </w:pPr>
      <w:r w:rsidRPr="6A099D28" w:rsidR="002BE6FF">
        <w:rPr>
          <w:u w:val="single"/>
        </w:rPr>
        <w:t>Primary Goals:</w:t>
      </w:r>
      <w:r w:rsidR="002BE6FF">
        <w:rPr/>
        <w:t xml:space="preserve"> Find original works of art for decoration that are unique; Be able to compare prices and styles with ease to fit your budget; Feel secure in </w:t>
      </w:r>
      <w:r w:rsidR="002BE6FF">
        <w:rPr/>
        <w:t>purchasing</w:t>
      </w:r>
      <w:r w:rsidR="002BE6FF">
        <w:rPr/>
        <w:t xml:space="preserve"> items; Independently support the artists and/or small businesses. </w:t>
      </w:r>
    </w:p>
    <w:p w:rsidRPr="001D0452" w:rsidR="001D0452" w:rsidP="6A099D28" w:rsidRDefault="001D0452" w14:paraId="65D1540A" w14:textId="77BBD7A1" w14:noSpellErr="1">
      <w:pPr>
        <w:shd w:val="clear" w:color="auto" w:fill="FEF0CD" w:themeFill="accent3" w:themeFillTint="33"/>
        <w:jc w:val="both"/>
        <w:rPr>
          <w:u w:val="single"/>
        </w:rPr>
      </w:pPr>
      <w:r w:rsidRPr="6A099D28" w:rsidR="002BE6FF">
        <w:rPr>
          <w:u w:val="single"/>
        </w:rPr>
        <w:t>Secondary Goals:</w:t>
      </w:r>
      <w:r w:rsidR="002BE6FF">
        <w:rPr/>
        <w:t xml:space="preserve"> Discover new artists or trends in home decoration; Save time by getting what she is looking for ASAP.</w:t>
      </w:r>
    </w:p>
    <w:p w:rsidR="001D0452" w:rsidP="6A099D28" w:rsidRDefault="001D0452" w14:paraId="2A91E976" w14:textId="77777777" w14:noSpellErr="1">
      <w:pPr>
        <w:shd w:val="clear" w:color="auto" w:fill="FEF0CD" w:themeFill="accent3" w:themeFillTint="33"/>
        <w:jc w:val="both"/>
      </w:pPr>
      <w:r w:rsidRPr="6A099D28" w:rsidR="002BE6FF">
        <w:rPr>
          <w:b w:val="1"/>
          <w:bCs w:val="1"/>
        </w:rPr>
        <w:t>Frustrations:</w:t>
      </w:r>
      <w:r w:rsidR="002BE6FF">
        <w:rPr/>
        <w:t xml:space="preserve"> poor mobile usability; confusing navigation; unclear product details; shipping and return issues; lack of personalization:</w:t>
      </w:r>
    </w:p>
    <w:p w:rsidR="001D0452" w:rsidP="6A099D28" w:rsidRDefault="001D0452" w14:paraId="035298F6" w14:textId="35F2DBB3" w14:noSpellErr="1">
      <w:pPr>
        <w:shd w:val="clear" w:color="auto" w:fill="FEF0CD" w:themeFill="accent3" w:themeFillTint="33"/>
        <w:jc w:val="both"/>
      </w:pPr>
      <w:r w:rsidR="002BE6FF">
        <w:rPr/>
        <w:t xml:space="preserve"> Emma gets frustrated with websites that are not </w:t>
      </w:r>
      <w:r w:rsidR="002BE6FF">
        <w:rPr/>
        <w:t>optimized</w:t>
      </w:r>
      <w:r w:rsidR="002BE6FF">
        <w:rPr/>
        <w:t xml:space="preserve"> for mobile, slow loading times. She can get overwhelmed because of cluttered website layouts and complicated forms and return policies for merchandise like artworks.</w:t>
      </w:r>
    </w:p>
    <w:p w:rsidRPr="00894CF3" w:rsidR="00F43FB1" w:rsidP="6A099D28" w:rsidRDefault="00F43FB1" w14:paraId="49C48B2A" w14:textId="1AF4252C" w14:noSpellErr="1">
      <w:pPr>
        <w:jc w:val="both"/>
        <w:rPr>
          <w:b w:val="1"/>
          <w:bCs w:val="1"/>
        </w:rPr>
      </w:pPr>
      <w:r w:rsidRPr="6A099D28" w:rsidR="175516F4">
        <w:rPr>
          <w:b w:val="1"/>
          <w:bCs w:val="1"/>
        </w:rPr>
        <w:t>Scenario for the Activity</w:t>
      </w:r>
    </w:p>
    <w:p w:rsidR="00F43FB1" w:rsidP="6A099D28" w:rsidRDefault="00F43FB1" w14:paraId="141B9ABC" w14:textId="77777777" w14:noSpellErr="1">
      <w:pPr>
        <w:jc w:val="both"/>
      </w:pPr>
      <w:r w:rsidR="175516F4">
        <w:rPr/>
        <w:t xml:space="preserve">Task: Emma is looking for a large abstract painting in neutral tones with blue accents to hang above her living room sofa. Her budget is $200–$500. She wants to browse quickly, compare options, and make a secure purchase. </w:t>
      </w:r>
    </w:p>
    <w:p w:rsidR="001D0452" w:rsidP="6A099D28" w:rsidRDefault="00F43FB1" w14:paraId="53E24C30" w14:textId="3AB61450" w14:noSpellErr="1">
      <w:pPr>
        <w:pStyle w:val="Heading3"/>
        <w:jc w:val="both"/>
      </w:pPr>
      <w:r w:rsidR="175516F4">
        <w:rPr/>
        <w:t>Simulated Interactions with Art Websites</w:t>
      </w:r>
      <w:r w:rsidR="002BE6FF">
        <w:rPr/>
        <w:t xml:space="preserve"> </w:t>
      </w:r>
    </w:p>
    <w:p w:rsidRPr="00F43FB1" w:rsidR="001D0452" w:rsidP="6A099D28" w:rsidRDefault="001D0452" w14:paraId="5E485447" w14:textId="09A174FF">
      <w:pPr>
        <w:jc w:val="both"/>
        <w:rPr>
          <w:u w:val="single"/>
        </w:rPr>
      </w:pPr>
      <w:r w:rsidRPr="6A099D28" w:rsidR="794EE46E">
        <w:rPr>
          <w:u w:val="single"/>
        </w:rPr>
        <w:t>Steps:</w:t>
      </w:r>
    </w:p>
    <w:p w:rsidRPr="00F43FB1" w:rsidR="001D0452" w:rsidP="6A099D28" w:rsidRDefault="001D0452" w14:paraId="36D92408" w14:textId="7D8393C4">
      <w:pPr>
        <w:jc w:val="both"/>
      </w:pPr>
      <w:r w:rsidR="794EE46E">
        <w:rPr/>
        <w:t xml:space="preserve">1. Search for " Abstract Art </w:t>
      </w:r>
      <w:r w:rsidR="794EE46E">
        <w:rPr/>
        <w:t>" in the search bar</w:t>
      </w:r>
    </w:p>
    <w:p w:rsidRPr="00F43FB1" w:rsidR="001D0452" w:rsidP="6A099D28" w:rsidRDefault="001D0452" w14:paraId="35086B99" w14:textId="4191B1C7">
      <w:pPr>
        <w:jc w:val="both"/>
      </w:pPr>
      <w:r w:rsidR="794EE46E">
        <w:rPr/>
        <w:t xml:space="preserve">2. Filters applied: Size-large, Color-neutral tones, blue </w:t>
      </w:r>
      <w:r w:rsidR="794EE46E">
        <w:rPr/>
        <w:t>acce</w:t>
      </w:r>
      <w:r w:rsidR="794EE46E">
        <w:rPr/>
        <w:t>nts, Price-$200-$500</w:t>
      </w:r>
    </w:p>
    <w:p w:rsidRPr="00F43FB1" w:rsidR="001D0452" w:rsidP="6A099D28" w:rsidRDefault="001D0452" w14:paraId="67A2C629" w14:textId="61706E02">
      <w:pPr>
        <w:jc w:val="both"/>
      </w:pPr>
      <w:r w:rsidR="794EE46E">
        <w:rPr/>
        <w:t>3. Saved Favorites, and compared similar artwork</w:t>
      </w:r>
    </w:p>
    <w:p w:rsidRPr="00F43FB1" w:rsidR="001D0452" w:rsidP="6A099D28" w:rsidRDefault="001D0452" w14:textId="77777777" w14:noSpellErr="1" w14:paraId="75026A99">
      <w:pPr>
        <w:jc w:val="both"/>
      </w:pPr>
      <w:r w:rsidR="794EE46E">
        <w:rPr/>
        <w:t xml:space="preserve">4. Read the customer reviews and </w:t>
      </w:r>
      <w:r w:rsidR="794EE46E">
        <w:rPr/>
        <w:t>check for</w:t>
      </w:r>
      <w:r w:rsidR="794EE46E">
        <w:rPr/>
        <w:t xml:space="preserve"> shipping details.</w:t>
      </w:r>
    </w:p>
    <w:p w:rsidRPr="00F43FB1" w:rsidR="001D0452" w:rsidP="6A099D28" w:rsidRDefault="001D0452" w14:noSpellErr="1" w14:paraId="219C618C" w14:textId="030FFA19">
      <w:pPr>
        <w:jc w:val="both"/>
      </w:pPr>
      <w:r w:rsidR="794EE46E">
        <w:rPr/>
        <w:t xml:space="preserve">4. </w:t>
      </w:r>
      <w:r w:rsidR="794EE46E">
        <w:rPr/>
        <w:t>Proceeded</w:t>
      </w:r>
      <w:r w:rsidR="794EE46E">
        <w:rPr/>
        <w:t xml:space="preserve"> to check out and checked options for payment</w:t>
      </w:r>
    </w:p>
    <w:p w:rsidRPr="00F43FB1" w:rsidR="001D0452" w:rsidP="6A099D28" w:rsidRDefault="001D0452" w14:paraId="16BD636A" w14:textId="7124E758">
      <w:pPr>
        <w:pStyle w:val="Normal"/>
        <w:jc w:val="both"/>
        <w:rPr>
          <w:b w:val="1"/>
          <w:bCs w:val="1"/>
          <w:u w:val="none"/>
        </w:rPr>
      </w:pPr>
      <w:r w:rsidRPr="6A099D28" w:rsidR="002BE6FF">
        <w:rPr>
          <w:b w:val="1"/>
          <w:bCs w:val="1"/>
          <w:u w:val="none"/>
        </w:rPr>
        <w:t xml:space="preserve">1. </w:t>
      </w:r>
      <w:r w:rsidRPr="6A099D28" w:rsidR="0B0B3E27">
        <w:rPr>
          <w:b w:val="1"/>
          <w:bCs w:val="1"/>
          <w:u w:val="none"/>
        </w:rPr>
        <w:t>Etsy Observations</w:t>
      </w:r>
      <w:r w:rsidRPr="6A099D28" w:rsidR="002BE6FF">
        <w:rPr>
          <w:b w:val="1"/>
          <w:bCs w:val="1"/>
          <w:u w:val="none"/>
        </w:rPr>
        <w:t>:</w:t>
      </w:r>
    </w:p>
    <w:p w:rsidR="001D0452" w:rsidP="6A099D28" w:rsidRDefault="001D0452" w14:paraId="7A9B9C57" w14:textId="27D16E71" w14:noSpellErr="1">
      <w:pPr>
        <w:jc w:val="both"/>
      </w:pPr>
      <w:r w:rsidR="002BE6FF">
        <w:rPr/>
        <w:t>It was easy to use the filters and quickly narrow down the options; customer reviews gave great confidence in the quality of the artwork.</w:t>
      </w:r>
    </w:p>
    <w:p w:rsidR="001D0452" w:rsidP="6A099D28" w:rsidRDefault="001D0452" w14:paraId="3EC9B6B5" w14:textId="64D62B20" w14:noSpellErr="1">
      <w:pPr>
        <w:jc w:val="both"/>
      </w:pPr>
      <w:r w:rsidR="002BE6FF">
        <w:rPr/>
        <w:t>Shipping costs were unclear until the final checkout step.</w:t>
      </w:r>
    </w:p>
    <w:p w:rsidR="001D0452" w:rsidP="6A099D28" w:rsidRDefault="001D0452" w14:paraId="5B731665" w14:textId="77777777" w14:noSpellErr="1">
      <w:pPr>
        <w:jc w:val="both"/>
      </w:pPr>
      <w:r w:rsidR="002BE6FF">
        <w:rPr/>
        <w:t>Improvements:</w:t>
      </w:r>
      <w:r w:rsidR="002BE6FF">
        <w:rPr/>
        <w:t xml:space="preserve"> Earlier display of shipping costs</w:t>
      </w:r>
      <w:r w:rsidR="002BE6FF">
        <w:rPr/>
        <w:t xml:space="preserve">.  </w:t>
      </w:r>
    </w:p>
    <w:p w:rsidRPr="00F43FB1" w:rsidR="001D0452" w:rsidP="6A099D28" w:rsidRDefault="001D0452" w14:paraId="235E7E41" w14:textId="75485BEF">
      <w:pPr>
        <w:pStyle w:val="Normal"/>
        <w:jc w:val="both"/>
        <w:rPr>
          <w:b w:val="1"/>
          <w:bCs w:val="1"/>
          <w:u w:val="none"/>
        </w:rPr>
      </w:pPr>
      <w:r w:rsidRPr="6A099D28" w:rsidR="002BE6FF">
        <w:rPr>
          <w:b w:val="1"/>
          <w:bCs w:val="1"/>
          <w:u w:val="none"/>
        </w:rPr>
        <w:t xml:space="preserve">2. </w:t>
      </w:r>
      <w:r w:rsidRPr="6A099D28" w:rsidR="002BE6FF">
        <w:rPr>
          <w:b w:val="1"/>
          <w:bCs w:val="1"/>
          <w:u w:val="none"/>
        </w:rPr>
        <w:t>SaatchiArt</w:t>
      </w:r>
      <w:r w:rsidRPr="6A099D28" w:rsidR="5C1D52E8">
        <w:rPr>
          <w:b w:val="1"/>
          <w:bCs w:val="1"/>
          <w:u w:val="none"/>
        </w:rPr>
        <w:t xml:space="preserve"> </w:t>
      </w:r>
      <w:r w:rsidRPr="6A099D28" w:rsidR="002BE6FF">
        <w:rPr>
          <w:b w:val="1"/>
          <w:bCs w:val="1"/>
          <w:u w:val="none"/>
        </w:rPr>
        <w:t>Observations:</w:t>
      </w:r>
    </w:p>
    <w:p w:rsidR="001D0452" w:rsidP="6A099D28" w:rsidRDefault="001D0452" w14:paraId="7B1E5249" w14:textId="0910E012" w14:noSpellErr="1">
      <w:pPr>
        <w:jc w:val="both"/>
      </w:pPr>
      <w:r w:rsidR="002BE6FF">
        <w:rPr/>
        <w:t>Filters were easy to work with, artist bios added personality and made a piece of art unique.</w:t>
      </w:r>
    </w:p>
    <w:p w:rsidR="00F43FB1" w:rsidP="6A099D28" w:rsidRDefault="00F43FB1" w14:paraId="1C8CA6C2" w14:textId="77777777" w14:noSpellErr="1">
      <w:pPr>
        <w:jc w:val="both"/>
      </w:pPr>
      <w:r w:rsidR="175516F4">
        <w:rPr/>
        <w:t>The "View in Room" feature was not available for all artworks</w:t>
      </w:r>
      <w:r w:rsidR="175516F4">
        <w:rPr/>
        <w:t xml:space="preserve">.  </w:t>
      </w:r>
    </w:p>
    <w:p w:rsidR="001D0452" w:rsidP="6A099D28" w:rsidRDefault="001D0452" w14:paraId="3A3AEF52" w14:textId="45E5D0EB" w14:noSpellErr="1">
      <w:pPr>
        <w:jc w:val="both"/>
      </w:pPr>
      <w:r w:rsidR="002BE6FF">
        <w:rPr/>
        <w:t xml:space="preserve">Suggestion: Provide </w:t>
      </w:r>
      <w:r w:rsidR="002BE6FF">
        <w:rPr/>
        <w:t>"View</w:t>
      </w:r>
      <w:r w:rsidR="002BE6FF">
        <w:rPr/>
        <w:t xml:space="preserve"> in Room" feature for all artworks.</w:t>
      </w:r>
    </w:p>
    <w:p w:rsidRPr="00F43FB1" w:rsidR="00F43FB1" w:rsidP="6A099D28" w:rsidRDefault="001D0452" w14:paraId="476340F7" w14:textId="4409BCF5">
      <w:pPr>
        <w:pStyle w:val="Normal"/>
        <w:jc w:val="both"/>
        <w:rPr>
          <w:b w:val="1"/>
          <w:bCs w:val="1"/>
          <w:u w:val="none"/>
        </w:rPr>
      </w:pPr>
      <w:r w:rsidRPr="6A099D28" w:rsidR="002BE6FF">
        <w:rPr>
          <w:b w:val="1"/>
          <w:bCs w:val="1"/>
          <w:u w:val="none"/>
        </w:rPr>
        <w:t>3. Artsy</w:t>
      </w:r>
      <w:r w:rsidRPr="6A099D28" w:rsidR="6F52FAAE">
        <w:rPr>
          <w:b w:val="1"/>
          <w:bCs w:val="1"/>
          <w:u w:val="none"/>
        </w:rPr>
        <w:t xml:space="preserve"> </w:t>
      </w:r>
      <w:r w:rsidRPr="6A099D28" w:rsidR="002BE6FF">
        <w:rPr>
          <w:b w:val="1"/>
          <w:bCs w:val="1"/>
          <w:u w:val="none"/>
        </w:rPr>
        <w:t>Observations:</w:t>
      </w:r>
    </w:p>
    <w:p w:rsidR="001D0452" w:rsidP="6A099D28" w:rsidRDefault="00F43FB1" w14:paraId="2310AEA8" w14:textId="3C38A864" w14:noSpellErr="1">
      <w:pPr>
        <w:jc w:val="both"/>
      </w:pPr>
      <w:r w:rsidR="175516F4">
        <w:rPr/>
        <w:t>The website</w:t>
      </w:r>
      <w:r w:rsidR="002BE6FF">
        <w:rPr/>
        <w:t xml:space="preserve"> had a great deal of details about the artists and exhibitions; filters were well-implemented and easy to apply. </w:t>
      </w:r>
    </w:p>
    <w:p w:rsidR="001D0452" w:rsidP="6A099D28" w:rsidRDefault="00F43FB1" w14:paraId="52091994" w14:textId="58503B21" w14:noSpellErr="1">
      <w:pPr>
        <w:jc w:val="both"/>
      </w:pPr>
      <w:r w:rsidR="175516F4">
        <w:rPr/>
        <w:t>C</w:t>
      </w:r>
      <w:r w:rsidR="002BE6FF">
        <w:rPr/>
        <w:t xml:space="preserve">ontacting the gallery for purchase might be indirect and slow, which is the case for some artworks without clear price information. </w:t>
      </w:r>
    </w:p>
    <w:p w:rsidR="001D0452" w:rsidP="6A099D28" w:rsidRDefault="00F43FB1" w14:paraId="42272599" w14:textId="06CEEA76" w14:noSpellErr="1">
      <w:pPr>
        <w:jc w:val="both"/>
      </w:pPr>
      <w:r w:rsidR="175516F4">
        <w:rPr/>
        <w:t>Suggestion: A</w:t>
      </w:r>
      <w:r w:rsidR="002BE6FF">
        <w:rPr/>
        <w:t xml:space="preserve">dd to the site </w:t>
      </w:r>
      <w:r w:rsidR="175516F4">
        <w:rPr/>
        <w:t>the possibility</w:t>
      </w:r>
      <w:r w:rsidR="002BE6FF">
        <w:rPr/>
        <w:t xml:space="preserve"> of direct purchase of </w:t>
      </w:r>
      <w:r w:rsidR="175516F4">
        <w:rPr/>
        <w:t>artwork</w:t>
      </w:r>
      <w:r w:rsidR="002BE6FF">
        <w:rPr/>
        <w:t xml:space="preserve"> with clear pricing</w:t>
      </w:r>
      <w:r w:rsidR="002BE6FF">
        <w:rPr/>
        <w:t xml:space="preserve">.  </w:t>
      </w:r>
    </w:p>
    <w:p w:rsidRPr="00F43FB1" w:rsidR="001D0452" w:rsidP="6A099D28" w:rsidRDefault="001D0452" w14:paraId="73A1445D" w14:textId="057DA69F">
      <w:pPr>
        <w:pStyle w:val="Normal"/>
        <w:jc w:val="both"/>
        <w:rPr>
          <w:b w:val="1"/>
          <w:bCs w:val="1"/>
          <w:u w:val="none"/>
        </w:rPr>
      </w:pPr>
      <w:r w:rsidRPr="6A099D28" w:rsidR="002BE6FF">
        <w:rPr>
          <w:b w:val="1"/>
          <w:bCs w:val="1"/>
          <w:u w:val="none"/>
        </w:rPr>
        <w:t xml:space="preserve">4. </w:t>
      </w:r>
      <w:r w:rsidRPr="6A099D28" w:rsidR="002BE6FF">
        <w:rPr>
          <w:b w:val="1"/>
          <w:bCs w:val="1"/>
          <w:u w:val="none"/>
        </w:rPr>
        <w:t>Artfinder</w:t>
      </w:r>
      <w:r w:rsidRPr="6A099D28" w:rsidR="19DAF527">
        <w:rPr>
          <w:b w:val="1"/>
          <w:bCs w:val="1"/>
          <w:u w:val="none"/>
        </w:rPr>
        <w:t xml:space="preserve"> </w:t>
      </w:r>
      <w:r w:rsidRPr="6A099D28" w:rsidR="002BE6FF">
        <w:rPr>
          <w:b w:val="1"/>
          <w:bCs w:val="1"/>
          <w:u w:val="none"/>
        </w:rPr>
        <w:t>Observations:</w:t>
      </w:r>
    </w:p>
    <w:p w:rsidR="001D0452" w:rsidP="6A099D28" w:rsidRDefault="001D0452" w14:paraId="0CC8A138" w14:textId="57666FFD" w14:noSpellErr="1">
      <w:pPr>
        <w:jc w:val="both"/>
      </w:pPr>
      <w:r w:rsidR="002BE6FF">
        <w:rPr/>
        <w:t xml:space="preserve">The "View in Room" feature was </w:t>
      </w:r>
      <w:r w:rsidR="175516F4">
        <w:rPr/>
        <w:t>very helpful</w:t>
      </w:r>
      <w:r w:rsidR="002BE6FF">
        <w:rPr/>
        <w:t xml:space="preserve">, and the filters were intuitive and effective. </w:t>
      </w:r>
    </w:p>
    <w:p w:rsidR="001D0452" w:rsidP="6A099D28" w:rsidRDefault="001D0452" w14:paraId="07DD9785" w14:textId="4935605C" w14:noSpellErr="1">
      <w:pPr>
        <w:jc w:val="both"/>
      </w:pPr>
      <w:r w:rsidR="002BE6FF">
        <w:rPr/>
        <w:t>Sometimes the website would lag when using the "View in Room" feature.</w:t>
      </w:r>
    </w:p>
    <w:p w:rsidR="001D0452" w:rsidP="6A099D28" w:rsidRDefault="001D0452" w14:paraId="5B0A894E" w14:textId="257778D6" w14:noSpellErr="1">
      <w:pPr>
        <w:jc w:val="both"/>
      </w:pPr>
      <w:r w:rsidR="002BE6FF">
        <w:rPr/>
        <w:t xml:space="preserve">Improvements: Make the "View in Room" feature smoother. </w:t>
      </w:r>
    </w:p>
    <w:p w:rsidRPr="00F43FB1" w:rsidR="001D0452" w:rsidP="6A099D28" w:rsidRDefault="001D0452" w14:paraId="651B7067" w14:textId="5C9E2ED2">
      <w:pPr>
        <w:pStyle w:val="Normal"/>
        <w:jc w:val="both"/>
        <w:rPr>
          <w:b w:val="1"/>
          <w:bCs w:val="1"/>
          <w:u w:val="none"/>
        </w:rPr>
      </w:pPr>
      <w:r w:rsidRPr="6A099D28" w:rsidR="002BE6FF">
        <w:rPr>
          <w:b w:val="1"/>
          <w:bCs w:val="1"/>
          <w:u w:val="none"/>
        </w:rPr>
        <w:t xml:space="preserve">5. </w:t>
      </w:r>
      <w:r w:rsidRPr="6A099D28" w:rsidR="002BE6FF">
        <w:rPr>
          <w:b w:val="1"/>
          <w:bCs w:val="1"/>
          <w:u w:val="none"/>
        </w:rPr>
        <w:t>Singulart</w:t>
      </w:r>
      <w:r w:rsidRPr="6A099D28" w:rsidR="5008F6DB">
        <w:rPr>
          <w:b w:val="1"/>
          <w:bCs w:val="1"/>
          <w:u w:val="none"/>
        </w:rPr>
        <w:t xml:space="preserve"> </w:t>
      </w:r>
      <w:r w:rsidRPr="6A099D28" w:rsidR="002BE6FF">
        <w:rPr>
          <w:b w:val="1"/>
          <w:bCs w:val="1"/>
          <w:u w:val="none"/>
        </w:rPr>
        <w:t>Observations:</w:t>
      </w:r>
    </w:p>
    <w:p w:rsidR="001D0452" w:rsidP="6A099D28" w:rsidRDefault="001D0452" w14:paraId="68B40F22" w14:textId="51D7B08B" w14:noSpellErr="1">
      <w:pPr>
        <w:jc w:val="both"/>
      </w:pPr>
      <w:r w:rsidR="002BE6FF">
        <w:rPr/>
        <w:t xml:space="preserve">The comparison feature was nice </w:t>
      </w:r>
      <w:r w:rsidR="175516F4">
        <w:rPr/>
        <w:t>to</w:t>
      </w:r>
      <w:r w:rsidR="002BE6FF">
        <w:rPr/>
        <w:t xml:space="preserve"> evaluate similar artwork; payment options </w:t>
      </w:r>
      <w:r w:rsidR="6FC78EE0">
        <w:rPr/>
        <w:t>were very</w:t>
      </w:r>
      <w:r w:rsidR="002BE6FF">
        <w:rPr/>
        <w:t xml:space="preserve"> clear and secure. </w:t>
      </w:r>
    </w:p>
    <w:p w:rsidR="001D0452" w:rsidP="6A099D28" w:rsidRDefault="001D0452" w14:paraId="5EB584E2" w14:textId="739190BC" w14:noSpellErr="1">
      <w:pPr>
        <w:jc w:val="both"/>
      </w:pPr>
      <w:r w:rsidR="002BE6FF">
        <w:rPr/>
        <w:t xml:space="preserve">The layout of the website was somehow messy on mobile, </w:t>
      </w:r>
      <w:r w:rsidR="6FC78EE0">
        <w:rPr/>
        <w:t>and</w:t>
      </w:r>
      <w:r w:rsidR="002BE6FF">
        <w:rPr/>
        <w:t xml:space="preserve"> some filters were hard to find.</w:t>
      </w:r>
    </w:p>
    <w:p w:rsidR="001D0452" w:rsidP="6A099D28" w:rsidRDefault="001D0452" w14:paraId="48DE2519" w14:textId="77492D68">
      <w:pPr>
        <w:jc w:val="both"/>
      </w:pPr>
      <w:r w:rsidR="002BE6FF">
        <w:rPr/>
        <w:t xml:space="preserve">Improvements: </w:t>
      </w:r>
      <w:r w:rsidR="6FC78EE0">
        <w:rPr/>
        <w:t>M</w:t>
      </w:r>
      <w:r w:rsidR="002BE6FF">
        <w:rPr/>
        <w:t>ake the mobile layout more navigable, make filters more salient and accessible</w:t>
      </w:r>
      <w:r w:rsidR="002BE6FF">
        <w:rPr/>
        <w:t xml:space="preserve">.  </w:t>
      </w:r>
    </w:p>
    <w:p w:rsidRPr="003B7732" w:rsidR="001D0452" w:rsidP="6A099D28" w:rsidRDefault="001D0452" w14:paraId="0D420355" w14:textId="77777777" w14:noSpellErr="1">
      <w:pPr>
        <w:jc w:val="both"/>
        <w:rPr>
          <w:b w:val="1"/>
          <w:bCs w:val="1"/>
        </w:rPr>
      </w:pPr>
      <w:r w:rsidRPr="6A099D28" w:rsidR="002BE6FF">
        <w:rPr>
          <w:b w:val="1"/>
          <w:bCs w:val="1"/>
        </w:rPr>
        <w:t>Assess the Access Environment</w:t>
      </w:r>
    </w:p>
    <w:p w:rsidR="001D0452" w:rsidP="6A099D28" w:rsidRDefault="001D0452" w14:paraId="38867FCA" w14:textId="7F99F38B">
      <w:pPr>
        <w:jc w:val="both"/>
      </w:pPr>
      <w:r w:rsidR="002BE6FF">
        <w:rPr/>
        <w:t xml:space="preserve">If peers access </w:t>
      </w:r>
      <w:r w:rsidR="6FC78EE0">
        <w:rPr/>
        <w:t>websites</w:t>
      </w:r>
      <w:r w:rsidR="002BE6FF">
        <w:rPr/>
        <w:t xml:space="preserve"> while walking around on their smartphones, we can </w:t>
      </w:r>
      <w:r w:rsidR="002BE6FF">
        <w:rPr/>
        <w:t>witness</w:t>
      </w:r>
      <w:r w:rsidR="002BE6FF">
        <w:rPr/>
        <w:t xml:space="preserve"> the following: small text difficult to read on Artsy, buttons too small to tap accurately on </w:t>
      </w:r>
      <w:r w:rsidR="002BE6FF">
        <w:rPr/>
        <w:t>Singulart</w:t>
      </w:r>
      <w:r w:rsidR="002BE6FF">
        <w:rPr/>
        <w:t>, menus hard to access on Etsy.  </w:t>
      </w:r>
    </w:p>
    <w:p w:rsidRPr="003204D9" w:rsidR="003B7732" w:rsidP="6A099D28" w:rsidRDefault="003B7732" w14:paraId="51775D6C" w14:textId="77777777" w14:noSpellErr="1">
      <w:pPr>
        <w:jc w:val="both"/>
        <w:rPr>
          <w:b w:val="1"/>
          <w:bCs w:val="1"/>
        </w:rPr>
      </w:pPr>
      <w:r w:rsidRPr="6A099D28" w:rsidR="6FC78EE0">
        <w:rPr>
          <w:b w:val="1"/>
          <w:bCs w:val="1"/>
        </w:rPr>
        <w:t>Evaluate the Target Audience’s Tech Proficiency</w:t>
      </w:r>
    </w:p>
    <w:p w:rsidR="001D0452" w:rsidP="6A099D28" w:rsidRDefault="001D0452" w14:paraId="4B803B5E" w14:textId="77777777" w14:noSpellErr="1">
      <w:pPr>
        <w:jc w:val="both"/>
      </w:pPr>
      <w:r w:rsidR="002BE6FF">
        <w:rPr/>
        <w:t>Questions to Consider: Emma is tech-savvy, but she prefers simplicity due to her busy schedule</w:t>
      </w:r>
      <w:r w:rsidR="002BE6FF">
        <w:rPr/>
        <w:t xml:space="preserve">.  </w:t>
      </w:r>
      <w:r w:rsidR="002BE6FF">
        <w:rPr/>
        <w:t xml:space="preserve">She needs a simplified interface, large buttons, clear labels, and minimal </w:t>
      </w:r>
      <w:r w:rsidR="002BE6FF">
        <w:rPr/>
        <w:t>clutter</w:t>
      </w:r>
      <w:r w:rsidR="002BE6FF">
        <w:rPr/>
        <w:t xml:space="preserve"> would improve her experience</w:t>
      </w:r>
      <w:r w:rsidR="002BE6FF">
        <w:rPr/>
        <w:t xml:space="preserve">.  </w:t>
      </w:r>
    </w:p>
    <w:p w:rsidR="001D0452" w:rsidP="6A099D28" w:rsidRDefault="001D0452" w14:paraId="117253E7" w14:textId="77777777" w14:noSpellErr="1">
      <w:pPr>
        <w:jc w:val="both"/>
      </w:pPr>
      <w:r w:rsidR="002BE6FF">
        <w:rPr/>
        <w:t>Activity:</w:t>
      </w:r>
    </w:p>
    <w:p w:rsidR="001D0452" w:rsidP="6A099D28" w:rsidRDefault="001D0452" w14:paraId="6A0974B8" w14:textId="7A0D767E">
      <w:pPr>
        <w:jc w:val="both"/>
      </w:pPr>
      <w:r w:rsidR="002BE6FF">
        <w:rPr/>
        <w:t>Tech-Savvy User</w:t>
      </w:r>
      <w:r w:rsidR="16E8D47C">
        <w:rPr/>
        <w:t>: Applies</w:t>
      </w:r>
      <w:r w:rsidR="002BE6FF">
        <w:rPr/>
        <w:t xml:space="preserve"> multiple </w:t>
      </w:r>
      <w:bookmarkStart w:name="_Int_C86MSzT7" w:id="453493655"/>
      <w:r w:rsidR="002BE6FF">
        <w:rPr/>
        <w:t>search</w:t>
      </w:r>
      <w:bookmarkEnd w:id="453493655"/>
      <w:r w:rsidR="002BE6FF">
        <w:rPr/>
        <w:t xml:space="preserve"> filters and uses advanced features like "View in Room."</w:t>
      </w:r>
    </w:p>
    <w:p w:rsidR="001D0452" w:rsidP="6A099D28" w:rsidRDefault="001D0452" w14:paraId="07CFB2B4" w14:textId="77777777" w14:noSpellErr="1">
      <w:pPr>
        <w:jc w:val="both"/>
      </w:pPr>
      <w:r w:rsidR="002BE6FF">
        <w:rPr/>
        <w:t xml:space="preserve">Novice User: Concerned with simple tasks such as </w:t>
      </w:r>
      <w:r w:rsidR="002BE6FF">
        <w:rPr/>
        <w:t>locating</w:t>
      </w:r>
      <w:r w:rsidR="002BE6FF">
        <w:rPr/>
        <w:t xml:space="preserve"> the homepage and help resources. Suggestions: The navigation bar is too crowded. Clear labeling, with a 'Help' section that stands out.</w:t>
      </w:r>
    </w:p>
    <w:p w:rsidRPr="003B7732" w:rsidR="001D0452" w:rsidP="6A099D28" w:rsidRDefault="001D0452" w14:paraId="46076088" w14:textId="77777777" w14:noSpellErr="1">
      <w:pPr>
        <w:jc w:val="both"/>
        <w:rPr>
          <w:b w:val="1"/>
          <w:bCs w:val="1"/>
        </w:rPr>
      </w:pPr>
      <w:r w:rsidRPr="6A099D28" w:rsidR="002BE6FF">
        <w:rPr>
          <w:b w:val="1"/>
          <w:bCs w:val="1"/>
        </w:rPr>
        <w:t>Documenting Insights</w:t>
      </w:r>
    </w:p>
    <w:p w:rsidR="001D0452" w:rsidP="6A099D28" w:rsidRDefault="001D0452" w14:paraId="240F23A4" w14:textId="77777777">
      <w:pPr>
        <w:jc w:val="both"/>
      </w:pPr>
      <w:r w:rsidRPr="6A099D28" w:rsidR="002BE6FF">
        <w:rPr>
          <w:u w:val="single"/>
        </w:rPr>
        <w:t>Persona-based insights:</w:t>
      </w:r>
      <w:r w:rsidR="002BE6FF">
        <w:rPr/>
        <w:t xml:space="preserve"> Emma struggled to compare artworks side by side on most websites. She recommended a 'compare' feature that would allow her to assess similar pieces. On </w:t>
      </w:r>
      <w:r w:rsidR="002BE6FF">
        <w:rPr/>
        <w:t>SaatchiArt</w:t>
      </w:r>
      <w:r w:rsidR="002BE6FF">
        <w:rPr/>
        <w:t>, she enjoyed reading the bios of the artists but wanted more styling tips.</w:t>
      </w:r>
    </w:p>
    <w:p w:rsidR="6A099D28" w:rsidP="57DB82CC" w:rsidRDefault="6A099D28" w14:paraId="29FBB8F7" w14:textId="2554606E">
      <w:pPr>
        <w:jc w:val="both"/>
      </w:pPr>
      <w:r w:rsidRPr="57DB82CC" w:rsidR="002BE6FF">
        <w:rPr>
          <w:u w:val="single"/>
        </w:rPr>
        <w:t>Context-Based Insights:</w:t>
      </w:r>
      <w:r w:rsidR="002BE6FF">
        <w:rPr/>
        <w:t xml:space="preserve"> </w:t>
      </w:r>
      <w:r w:rsidR="6FC78EE0">
        <w:rPr/>
        <w:t>Mobile users can find the websites challenging to navigate due to</w:t>
      </w:r>
      <w:r w:rsidR="002BE6FF">
        <w:rPr/>
        <w:t xml:space="preserve"> small-sized menu icons, or </w:t>
      </w:r>
      <w:r w:rsidR="002BE6FF">
        <w:rPr/>
        <w:t>perhaps text</w:t>
      </w:r>
      <w:r w:rsidR="002BE6FF">
        <w:rPr/>
        <w:t xml:space="preserve"> overlapping at </w:t>
      </w:r>
      <w:r w:rsidR="6FC78EE0">
        <w:rPr/>
        <w:t>smaller</w:t>
      </w:r>
      <w:r w:rsidR="002BE6FF">
        <w:rPr/>
        <w:t xml:space="preserve"> displays. </w:t>
      </w:r>
      <w:r w:rsidR="6FC78EE0">
        <w:rPr/>
        <w:t xml:space="preserve">Beginners need clear labels on buttons </w:t>
      </w:r>
      <w:r w:rsidR="002BE6FF">
        <w:rPr/>
        <w:t xml:space="preserve">and </w:t>
      </w:r>
      <w:r w:rsidR="6FC78EE0">
        <w:rPr/>
        <w:t>a</w:t>
      </w:r>
      <w:r w:rsidR="002BE6FF">
        <w:rPr/>
        <w:t xml:space="preserve"> 'Help' tab explicitly to walk them through</w:t>
      </w:r>
      <w:r w:rsidR="6FC78EE0">
        <w:rPr/>
        <w:t xml:space="preserve"> </w:t>
      </w:r>
      <w:r w:rsidR="6FC78EE0">
        <w:rPr/>
        <w:t>tasks like filtering and checkout</w:t>
      </w:r>
      <w:r w:rsidR="002BE6FF">
        <w:rPr/>
        <w:t>.</w:t>
      </w:r>
    </w:p>
    <w:p w:rsidR="004C660B" w:rsidP="6A099D28" w:rsidRDefault="008927C0" w14:paraId="594EC99C" w14:textId="77777777" w14:noSpellErr="1">
      <w:pPr>
        <w:pStyle w:val="Heading2"/>
        <w:jc w:val="both"/>
      </w:pPr>
      <w:r w:rsidR="005C87E1">
        <w:rPr/>
        <w:t xml:space="preserve">User </w:t>
      </w:r>
      <w:r w:rsidR="005C87E1">
        <w:rPr/>
        <w:t>Persona 2  </w:t>
      </w:r>
    </w:p>
    <w:p w:rsidRPr="004C660B" w:rsidR="005706D0" w:rsidP="6A099D28" w:rsidRDefault="008927C0" w14:paraId="4962C00C" w14:textId="1A4B5D90" w14:noSpellErr="1">
      <w:pPr>
        <w:pStyle w:val="Heading3"/>
        <w:shd w:val="clear" w:color="auto" w:fill="C7D0E9" w:themeFill="accent5" w:themeFillTint="66"/>
        <w:jc w:val="both"/>
      </w:pPr>
      <w:r w:rsidRPr="6A099D28" w:rsidR="005C87E1">
        <w:rPr>
          <w:rFonts w:ascii="Constantia" w:hAnsi="Constantia" w:asciiTheme="minorAscii" w:hAnsiTheme="minorAscii"/>
          <w:color w:val="595959" w:themeColor="text1" w:themeTint="A6" w:themeShade="FF"/>
        </w:rPr>
        <w:t> </w:t>
      </w:r>
      <w:r w:rsidRPr="6A099D28" w:rsidR="52730D9E">
        <w:rPr>
          <w:rFonts w:ascii="Constantia" w:hAnsi="Constantia" w:eastAsia="Constantia" w:cs="Constantia" w:asciiTheme="minorAscii" w:hAnsiTheme="minorAscii"/>
          <w:b w:val="1"/>
          <w:bCs w:val="1"/>
          <w:color w:val="595959" w:themeColor="text1" w:themeTint="A6" w:themeShade="FF"/>
          <w:sz w:val="22"/>
          <w:szCs w:val="22"/>
        </w:rPr>
        <w:t xml:space="preserve">User Persona: </w:t>
      </w:r>
      <w:r w:rsidRPr="6A099D28" w:rsidR="52730D9E">
        <w:rPr>
          <w:rFonts w:ascii="Constantia" w:hAnsi="Constantia" w:eastAsia="Aptos" w:cs="Aptos" w:asciiTheme="minorAscii" w:hAnsiTheme="minorAscii"/>
          <w:color w:val="595959" w:themeColor="text1" w:themeTint="A6" w:themeShade="FF"/>
          <w:sz w:val="22"/>
          <w:szCs w:val="22"/>
          <w:lang w:val="en-GB"/>
        </w:rPr>
        <w:t>Fred, 67, Collector.</w:t>
      </w:r>
    </w:p>
    <w:p w:rsidRPr="00367230" w:rsidR="005706D0" w:rsidP="6A099D28" w:rsidRDefault="55FA01EE" w14:paraId="4FD76091" w14:textId="02595BFD">
      <w:pPr>
        <w:shd w:val="clear" w:color="auto" w:fill="C7D0E9" w:themeFill="accent5" w:themeFillTint="66"/>
        <w:jc w:val="both"/>
        <w:rPr>
          <w:rFonts w:eastAsia="Aptos" w:cs="Aptos"/>
        </w:rPr>
      </w:pPr>
      <w:r w:rsidRPr="57DB82CC" w:rsidR="52730D9E">
        <w:rPr>
          <w:rFonts w:eastAsia="Constantia" w:cs="Constantia"/>
          <w:b w:val="1"/>
          <w:bCs w:val="1"/>
        </w:rPr>
        <w:t>Demographics:</w:t>
      </w:r>
      <w:r w:rsidRPr="741559FF" w:rsidR="52730D9E">
        <w:rPr>
          <w:rFonts w:eastAsia="Aptos" w:cs="Aptos"/>
          <w:lang w:val="en-GB"/>
        </w:rPr>
        <w:t>Fred is 67 years old, old-school man. He has education in economy sphere, but he was always collecting some interesting art and helps young artist by investing in their art. Since he was retired, he had more time to learn more about art pieces and collect pieces he liked and valued.</w:t>
      </w:r>
      <w:r w:rsidR="57DB82CC">
        <w:drawing>
          <wp:anchor distT="0" distB="0" distL="114300" distR="114300" simplePos="0" relativeHeight="251658240" behindDoc="0" locked="0" layoutInCell="1" allowOverlap="1" wp14:editId="69BE9232" wp14:anchorId="6596653B">
            <wp:simplePos x="0" y="0"/>
            <wp:positionH relativeFrom="column">
              <wp:align>right</wp:align>
            </wp:positionH>
            <wp:positionV relativeFrom="paragraph">
              <wp:posOffset>0</wp:posOffset>
            </wp:positionV>
            <wp:extent cx="3045619" cy="2405828"/>
            <wp:effectExtent l="0" t="0" r="0" b="0"/>
            <wp:wrapSquare wrapText="bothSides"/>
            <wp:docPr id="631554788" name="" title=""/>
            <wp:cNvGraphicFramePr>
              <a:graphicFrameLocks noChangeAspect="1"/>
            </wp:cNvGraphicFramePr>
            <a:graphic>
              <a:graphicData uri="http://schemas.openxmlformats.org/drawingml/2006/picture">
                <pic:pic>
                  <pic:nvPicPr>
                    <pic:cNvPr id="0" name=""/>
                    <pic:cNvPicPr/>
                  </pic:nvPicPr>
                  <pic:blipFill>
                    <a:blip r:embed="R4c1bd729f96d474b">
                      <a:extLst>
                        <a:ext xmlns:a="http://schemas.openxmlformats.org/drawingml/2006/main" uri="{28A0092B-C50C-407E-A947-70E740481C1C}">
                          <a14:useLocalDpi val="0"/>
                        </a:ext>
                      </a:extLst>
                    </a:blip>
                    <a:stretch>
                      <a:fillRect/>
                    </a:stretch>
                  </pic:blipFill>
                  <pic:spPr>
                    <a:xfrm>
                      <a:off x="0" y="0"/>
                      <a:ext cx="3045619" cy="2405828"/>
                    </a:xfrm>
                    <a:prstGeom prst="rect">
                      <a:avLst/>
                    </a:prstGeom>
                  </pic:spPr>
                </pic:pic>
              </a:graphicData>
            </a:graphic>
            <wp14:sizeRelH relativeFrom="page">
              <wp14:pctWidth>0</wp14:pctWidth>
            </wp14:sizeRelH>
            <wp14:sizeRelV relativeFrom="page">
              <wp14:pctHeight>0</wp14:pctHeight>
            </wp14:sizeRelV>
          </wp:anchor>
        </w:drawing>
      </w:r>
    </w:p>
    <w:p w:rsidRPr="00367230" w:rsidR="005706D0" w:rsidP="6A099D28" w:rsidRDefault="55FA01EE" w14:paraId="1DBC54C1" w14:textId="036DCDCF" w14:noSpellErr="1">
      <w:pPr>
        <w:shd w:val="clear" w:color="auto" w:fill="C7D0E9" w:themeFill="accent5" w:themeFillTint="66"/>
        <w:jc w:val="both"/>
        <w:rPr>
          <w:rFonts w:eastAsia="Constantia" w:cs="Constantia"/>
        </w:rPr>
      </w:pPr>
      <w:r w:rsidRPr="6A099D28" w:rsidR="52730D9E">
        <w:rPr>
          <w:rFonts w:eastAsia="Constantia" w:cs="Constantia"/>
          <w:b w:val="1"/>
          <w:bCs w:val="1"/>
        </w:rPr>
        <w:t>Preference:</w:t>
      </w:r>
    </w:p>
    <w:p w:rsidRPr="00367230" w:rsidR="005706D0" w:rsidP="6A099D28" w:rsidRDefault="55FA01EE" w14:paraId="3437DE1C" w14:textId="59CEE88C" w14:noSpellErr="1">
      <w:pPr>
        <w:shd w:val="clear" w:color="auto" w:fill="C7D0E9" w:themeFill="accent5" w:themeFillTint="66"/>
        <w:jc w:val="both"/>
        <w:rPr>
          <w:rFonts w:eastAsia="Aptos" w:cs="Aptos"/>
          <w:sz w:val="24"/>
          <w:szCs w:val="24"/>
        </w:rPr>
      </w:pPr>
      <w:r w:rsidRPr="6A099D28" w:rsidR="52730D9E">
        <w:rPr>
          <w:rFonts w:eastAsia="Constantia" w:cs="Constantia"/>
          <w:u w:val="single"/>
        </w:rPr>
        <w:t xml:space="preserve">Preference in Design Styles: </w:t>
      </w:r>
      <w:r w:rsidRPr="6A099D28" w:rsidR="52730D9E">
        <w:rPr>
          <w:rFonts w:eastAsia="Aptos" w:cs="Aptos"/>
          <w:sz w:val="24"/>
          <w:szCs w:val="24"/>
          <w:lang w:val="en-GB"/>
        </w:rPr>
        <w:t xml:space="preserve"> </w:t>
      </w:r>
    </w:p>
    <w:p w:rsidRPr="00367230" w:rsidR="005706D0" w:rsidP="6A099D28" w:rsidRDefault="55FA01EE" w14:paraId="3E4E1A2A" w14:textId="5DC4D85D" w14:noSpellErr="1">
      <w:pPr>
        <w:shd w:val="clear" w:color="auto" w:fill="C7D0E9" w:themeFill="accent5" w:themeFillTint="66"/>
        <w:jc w:val="both"/>
        <w:rPr>
          <w:rFonts w:eastAsia="Aptos" w:cs="Aptos"/>
        </w:rPr>
      </w:pPr>
      <w:r w:rsidRPr="6A099D28" w:rsidR="52730D9E">
        <w:rPr>
          <w:rFonts w:eastAsia="Aptos" w:cs="Aptos"/>
          <w:lang w:val="en-GB"/>
        </w:rPr>
        <w:t xml:space="preserve">Fred prefers minimalism and simplicity in websites and appreciate unique artworks which can </w:t>
      </w:r>
      <w:r w:rsidRPr="6A099D28" w:rsidR="52730D9E">
        <w:rPr>
          <w:rFonts w:eastAsia="Aptos" w:cs="Aptos"/>
          <w:lang w:val="en-GB"/>
        </w:rPr>
        <w:t>accomplished</w:t>
      </w:r>
      <w:r w:rsidRPr="6A099D28" w:rsidR="52730D9E">
        <w:rPr>
          <w:rFonts w:eastAsia="Aptos" w:cs="Aptos"/>
          <w:lang w:val="en-GB"/>
        </w:rPr>
        <w:t xml:space="preserve"> his collection.</w:t>
      </w:r>
    </w:p>
    <w:p w:rsidRPr="00367230" w:rsidR="005706D0" w:rsidP="6A099D28" w:rsidRDefault="55FA01EE" w14:paraId="2F6DDB55" w14:textId="1ED8292A" w14:noSpellErr="1">
      <w:pPr>
        <w:shd w:val="clear" w:color="auto" w:fill="C7D0E9" w:themeFill="accent5" w:themeFillTint="66"/>
        <w:jc w:val="both"/>
        <w:rPr>
          <w:rFonts w:eastAsia="Aptos" w:cs="Aptos"/>
          <w:sz w:val="24"/>
          <w:szCs w:val="24"/>
        </w:rPr>
      </w:pPr>
      <w:r w:rsidRPr="6A099D28" w:rsidR="52730D9E">
        <w:rPr>
          <w:rFonts w:eastAsia="Constantia" w:cs="Constantia"/>
          <w:u w:val="single"/>
        </w:rPr>
        <w:t xml:space="preserve">Preferred Features:  </w:t>
      </w:r>
      <w:r w:rsidRPr="6A099D28" w:rsidR="52730D9E">
        <w:rPr>
          <w:rFonts w:eastAsia="Aptos" w:cs="Aptos"/>
          <w:sz w:val="24"/>
          <w:szCs w:val="24"/>
          <w:lang w:val="en-GB"/>
        </w:rPr>
        <w:t xml:space="preserve"> </w:t>
      </w:r>
    </w:p>
    <w:p w:rsidRPr="00367230" w:rsidR="005706D0" w:rsidP="6A099D28" w:rsidRDefault="55FA01EE" w14:paraId="10A49782" w14:textId="7B47EC8E" w14:noSpellErr="1">
      <w:pPr>
        <w:shd w:val="clear" w:color="auto" w:fill="C7D0E9" w:themeFill="accent5" w:themeFillTint="66"/>
        <w:jc w:val="both"/>
        <w:rPr>
          <w:rFonts w:eastAsia="Aptos" w:cs="Aptos"/>
        </w:rPr>
      </w:pPr>
      <w:r w:rsidRPr="6A099D28" w:rsidR="52730D9E">
        <w:rPr>
          <w:rFonts w:eastAsia="Aptos" w:cs="Aptos"/>
          <w:lang w:val="en-GB"/>
        </w:rPr>
        <w:t xml:space="preserve">Fred prefers simply looking sites with clear and easy navigation through it, transparent pricing and fees which could be seen as soon as possible because usually customers either </w:t>
      </w:r>
      <w:r w:rsidRPr="6A099D28" w:rsidR="52730D9E">
        <w:rPr>
          <w:rFonts w:eastAsia="Aptos" w:cs="Aptos"/>
          <w:lang w:val="en-GB"/>
        </w:rPr>
        <w:t>don't</w:t>
      </w:r>
      <w:r w:rsidRPr="6A099D28" w:rsidR="52730D9E">
        <w:rPr>
          <w:rFonts w:eastAsia="Aptos" w:cs="Aptos"/>
          <w:lang w:val="en-GB"/>
        </w:rPr>
        <w:t xml:space="preserve"> notice or notice at the last moment before payment. He likes the site with hight-quality photos and clear description of every artwork to be able to see exactly how the art looks like, and it would help him to decide what art piece he wants to buy.</w:t>
      </w:r>
    </w:p>
    <w:p w:rsidRPr="00367230" w:rsidR="005706D0" w:rsidP="6A099D28" w:rsidRDefault="55FA01EE" w14:paraId="71E9A77F" w14:textId="42B107EF" w14:noSpellErr="1">
      <w:pPr>
        <w:shd w:val="clear" w:color="auto" w:fill="C7D0E9" w:themeFill="accent5" w:themeFillTint="66"/>
        <w:jc w:val="both"/>
        <w:rPr>
          <w:rFonts w:eastAsia="Constantia" w:cs="Constantia"/>
        </w:rPr>
      </w:pPr>
      <w:r w:rsidRPr="6A099D28" w:rsidR="52730D9E">
        <w:rPr>
          <w:rFonts w:eastAsia="Constantia" w:cs="Constantia"/>
          <w:u w:val="single"/>
        </w:rPr>
        <w:t>Content Interests:</w:t>
      </w:r>
    </w:p>
    <w:p w:rsidRPr="00367230" w:rsidR="005706D0" w:rsidP="6A099D28" w:rsidRDefault="55FA01EE" w14:paraId="3B4DD50B" w14:textId="28ABD161" w14:noSpellErr="1">
      <w:pPr>
        <w:shd w:val="clear" w:color="auto" w:fill="C7D0E9" w:themeFill="accent5" w:themeFillTint="66"/>
        <w:jc w:val="both"/>
        <w:rPr>
          <w:rFonts w:eastAsia="Aptos" w:cs="Aptos"/>
        </w:rPr>
      </w:pPr>
      <w:r w:rsidRPr="6A099D28" w:rsidR="52730D9E">
        <w:rPr>
          <w:rFonts w:eastAsia="Aptos" w:cs="Aptos"/>
          <w:lang w:val="en-GB"/>
        </w:rPr>
        <w:t>Fred is interested in collecting artworks he finds unique to supplement his own collection.</w:t>
      </w:r>
    </w:p>
    <w:p w:rsidRPr="00367230" w:rsidR="005706D0" w:rsidP="6A099D28" w:rsidRDefault="55FA01EE" w14:paraId="1A7381F6" w14:textId="12CC5CB0" w14:noSpellErr="1">
      <w:pPr>
        <w:shd w:val="clear" w:color="auto" w:fill="C7D0E9" w:themeFill="accent5" w:themeFillTint="66"/>
        <w:jc w:val="both"/>
        <w:rPr>
          <w:rFonts w:eastAsia="Constantia" w:cs="Constantia"/>
        </w:rPr>
      </w:pPr>
      <w:r w:rsidRPr="6A099D28" w:rsidR="52730D9E">
        <w:rPr>
          <w:rFonts w:eastAsia="Constantia" w:cs="Constantia"/>
          <w:b w:val="1"/>
          <w:bCs w:val="1"/>
        </w:rPr>
        <w:t>Goals:</w:t>
      </w:r>
    </w:p>
    <w:p w:rsidRPr="00367230" w:rsidR="005706D0" w:rsidP="6A099D28" w:rsidRDefault="55FA01EE" w14:paraId="1018FF50" w14:textId="29979E2D" w14:noSpellErr="1">
      <w:pPr>
        <w:pStyle w:val="ListParagraph"/>
        <w:numPr>
          <w:ilvl w:val="0"/>
          <w:numId w:val="10"/>
        </w:numPr>
        <w:shd w:val="clear" w:color="auto" w:fill="C7D0E9" w:themeFill="accent5" w:themeFillTint="66"/>
        <w:jc w:val="both"/>
        <w:rPr>
          <w:rFonts w:eastAsia="Aptos" w:cs="Aptos"/>
        </w:rPr>
      </w:pPr>
      <w:r w:rsidRPr="6A099D28" w:rsidR="52730D9E">
        <w:rPr>
          <w:rFonts w:eastAsia="Aptos" w:cs="Aptos"/>
          <w:b w:val="1"/>
          <w:bCs w:val="1"/>
          <w:lang w:val="en-IE"/>
        </w:rPr>
        <w:t>Discover new artists</w:t>
      </w:r>
      <w:r w:rsidRPr="6A099D28" w:rsidR="52730D9E">
        <w:rPr>
          <w:rFonts w:eastAsia="Aptos" w:cs="Aptos"/>
          <w:lang w:val="en-IE"/>
        </w:rPr>
        <w:t xml:space="preserve"> – Fred wants to explore fresh talent and unique pieces that could appreciate.</w:t>
      </w:r>
    </w:p>
    <w:p w:rsidRPr="00367230" w:rsidR="005706D0" w:rsidP="6A099D28" w:rsidRDefault="55FA01EE" w14:paraId="5F579BAB" w14:textId="4A9F31CF" w14:noSpellErr="1">
      <w:pPr>
        <w:pStyle w:val="ListParagraph"/>
        <w:numPr>
          <w:ilvl w:val="0"/>
          <w:numId w:val="9"/>
        </w:numPr>
        <w:shd w:val="clear" w:color="auto" w:fill="C7D0E9" w:themeFill="accent5" w:themeFillTint="66"/>
        <w:jc w:val="both"/>
        <w:rPr>
          <w:rFonts w:eastAsia="Aptos" w:cs="Aptos"/>
        </w:rPr>
      </w:pPr>
      <w:r w:rsidRPr="6A099D28" w:rsidR="52730D9E">
        <w:rPr>
          <w:rFonts w:eastAsia="Aptos" w:cs="Aptos"/>
          <w:b w:val="1"/>
          <w:bCs w:val="1"/>
          <w:lang w:val="en-IE"/>
        </w:rPr>
        <w:t>Find clear and transparent pricing</w:t>
      </w:r>
      <w:r w:rsidRPr="6A099D28" w:rsidR="52730D9E">
        <w:rPr>
          <w:rFonts w:eastAsia="Aptos" w:cs="Aptos"/>
          <w:lang w:val="en-IE"/>
        </w:rPr>
        <w:t xml:space="preserve"> – He needs clear costs without hidden fees.</w:t>
      </w:r>
    </w:p>
    <w:p w:rsidRPr="00367230" w:rsidR="005706D0" w:rsidP="6A099D28" w:rsidRDefault="55FA01EE" w14:paraId="7BF53C42" w14:textId="4A3FAA1F" w14:noSpellErr="1">
      <w:pPr>
        <w:pStyle w:val="ListParagraph"/>
        <w:numPr>
          <w:ilvl w:val="0"/>
          <w:numId w:val="9"/>
        </w:numPr>
        <w:shd w:val="clear" w:color="auto" w:fill="C7D0E9" w:themeFill="accent5" w:themeFillTint="66"/>
        <w:jc w:val="both"/>
        <w:rPr>
          <w:rFonts w:eastAsia="Aptos" w:cs="Aptos"/>
        </w:rPr>
      </w:pPr>
      <w:r w:rsidRPr="6A099D28" w:rsidR="52730D9E">
        <w:rPr>
          <w:rFonts w:eastAsia="Aptos" w:cs="Aptos"/>
          <w:b w:val="1"/>
          <w:bCs w:val="1"/>
          <w:lang w:val="en-IE"/>
        </w:rPr>
        <w:t>Easily compare artworks</w:t>
      </w:r>
      <w:r w:rsidRPr="6A099D28" w:rsidR="52730D9E">
        <w:rPr>
          <w:rFonts w:eastAsia="Aptos" w:cs="Aptos"/>
          <w:lang w:val="en-IE"/>
        </w:rPr>
        <w:t xml:space="preserve"> – Prefers simple search tools to compare pieces efficiently.</w:t>
      </w:r>
    </w:p>
    <w:p w:rsidRPr="00367230" w:rsidR="005706D0" w:rsidP="6A099D28" w:rsidRDefault="55FA01EE" w14:paraId="09BD88EB" w14:textId="45FE3E64" w14:noSpellErr="1">
      <w:pPr>
        <w:pStyle w:val="ListParagraph"/>
        <w:numPr>
          <w:ilvl w:val="0"/>
          <w:numId w:val="9"/>
        </w:numPr>
        <w:shd w:val="clear" w:color="auto" w:fill="C7D0E9" w:themeFill="accent5" w:themeFillTint="66"/>
        <w:jc w:val="both"/>
        <w:rPr>
          <w:rFonts w:eastAsia="Aptos" w:cs="Aptos"/>
        </w:rPr>
      </w:pPr>
      <w:r w:rsidRPr="6A099D28" w:rsidR="52730D9E">
        <w:rPr>
          <w:rFonts w:eastAsia="Aptos" w:cs="Aptos"/>
          <w:b w:val="1"/>
          <w:bCs w:val="1"/>
          <w:lang w:val="en-IE"/>
        </w:rPr>
        <w:t>Make seamless purchases</w:t>
      </w:r>
      <w:r w:rsidRPr="6A099D28" w:rsidR="52730D9E">
        <w:rPr>
          <w:rFonts w:eastAsia="Aptos" w:cs="Aptos"/>
          <w:lang w:val="en-IE"/>
        </w:rPr>
        <w:t xml:space="preserve"> – A quick, secure buying process is essential.</w:t>
      </w:r>
    </w:p>
    <w:p w:rsidRPr="00367230" w:rsidR="005706D0" w:rsidP="6A099D28" w:rsidRDefault="55FA01EE" w14:paraId="0366D703" w14:textId="540F9A11" w14:noSpellErr="1">
      <w:pPr>
        <w:pStyle w:val="ListParagraph"/>
        <w:numPr>
          <w:ilvl w:val="0"/>
          <w:numId w:val="9"/>
        </w:numPr>
        <w:shd w:val="clear" w:color="auto" w:fill="C7D0E9" w:themeFill="accent5" w:themeFillTint="66"/>
        <w:jc w:val="both"/>
        <w:rPr>
          <w:rFonts w:eastAsia="Aptos" w:cs="Aptos"/>
        </w:rPr>
      </w:pPr>
      <w:r w:rsidRPr="6A099D28" w:rsidR="52730D9E">
        <w:rPr>
          <w:rFonts w:eastAsia="Aptos" w:cs="Aptos"/>
          <w:b w:val="1"/>
          <w:bCs w:val="1"/>
          <w:lang w:val="en-IE"/>
        </w:rPr>
        <w:t>Quote</w:t>
      </w:r>
      <w:r w:rsidRPr="6A099D28" w:rsidR="52730D9E">
        <w:rPr>
          <w:rFonts w:eastAsia="Aptos" w:cs="Aptos"/>
          <w:lang w:val="en-IE"/>
        </w:rPr>
        <w:t>: - “I love Art and supporting young talents</w:t>
      </w:r>
      <w:r w:rsidRPr="6A099D28" w:rsidR="52730D9E">
        <w:rPr>
          <w:rFonts w:eastAsia="Aptos" w:cs="Aptos"/>
          <w:lang w:val="en-IE"/>
        </w:rPr>
        <w:t>”.</w:t>
      </w:r>
    </w:p>
    <w:p w:rsidRPr="00367230" w:rsidR="005706D0" w:rsidP="6A099D28" w:rsidRDefault="55FA01EE" w14:paraId="7BCCCDDF" w14:textId="6933F549" w14:noSpellErr="1">
      <w:pPr>
        <w:jc w:val="both"/>
        <w:rPr>
          <w:rFonts w:eastAsia="Constantia" w:cs="Constantia"/>
        </w:rPr>
      </w:pPr>
      <w:r w:rsidRPr="6A099D28" w:rsidR="52730D9E">
        <w:rPr>
          <w:rFonts w:eastAsia="Constantia" w:cs="Constantia"/>
          <w:b w:val="1"/>
          <w:bCs w:val="1"/>
        </w:rPr>
        <w:t>Scenario for the Activity</w:t>
      </w:r>
    </w:p>
    <w:p w:rsidRPr="00367230" w:rsidR="005706D0" w:rsidP="6A099D28" w:rsidRDefault="55FA01EE" w14:paraId="57505338" w14:textId="3A3A46C5" w14:noSpellErr="1">
      <w:pPr>
        <w:jc w:val="both"/>
        <w:rPr>
          <w:rFonts w:eastAsia="Constantia" w:cs="Constantia"/>
        </w:rPr>
      </w:pPr>
      <w:r w:rsidRPr="6A099D28" w:rsidR="52730D9E">
        <w:rPr>
          <w:rFonts w:eastAsia="Constantia" w:cs="Constantia"/>
        </w:rPr>
        <w:t xml:space="preserve">Task: Fred is searching for something that can be added to his collection. He needs to spend some time in front of </w:t>
      </w:r>
      <w:r w:rsidRPr="6A099D28" w:rsidR="52730D9E">
        <w:rPr>
          <w:rFonts w:eastAsia="Constantia" w:cs="Constantia"/>
        </w:rPr>
        <w:t>computer</w:t>
      </w:r>
      <w:r w:rsidRPr="6A099D28" w:rsidR="52730D9E">
        <w:rPr>
          <w:rFonts w:eastAsia="Constantia" w:cs="Constantia"/>
        </w:rPr>
        <w:t xml:space="preserve"> without any hurry to find exact masteries he would be happy with.</w:t>
      </w:r>
    </w:p>
    <w:p w:rsidRPr="00367230" w:rsidR="005706D0" w:rsidP="6A099D28" w:rsidRDefault="55FA01EE" w14:paraId="25D8CFB1" w14:textId="76EC0964" w14:noSpellErr="1">
      <w:pPr>
        <w:pStyle w:val="Heading3"/>
        <w:jc w:val="both"/>
        <w:rPr>
          <w:rFonts w:ascii="Constantia" w:hAnsi="Constantia" w:eastAsia="Constantia" w:cs="Constantia" w:asciiTheme="minorAscii" w:hAnsiTheme="minorAscii"/>
          <w:color w:val="595959" w:themeColor="text1" w:themeTint="A6" w:themeShade="FF"/>
          <w:sz w:val="22"/>
          <w:szCs w:val="22"/>
        </w:rPr>
      </w:pPr>
      <w:r w:rsidR="52730D9E">
        <w:rPr/>
        <w:t xml:space="preserve">Simulated Interactions with Art Websites </w:t>
      </w:r>
      <w:r w:rsidR="52730D9E">
        <w:rPr/>
        <w:t xml:space="preserve"> </w:t>
      </w:r>
    </w:p>
    <w:p w:rsidRPr="00367230" w:rsidR="005706D0" w:rsidP="6A099D28" w:rsidRDefault="55FA01EE" w14:paraId="4B141803" w14:textId="19B600D2" w14:noSpellErr="1">
      <w:pPr>
        <w:jc w:val="both"/>
        <w:rPr>
          <w:rFonts w:eastAsia="Constantia" w:cs="Constantia"/>
        </w:rPr>
      </w:pPr>
      <w:r w:rsidRPr="6A099D28" w:rsidR="52730D9E">
        <w:rPr>
          <w:rFonts w:eastAsia="Constantia" w:cs="Constantia"/>
        </w:rPr>
        <w:t xml:space="preserve">1. Check filters (or if there is a possibility to press the button “What’s new” which </w:t>
      </w:r>
      <w:r w:rsidRPr="6A099D28" w:rsidR="0FD42200">
        <w:rPr>
          <w:rFonts w:eastAsia="Constantia" w:cs="Constantia"/>
        </w:rPr>
        <w:t>supposed</w:t>
      </w:r>
      <w:r w:rsidRPr="6A099D28" w:rsidR="0FD42200">
        <w:rPr>
          <w:rFonts w:eastAsia="Constantia" w:cs="Constantia"/>
        </w:rPr>
        <w:t xml:space="preserve"> to</w:t>
      </w:r>
      <w:r w:rsidRPr="6A099D28" w:rsidR="52730D9E">
        <w:rPr>
          <w:rFonts w:eastAsia="Constantia" w:cs="Constantia"/>
        </w:rPr>
        <w:t xml:space="preserve"> show new art that was published.</w:t>
      </w:r>
    </w:p>
    <w:p w:rsidRPr="00367230" w:rsidR="005706D0" w:rsidP="6A099D28" w:rsidRDefault="55FA01EE" w14:paraId="394A9AB3" w14:textId="4BC7633F" w14:noSpellErr="1">
      <w:pPr>
        <w:jc w:val="both"/>
        <w:rPr>
          <w:rFonts w:eastAsia="Constantia" w:cs="Constantia"/>
        </w:rPr>
      </w:pPr>
      <w:r w:rsidRPr="6A099D28" w:rsidR="52730D9E">
        <w:rPr>
          <w:rFonts w:eastAsia="Constantia" w:cs="Constantia"/>
        </w:rPr>
        <w:t>2. Check every aspect of artwork that he likes and read the description with some information about the artist.</w:t>
      </w:r>
    </w:p>
    <w:p w:rsidRPr="00367230" w:rsidR="005706D0" w:rsidP="6A099D28" w:rsidRDefault="55FA01EE" w14:paraId="60E63611" w14:textId="27739297" w14:noSpellErr="1">
      <w:pPr>
        <w:jc w:val="both"/>
        <w:rPr>
          <w:rFonts w:eastAsia="Constantia" w:cs="Constantia"/>
        </w:rPr>
      </w:pPr>
      <w:r w:rsidRPr="6A099D28" w:rsidR="52730D9E">
        <w:rPr>
          <w:rFonts w:eastAsia="Constantia" w:cs="Constantia"/>
        </w:rPr>
        <w:t>3. Saved a few items to the Wishlist</w:t>
      </w:r>
    </w:p>
    <w:p w:rsidRPr="00367230" w:rsidR="005706D0" w:rsidP="6A099D28" w:rsidRDefault="55FA01EE" w14:paraId="7C1F7B89" w14:textId="3E92DDC3" w14:noSpellErr="1">
      <w:pPr>
        <w:jc w:val="both"/>
        <w:rPr>
          <w:rFonts w:eastAsia="Constantia" w:cs="Constantia"/>
        </w:rPr>
      </w:pPr>
      <w:r w:rsidRPr="6A099D28" w:rsidR="52730D9E">
        <w:rPr>
          <w:rFonts w:eastAsia="Constantia" w:cs="Constantia"/>
        </w:rPr>
        <w:t>5. Attempted checkout</w:t>
      </w:r>
    </w:p>
    <w:p w:rsidRPr="00367230" w:rsidR="005706D0" w:rsidP="6A099D28" w:rsidRDefault="005706D0" w14:paraId="4C4F106A" w14:textId="2CE251CD" w14:noSpellErr="1">
      <w:pPr>
        <w:jc w:val="both"/>
        <w:rPr>
          <w:rFonts w:eastAsia="Constantia" w:cs="Constantia"/>
        </w:rPr>
      </w:pPr>
    </w:p>
    <w:p w:rsidRPr="00367230" w:rsidR="005706D0" w:rsidP="6A099D28" w:rsidRDefault="55FA01EE" w14:paraId="2DA2F76A" w14:textId="79B43AD2" w14:noSpellErr="1">
      <w:pPr>
        <w:jc w:val="both"/>
        <w:rPr>
          <w:rFonts w:eastAsia="Aptos" w:cs="Aptos"/>
        </w:rPr>
      </w:pPr>
      <w:r w:rsidRPr="6A099D28" w:rsidR="52730D9E">
        <w:rPr>
          <w:rFonts w:eastAsia="Aptos" w:cs="Aptos"/>
          <w:b w:val="1"/>
          <w:bCs w:val="1"/>
          <w:lang w:val="en-GB"/>
        </w:rPr>
        <w:t>Feedback:</w:t>
      </w:r>
    </w:p>
    <w:p w:rsidRPr="00367230" w:rsidR="005706D0" w:rsidP="6A099D28" w:rsidRDefault="55FA01EE" w14:paraId="191DA520" w14:textId="01B1EB11" w14:noSpellErr="1">
      <w:pPr>
        <w:jc w:val="both"/>
        <w:rPr>
          <w:rFonts w:eastAsia="Aptos" w:cs="Aptos"/>
        </w:rPr>
      </w:pPr>
      <w:r w:rsidRPr="6A099D28" w:rsidR="52730D9E">
        <w:rPr>
          <w:rFonts w:eastAsia="Aptos" w:cs="Aptos"/>
          <w:b w:val="1"/>
          <w:bCs w:val="1"/>
          <w:lang w:val="en-IE"/>
        </w:rPr>
        <w:t>Etsy</w:t>
      </w:r>
      <w:r w:rsidRPr="6A099D28" w:rsidR="52730D9E">
        <w:rPr>
          <w:rFonts w:eastAsia="Aptos" w:cs="Aptos"/>
          <w:lang w:val="en-IE"/>
        </w:rPr>
        <w:t xml:space="preserve"> is a good site for finding some interesting handmade stuff and art. It has simple checkout and good search functionality with categories and subcategories. But it has too much clutter and unrelated recommendations, unclear prices because of </w:t>
      </w:r>
      <w:r w:rsidRPr="6A099D28" w:rsidR="52730D9E">
        <w:rPr>
          <w:rFonts w:eastAsia="Aptos" w:cs="Aptos"/>
          <w:lang w:val="en-IE"/>
        </w:rPr>
        <w:t>additional</w:t>
      </w:r>
      <w:r w:rsidRPr="6A099D28" w:rsidR="52730D9E">
        <w:rPr>
          <w:rFonts w:eastAsia="Aptos" w:cs="Aptos"/>
          <w:lang w:val="en-IE"/>
        </w:rPr>
        <w:t xml:space="preserve"> shipping costs and some descriptions are poor or </w:t>
      </w:r>
      <w:r w:rsidRPr="6A099D28" w:rsidR="52730D9E">
        <w:rPr>
          <w:rFonts w:eastAsia="Aptos" w:cs="Aptos"/>
          <w:lang w:val="en-IE"/>
        </w:rPr>
        <w:t>quiet</w:t>
      </w:r>
      <w:r w:rsidRPr="6A099D28" w:rsidR="52730D9E">
        <w:rPr>
          <w:rFonts w:eastAsia="Aptos" w:cs="Aptos"/>
          <w:lang w:val="en-IE"/>
        </w:rPr>
        <w:t xml:space="preserve"> incorrect what can </w:t>
      </w:r>
      <w:r w:rsidRPr="6A099D28" w:rsidR="52730D9E">
        <w:rPr>
          <w:rFonts w:eastAsia="Aptos" w:cs="Aptos"/>
          <w:lang w:val="en-IE"/>
        </w:rPr>
        <w:t>confused</w:t>
      </w:r>
      <w:r w:rsidRPr="6A099D28" w:rsidR="52730D9E">
        <w:rPr>
          <w:rFonts w:eastAsia="Aptos" w:cs="Aptos"/>
          <w:lang w:val="en-IE"/>
        </w:rPr>
        <w:t xml:space="preserve"> customers.</w:t>
      </w:r>
    </w:p>
    <w:p w:rsidRPr="00367230" w:rsidR="005706D0" w:rsidP="6A099D28" w:rsidRDefault="55FA01EE" w14:paraId="654307CA" w14:textId="3C8990F3" w14:noSpellErr="1">
      <w:pPr>
        <w:jc w:val="both"/>
        <w:rPr>
          <w:rFonts w:eastAsia="Aptos" w:cs="Aptos"/>
        </w:rPr>
      </w:pPr>
      <w:r w:rsidRPr="6A099D28" w:rsidR="52730D9E">
        <w:rPr>
          <w:rFonts w:eastAsia="Aptos" w:cs="Aptos"/>
          <w:b w:val="1"/>
          <w:bCs w:val="1"/>
          <w:lang w:val="en-IE"/>
        </w:rPr>
        <w:t>Etsy</w:t>
      </w:r>
      <w:r w:rsidRPr="6A099D28" w:rsidR="52730D9E">
        <w:rPr>
          <w:rFonts w:eastAsia="Aptos" w:cs="Aptos"/>
          <w:lang w:val="en-IE"/>
        </w:rPr>
        <w:t xml:space="preserve"> might feel overwhelming for Fred due to the vast number of items and varied seller quality. It may not be the best fit for high-end art collection.</w:t>
      </w:r>
    </w:p>
    <w:p w:rsidRPr="00367230" w:rsidR="005706D0" w:rsidP="6A099D28" w:rsidRDefault="55FA01EE" w14:paraId="685308DC" w14:textId="7A1864FF" w14:noSpellErr="1">
      <w:pPr>
        <w:jc w:val="both"/>
        <w:rPr>
          <w:rFonts w:eastAsia="Aptos" w:cs="Aptos"/>
        </w:rPr>
      </w:pPr>
      <w:r w:rsidRPr="6A099D28" w:rsidR="52730D9E">
        <w:rPr>
          <w:rFonts w:eastAsia="Aptos" w:cs="Aptos"/>
          <w:lang w:val="en-IE"/>
        </w:rPr>
        <w:t xml:space="preserve">For improvements for this site needs to clear prices showing the price of shipping price next to the art piece. </w:t>
      </w:r>
    </w:p>
    <w:p w:rsidRPr="00367230" w:rsidR="005706D0" w:rsidP="6A099D28" w:rsidRDefault="005706D0" w14:paraId="120AC446" w14:textId="2849AC53" w14:noSpellErr="1">
      <w:pPr>
        <w:jc w:val="both"/>
        <w:rPr>
          <w:rFonts w:eastAsia="Aptos" w:cs="Aptos"/>
        </w:rPr>
      </w:pPr>
    </w:p>
    <w:p w:rsidRPr="00367230" w:rsidR="005706D0" w:rsidP="6A099D28" w:rsidRDefault="55FA01EE" w14:paraId="3604A63D" w14:textId="30533B3E">
      <w:pPr>
        <w:jc w:val="both"/>
        <w:rPr>
          <w:rFonts w:eastAsia="Aptos" w:cs="Aptos"/>
        </w:rPr>
      </w:pPr>
      <w:r w:rsidRPr="6A099D28" w:rsidR="52730D9E">
        <w:rPr>
          <w:rFonts w:eastAsia="Aptos" w:cs="Aptos"/>
          <w:b w:val="1"/>
          <w:bCs w:val="1"/>
          <w:lang w:val="en-IE"/>
        </w:rPr>
        <w:t>Artfinder</w:t>
      </w:r>
      <w:r w:rsidRPr="6A099D28" w:rsidR="52730D9E">
        <w:rPr>
          <w:rFonts w:eastAsia="Aptos" w:cs="Aptos"/>
          <w:lang w:val="en-IE"/>
        </w:rPr>
        <w:t xml:space="preserve"> and </w:t>
      </w:r>
      <w:r w:rsidRPr="6A099D28" w:rsidR="52730D9E">
        <w:rPr>
          <w:rFonts w:eastAsia="Aptos" w:cs="Aptos"/>
          <w:b w:val="1"/>
          <w:bCs w:val="1"/>
          <w:lang w:val="en-IE"/>
        </w:rPr>
        <w:t>Saatchi Art</w:t>
      </w:r>
      <w:r w:rsidRPr="6A099D28" w:rsidR="52730D9E">
        <w:rPr>
          <w:rFonts w:eastAsia="Aptos" w:cs="Aptos"/>
          <w:lang w:val="en-IE"/>
        </w:rPr>
        <w:t xml:space="preserve"> is a site with </w:t>
      </w:r>
      <w:r w:rsidRPr="6A099D28" w:rsidR="52730D9E">
        <w:rPr>
          <w:rFonts w:eastAsia="Aptos" w:cs="Aptos"/>
          <w:lang w:val="en-IE"/>
        </w:rPr>
        <w:t>a large selection</w:t>
      </w:r>
      <w:r w:rsidRPr="6A099D28" w:rsidR="52730D9E">
        <w:rPr>
          <w:rFonts w:eastAsia="Aptos" w:cs="Aptos"/>
          <w:lang w:val="en-IE"/>
        </w:rPr>
        <w:t xml:space="preserve"> of original artworks with a lot of information about the art piece, but there can be some issues for customers with overwhelmed interface and design of site and prices inconsistencies. </w:t>
      </w:r>
    </w:p>
    <w:p w:rsidRPr="00367230" w:rsidR="005706D0" w:rsidP="6A099D28" w:rsidRDefault="55FA01EE" w14:paraId="7FA50BB2" w14:textId="1DE9930E">
      <w:pPr>
        <w:jc w:val="both"/>
        <w:rPr>
          <w:rFonts w:eastAsia="Aptos" w:cs="Aptos"/>
        </w:rPr>
      </w:pPr>
      <w:r w:rsidRPr="6A099D28" w:rsidR="52730D9E">
        <w:rPr>
          <w:rFonts w:eastAsia="Aptos" w:cs="Aptos"/>
          <w:lang w:val="en-IE"/>
        </w:rPr>
        <w:t xml:space="preserve">Fred finds </w:t>
      </w:r>
      <w:r w:rsidRPr="6A099D28" w:rsidR="52730D9E">
        <w:rPr>
          <w:rFonts w:eastAsia="Aptos" w:cs="Aptos"/>
          <w:b w:val="1"/>
          <w:bCs w:val="1"/>
          <w:lang w:val="en-IE"/>
        </w:rPr>
        <w:t>Artfinder</w:t>
      </w:r>
      <w:r w:rsidRPr="6A099D28" w:rsidR="52730D9E">
        <w:rPr>
          <w:rFonts w:eastAsia="Aptos" w:cs="Aptos"/>
          <w:lang w:val="en-IE"/>
        </w:rPr>
        <w:t xml:space="preserve"> and </w:t>
      </w:r>
      <w:r w:rsidRPr="6A099D28" w:rsidR="52730D9E">
        <w:rPr>
          <w:rFonts w:eastAsia="Aptos" w:cs="Aptos"/>
          <w:b w:val="1"/>
          <w:bCs w:val="1"/>
          <w:lang w:val="en-IE"/>
        </w:rPr>
        <w:t>Saatchi Art</w:t>
      </w:r>
      <w:r w:rsidRPr="6A099D28" w:rsidR="52730D9E">
        <w:rPr>
          <w:rFonts w:eastAsia="Aptos" w:cs="Aptos"/>
          <w:lang w:val="en-IE"/>
        </w:rPr>
        <w:t xml:space="preserve"> appealing due to their vast selection of emerging artists and clear pricing, though Saatchi Art can feel overwhelming. While both platforms offer quality curation, he struggles with occasional slow loading times and complex navigation.</w:t>
      </w:r>
    </w:p>
    <w:p w:rsidRPr="00367230" w:rsidR="005706D0" w:rsidP="6A099D28" w:rsidRDefault="55FA01EE" w14:paraId="678C4286" w14:textId="7C9CB47F" w14:noSpellErr="1">
      <w:pPr>
        <w:jc w:val="both"/>
        <w:rPr>
          <w:rFonts w:eastAsia="Aptos" w:cs="Aptos"/>
        </w:rPr>
      </w:pPr>
      <w:r w:rsidRPr="6A099D28" w:rsidR="52730D9E">
        <w:rPr>
          <w:rFonts w:eastAsia="Aptos" w:cs="Aptos"/>
        </w:rPr>
        <w:t xml:space="preserve">To improve these sites, it would be nice to have a more structured portfolio of artists, clearer prices and enhance the virtual review to see how art looks from different settings. </w:t>
      </w:r>
    </w:p>
    <w:p w:rsidRPr="00367230" w:rsidR="005706D0" w:rsidP="6A099D28" w:rsidRDefault="005706D0" w14:paraId="2C6BB56A" w14:textId="20AFB9CC" w14:noSpellErr="1">
      <w:pPr>
        <w:jc w:val="both"/>
        <w:rPr>
          <w:rFonts w:eastAsia="Aptos" w:cs="Aptos"/>
        </w:rPr>
      </w:pPr>
    </w:p>
    <w:p w:rsidRPr="00367230" w:rsidR="005706D0" w:rsidP="6A099D28" w:rsidRDefault="55FA01EE" w14:paraId="74272917" w14:textId="59A81D58">
      <w:pPr>
        <w:jc w:val="both"/>
        <w:rPr>
          <w:rFonts w:eastAsia="Aptos" w:cs="Aptos"/>
        </w:rPr>
      </w:pPr>
      <w:r w:rsidRPr="6A099D28" w:rsidR="52730D9E">
        <w:rPr>
          <w:rFonts w:eastAsia="Aptos" w:cs="Aptos"/>
          <w:b w:val="1"/>
          <w:bCs w:val="1"/>
          <w:lang w:val="en-IE"/>
        </w:rPr>
        <w:t>Artsy</w:t>
      </w:r>
      <w:r w:rsidRPr="6A099D28" w:rsidR="52730D9E">
        <w:rPr>
          <w:rFonts w:eastAsia="Aptos" w:cs="Aptos"/>
          <w:lang w:val="en-IE"/>
        </w:rPr>
        <w:t xml:space="preserve"> and </w:t>
      </w:r>
      <w:r w:rsidRPr="6A099D28" w:rsidR="52730D9E">
        <w:rPr>
          <w:rFonts w:eastAsia="Aptos" w:cs="Aptos"/>
          <w:b w:val="1"/>
          <w:bCs w:val="1"/>
          <w:lang w:val="en-IE"/>
        </w:rPr>
        <w:t>Singulart</w:t>
      </w:r>
      <w:r w:rsidRPr="6A099D28" w:rsidR="52730D9E">
        <w:rPr>
          <w:rFonts w:eastAsia="Aptos" w:cs="Aptos"/>
          <w:lang w:val="en-IE"/>
        </w:rPr>
        <w:t xml:space="preserve"> are </w:t>
      </w:r>
      <w:r w:rsidRPr="6A099D28" w:rsidR="52730D9E">
        <w:rPr>
          <w:rFonts w:eastAsia="Aptos" w:cs="Aptos"/>
          <w:lang w:val="en-IE"/>
        </w:rPr>
        <w:t>nearly perfect</w:t>
      </w:r>
      <w:r w:rsidRPr="6A099D28" w:rsidR="52730D9E">
        <w:rPr>
          <w:rFonts w:eastAsia="Aptos" w:cs="Aptos"/>
          <w:lang w:val="en-IE"/>
        </w:rPr>
        <w:t xml:space="preserve"> for customers who are searching for valued piece of art. There is a lot of high-end and investment-grade art pieces, auction-style buying options, detailed artist profiles and provenance, strong focus on contemporary and emerging artists which are good qualities for customers. There are disadvantages too like </w:t>
      </w:r>
      <w:r w:rsidRPr="6A099D28" w:rsidR="52730D9E">
        <w:rPr>
          <w:rFonts w:eastAsia="Aptos" w:cs="Aptos"/>
          <w:lang w:val="en-IE"/>
        </w:rPr>
        <w:t xml:space="preserve">limited </w:t>
      </w:r>
      <w:r w:rsidRPr="6A099D28" w:rsidR="52730D9E">
        <w:rPr>
          <w:rFonts w:eastAsia="Aptos" w:cs="Aptos"/>
          <w:lang w:val="en-IE"/>
        </w:rPr>
        <w:t>selection</w:t>
      </w:r>
      <w:r w:rsidRPr="6A099D28" w:rsidR="52730D9E">
        <w:rPr>
          <w:rFonts w:eastAsia="Aptos" w:cs="Aptos"/>
          <w:lang w:val="en-IE"/>
        </w:rPr>
        <w:t xml:space="preserve"> compared to larger marketplaces, some artworks require inquiries instead of direct purchases and auctions on </w:t>
      </w:r>
      <w:r w:rsidRPr="6A099D28" w:rsidR="52730D9E">
        <w:rPr>
          <w:rFonts w:eastAsia="Aptos" w:cs="Aptos"/>
          <w:b w:val="1"/>
          <w:bCs w:val="1"/>
          <w:lang w:val="en-IE"/>
        </w:rPr>
        <w:t>Singular</w:t>
      </w:r>
      <w:r w:rsidRPr="6A099D28" w:rsidR="52730D9E">
        <w:rPr>
          <w:rFonts w:eastAsia="Aptos" w:cs="Aptos"/>
          <w:lang w:val="en-IE"/>
        </w:rPr>
        <w:t xml:space="preserve"> can be complicated for someone who prefers straightforward buying.</w:t>
      </w:r>
    </w:p>
    <w:p w:rsidRPr="00367230" w:rsidR="005706D0" w:rsidP="6A099D28" w:rsidRDefault="55FA01EE" w14:paraId="477ED745" w14:textId="5FF1EFA9">
      <w:pPr>
        <w:jc w:val="both"/>
        <w:rPr>
          <w:rFonts w:eastAsia="Aptos" w:cs="Aptos"/>
        </w:rPr>
      </w:pPr>
      <w:r w:rsidRPr="6A099D28" w:rsidR="52730D9E">
        <w:rPr>
          <w:rFonts w:eastAsia="Aptos" w:cs="Aptos"/>
          <w:lang w:val="en-IE"/>
        </w:rPr>
        <w:t xml:space="preserve">Fred finds </w:t>
      </w:r>
      <w:r w:rsidRPr="6A099D28" w:rsidR="52730D9E">
        <w:rPr>
          <w:rFonts w:eastAsia="Aptos" w:cs="Aptos"/>
          <w:b w:val="1"/>
          <w:bCs w:val="1"/>
          <w:lang w:val="en-IE"/>
        </w:rPr>
        <w:t>Singulart</w:t>
      </w:r>
      <w:r w:rsidRPr="6A099D28" w:rsidR="52730D9E">
        <w:rPr>
          <w:rFonts w:eastAsia="Aptos" w:cs="Aptos"/>
          <w:lang w:val="en-IE"/>
        </w:rPr>
        <w:t xml:space="preserve"> and </w:t>
      </w:r>
      <w:r w:rsidRPr="6A099D28" w:rsidR="52730D9E">
        <w:rPr>
          <w:rFonts w:eastAsia="Aptos" w:cs="Aptos"/>
          <w:b w:val="1"/>
          <w:bCs w:val="1"/>
          <w:lang w:val="en-IE"/>
        </w:rPr>
        <w:t>Artsy</w:t>
      </w:r>
      <w:r w:rsidRPr="6A099D28" w:rsidR="52730D9E">
        <w:rPr>
          <w:rFonts w:eastAsia="Aptos" w:cs="Aptos"/>
          <w:lang w:val="en-IE"/>
        </w:rPr>
        <w:t xml:space="preserve"> appealing for their curated </w:t>
      </w:r>
      <w:r w:rsidRPr="6A099D28" w:rsidR="52730D9E">
        <w:rPr>
          <w:rFonts w:eastAsia="Aptos" w:cs="Aptos"/>
          <w:lang w:val="en-IE"/>
        </w:rPr>
        <w:t>selection</w:t>
      </w:r>
      <w:r w:rsidRPr="6A099D28" w:rsidR="52730D9E">
        <w:rPr>
          <w:rFonts w:eastAsia="Aptos" w:cs="Aptos"/>
          <w:lang w:val="en-IE"/>
        </w:rPr>
        <w:t xml:space="preserve"> of emerging artists and investment-worthy pieces, with clear artist backgrounds and pricing transparency. However, he sometimes feels overwhelmed by </w:t>
      </w:r>
      <w:r w:rsidRPr="6A099D28" w:rsidR="52730D9E">
        <w:rPr>
          <w:rFonts w:eastAsia="Aptos" w:cs="Aptos"/>
          <w:lang w:val="en-IE"/>
        </w:rPr>
        <w:t>Artsy's</w:t>
      </w:r>
      <w:r w:rsidRPr="6A099D28" w:rsidR="52730D9E">
        <w:rPr>
          <w:rFonts w:eastAsia="Aptos" w:cs="Aptos"/>
          <w:lang w:val="en-IE"/>
        </w:rPr>
        <w:t xml:space="preserve"> auction system and </w:t>
      </w:r>
      <w:r w:rsidRPr="6A099D28" w:rsidR="52730D9E">
        <w:rPr>
          <w:rFonts w:eastAsia="Aptos" w:cs="Aptos"/>
          <w:lang w:val="en-IE"/>
        </w:rPr>
        <w:t>Singulart's</w:t>
      </w:r>
      <w:r w:rsidRPr="6A099D28" w:rsidR="52730D9E">
        <w:rPr>
          <w:rFonts w:eastAsia="Aptos" w:cs="Aptos"/>
          <w:lang w:val="en-IE"/>
        </w:rPr>
        <w:t xml:space="preserve"> limited </w:t>
      </w:r>
      <w:r w:rsidRPr="6A099D28" w:rsidR="52730D9E">
        <w:rPr>
          <w:rFonts w:eastAsia="Aptos" w:cs="Aptos"/>
          <w:lang w:val="en-IE"/>
        </w:rPr>
        <w:t>selection</w:t>
      </w:r>
      <w:r w:rsidRPr="6A099D28" w:rsidR="52730D9E">
        <w:rPr>
          <w:rFonts w:eastAsia="Aptos" w:cs="Aptos"/>
          <w:lang w:val="en-IE"/>
        </w:rPr>
        <w:t xml:space="preserve"> compared to larger marketplaces.</w:t>
      </w:r>
    </w:p>
    <w:p w:rsidRPr="00367230" w:rsidR="005706D0" w:rsidP="6A099D28" w:rsidRDefault="55FA01EE" w14:paraId="4B9118C1" w14:textId="1A18D28E" w14:noSpellErr="1">
      <w:pPr>
        <w:jc w:val="both"/>
        <w:rPr>
          <w:rFonts w:eastAsia="Aptos" w:cs="Aptos"/>
        </w:rPr>
      </w:pPr>
      <w:r w:rsidRPr="6A099D28" w:rsidR="52730D9E">
        <w:rPr>
          <w:rFonts w:eastAsia="Aptos" w:cs="Aptos"/>
          <w:lang w:val="en-IE"/>
        </w:rPr>
        <w:t xml:space="preserve">Nice improvements would be if in those sites would be better filters to find emerging artists with investment potential, make a price tracking feature to </w:t>
      </w:r>
      <w:r w:rsidRPr="6A099D28" w:rsidR="52730D9E">
        <w:rPr>
          <w:rFonts w:eastAsia="Aptos" w:cs="Aptos"/>
          <w:lang w:val="en-IE"/>
        </w:rPr>
        <w:t>monitor</w:t>
      </w:r>
      <w:r w:rsidRPr="6A099D28" w:rsidR="52730D9E">
        <w:rPr>
          <w:rFonts w:eastAsia="Aptos" w:cs="Aptos"/>
          <w:lang w:val="en-IE"/>
        </w:rPr>
        <w:t xml:space="preserve"> changes over time.</w:t>
      </w:r>
    </w:p>
    <w:p w:rsidR="6A099D28" w:rsidP="6A099D28" w:rsidRDefault="6A099D28" w14:paraId="79757D42" w14:textId="109E2975">
      <w:pPr>
        <w:pStyle w:val="Heading3"/>
        <w:jc w:val="both"/>
      </w:pPr>
    </w:p>
    <w:p w:rsidR="6A099D28" w:rsidP="6A099D28" w:rsidRDefault="6A099D28" w14:paraId="66C05983" w14:textId="0479880D">
      <w:pPr>
        <w:pStyle w:val="Normal"/>
      </w:pPr>
    </w:p>
    <w:p w:rsidR="6A099D28" w:rsidP="6A099D28" w:rsidRDefault="6A099D28" w14:paraId="6CA5454B" w14:textId="2ADB1A1B">
      <w:pPr>
        <w:pStyle w:val="Normal"/>
      </w:pPr>
    </w:p>
    <w:p w:rsidR="6A099D28" w:rsidP="6A099D28" w:rsidRDefault="6A099D28" w14:paraId="6F6F6055" w14:textId="246F2F68">
      <w:pPr>
        <w:pStyle w:val="Normal"/>
      </w:pPr>
    </w:p>
    <w:p w:rsidR="6A099D28" w:rsidP="6A099D28" w:rsidRDefault="6A099D28" w14:paraId="663F1F9C" w14:textId="38A8BD2D">
      <w:pPr>
        <w:pStyle w:val="Normal"/>
      </w:pPr>
    </w:p>
    <w:p w:rsidR="6A099D28" w:rsidP="6A099D28" w:rsidRDefault="6A099D28" w14:paraId="51697312" w14:textId="3AAE4355">
      <w:pPr>
        <w:pStyle w:val="Normal"/>
      </w:pPr>
    </w:p>
    <w:p w:rsidR="66760994" w:rsidP="6A099D28" w:rsidRDefault="66760994" w14:paraId="30DEAD67" w14:textId="6A726035">
      <w:pPr>
        <w:pStyle w:val="Heading2"/>
        <w:jc w:val="both"/>
        <w:rPr>
          <w:rFonts w:ascii="Aptos" w:hAnsi="Aptos" w:eastAsia="Aptos" w:cs="Aptos"/>
          <w:color w:val="000000" w:themeColor="text1" w:themeTint="FF" w:themeShade="FF"/>
          <w:lang w:val="en-IE"/>
        </w:rPr>
      </w:pPr>
      <w:r w:rsidR="3DA1A26F">
        <w:rPr/>
        <w:t>User Persona 3</w:t>
      </w:r>
      <w:r w:rsidR="48689DD8">
        <w:rPr/>
        <w:t xml:space="preserve">: </w:t>
      </w:r>
    </w:p>
    <w:p w:rsidR="66760994" w:rsidP="6A099D28" w:rsidRDefault="66760994" w14:paraId="0CB668C2" w14:textId="1A71E910">
      <w:pPr>
        <w:pStyle w:val="Normal"/>
        <w:shd w:val="clear" w:color="auto" w:fill="D9DDE4" w:themeFill="text2" w:themeFillTint="33"/>
        <w:jc w:val="both"/>
        <w:rPr>
          <w:rFonts w:ascii="Aptos" w:hAnsi="Aptos" w:eastAsia="Aptos" w:cs="Aptos"/>
          <w:b w:val="1"/>
          <w:bCs w:val="1"/>
          <w:color w:val="000000" w:themeColor="text1" w:themeTint="FF" w:themeShade="FF"/>
          <w:sz w:val="24"/>
          <w:szCs w:val="24"/>
          <w:lang w:val="en-IE"/>
        </w:rPr>
      </w:pPr>
      <w:r w:rsidRPr="6A099D28" w:rsidR="504FAA39">
        <w:rPr>
          <w:b w:val="1"/>
          <w:bCs w:val="1"/>
          <w:sz w:val="24"/>
          <w:szCs w:val="24"/>
        </w:rPr>
        <w:t> </w:t>
      </w:r>
      <w:r w:rsidRPr="6A099D28" w:rsidR="48689DD8">
        <w:rPr>
          <w:b w:val="1"/>
          <w:bCs w:val="1"/>
          <w:sz w:val="24"/>
          <w:szCs w:val="24"/>
        </w:rPr>
        <w:t>Michel, 35 years old</w:t>
      </w:r>
      <w:r w:rsidRPr="6A099D28" w:rsidR="476836C6">
        <w:rPr>
          <w:b w:val="1"/>
          <w:bCs w:val="1"/>
          <w:sz w:val="24"/>
          <w:szCs w:val="24"/>
        </w:rPr>
        <w:t>, artist</w:t>
      </w:r>
    </w:p>
    <w:p w:rsidR="17AC745E" w:rsidP="741559FF" w:rsidRDefault="17AC745E" w14:paraId="4F178177" w14:textId="46E8B810">
      <w:pPr>
        <w:pStyle w:val="Normal"/>
        <w:shd w:val="clear" w:color="auto" w:fill="D9DDE4" w:themeFill="text2" w:themeFillTint="33"/>
        <w:jc w:val="both"/>
        <w:rPr>
          <w:sz w:val="28"/>
          <w:szCs w:val="28"/>
        </w:rPr>
      </w:pPr>
      <w:r w:rsidRPr="741559FF" w:rsidR="453E2488">
        <w:rPr>
          <w:sz w:val="24"/>
          <w:szCs w:val="24"/>
        </w:rPr>
        <w:t xml:space="preserve"> </w:t>
      </w:r>
      <w:r w:rsidRPr="741559FF" w:rsidR="1AF74155">
        <w:rPr>
          <w:sz w:val="24"/>
          <w:szCs w:val="24"/>
        </w:rPr>
        <w:t xml:space="preserve">А </w:t>
      </w:r>
      <w:r w:rsidRPr="741559FF" w:rsidR="1B3182BB">
        <w:rPr>
          <w:sz w:val="24"/>
          <w:szCs w:val="24"/>
        </w:rPr>
        <w:t>35</w:t>
      </w:r>
      <w:r w:rsidRPr="741559FF" w:rsidR="786BAAF6">
        <w:rPr>
          <w:sz w:val="24"/>
          <w:szCs w:val="24"/>
        </w:rPr>
        <w:t xml:space="preserve">-year-old man with two higher education degrees (history and economics) with good computer and internet skills. </w:t>
      </w:r>
      <w:r w:rsidRPr="741559FF" w:rsidR="0C43B9DB">
        <w:rPr>
          <w:sz w:val="24"/>
          <w:szCs w:val="24"/>
        </w:rPr>
        <w:t>A</w:t>
      </w:r>
      <w:r w:rsidRPr="741559FF" w:rsidR="786BAAF6">
        <w:rPr>
          <w:sz w:val="24"/>
          <w:szCs w:val="24"/>
        </w:rPr>
        <w:t xml:space="preserve">n amateur artist working in </w:t>
      </w:r>
      <w:r w:rsidRPr="741559FF" w:rsidR="786BAAF6">
        <w:rPr>
          <w:sz w:val="24"/>
          <w:szCs w:val="24"/>
        </w:rPr>
        <w:t>various styles</w:t>
      </w:r>
      <w:r w:rsidRPr="741559FF" w:rsidR="786BAAF6">
        <w:rPr>
          <w:sz w:val="24"/>
          <w:szCs w:val="24"/>
        </w:rPr>
        <w:t xml:space="preserve"> and techniques: acrylic, oil, pencils, pastels</w:t>
      </w:r>
      <w:r w:rsidRPr="741559FF" w:rsidR="59096FF9">
        <w:rPr>
          <w:sz w:val="24"/>
          <w:szCs w:val="24"/>
        </w:rPr>
        <w:t xml:space="preserve">, also </w:t>
      </w:r>
      <w:r w:rsidRPr="741559FF" w:rsidR="786BAAF6">
        <w:rPr>
          <w:sz w:val="24"/>
          <w:szCs w:val="24"/>
        </w:rPr>
        <w:t>creating home decorations from foam,</w:t>
      </w:r>
      <w:r w:rsidRPr="741559FF" w:rsidR="786BAAF6">
        <w:rPr>
          <w:sz w:val="24"/>
          <w:szCs w:val="24"/>
        </w:rPr>
        <w:t xml:space="preserve"> </w:t>
      </w:r>
      <w:r w:rsidRPr="741559FF" w:rsidR="786BAAF6">
        <w:rPr>
          <w:sz w:val="24"/>
          <w:szCs w:val="24"/>
        </w:rPr>
        <w:t>fabric</w:t>
      </w:r>
      <w:r w:rsidRPr="741559FF" w:rsidR="786BAAF6">
        <w:rPr>
          <w:sz w:val="24"/>
          <w:szCs w:val="24"/>
        </w:rPr>
        <w:t xml:space="preserve"> and other materials. You are looking to sell your work, and have explored Etsy, Saatchi Art, </w:t>
      </w:r>
      <w:r w:rsidRPr="741559FF" w:rsidR="786BAAF6">
        <w:rPr>
          <w:sz w:val="24"/>
          <w:szCs w:val="24"/>
        </w:rPr>
        <w:t>Artf</w:t>
      </w:r>
      <w:r w:rsidRPr="741559FF" w:rsidR="786BAAF6">
        <w:rPr>
          <w:sz w:val="24"/>
          <w:szCs w:val="24"/>
        </w:rPr>
        <w:t>inder</w:t>
      </w:r>
      <w:r w:rsidRPr="741559FF" w:rsidR="786BAAF6">
        <w:rPr>
          <w:sz w:val="24"/>
          <w:szCs w:val="24"/>
        </w:rPr>
        <w:t>, Ar</w:t>
      </w:r>
      <w:r w:rsidRPr="741559FF" w:rsidR="786BAAF6">
        <w:rPr>
          <w:sz w:val="24"/>
          <w:szCs w:val="24"/>
        </w:rPr>
        <w:t xml:space="preserve">tsy, and </w:t>
      </w:r>
      <w:r w:rsidRPr="741559FF" w:rsidR="786BAAF6">
        <w:rPr>
          <w:sz w:val="24"/>
          <w:szCs w:val="24"/>
        </w:rPr>
        <w:t>Sing</w:t>
      </w:r>
      <w:r w:rsidRPr="741559FF" w:rsidR="786BAAF6">
        <w:rPr>
          <w:sz w:val="24"/>
          <w:szCs w:val="24"/>
        </w:rPr>
        <w:t>ulart</w:t>
      </w:r>
      <w:r w:rsidRPr="741559FF" w:rsidR="786BAAF6">
        <w:rPr>
          <w:sz w:val="24"/>
          <w:szCs w:val="24"/>
        </w:rPr>
        <w:t xml:space="preserve"> pla</w:t>
      </w:r>
      <w:r w:rsidRPr="741559FF" w:rsidR="786BAAF6">
        <w:rPr>
          <w:sz w:val="24"/>
          <w:szCs w:val="24"/>
        </w:rPr>
        <w:t>tforms</w:t>
      </w:r>
      <w:r w:rsidRPr="741559FF" w:rsidR="786BAAF6">
        <w:rPr>
          <w:sz w:val="24"/>
          <w:szCs w:val="24"/>
        </w:rPr>
        <w:t xml:space="preserve">. </w:t>
      </w:r>
      <w:r w:rsidRPr="741559FF" w:rsidR="49332610">
        <w:rPr>
          <w:sz w:val="24"/>
          <w:szCs w:val="24"/>
        </w:rPr>
        <w:t xml:space="preserve"> </w:t>
      </w:r>
    </w:p>
    <w:p w:rsidR="17AC745E" w:rsidP="741559FF" w:rsidRDefault="17AC745E" w14:paraId="5035FE5C" w14:textId="01FF7AB1">
      <w:pPr>
        <w:pStyle w:val="Normal"/>
        <w:shd w:val="clear" w:color="auto" w:fill="D9DDE4" w:themeFill="text2" w:themeFillTint="33"/>
        <w:jc w:val="both"/>
        <w:rPr>
          <w:sz w:val="28"/>
          <w:szCs w:val="28"/>
        </w:rPr>
      </w:pPr>
      <w:r w:rsidRPr="741559FF" w:rsidR="71CF8DBB">
        <w:rPr>
          <w:rFonts w:ascii="Constantia" w:hAnsi="Constantia" w:eastAsia="Constantia" w:cs="Constantia"/>
          <w:sz w:val="28"/>
          <w:szCs w:val="28"/>
        </w:rPr>
        <w:t>Etsy</w:t>
      </w:r>
      <w:r w:rsidRPr="741559FF" w:rsidR="49332610">
        <w:rPr>
          <w:sz w:val="24"/>
          <w:szCs w:val="24"/>
        </w:rPr>
        <w:t xml:space="preserve"> may be the most suitable platform. It is geared towards selling both artwork and handmade crafts, which aligns with your profile. The platform offers a user-friendly interface for uploading works and interacting with buyers. Etsy also has a broad audience interested in unique and creative items, </w:t>
      </w:r>
      <w:bookmarkStart w:name="_Int_lcoMKhnp" w:id="1690349508"/>
      <w:r w:rsidRPr="741559FF" w:rsidR="49332610">
        <w:rPr>
          <w:sz w:val="24"/>
          <w:szCs w:val="24"/>
        </w:rPr>
        <w:t>allowing</w:t>
      </w:r>
      <w:bookmarkEnd w:id="1690349508"/>
      <w:r w:rsidRPr="741559FF" w:rsidR="49332610">
        <w:rPr>
          <w:sz w:val="24"/>
          <w:szCs w:val="24"/>
        </w:rPr>
        <w:t xml:space="preserve"> to sell both paintings and handmade crafts.</w:t>
      </w:r>
      <w:r w:rsidR="741559FF">
        <w:drawing>
          <wp:anchor distT="0" distB="0" distL="114300" distR="114300" simplePos="0" relativeHeight="251658240" behindDoc="0" locked="0" layoutInCell="1" allowOverlap="1" wp14:editId="469B264A" wp14:anchorId="1676293C">
            <wp:simplePos x="0" y="0"/>
            <wp:positionH relativeFrom="column">
              <wp:align>right</wp:align>
            </wp:positionH>
            <wp:positionV relativeFrom="paragraph">
              <wp:posOffset>0</wp:posOffset>
            </wp:positionV>
            <wp:extent cx="2788475" cy="2560942"/>
            <wp:effectExtent l="0" t="0" r="0" b="0"/>
            <wp:wrapSquare wrapText="bothSides"/>
            <wp:docPr id="620719937" name="" title=""/>
            <wp:cNvGraphicFramePr>
              <a:graphicFrameLocks noChangeAspect="1"/>
            </wp:cNvGraphicFramePr>
            <a:graphic>
              <a:graphicData uri="http://schemas.openxmlformats.org/drawingml/2006/picture">
                <pic:pic>
                  <pic:nvPicPr>
                    <pic:cNvPr id="0" name=""/>
                    <pic:cNvPicPr/>
                  </pic:nvPicPr>
                  <pic:blipFill>
                    <a:blip r:embed="Re2dee05a571d47dc">
                      <a:extLst>
                        <a:ext xmlns:a="http://schemas.openxmlformats.org/drawingml/2006/main" uri="{28A0092B-C50C-407E-A947-70E740481C1C}">
                          <a14:useLocalDpi val="0"/>
                        </a:ext>
                      </a:extLst>
                    </a:blip>
                    <a:stretch>
                      <a:fillRect/>
                    </a:stretch>
                  </pic:blipFill>
                  <pic:spPr>
                    <a:xfrm>
                      <a:off x="0" y="0"/>
                      <a:ext cx="2788475" cy="2560942"/>
                    </a:xfrm>
                    <a:prstGeom prst="rect">
                      <a:avLst/>
                    </a:prstGeom>
                  </pic:spPr>
                </pic:pic>
              </a:graphicData>
            </a:graphic>
            <wp14:sizeRelH relativeFrom="page">
              <wp14:pctWidth>0</wp14:pctWidth>
            </wp14:sizeRelH>
            <wp14:sizeRelV relativeFrom="page">
              <wp14:pctHeight>0</wp14:pctHeight>
            </wp14:sizeRelV>
          </wp:anchor>
        </w:drawing>
      </w:r>
    </w:p>
    <w:p w:rsidR="17AC745E" w:rsidP="6A099D28" w:rsidRDefault="17AC745E" w14:paraId="71CE6668" w14:textId="3CF68EA0">
      <w:pPr>
        <w:shd w:val="clear" w:color="auto" w:fill="D9DDE4" w:themeFill="text2" w:themeFillTint="33"/>
        <w:jc w:val="both"/>
        <w:rPr>
          <w:sz w:val="28"/>
          <w:szCs w:val="28"/>
        </w:rPr>
      </w:pPr>
      <w:r w:rsidRPr="6A099D28" w:rsidR="49332610">
        <w:rPr>
          <w:sz w:val="24"/>
          <w:szCs w:val="24"/>
        </w:rPr>
        <w:t xml:space="preserve">Saatchi Art and </w:t>
      </w:r>
      <w:r w:rsidRPr="6A099D28" w:rsidR="49332610">
        <w:rPr>
          <w:sz w:val="24"/>
          <w:szCs w:val="24"/>
        </w:rPr>
        <w:t>Artfinder</w:t>
      </w:r>
      <w:r w:rsidRPr="6A099D28" w:rsidR="49332610">
        <w:rPr>
          <w:sz w:val="24"/>
          <w:szCs w:val="24"/>
        </w:rPr>
        <w:t xml:space="preserve"> are good choices</w:t>
      </w:r>
      <w:r w:rsidRPr="6A099D28" w:rsidR="3DBEEA24">
        <w:rPr>
          <w:sz w:val="24"/>
          <w:szCs w:val="24"/>
        </w:rPr>
        <w:t xml:space="preserve"> </w:t>
      </w:r>
      <w:r w:rsidRPr="6A099D28" w:rsidR="49332610">
        <w:rPr>
          <w:sz w:val="24"/>
          <w:szCs w:val="24"/>
        </w:rPr>
        <w:t>to focus on selling paintings. However, their audience is more interested in professional works, and the registration and approval process may be more challenging for artists with a small portfolio.</w:t>
      </w:r>
    </w:p>
    <w:p w:rsidR="17AC745E" w:rsidP="6A099D28" w:rsidRDefault="17AC745E" w14:paraId="0AFA0B4E" w14:textId="4342203D">
      <w:pPr>
        <w:shd w:val="clear" w:color="auto" w:fill="D9DDE4" w:themeFill="text2" w:themeFillTint="33"/>
        <w:jc w:val="both"/>
        <w:rPr>
          <w:sz w:val="28"/>
          <w:szCs w:val="28"/>
        </w:rPr>
      </w:pPr>
      <w:r w:rsidRPr="6A099D28" w:rsidR="49332610">
        <w:rPr>
          <w:sz w:val="24"/>
          <w:szCs w:val="24"/>
        </w:rPr>
        <w:t xml:space="preserve">Artsy and </w:t>
      </w:r>
      <w:r w:rsidRPr="6A099D28" w:rsidR="49332610">
        <w:rPr>
          <w:sz w:val="24"/>
          <w:szCs w:val="24"/>
        </w:rPr>
        <w:t>Singulart</w:t>
      </w:r>
      <w:r w:rsidRPr="6A099D28" w:rsidR="49332610">
        <w:rPr>
          <w:sz w:val="24"/>
          <w:szCs w:val="24"/>
        </w:rPr>
        <w:t xml:space="preserve"> are geared toward professional artists and galleries, which may limit opportunities for an amateur artist. These platforms require </w:t>
      </w:r>
      <w:r w:rsidRPr="6A099D28" w:rsidR="49332610">
        <w:rPr>
          <w:sz w:val="24"/>
          <w:szCs w:val="24"/>
        </w:rPr>
        <w:t>a high level</w:t>
      </w:r>
      <w:r w:rsidRPr="6A099D28" w:rsidR="49332610">
        <w:rPr>
          <w:sz w:val="24"/>
          <w:szCs w:val="24"/>
        </w:rPr>
        <w:t xml:space="preserve"> of professionalism and an extensive portfolio.</w:t>
      </w:r>
    </w:p>
    <w:p w:rsidR="17AC745E" w:rsidP="6A099D28" w:rsidRDefault="17AC745E" w14:paraId="5E85FE1E" w14:textId="445BA7FE" w14:noSpellErr="1">
      <w:pPr>
        <w:pStyle w:val="Heading3"/>
        <w:jc w:val="both"/>
        <w:rPr>
          <w:rFonts w:ascii="Constantia" w:hAnsi="Constantia" w:eastAsia="Constantia" w:cs="Constantia"/>
        </w:rPr>
      </w:pPr>
      <w:r w:rsidRPr="6A099D28" w:rsidR="49332610">
        <w:rPr>
          <w:rFonts w:ascii="Constantia" w:hAnsi="Constantia" w:eastAsia="Constantia" w:cs="Constantia"/>
        </w:rPr>
        <w:t>Steps Taken to Research the Platforms</w:t>
      </w:r>
    </w:p>
    <w:p w:rsidR="17AC745E" w:rsidP="6A099D28" w:rsidRDefault="17AC745E" w14:paraId="36863272" w14:textId="7B8794F7">
      <w:pPr>
        <w:pStyle w:val="ListParagraph"/>
        <w:numPr>
          <w:ilvl w:val="0"/>
          <w:numId w:val="8"/>
        </w:numPr>
        <w:spacing w:before="0" w:after="0"/>
        <w:jc w:val="both"/>
        <w:rPr>
          <w:rFonts w:ascii="Constantia" w:hAnsi="Constantia" w:eastAsia="Constantia" w:cs="Constantia"/>
        </w:rPr>
      </w:pPr>
      <w:r w:rsidRPr="6A099D28" w:rsidR="5C1959AF">
        <w:rPr>
          <w:rFonts w:ascii="Constantia" w:hAnsi="Constantia" w:eastAsia="Constantia" w:cs="Constantia"/>
          <w:b w:val="0"/>
          <w:bCs w:val="0"/>
        </w:rPr>
        <w:t>Explored</w:t>
      </w:r>
      <w:r w:rsidRPr="6A099D28" w:rsidR="49332610">
        <w:rPr>
          <w:rFonts w:ascii="Constantia" w:hAnsi="Constantia" w:eastAsia="Constantia" w:cs="Constantia"/>
          <w:b w:val="0"/>
          <w:bCs w:val="0"/>
        </w:rPr>
        <w:t xml:space="preserve"> the </w:t>
      </w:r>
      <w:r w:rsidRPr="6A099D28" w:rsidR="3A3FADCA">
        <w:rPr>
          <w:rFonts w:ascii="Constantia" w:hAnsi="Constantia" w:eastAsia="Constantia" w:cs="Constantia"/>
          <w:b w:val="0"/>
          <w:bCs w:val="0"/>
        </w:rPr>
        <w:t xml:space="preserve">interface, </w:t>
      </w:r>
      <w:r w:rsidRPr="6A099D28" w:rsidR="0B8F6DA2">
        <w:rPr>
          <w:rFonts w:ascii="Constantia" w:hAnsi="Constantia" w:eastAsia="Constantia" w:cs="Constantia"/>
          <w:b w:val="0"/>
          <w:bCs w:val="0"/>
        </w:rPr>
        <w:t>focused</w:t>
      </w:r>
      <w:r w:rsidRPr="6A099D28" w:rsidR="49332610">
        <w:rPr>
          <w:rFonts w:ascii="Constantia" w:hAnsi="Constantia" w:eastAsia="Constantia" w:cs="Constantia"/>
        </w:rPr>
        <w:t xml:space="preserve"> o</w:t>
      </w:r>
      <w:r w:rsidRPr="6A099D28" w:rsidR="49B6668E">
        <w:rPr>
          <w:rFonts w:ascii="Constantia" w:hAnsi="Constantia" w:eastAsia="Constantia" w:cs="Constantia"/>
        </w:rPr>
        <w:t>n</w:t>
      </w:r>
      <w:r w:rsidRPr="6A099D28" w:rsidR="49332610">
        <w:rPr>
          <w:rFonts w:ascii="Constantia" w:hAnsi="Constantia" w:eastAsia="Constantia" w:cs="Constantia"/>
        </w:rPr>
        <w:t xml:space="preserve"> navigation, store setup options, and the process of adding descriptions and photos of your works.</w:t>
      </w:r>
    </w:p>
    <w:p w:rsidR="17AC745E" w:rsidP="6A099D28" w:rsidRDefault="17AC745E" w14:paraId="2087522A" w14:textId="52459549">
      <w:pPr>
        <w:pStyle w:val="ListParagraph"/>
        <w:numPr>
          <w:ilvl w:val="0"/>
          <w:numId w:val="8"/>
        </w:numPr>
        <w:spacing w:before="0" w:after="0"/>
        <w:jc w:val="both"/>
        <w:rPr>
          <w:rFonts w:ascii="Constantia" w:hAnsi="Constantia" w:eastAsia="Constantia" w:cs="Constantia"/>
          <w:b w:val="0"/>
          <w:bCs w:val="0"/>
        </w:rPr>
      </w:pPr>
      <w:r w:rsidRPr="6A099D28" w:rsidR="49332610">
        <w:rPr>
          <w:rFonts w:ascii="Constantia" w:hAnsi="Constantia" w:eastAsia="Constantia" w:cs="Constantia"/>
          <w:b w:val="0"/>
          <w:bCs w:val="0"/>
        </w:rPr>
        <w:t>Creating a profile</w:t>
      </w:r>
      <w:r w:rsidRPr="6A099D28" w:rsidR="4E12C8FC">
        <w:rPr>
          <w:rFonts w:ascii="Constantia" w:hAnsi="Constantia" w:eastAsia="Constantia" w:cs="Constantia"/>
          <w:b w:val="0"/>
          <w:bCs w:val="0"/>
        </w:rPr>
        <w:t>.</w:t>
      </w:r>
    </w:p>
    <w:p w:rsidR="17AC745E" w:rsidP="6A099D28" w:rsidRDefault="17AC745E" w14:paraId="52DB788E" w14:textId="7CF5224E">
      <w:pPr>
        <w:pStyle w:val="ListParagraph"/>
        <w:numPr>
          <w:ilvl w:val="0"/>
          <w:numId w:val="8"/>
        </w:numPr>
        <w:spacing w:before="0" w:after="0"/>
        <w:jc w:val="both"/>
        <w:rPr>
          <w:rFonts w:ascii="Constantia" w:hAnsi="Constantia" w:eastAsia="Constantia" w:cs="Constantia"/>
        </w:rPr>
      </w:pPr>
      <w:r w:rsidRPr="6A099D28" w:rsidR="49332610">
        <w:rPr>
          <w:rFonts w:ascii="Constantia" w:hAnsi="Constantia" w:eastAsia="Constantia" w:cs="Constantia"/>
          <w:b w:val="0"/>
          <w:bCs w:val="0"/>
        </w:rPr>
        <w:t>Compar</w:t>
      </w:r>
      <w:r w:rsidRPr="6A099D28" w:rsidR="494EB291">
        <w:rPr>
          <w:rFonts w:ascii="Constantia" w:hAnsi="Constantia" w:eastAsia="Constantia" w:cs="Constantia"/>
          <w:b w:val="0"/>
          <w:bCs w:val="0"/>
        </w:rPr>
        <w:t xml:space="preserve">ed </w:t>
      </w:r>
      <w:r w:rsidRPr="6A099D28" w:rsidR="49332610">
        <w:rPr>
          <w:rFonts w:ascii="Constantia" w:hAnsi="Constantia" w:eastAsia="Constantia" w:cs="Constantia"/>
          <w:b w:val="0"/>
          <w:bCs w:val="0"/>
        </w:rPr>
        <w:t>terms</w:t>
      </w:r>
      <w:r w:rsidRPr="6A099D28" w:rsidR="030C5FBB">
        <w:rPr>
          <w:rFonts w:ascii="Constantia" w:hAnsi="Constantia" w:eastAsia="Constantia" w:cs="Constantia"/>
          <w:b w:val="0"/>
          <w:bCs w:val="0"/>
        </w:rPr>
        <w:t>,</w:t>
      </w:r>
      <w:r w:rsidRPr="6A099D28" w:rsidR="49332610">
        <w:rPr>
          <w:rFonts w:ascii="Constantia" w:hAnsi="Constantia" w:eastAsia="Constantia" w:cs="Constantia"/>
        </w:rPr>
        <w:t xml:space="preserve"> </w:t>
      </w:r>
      <w:r w:rsidRPr="6A099D28" w:rsidR="1BF07A30">
        <w:rPr>
          <w:rFonts w:ascii="Constantia" w:hAnsi="Constantia" w:eastAsia="Constantia" w:cs="Constantia"/>
        </w:rPr>
        <w:t>analyzed</w:t>
      </w:r>
      <w:r w:rsidRPr="6A099D28" w:rsidR="49332610">
        <w:rPr>
          <w:rFonts w:ascii="Constantia" w:hAnsi="Constantia" w:eastAsia="Constantia" w:cs="Constantia"/>
        </w:rPr>
        <w:t xml:space="preserve"> sales commissions, shipping policies, and customer support conditions.</w:t>
      </w:r>
    </w:p>
    <w:p w:rsidR="17AC745E" w:rsidP="6A099D28" w:rsidRDefault="17AC745E" w14:paraId="2FDD40CC" w14:textId="4D396D08">
      <w:pPr>
        <w:pStyle w:val="ListParagraph"/>
        <w:numPr>
          <w:ilvl w:val="0"/>
          <w:numId w:val="8"/>
        </w:numPr>
        <w:spacing w:before="0" w:after="0"/>
        <w:jc w:val="both"/>
        <w:rPr>
          <w:rFonts w:ascii="Constantia" w:hAnsi="Constantia" w:eastAsia="Constantia" w:cs="Constantia"/>
          <w:b w:val="0"/>
          <w:bCs w:val="0"/>
        </w:rPr>
      </w:pPr>
      <w:r w:rsidRPr="6A099D28" w:rsidR="49332610">
        <w:rPr>
          <w:rFonts w:ascii="Constantia" w:hAnsi="Constantia" w:eastAsia="Constantia" w:cs="Constantia"/>
          <w:b w:val="0"/>
          <w:bCs w:val="0"/>
        </w:rPr>
        <w:t>Evaluating the audience</w:t>
      </w:r>
      <w:r w:rsidRPr="6A099D28" w:rsidR="2BABC4E6">
        <w:rPr>
          <w:rFonts w:ascii="Constantia" w:hAnsi="Constantia" w:eastAsia="Constantia" w:cs="Constantia"/>
          <w:b w:val="0"/>
          <w:bCs w:val="0"/>
        </w:rPr>
        <w:t>.</w:t>
      </w:r>
    </w:p>
    <w:p w:rsidR="17AC745E" w:rsidP="6A099D28" w:rsidRDefault="17AC745E" w14:paraId="1E2E1B52" w14:textId="0C1F52EF" w14:noSpellErr="1">
      <w:pPr>
        <w:pStyle w:val="Heading3"/>
        <w:jc w:val="both"/>
        <w:rPr>
          <w:rFonts w:ascii="Constantia" w:hAnsi="Constantia" w:eastAsia="Constantia" w:cs="Constantia"/>
        </w:rPr>
      </w:pPr>
      <w:r w:rsidRPr="6A099D28" w:rsidR="49332610">
        <w:rPr>
          <w:rFonts w:ascii="Constantia" w:hAnsi="Constantia" w:eastAsia="Constantia" w:cs="Constantia"/>
        </w:rPr>
        <w:t>Challenges and Ease of Use</w:t>
      </w:r>
    </w:p>
    <w:p w:rsidR="17AC745E" w:rsidP="6A099D28" w:rsidRDefault="17AC745E" w14:paraId="0F492002" w14:textId="6A94A00B" w14:noSpellErr="1">
      <w:pPr>
        <w:pStyle w:val="ListParagraph"/>
        <w:numPr>
          <w:ilvl w:val="0"/>
          <w:numId w:val="7"/>
        </w:numPr>
        <w:spacing w:before="0" w:after="0"/>
        <w:jc w:val="both"/>
        <w:rPr>
          <w:rFonts w:ascii="Constantia" w:hAnsi="Constantia" w:eastAsia="Constantia" w:cs="Constantia"/>
        </w:rPr>
      </w:pPr>
      <w:r w:rsidRPr="6A099D28" w:rsidR="49332610">
        <w:rPr>
          <w:rFonts w:ascii="Constantia" w:hAnsi="Constantia" w:eastAsia="Constantia" w:cs="Constantia"/>
          <w:b w:val="1"/>
          <w:bCs w:val="1"/>
        </w:rPr>
        <w:t>Etsy</w:t>
      </w:r>
      <w:r w:rsidRPr="6A099D28" w:rsidR="49332610">
        <w:rPr>
          <w:rFonts w:ascii="Constantia" w:hAnsi="Constantia" w:eastAsia="Constantia" w:cs="Constantia"/>
        </w:rPr>
        <w:t xml:space="preserve"> was easy to set up and upload photos to. Navigation is intuitive, and there are plenty of learning resources for beginners. However, the high competition and the need for active shop promotion can be challenging.</w:t>
      </w:r>
    </w:p>
    <w:p w:rsidR="17AC745E" w:rsidP="6A099D28" w:rsidRDefault="17AC745E" w14:paraId="3059FBA4" w14:textId="25446570">
      <w:pPr>
        <w:pStyle w:val="ListParagraph"/>
        <w:numPr>
          <w:ilvl w:val="0"/>
          <w:numId w:val="7"/>
        </w:numPr>
        <w:spacing w:before="0" w:after="0"/>
        <w:jc w:val="both"/>
        <w:rPr>
          <w:rFonts w:ascii="Constantia" w:hAnsi="Constantia" w:eastAsia="Constantia" w:cs="Constantia"/>
        </w:rPr>
      </w:pPr>
      <w:r w:rsidRPr="6A099D28" w:rsidR="49332610">
        <w:rPr>
          <w:rFonts w:ascii="Constantia" w:hAnsi="Constantia" w:eastAsia="Constantia" w:cs="Constantia"/>
          <w:b w:val="1"/>
          <w:bCs w:val="1"/>
        </w:rPr>
        <w:t xml:space="preserve">Saatchi Art and </w:t>
      </w:r>
      <w:r w:rsidRPr="6A099D28" w:rsidR="49332610">
        <w:rPr>
          <w:rFonts w:ascii="Constantia" w:hAnsi="Constantia" w:eastAsia="Constantia" w:cs="Constantia"/>
          <w:b w:val="1"/>
          <w:bCs w:val="1"/>
        </w:rPr>
        <w:t>Artfinder</w:t>
      </w:r>
      <w:r w:rsidRPr="6A099D28" w:rsidR="49332610">
        <w:rPr>
          <w:rFonts w:ascii="Constantia" w:hAnsi="Constantia" w:eastAsia="Constantia" w:cs="Constantia"/>
        </w:rPr>
        <w:t xml:space="preserve"> raised questions about the approval process</w:t>
      </w:r>
      <w:r w:rsidRPr="6A099D28" w:rsidR="00A4EEAF">
        <w:rPr>
          <w:rFonts w:ascii="Constantia" w:hAnsi="Constantia" w:eastAsia="Constantia" w:cs="Constantia"/>
        </w:rPr>
        <w:t>.</w:t>
      </w:r>
      <w:proofErr w:type="spellStart"/>
      <w:proofErr w:type="spellEnd"/>
    </w:p>
    <w:p w:rsidR="17AC745E" w:rsidP="6A099D28" w:rsidRDefault="17AC745E" w14:paraId="6CFC629C" w14:textId="2D12000D">
      <w:pPr>
        <w:pStyle w:val="ListParagraph"/>
        <w:numPr>
          <w:ilvl w:val="0"/>
          <w:numId w:val="7"/>
        </w:numPr>
        <w:spacing w:before="0" w:after="0"/>
        <w:jc w:val="both"/>
        <w:rPr>
          <w:rFonts w:ascii="Constantia" w:hAnsi="Constantia" w:eastAsia="Constantia" w:cs="Constantia"/>
        </w:rPr>
      </w:pPr>
      <w:r w:rsidRPr="6A099D28" w:rsidR="49332610">
        <w:rPr>
          <w:rFonts w:ascii="Constantia" w:hAnsi="Constantia" w:eastAsia="Constantia" w:cs="Constantia"/>
          <w:b w:val="1"/>
          <w:bCs w:val="1"/>
        </w:rPr>
        <w:t xml:space="preserve">Artsy and </w:t>
      </w:r>
      <w:r w:rsidRPr="6A099D28" w:rsidR="49332610">
        <w:rPr>
          <w:rFonts w:ascii="Constantia" w:hAnsi="Constantia" w:eastAsia="Constantia" w:cs="Constantia"/>
          <w:b w:val="1"/>
          <w:bCs w:val="1"/>
        </w:rPr>
        <w:t>S</w:t>
      </w:r>
      <w:r w:rsidRPr="6A099D28" w:rsidR="49332610">
        <w:rPr>
          <w:rFonts w:ascii="Constantia" w:hAnsi="Constantia" w:eastAsia="Constantia" w:cs="Constantia"/>
          <w:b w:val="1"/>
          <w:bCs w:val="1"/>
        </w:rPr>
        <w:t>ingulart</w:t>
      </w:r>
      <w:r w:rsidRPr="6A099D28" w:rsidR="49332610">
        <w:rPr>
          <w:rFonts w:ascii="Constantia" w:hAnsi="Constantia" w:eastAsia="Constantia" w:cs="Constantia"/>
        </w:rPr>
        <w:t xml:space="preserve"> </w:t>
      </w:r>
      <w:r w:rsidRPr="6A099D28" w:rsidR="49332610">
        <w:rPr>
          <w:rFonts w:ascii="Constantia" w:hAnsi="Constantia" w:eastAsia="Constantia" w:cs="Constantia"/>
        </w:rPr>
        <w:t>seem</w:t>
      </w:r>
      <w:r w:rsidRPr="6A099D28" w:rsidR="7C1B64F7">
        <w:rPr>
          <w:rFonts w:ascii="Constantia" w:hAnsi="Constantia" w:eastAsia="Constantia" w:cs="Constantia"/>
        </w:rPr>
        <w:t xml:space="preserve"> </w:t>
      </w:r>
      <w:r w:rsidRPr="6A099D28" w:rsidR="49332610">
        <w:rPr>
          <w:rFonts w:ascii="Constantia" w:hAnsi="Constantia" w:eastAsia="Constantia" w:cs="Constantia"/>
        </w:rPr>
        <w:t>complex for a beginner. Their emphasis on professionalism might discourage artists with a small portfolio.</w:t>
      </w:r>
    </w:p>
    <w:p w:rsidR="17AC745E" w:rsidP="6A099D28" w:rsidRDefault="17AC745E" w14:paraId="09351A32" w14:textId="6F859022" w14:noSpellErr="1">
      <w:pPr>
        <w:pStyle w:val="Heading3"/>
        <w:jc w:val="both"/>
        <w:rPr>
          <w:rFonts w:ascii="Constantia" w:hAnsi="Constantia" w:eastAsia="Constantia" w:cs="Constantia"/>
        </w:rPr>
      </w:pPr>
      <w:r w:rsidRPr="6A099D28" w:rsidR="49332610">
        <w:rPr>
          <w:rFonts w:ascii="Constantia" w:hAnsi="Constantia" w:eastAsia="Constantia" w:cs="Constantia"/>
        </w:rPr>
        <w:t>User Experience</w:t>
      </w:r>
    </w:p>
    <w:p w:rsidR="17AC745E" w:rsidP="6A099D28" w:rsidRDefault="17AC745E" w14:paraId="3DE7D51D" w14:textId="4C0FAB7F">
      <w:pPr>
        <w:jc w:val="both"/>
      </w:pPr>
      <w:r w:rsidR="49332610">
        <w:rPr/>
        <w:t xml:space="preserve">All the </w:t>
      </w:r>
      <w:r w:rsidR="7A97E36E">
        <w:rPr/>
        <w:t>platforms mentioned</w:t>
      </w:r>
      <w:r w:rsidR="49332610">
        <w:rPr/>
        <w:t xml:space="preserve"> are accessible on mobile devices, allowing you to work on the go. However, Etsy stands out due to its convenient mobile app.</w:t>
      </w:r>
    </w:p>
    <w:p w:rsidR="17AC745E" w:rsidP="6A099D28" w:rsidRDefault="17AC745E" w14:paraId="4BFBE3C9" w14:textId="7C5CF038">
      <w:pPr>
        <w:jc w:val="both"/>
      </w:pPr>
      <w:r w:rsidR="49332610">
        <w:rPr/>
        <w:t xml:space="preserve">Saatchi Art and </w:t>
      </w:r>
      <w:r w:rsidR="49332610">
        <w:rPr/>
        <w:t>Artfinder</w:t>
      </w:r>
      <w:r w:rsidR="49332610">
        <w:rPr/>
        <w:t xml:space="preserve"> are also well-adapted for tablets and smartphones, but you might find their interfaces less intuitive.</w:t>
      </w:r>
    </w:p>
    <w:p w:rsidR="17AC745E" w:rsidP="6A099D28" w:rsidRDefault="17AC745E" w14:paraId="73F24BB6" w14:textId="4E4525DD">
      <w:pPr>
        <w:jc w:val="both"/>
      </w:pPr>
      <w:r w:rsidR="49332610">
        <w:rPr/>
        <w:t xml:space="preserve">Artsy and </w:t>
      </w:r>
      <w:r w:rsidR="49332610">
        <w:rPr/>
        <w:t>Singulart</w:t>
      </w:r>
      <w:r w:rsidR="49332610">
        <w:rPr/>
        <w:t xml:space="preserve"> have a highly professional design, but their navigation and processes can be difficult for non-professionals.</w:t>
      </w:r>
      <w:proofErr w:type="spellStart"/>
      <w:proofErr w:type="spellEnd"/>
    </w:p>
    <w:p w:rsidR="17AC745E" w:rsidP="6A099D28" w:rsidRDefault="17AC745E" w14:paraId="1D9BC515" w14:textId="449F0DCC">
      <w:pPr>
        <w:jc w:val="both"/>
      </w:pPr>
      <w:r w:rsidR="49332610">
        <w:rPr/>
        <w:t xml:space="preserve">Etsy provides the best conditions for beginners. To promote your paintings, Saatchi Art or </w:t>
      </w:r>
      <w:r w:rsidR="49332610">
        <w:rPr/>
        <w:t>Artfinder</w:t>
      </w:r>
      <w:r w:rsidR="49332610">
        <w:rPr/>
        <w:t xml:space="preserve"> </w:t>
      </w:r>
      <w:r w:rsidR="7EEF155C">
        <w:rPr/>
        <w:t xml:space="preserve">are great if you have </w:t>
      </w:r>
      <w:r w:rsidR="49332610">
        <w:rPr/>
        <w:t xml:space="preserve">time </w:t>
      </w:r>
      <w:r w:rsidR="012B6FCF">
        <w:rPr/>
        <w:t>to build</w:t>
      </w:r>
      <w:r w:rsidR="49332610">
        <w:rPr/>
        <w:t xml:space="preserve"> a professional portfolio.</w:t>
      </w:r>
    </w:p>
    <w:p w:rsidR="4F1B7237" w:rsidP="6A099D28" w:rsidRDefault="4F1B7237" w14:paraId="60ACBE6A" w14:textId="37B5EA9A" w14:noSpellErr="1">
      <w:pPr>
        <w:spacing w:before="0" w:after="0"/>
        <w:jc w:val="both"/>
        <w:rPr>
          <w:rFonts w:ascii="Constantia" w:hAnsi="Constantia" w:eastAsia="Constantia" w:cs="Constantia"/>
        </w:rPr>
      </w:pPr>
    </w:p>
    <w:p w:rsidR="6A099D28" w:rsidP="6A099D28" w:rsidRDefault="6A099D28" w14:paraId="0FD36388" w14:textId="2640A712">
      <w:pPr>
        <w:spacing w:before="0" w:after="0"/>
        <w:jc w:val="both"/>
        <w:rPr>
          <w:rFonts w:ascii="Constantia" w:hAnsi="Constantia" w:eastAsia="Constantia" w:cs="Constantia"/>
        </w:rPr>
      </w:pPr>
    </w:p>
    <w:p w:rsidR="6A099D28" w:rsidP="6A099D28" w:rsidRDefault="6A099D28" w14:paraId="41081B03" w14:textId="072CA8DA">
      <w:pPr>
        <w:spacing w:before="0" w:after="0"/>
        <w:jc w:val="both"/>
        <w:rPr>
          <w:rFonts w:ascii="Constantia" w:hAnsi="Constantia" w:eastAsia="Constantia" w:cs="Constantia"/>
        </w:rPr>
      </w:pPr>
    </w:p>
    <w:p w:rsidR="6A099D28" w:rsidP="6A099D28" w:rsidRDefault="6A099D28" w14:paraId="6EA7A132" w14:textId="41F183D5">
      <w:pPr>
        <w:pStyle w:val="Normal"/>
        <w:spacing w:before="0" w:after="0"/>
        <w:jc w:val="both"/>
        <w:rPr>
          <w:rFonts w:ascii="Constantia" w:hAnsi="Constantia" w:eastAsia="Constantia" w:cs="Constantia"/>
        </w:rPr>
      </w:pPr>
    </w:p>
    <w:p w:rsidR="6A099D28" w:rsidP="6A099D28" w:rsidRDefault="6A099D28" w14:paraId="3FF36B82" w14:textId="17EFC874">
      <w:pPr>
        <w:pStyle w:val="Normal"/>
        <w:spacing w:before="0" w:after="0"/>
        <w:jc w:val="both"/>
        <w:rPr>
          <w:rFonts w:ascii="Constantia" w:hAnsi="Constantia" w:eastAsia="Constantia" w:cs="Constantia"/>
        </w:rPr>
      </w:pPr>
    </w:p>
    <w:p w:rsidR="6A099D28" w:rsidP="6A099D28" w:rsidRDefault="6A099D28" w14:paraId="1F8C844D" w14:textId="41DD4100">
      <w:pPr>
        <w:pStyle w:val="Normal"/>
        <w:spacing w:before="0" w:after="0"/>
        <w:jc w:val="both"/>
        <w:rPr>
          <w:rFonts w:ascii="Constantia" w:hAnsi="Constantia" w:eastAsia="Constantia" w:cs="Constantia"/>
        </w:rPr>
      </w:pPr>
    </w:p>
    <w:p w:rsidR="6A099D28" w:rsidP="6A099D28" w:rsidRDefault="6A099D28" w14:paraId="56931749" w14:textId="4B167714">
      <w:pPr>
        <w:pStyle w:val="Normal"/>
        <w:spacing w:before="0" w:after="0"/>
        <w:rPr>
          <w:rFonts w:ascii="Constantia" w:hAnsi="Constantia" w:eastAsia="Constantia" w:cs="Constantia"/>
        </w:rPr>
      </w:pPr>
    </w:p>
    <w:p w:rsidR="6A099D28" w:rsidP="6A099D28" w:rsidRDefault="6A099D28" w14:paraId="136AE73A" w14:textId="509AECAC">
      <w:pPr>
        <w:pStyle w:val="Normal"/>
        <w:spacing w:before="0" w:after="0"/>
        <w:rPr>
          <w:rFonts w:ascii="Constantia" w:hAnsi="Constantia" w:eastAsia="Constantia" w:cs="Constantia"/>
        </w:rPr>
      </w:pPr>
    </w:p>
    <w:p w:rsidR="6A099D28" w:rsidP="6A099D28" w:rsidRDefault="6A099D28" w14:paraId="285430F8" w14:textId="12D0026F">
      <w:pPr>
        <w:pStyle w:val="Normal"/>
        <w:spacing w:before="0" w:after="0"/>
        <w:rPr>
          <w:rFonts w:ascii="Constantia" w:hAnsi="Constantia" w:eastAsia="Constantia" w:cs="Constantia"/>
        </w:rPr>
      </w:pPr>
    </w:p>
    <w:p w:rsidR="6A099D28" w:rsidP="6A099D28" w:rsidRDefault="6A099D28" w14:paraId="596862C6" w14:textId="113F70F5">
      <w:pPr>
        <w:pStyle w:val="Normal"/>
        <w:spacing w:before="0" w:after="0"/>
        <w:rPr>
          <w:rFonts w:ascii="Constantia" w:hAnsi="Constantia" w:eastAsia="Constantia" w:cs="Constantia"/>
        </w:rPr>
      </w:pPr>
    </w:p>
    <w:p w:rsidR="6A099D28" w:rsidP="6A099D28" w:rsidRDefault="6A099D28" w14:paraId="38312F90" w14:textId="4E96870F">
      <w:pPr>
        <w:pStyle w:val="Normal"/>
        <w:spacing w:before="0" w:after="0"/>
        <w:rPr>
          <w:rFonts w:ascii="Constantia" w:hAnsi="Constantia" w:eastAsia="Constantia" w:cs="Constantia"/>
        </w:rPr>
      </w:pPr>
    </w:p>
    <w:p w:rsidR="6A099D28" w:rsidP="6A099D28" w:rsidRDefault="6A099D28" w14:paraId="2465159F" w14:textId="6238BBAB">
      <w:pPr>
        <w:pStyle w:val="Normal"/>
        <w:spacing w:before="0" w:after="0"/>
        <w:rPr>
          <w:rFonts w:ascii="Constantia" w:hAnsi="Constantia" w:eastAsia="Constantia" w:cs="Constantia"/>
        </w:rPr>
      </w:pPr>
    </w:p>
    <w:p w:rsidR="6A099D28" w:rsidP="6A099D28" w:rsidRDefault="6A099D28" w14:paraId="1707D14E" w14:textId="3D9ADF55">
      <w:pPr>
        <w:pStyle w:val="Normal"/>
        <w:spacing w:before="0" w:after="0"/>
        <w:rPr>
          <w:rFonts w:ascii="Constantia" w:hAnsi="Constantia" w:eastAsia="Constantia" w:cs="Constantia"/>
        </w:rPr>
      </w:pPr>
    </w:p>
    <w:p w:rsidR="6A099D28" w:rsidP="6A099D28" w:rsidRDefault="6A099D28" w14:paraId="3F3E1BF2" w14:textId="29937716">
      <w:pPr>
        <w:pStyle w:val="Normal"/>
        <w:spacing w:before="0" w:after="0"/>
        <w:rPr>
          <w:rFonts w:ascii="Constantia" w:hAnsi="Constantia" w:eastAsia="Constantia" w:cs="Constantia"/>
        </w:rPr>
      </w:pPr>
    </w:p>
    <w:p w:rsidR="6A099D28" w:rsidP="6A099D28" w:rsidRDefault="6A099D28" w14:paraId="627A5BFA" w14:textId="7A81DDE3">
      <w:pPr>
        <w:pStyle w:val="Normal"/>
        <w:spacing w:before="0" w:after="0"/>
        <w:rPr>
          <w:rFonts w:ascii="Constantia" w:hAnsi="Constantia" w:eastAsia="Constantia" w:cs="Constantia"/>
        </w:rPr>
      </w:pPr>
    </w:p>
    <w:p w:rsidR="6A099D28" w:rsidP="6A099D28" w:rsidRDefault="6A099D28" w14:paraId="74C06DE5" w14:textId="6CB8613D">
      <w:pPr>
        <w:pStyle w:val="Normal"/>
        <w:spacing w:before="0" w:after="0"/>
        <w:rPr>
          <w:rFonts w:ascii="Constantia" w:hAnsi="Constantia" w:eastAsia="Constantia" w:cs="Constantia"/>
        </w:rPr>
      </w:pPr>
    </w:p>
    <w:p w:rsidR="6A099D28" w:rsidP="6A099D28" w:rsidRDefault="6A099D28" w14:paraId="3C5BA226" w14:textId="6A773756">
      <w:pPr>
        <w:pStyle w:val="Normal"/>
        <w:spacing w:before="0" w:after="0"/>
        <w:rPr>
          <w:rFonts w:ascii="Constantia" w:hAnsi="Constantia" w:eastAsia="Constantia" w:cs="Constantia"/>
        </w:rPr>
      </w:pPr>
    </w:p>
    <w:p w:rsidR="6A099D28" w:rsidP="6A099D28" w:rsidRDefault="6A099D28" w14:paraId="49D5741F" w14:textId="3629FFAE">
      <w:pPr>
        <w:pStyle w:val="Normal"/>
        <w:spacing w:before="0" w:after="0"/>
        <w:rPr>
          <w:rFonts w:ascii="Constantia" w:hAnsi="Constantia" w:eastAsia="Constantia" w:cs="Constantia"/>
        </w:rPr>
      </w:pPr>
    </w:p>
    <w:p w:rsidR="6A099D28" w:rsidP="6A099D28" w:rsidRDefault="6A099D28" w14:paraId="59A9F54D" w14:textId="46D2EEDD">
      <w:pPr>
        <w:pStyle w:val="Normal"/>
        <w:spacing w:before="0" w:after="0"/>
        <w:rPr>
          <w:rFonts w:ascii="Constantia" w:hAnsi="Constantia" w:eastAsia="Constantia" w:cs="Constantia"/>
        </w:rPr>
      </w:pPr>
    </w:p>
    <w:p w:rsidR="6A099D28" w:rsidP="6A099D28" w:rsidRDefault="6A099D28" w14:paraId="70F3571E" w14:textId="6BCE515E">
      <w:pPr>
        <w:pStyle w:val="Normal"/>
        <w:spacing w:before="0" w:after="0"/>
        <w:rPr>
          <w:rFonts w:ascii="Constantia" w:hAnsi="Constantia" w:eastAsia="Constantia" w:cs="Constantia"/>
        </w:rPr>
      </w:pPr>
    </w:p>
    <w:p w:rsidR="2390905C" w:rsidP="6A099D28" w:rsidRDefault="2390905C" w14:paraId="50C89E9A" w14:textId="7C18A5B5">
      <w:pPr>
        <w:pStyle w:val="Heading1"/>
        <w:pBdr>
          <w:top w:val="single" w:color="000000" w:sz="4" w:space="4"/>
          <w:left w:val="single" w:color="000000" w:sz="4" w:space="4"/>
          <w:bottom w:val="single" w:color="000000" w:sz="4" w:space="4"/>
          <w:right w:val="single" w:color="000000" w:sz="4" w:space="4"/>
        </w:pBdr>
        <w:spacing w:before="600" w:beforeAutospacing="off" w:after="60" w:afterAutospacing="off" w:line="264" w:lineRule="auto"/>
        <w:jc w:val="center"/>
        <w:rPr>
          <w:rFonts w:ascii="Constantia" w:hAnsi="Constantia" w:eastAsia="Constantia" w:cs="Constantia"/>
          <w:b w:val="0"/>
          <w:bCs w:val="0"/>
          <w:noProof w:val="0"/>
          <w:color w:val="007789" w:themeColor="accent1" w:themeTint="FF" w:themeShade="BF"/>
          <w:sz w:val="32"/>
          <w:szCs w:val="32"/>
          <w:lang w:val="en-US"/>
        </w:rPr>
      </w:pPr>
      <w:r w:rsidRPr="6A099D28" w:rsidR="2390905C">
        <w:rPr>
          <w:rFonts w:ascii="Constantia" w:hAnsi="Constantia" w:eastAsia="Constantia" w:cs="Constantia"/>
          <w:b w:val="0"/>
          <w:bCs w:val="0"/>
          <w:noProof w:val="0"/>
          <w:color w:val="007789" w:themeColor="accent1" w:themeTint="FF" w:themeShade="BF"/>
          <w:sz w:val="32"/>
          <w:szCs w:val="32"/>
          <w:lang w:val="en-US"/>
        </w:rPr>
        <w:t>Project Goals and Objectives</w:t>
      </w:r>
    </w:p>
    <w:p w:rsidR="7AEE44D4" w:rsidP="6A099D28" w:rsidRDefault="7AEE44D4" w14:paraId="1E08CD01" w14:textId="6CE8638B">
      <w:pPr>
        <w:pStyle w:val="Heading2"/>
        <w:jc w:val="both"/>
      </w:pPr>
      <w:r w:rsidR="128BAE4B">
        <w:rPr/>
        <w:t>P</w:t>
      </w:r>
      <w:r w:rsidR="2579C0A9">
        <w:rPr/>
        <w:t>ROJECT’</w:t>
      </w:r>
      <w:r w:rsidR="322F08C1">
        <w:rPr/>
        <w:t>s</w:t>
      </w:r>
      <w:r w:rsidR="128BAE4B">
        <w:rPr/>
        <w:t xml:space="preserve"> </w:t>
      </w:r>
      <w:r w:rsidR="2CF4C998">
        <w:rPr/>
        <w:t>Purpose</w:t>
      </w:r>
    </w:p>
    <w:p w:rsidR="7AEE44D4" w:rsidP="6A099D28" w:rsidRDefault="7AEE44D4" w14:paraId="34C6BF7F" w14:textId="6729D299">
      <w:pPr>
        <w:jc w:val="both"/>
      </w:pPr>
      <w:r w:rsidR="128BAE4B">
        <w:rPr/>
        <w:t>Creat</w:t>
      </w:r>
      <w:r w:rsidR="220B9F6F">
        <w:rPr/>
        <w:t>ing</w:t>
      </w:r>
      <w:r w:rsidR="128BAE4B">
        <w:rPr/>
        <w:t xml:space="preserve"> </w:t>
      </w:r>
      <w:r w:rsidR="128BAE4B">
        <w:rPr/>
        <w:t>u</w:t>
      </w:r>
      <w:r w:rsidR="128BAE4B">
        <w:rPr/>
        <w:t>ser</w:t>
      </w:r>
      <w:r w:rsidR="128BAE4B">
        <w:rPr/>
        <w:t xml:space="preserve">-friendly and aesthetically appealing website for selling paintings and handmade crafts, ensuring easy navigation, a seamless ordering process, and </w:t>
      </w:r>
      <w:r w:rsidR="18AA1152">
        <w:rPr/>
        <w:t>providing</w:t>
      </w:r>
      <w:r w:rsidR="18AA1152">
        <w:rPr/>
        <w:t xml:space="preserve"> people an opportunity to</w:t>
      </w:r>
      <w:r w:rsidRPr="6A099D28" w:rsidR="3EAC981B">
        <w:rPr>
          <w:rFonts w:ascii="Constantia" w:hAnsi="Constantia" w:eastAsia="Constantia" w:cs="Constantia"/>
        </w:rPr>
        <w:t xml:space="preserve"> find and </w:t>
      </w:r>
      <w:r w:rsidRPr="6A099D28" w:rsidR="3EAC981B">
        <w:rPr>
          <w:rFonts w:ascii="Constantia" w:hAnsi="Constantia" w:eastAsia="Constantia" w:cs="Constantia"/>
        </w:rPr>
        <w:t>purchase</w:t>
      </w:r>
      <w:r w:rsidRPr="6A099D28" w:rsidR="3EAC981B">
        <w:rPr>
          <w:rFonts w:ascii="Constantia" w:hAnsi="Constantia" w:eastAsia="Constantia" w:cs="Constantia"/>
        </w:rPr>
        <w:t xml:space="preserve"> unique, high-quality works of art</w:t>
      </w:r>
      <w:r w:rsidR="128BAE4B">
        <w:rPr/>
        <w:t>.</w:t>
      </w:r>
    </w:p>
    <w:p w:rsidR="7AEE44D4" w:rsidP="6A099D28" w:rsidRDefault="7AEE44D4" w14:paraId="4371B76D" w14:textId="4CE21014" w14:noSpellErr="1">
      <w:pPr>
        <w:pStyle w:val="Heading3"/>
        <w:jc w:val="both"/>
        <w:rPr>
          <w:rFonts w:ascii="Constantia" w:hAnsi="Constantia" w:eastAsia="Constantia" w:cs="Constantia"/>
        </w:rPr>
      </w:pPr>
      <w:r w:rsidRPr="6A099D28" w:rsidR="128BAE4B">
        <w:rPr>
          <w:rFonts w:ascii="Constantia" w:hAnsi="Constantia" w:eastAsia="Constantia" w:cs="Constantia"/>
        </w:rPr>
        <w:t>Expected User Experience</w:t>
      </w:r>
    </w:p>
    <w:p w:rsidR="7AEE44D4" w:rsidP="6A099D28" w:rsidRDefault="7AEE44D4" w14:paraId="5DE347F9" w14:textId="053FE0BA" w14:noSpellErr="1">
      <w:pPr>
        <w:pStyle w:val="ListParagraph"/>
        <w:numPr>
          <w:ilvl w:val="0"/>
          <w:numId w:val="4"/>
        </w:numPr>
        <w:spacing w:before="0" w:after="0"/>
        <w:jc w:val="both"/>
        <w:rPr>
          <w:rFonts w:ascii="Constantia" w:hAnsi="Constantia" w:eastAsia="Constantia" w:cs="Constantia"/>
        </w:rPr>
      </w:pPr>
      <w:r w:rsidRPr="6A099D28" w:rsidR="128BAE4B">
        <w:rPr>
          <w:rFonts w:ascii="Constantia" w:hAnsi="Constantia" w:eastAsia="Constantia" w:cs="Constantia"/>
        </w:rPr>
        <w:t>Ease and convenience of interacting with the website.</w:t>
      </w:r>
    </w:p>
    <w:p w:rsidR="7AEE44D4" w:rsidP="6A099D28" w:rsidRDefault="7AEE44D4" w14:paraId="2E6F9E7C" w14:textId="078420F5" w14:noSpellErr="1">
      <w:pPr>
        <w:pStyle w:val="ListParagraph"/>
        <w:numPr>
          <w:ilvl w:val="0"/>
          <w:numId w:val="4"/>
        </w:numPr>
        <w:spacing w:before="0" w:after="0"/>
        <w:jc w:val="both"/>
        <w:rPr>
          <w:rFonts w:ascii="Constantia" w:hAnsi="Constantia" w:eastAsia="Constantia" w:cs="Constantia"/>
        </w:rPr>
      </w:pPr>
      <w:r w:rsidRPr="6A099D28" w:rsidR="128BAE4B">
        <w:rPr>
          <w:rFonts w:ascii="Constantia" w:hAnsi="Constantia" w:eastAsia="Constantia" w:cs="Constantia"/>
        </w:rPr>
        <w:t>A sense of exclusivity and personalized service.</w:t>
      </w:r>
    </w:p>
    <w:p w:rsidR="7AEE44D4" w:rsidP="6A099D28" w:rsidRDefault="7AEE44D4" w14:paraId="5617B9FE" w14:textId="5E3192B4" w14:noSpellErr="1">
      <w:pPr>
        <w:pStyle w:val="ListParagraph"/>
        <w:numPr>
          <w:ilvl w:val="0"/>
          <w:numId w:val="4"/>
        </w:numPr>
        <w:spacing w:before="0" w:after="0"/>
        <w:jc w:val="both"/>
        <w:rPr>
          <w:rFonts w:ascii="Constantia" w:hAnsi="Constantia" w:eastAsia="Constantia" w:cs="Constantia"/>
        </w:rPr>
      </w:pPr>
      <w:r w:rsidRPr="6A099D28" w:rsidR="128BAE4B">
        <w:rPr>
          <w:rFonts w:ascii="Constantia" w:hAnsi="Constantia" w:eastAsia="Constantia" w:cs="Constantia"/>
        </w:rPr>
        <w:t xml:space="preserve">Inspiration and a desire to </w:t>
      </w:r>
      <w:r w:rsidRPr="6A099D28" w:rsidR="128BAE4B">
        <w:rPr>
          <w:rFonts w:ascii="Constantia" w:hAnsi="Constantia" w:eastAsia="Constantia" w:cs="Constantia"/>
        </w:rPr>
        <w:t>acquire</w:t>
      </w:r>
      <w:r w:rsidRPr="6A099D28" w:rsidR="128BAE4B">
        <w:rPr>
          <w:rFonts w:ascii="Constantia" w:hAnsi="Constantia" w:eastAsia="Constantia" w:cs="Constantia"/>
        </w:rPr>
        <w:t xml:space="preserve"> a unique piece of art.</w:t>
      </w:r>
    </w:p>
    <w:p w:rsidR="7AEE44D4" w:rsidP="6A099D28" w:rsidRDefault="7AEE44D4" w14:paraId="38D0696D" w14:textId="759CDC32">
      <w:pPr>
        <w:pStyle w:val="Heading2"/>
        <w:jc w:val="both"/>
        <w:rPr>
          <w:rFonts w:ascii="Constantia" w:hAnsi="Constantia" w:eastAsia="Constantia" w:cs="Constantia"/>
        </w:rPr>
      </w:pPr>
      <w:r w:rsidR="128BAE4B">
        <w:rPr/>
        <w:t>Broad Objectives</w:t>
      </w:r>
    </w:p>
    <w:p w:rsidR="7AEE44D4" w:rsidP="6A099D28" w:rsidRDefault="7AEE44D4" w14:paraId="19C1FDAF" w14:textId="5402E6BC">
      <w:pPr>
        <w:pStyle w:val="Heading4"/>
        <w:jc w:val="both"/>
        <w:rPr>
          <w:rFonts w:ascii="Constantia" w:hAnsi="Constantia" w:eastAsia="Constantia" w:cs="Constantia"/>
        </w:rPr>
      </w:pPr>
      <w:r w:rsidR="128BAE4B">
        <w:rPr/>
        <w:t>Sections and Content</w:t>
      </w:r>
    </w:p>
    <w:p w:rsidR="7AEE44D4" w:rsidP="6A099D28" w:rsidRDefault="7AEE44D4" w14:paraId="086EA0DA" w14:textId="1CACC2DC">
      <w:pPr>
        <w:pStyle w:val="ListParagraph"/>
        <w:numPr>
          <w:ilvl w:val="0"/>
          <w:numId w:val="3"/>
        </w:numPr>
        <w:spacing w:before="0" w:after="0"/>
        <w:jc w:val="both"/>
        <w:rPr>
          <w:rFonts w:ascii="Constantia" w:hAnsi="Constantia" w:eastAsia="Constantia" w:cs="Constantia"/>
        </w:rPr>
      </w:pPr>
      <w:r w:rsidRPr="6A099D28" w:rsidR="128BAE4B">
        <w:rPr>
          <w:rFonts w:ascii="Constantia" w:hAnsi="Constantia" w:eastAsia="Constantia" w:cs="Constantia"/>
          <w:b w:val="1"/>
          <w:bCs w:val="1"/>
        </w:rPr>
        <w:t>Homepage</w:t>
      </w:r>
      <w:r w:rsidRPr="6A099D28" w:rsidR="128BAE4B">
        <w:rPr>
          <w:rFonts w:ascii="Constantia" w:hAnsi="Constantia" w:eastAsia="Constantia" w:cs="Constantia"/>
        </w:rPr>
        <w:t xml:space="preserve"> – </w:t>
      </w:r>
      <w:r w:rsidRPr="6A099D28" w:rsidR="128BAE4B">
        <w:rPr>
          <w:rFonts w:ascii="Constantia" w:hAnsi="Constantia" w:eastAsia="Constantia" w:cs="Constantia"/>
        </w:rPr>
        <w:t xml:space="preserve">the uniqueness of </w:t>
      </w:r>
      <w:r w:rsidRPr="6A099D28" w:rsidR="5763A096">
        <w:rPr>
          <w:rFonts w:ascii="Constantia" w:hAnsi="Constantia" w:eastAsia="Constantia" w:cs="Constantia"/>
        </w:rPr>
        <w:t xml:space="preserve">our platform and </w:t>
      </w:r>
      <w:r w:rsidRPr="6A099D28" w:rsidR="128BAE4B">
        <w:rPr>
          <w:rFonts w:ascii="Constantia" w:hAnsi="Constantia" w:eastAsia="Constantia" w:cs="Constantia"/>
        </w:rPr>
        <w:t>the products</w:t>
      </w:r>
      <w:r w:rsidRPr="6A099D28" w:rsidR="0602E730">
        <w:rPr>
          <w:rFonts w:ascii="Constantia" w:hAnsi="Constantia" w:eastAsia="Constantia" w:cs="Constantia"/>
        </w:rPr>
        <w:t>.</w:t>
      </w:r>
    </w:p>
    <w:p w:rsidR="7AEE44D4" w:rsidP="6A099D28" w:rsidRDefault="7AEE44D4" w14:paraId="05AED95D" w14:textId="1A74B627">
      <w:pPr>
        <w:pStyle w:val="ListParagraph"/>
        <w:numPr>
          <w:ilvl w:val="0"/>
          <w:numId w:val="3"/>
        </w:numPr>
        <w:spacing w:before="0" w:after="0"/>
        <w:jc w:val="both"/>
        <w:rPr>
          <w:rFonts w:ascii="Constantia" w:hAnsi="Constantia" w:eastAsia="Constantia" w:cs="Constantia"/>
        </w:rPr>
      </w:pPr>
      <w:r w:rsidRPr="6A099D28" w:rsidR="128BAE4B">
        <w:rPr>
          <w:rFonts w:ascii="Constantia" w:hAnsi="Constantia" w:eastAsia="Constantia" w:cs="Constantia"/>
          <w:b w:val="1"/>
          <w:bCs w:val="1"/>
        </w:rPr>
        <w:t>Product Catalog</w:t>
      </w:r>
      <w:r w:rsidRPr="6A099D28" w:rsidR="128BAE4B">
        <w:rPr>
          <w:rFonts w:ascii="Constantia" w:hAnsi="Constantia" w:eastAsia="Constantia" w:cs="Constantia"/>
        </w:rPr>
        <w:t xml:space="preserve"> – </w:t>
      </w:r>
      <w:r w:rsidRPr="6A099D28" w:rsidR="5C4BAED5">
        <w:rPr>
          <w:rFonts w:ascii="Constantia" w:hAnsi="Constantia" w:eastAsia="Constantia" w:cs="Constantia"/>
        </w:rPr>
        <w:t>c</w:t>
      </w:r>
      <w:r w:rsidRPr="6A099D28" w:rsidR="128BAE4B">
        <w:rPr>
          <w:rFonts w:ascii="Constantia" w:hAnsi="Constantia" w:eastAsia="Constantia" w:cs="Constantia"/>
        </w:rPr>
        <w:t>onvenient categorization, filtering by parameters (price, style, materials, etc.).</w:t>
      </w:r>
    </w:p>
    <w:p w:rsidR="7AEE44D4" w:rsidP="6A099D28" w:rsidRDefault="7AEE44D4" w14:paraId="013A3086" w14:textId="480D093A">
      <w:pPr>
        <w:pStyle w:val="ListParagraph"/>
        <w:numPr>
          <w:ilvl w:val="0"/>
          <w:numId w:val="3"/>
        </w:numPr>
        <w:spacing w:before="0" w:after="0"/>
        <w:jc w:val="both"/>
        <w:rPr>
          <w:rFonts w:ascii="Constantia" w:hAnsi="Constantia" w:eastAsia="Constantia" w:cs="Constantia"/>
        </w:rPr>
      </w:pPr>
      <w:r w:rsidRPr="6A099D28" w:rsidR="128BAE4B">
        <w:rPr>
          <w:rFonts w:ascii="Constantia" w:hAnsi="Constantia" w:eastAsia="Constantia" w:cs="Constantia"/>
          <w:b w:val="1"/>
          <w:bCs w:val="1"/>
        </w:rPr>
        <w:t>Product Page</w:t>
      </w:r>
      <w:r w:rsidRPr="6A099D28" w:rsidR="128BAE4B">
        <w:rPr>
          <w:rFonts w:ascii="Constantia" w:hAnsi="Constantia" w:eastAsia="Constantia" w:cs="Constantia"/>
        </w:rPr>
        <w:t xml:space="preserve"> – </w:t>
      </w:r>
      <w:r w:rsidRPr="6A099D28" w:rsidR="4C61D8D7">
        <w:rPr>
          <w:rFonts w:ascii="Constantia" w:hAnsi="Constantia" w:eastAsia="Constantia" w:cs="Constantia"/>
        </w:rPr>
        <w:t>d</w:t>
      </w:r>
      <w:r w:rsidRPr="6A099D28" w:rsidR="128BAE4B">
        <w:rPr>
          <w:rFonts w:ascii="Constantia" w:hAnsi="Constantia" w:eastAsia="Constantia" w:cs="Constantia"/>
        </w:rPr>
        <w:t xml:space="preserve">etailed photos, descriptions, </w:t>
      </w:r>
      <w:r w:rsidRPr="6A099D28" w:rsidR="009A6746">
        <w:rPr>
          <w:rFonts w:ascii="Constantia" w:hAnsi="Constantia" w:eastAsia="Constantia" w:cs="Constantia"/>
        </w:rPr>
        <w:t xml:space="preserve">seller </w:t>
      </w:r>
      <w:r w:rsidRPr="6A099D28" w:rsidR="128BAE4B">
        <w:rPr>
          <w:rFonts w:ascii="Constantia" w:hAnsi="Constantia" w:eastAsia="Constantia" w:cs="Constantia"/>
        </w:rPr>
        <w:t>information, pricing, a "Buy" button.</w:t>
      </w:r>
    </w:p>
    <w:p w:rsidR="7AEE44D4" w:rsidP="6A099D28" w:rsidRDefault="7AEE44D4" w14:paraId="431A9633" w14:textId="78B1D629">
      <w:pPr>
        <w:pStyle w:val="ListParagraph"/>
        <w:numPr>
          <w:ilvl w:val="0"/>
          <w:numId w:val="3"/>
        </w:numPr>
        <w:spacing w:before="0" w:after="0"/>
        <w:jc w:val="both"/>
        <w:rPr>
          <w:rFonts w:ascii="Constantia" w:hAnsi="Constantia" w:eastAsia="Constantia" w:cs="Constantia"/>
        </w:rPr>
      </w:pPr>
      <w:r w:rsidRPr="6A099D28" w:rsidR="128BAE4B">
        <w:rPr>
          <w:rFonts w:ascii="Constantia" w:hAnsi="Constantia" w:eastAsia="Constantia" w:cs="Constantia"/>
          <w:b w:val="1"/>
          <w:bCs w:val="1"/>
        </w:rPr>
        <w:t>About Us</w:t>
      </w:r>
      <w:r w:rsidRPr="6A099D28" w:rsidR="128BAE4B">
        <w:rPr>
          <w:rFonts w:ascii="Constantia" w:hAnsi="Constantia" w:eastAsia="Constantia" w:cs="Constantia"/>
        </w:rPr>
        <w:t xml:space="preserve"> – </w:t>
      </w:r>
      <w:r w:rsidRPr="6A099D28" w:rsidR="188DC3E9">
        <w:rPr>
          <w:rFonts w:ascii="Constantia" w:hAnsi="Constantia" w:eastAsia="Constantia" w:cs="Constantia"/>
        </w:rPr>
        <w:t>b</w:t>
      </w:r>
      <w:r w:rsidRPr="6A099D28" w:rsidR="128BAE4B">
        <w:rPr>
          <w:rFonts w:ascii="Constantia" w:hAnsi="Constantia" w:eastAsia="Constantia" w:cs="Constantia"/>
        </w:rPr>
        <w:t>rand history</w:t>
      </w:r>
      <w:r w:rsidRPr="6A099D28" w:rsidR="3F2F2F20">
        <w:rPr>
          <w:rFonts w:ascii="Constantia" w:hAnsi="Constantia" w:eastAsia="Constantia" w:cs="Constantia"/>
        </w:rPr>
        <w:t xml:space="preserve">, </w:t>
      </w:r>
      <w:r w:rsidRPr="6A099D28" w:rsidR="3F2F2F20">
        <w:rPr>
          <w:rFonts w:ascii="Constantia" w:hAnsi="Constantia" w:eastAsia="Constantia" w:cs="Constantia"/>
        </w:rPr>
        <w:t>website</w:t>
      </w:r>
      <w:r w:rsidRPr="6A099D28" w:rsidR="3F2F2F20">
        <w:rPr>
          <w:rFonts w:ascii="Constantia" w:hAnsi="Constantia" w:eastAsia="Constantia" w:cs="Constantia"/>
        </w:rPr>
        <w:t xml:space="preserve"> and art information.</w:t>
      </w:r>
    </w:p>
    <w:p w:rsidR="7AEE44D4" w:rsidP="6A099D28" w:rsidRDefault="7AEE44D4" w14:paraId="50245B99" w14:textId="6B9362CF">
      <w:pPr>
        <w:pStyle w:val="ListParagraph"/>
        <w:numPr>
          <w:ilvl w:val="0"/>
          <w:numId w:val="3"/>
        </w:numPr>
        <w:spacing w:before="0" w:after="0"/>
        <w:jc w:val="both"/>
        <w:rPr>
          <w:rFonts w:ascii="Constantia" w:hAnsi="Constantia" w:eastAsia="Constantia" w:cs="Constantia"/>
        </w:rPr>
      </w:pPr>
      <w:r w:rsidRPr="6A099D28" w:rsidR="128BAE4B">
        <w:rPr>
          <w:rFonts w:ascii="Constantia" w:hAnsi="Constantia" w:eastAsia="Constantia" w:cs="Constantia"/>
          <w:b w:val="1"/>
          <w:bCs w:val="1"/>
        </w:rPr>
        <w:t>Customer Reviews and Stories</w:t>
      </w:r>
      <w:r w:rsidRPr="6A099D28" w:rsidR="128BAE4B">
        <w:rPr>
          <w:rFonts w:ascii="Constantia" w:hAnsi="Constantia" w:eastAsia="Constantia" w:cs="Constantia"/>
        </w:rPr>
        <w:t xml:space="preserve"> – real customer experiences.</w:t>
      </w:r>
    </w:p>
    <w:p w:rsidR="7AEE44D4" w:rsidP="6A099D28" w:rsidRDefault="7AEE44D4" w14:paraId="3EE03A1F" w14:textId="2E89500D">
      <w:pPr>
        <w:pStyle w:val="ListParagraph"/>
        <w:numPr>
          <w:ilvl w:val="0"/>
          <w:numId w:val="3"/>
        </w:numPr>
        <w:spacing w:before="0" w:after="0"/>
        <w:rPr>
          <w:rFonts w:ascii="Constantia" w:hAnsi="Constantia" w:eastAsia="Constantia" w:cs="Constantia"/>
        </w:rPr>
      </w:pPr>
      <w:r w:rsidRPr="6A099D28" w:rsidR="128BAE4B">
        <w:rPr>
          <w:rFonts w:ascii="Constantia" w:hAnsi="Constantia" w:eastAsia="Constantia" w:cs="Constantia"/>
          <w:b w:val="1"/>
          <w:bCs w:val="1"/>
        </w:rPr>
        <w:t>Contacts and Feedback</w:t>
      </w:r>
      <w:r w:rsidRPr="6A099D28" w:rsidR="128BAE4B">
        <w:rPr>
          <w:rFonts w:ascii="Constantia" w:hAnsi="Constantia" w:eastAsia="Constantia" w:cs="Constantia"/>
        </w:rPr>
        <w:t xml:space="preserve"> – </w:t>
      </w:r>
      <w:r w:rsidRPr="6A099D28" w:rsidR="2942255B">
        <w:rPr>
          <w:rFonts w:ascii="Constantia" w:hAnsi="Constantia" w:eastAsia="Constantia" w:cs="Constantia"/>
        </w:rPr>
        <w:t>c</w:t>
      </w:r>
      <w:r w:rsidRPr="6A099D28" w:rsidR="128BAE4B">
        <w:rPr>
          <w:rFonts w:ascii="Constantia" w:hAnsi="Constantia" w:eastAsia="Constantia" w:cs="Constantia"/>
        </w:rPr>
        <w:t>ontact form</w:t>
      </w:r>
      <w:r w:rsidRPr="6A099D28" w:rsidR="5E8D775E">
        <w:rPr>
          <w:rFonts w:ascii="Constantia" w:hAnsi="Constantia" w:eastAsia="Constantia" w:cs="Constantia"/>
        </w:rPr>
        <w:t xml:space="preserve"> and </w:t>
      </w:r>
      <w:r w:rsidRPr="6A099D28" w:rsidR="128BAE4B">
        <w:rPr>
          <w:rFonts w:ascii="Constantia" w:hAnsi="Constantia" w:eastAsia="Constantia" w:cs="Constantia"/>
        </w:rPr>
        <w:t>links.</w:t>
      </w:r>
    </w:p>
    <w:p w:rsidR="7AEE44D4" w:rsidP="6A099D28" w:rsidRDefault="7AEE44D4" w14:paraId="330D0918" w14:textId="213C9A97">
      <w:pPr>
        <w:pStyle w:val="Heading4"/>
        <w:rPr>
          <w:rFonts w:ascii="Constantia" w:hAnsi="Constantia" w:eastAsia="Constantia" w:cs="Constantia"/>
          <w:b w:val="0"/>
          <w:bCs w:val="0"/>
          <w:sz w:val="24"/>
          <w:szCs w:val="24"/>
        </w:rPr>
      </w:pPr>
      <w:r w:rsidR="128BAE4B">
        <w:rPr/>
        <w:t>Functionality</w:t>
      </w:r>
    </w:p>
    <w:p w:rsidR="7AEE44D4" w:rsidP="4F1B7237" w:rsidRDefault="7AEE44D4" w14:paraId="68322CB7" w14:textId="68F7CD57">
      <w:pPr>
        <w:pStyle w:val="ListParagraph"/>
        <w:numPr>
          <w:ilvl w:val="0"/>
          <w:numId w:val="2"/>
        </w:numPr>
        <w:spacing w:before="0" w:after="0"/>
        <w:rPr>
          <w:rFonts w:ascii="Constantia" w:hAnsi="Constantia" w:eastAsia="Constantia" w:cs="Constantia"/>
        </w:rPr>
      </w:pPr>
      <w:r w:rsidRPr="4F1B7237">
        <w:rPr>
          <w:rFonts w:ascii="Constantia" w:hAnsi="Constantia" w:eastAsia="Constantia" w:cs="Constantia"/>
        </w:rPr>
        <w:t>Intuitive navigation.</w:t>
      </w:r>
    </w:p>
    <w:p w:rsidR="7AEE44D4" w:rsidP="4F1B7237" w:rsidRDefault="7AEE44D4" w14:paraId="2C088D06" w14:textId="5EC42421">
      <w:pPr>
        <w:pStyle w:val="ListParagraph"/>
        <w:numPr>
          <w:ilvl w:val="0"/>
          <w:numId w:val="2"/>
        </w:numPr>
        <w:spacing w:before="0" w:after="0"/>
        <w:rPr>
          <w:rFonts w:ascii="Constantia" w:hAnsi="Constantia" w:eastAsia="Constantia" w:cs="Constantia"/>
        </w:rPr>
      </w:pPr>
      <w:r w:rsidRPr="4F1B7237">
        <w:rPr>
          <w:rFonts w:ascii="Constantia" w:hAnsi="Constantia" w:eastAsia="Constantia" w:cs="Constantia"/>
        </w:rPr>
        <w:t>Product search and filtering options.</w:t>
      </w:r>
    </w:p>
    <w:p w:rsidR="7AEE44D4" w:rsidP="4F1B7237" w:rsidRDefault="7AEE44D4" w14:paraId="2E1CC8F0" w14:textId="6860DF37">
      <w:pPr>
        <w:pStyle w:val="ListParagraph"/>
        <w:numPr>
          <w:ilvl w:val="0"/>
          <w:numId w:val="2"/>
        </w:numPr>
        <w:spacing w:before="0" w:after="0"/>
        <w:rPr>
          <w:rFonts w:ascii="Constantia" w:hAnsi="Constantia" w:eastAsia="Constantia" w:cs="Constantia"/>
        </w:rPr>
      </w:pPr>
      <w:r w:rsidRPr="4F1B7237">
        <w:rPr>
          <w:rFonts w:ascii="Constantia" w:hAnsi="Constantia" w:eastAsia="Constantia" w:cs="Constantia"/>
        </w:rPr>
        <w:t>Online ordering with multiple payment and shipping options.</w:t>
      </w:r>
    </w:p>
    <w:p w:rsidR="7AEE44D4" w:rsidP="4F1B7237" w:rsidRDefault="7AEE44D4" w14:paraId="2E77954C" w14:textId="450B71EC">
      <w:pPr>
        <w:pStyle w:val="ListParagraph"/>
        <w:numPr>
          <w:ilvl w:val="0"/>
          <w:numId w:val="2"/>
        </w:numPr>
        <w:spacing w:before="0" w:after="0"/>
        <w:rPr>
          <w:rFonts w:ascii="Constantia" w:hAnsi="Constantia" w:eastAsia="Constantia" w:cs="Constantia"/>
        </w:rPr>
      </w:pPr>
      <w:r w:rsidRPr="4F1B7237">
        <w:rPr>
          <w:rFonts w:ascii="Constantia" w:hAnsi="Constantia" w:eastAsia="Constantia" w:cs="Constantia"/>
        </w:rPr>
        <w:t>Responsive design for optimal viewing on all devices.</w:t>
      </w:r>
    </w:p>
    <w:p w:rsidR="7AEE44D4" w:rsidP="4F1B7237" w:rsidRDefault="7AEE44D4" w14:paraId="128F721E" w14:textId="38A56789">
      <w:pPr>
        <w:pStyle w:val="ListParagraph"/>
        <w:numPr>
          <w:ilvl w:val="0"/>
          <w:numId w:val="2"/>
        </w:numPr>
        <w:spacing w:before="0" w:after="0"/>
        <w:rPr>
          <w:rFonts w:ascii="Constantia" w:hAnsi="Constantia" w:eastAsia="Constantia" w:cs="Constantia"/>
        </w:rPr>
      </w:pPr>
      <w:r w:rsidRPr="4F1B7237">
        <w:rPr>
          <w:rFonts w:ascii="Constantia" w:hAnsi="Constantia" w:eastAsia="Constantia" w:cs="Constantia"/>
        </w:rPr>
        <w:t>Social media integration.</w:t>
      </w:r>
    </w:p>
    <w:p w:rsidR="7AEE44D4" w:rsidP="6A099D28" w:rsidRDefault="7AEE44D4" w14:paraId="4EA815E0" w14:textId="553E3A32" w14:noSpellErr="1">
      <w:pPr>
        <w:pStyle w:val="Heading4"/>
        <w:spacing w:before="319" w:after="319"/>
        <w:rPr>
          <w:rFonts w:ascii="Constantia" w:hAnsi="Constantia" w:eastAsia="Constantia" w:cs="Constantia"/>
          <w:b w:val="0"/>
          <w:bCs w:val="0"/>
          <w:sz w:val="24"/>
          <w:szCs w:val="24"/>
        </w:rPr>
      </w:pPr>
      <w:r w:rsidRPr="6A099D28" w:rsidR="128BAE4B">
        <w:rPr>
          <w:rFonts w:ascii="Constantia" w:hAnsi="Constantia" w:eastAsia="Constantia" w:cs="Constantia"/>
          <w:b w:val="0"/>
          <w:bCs w:val="0"/>
          <w:sz w:val="24"/>
          <w:szCs w:val="24"/>
        </w:rPr>
        <w:t>Design Elements</w:t>
      </w:r>
    </w:p>
    <w:p w:rsidR="7AEE44D4" w:rsidP="4F1B7237" w:rsidRDefault="7AEE44D4" w14:paraId="0993C700" w14:textId="2210FBB5">
      <w:pPr>
        <w:pStyle w:val="ListParagraph"/>
        <w:numPr>
          <w:ilvl w:val="0"/>
          <w:numId w:val="1"/>
        </w:numPr>
        <w:spacing w:before="0" w:after="0"/>
        <w:rPr>
          <w:rFonts w:ascii="Constantia" w:hAnsi="Constantia" w:eastAsia="Constantia" w:cs="Constantia"/>
        </w:rPr>
      </w:pPr>
      <w:r w:rsidRPr="6A099D28" w:rsidR="128BAE4B">
        <w:rPr>
          <w:rFonts w:ascii="Constantia" w:hAnsi="Constantia" w:eastAsia="Constantia" w:cs="Constantia"/>
        </w:rPr>
        <w:t>Elegant</w:t>
      </w:r>
      <w:r w:rsidRPr="6A099D28" w:rsidR="0954AC5A">
        <w:rPr>
          <w:rFonts w:ascii="Constantia" w:hAnsi="Constantia" w:eastAsia="Constantia" w:cs="Constantia"/>
        </w:rPr>
        <w:t xml:space="preserve"> </w:t>
      </w:r>
      <w:r w:rsidRPr="6A099D28" w:rsidR="128BAE4B">
        <w:rPr>
          <w:rFonts w:ascii="Constantia" w:hAnsi="Constantia" w:eastAsia="Constantia" w:cs="Constantia"/>
        </w:rPr>
        <w:t>style with a focus on visual content.</w:t>
      </w:r>
    </w:p>
    <w:p w:rsidR="7AEE44D4" w:rsidP="4F1B7237" w:rsidRDefault="7AEE44D4" w14:paraId="31415F13" w14:textId="19EA6C9B">
      <w:pPr>
        <w:pStyle w:val="ListParagraph"/>
        <w:numPr>
          <w:ilvl w:val="0"/>
          <w:numId w:val="1"/>
        </w:numPr>
        <w:spacing w:before="0" w:after="0"/>
        <w:rPr>
          <w:rFonts w:ascii="Constantia" w:hAnsi="Constantia" w:eastAsia="Constantia" w:cs="Constantia"/>
        </w:rPr>
      </w:pPr>
      <w:r w:rsidRPr="4F1B7237">
        <w:rPr>
          <w:rFonts w:ascii="Constantia" w:hAnsi="Constantia" w:eastAsia="Constantia" w:cs="Constantia"/>
        </w:rPr>
        <w:t>Clean interface that highlights the aesthetics of the products.</w:t>
      </w:r>
    </w:p>
    <w:p w:rsidR="7AEE44D4" w:rsidP="4F1B7237" w:rsidRDefault="7AEE44D4" w14:paraId="3907EE2F" w14:textId="22E3736F">
      <w:pPr>
        <w:pStyle w:val="ListParagraph"/>
        <w:numPr>
          <w:ilvl w:val="0"/>
          <w:numId w:val="1"/>
        </w:numPr>
        <w:spacing w:before="0" w:after="0"/>
        <w:rPr>
          <w:rFonts w:ascii="Constantia" w:hAnsi="Constantia" w:eastAsia="Constantia" w:cs="Constantia"/>
        </w:rPr>
      </w:pPr>
      <w:r w:rsidRPr="6A099D28" w:rsidR="02D62F5C">
        <w:rPr>
          <w:rFonts w:ascii="Constantia" w:hAnsi="Constantia" w:eastAsia="Constantia" w:cs="Constantia"/>
        </w:rPr>
        <w:t>H</w:t>
      </w:r>
      <w:r w:rsidRPr="6A099D28" w:rsidR="128BAE4B">
        <w:rPr>
          <w:rFonts w:ascii="Constantia" w:hAnsi="Constantia" w:eastAsia="Constantia" w:cs="Constantia"/>
        </w:rPr>
        <w:t>armon</w:t>
      </w:r>
      <w:r w:rsidRPr="6A099D28" w:rsidR="69A32166">
        <w:rPr>
          <w:rFonts w:ascii="Constantia" w:hAnsi="Constantia" w:eastAsia="Constantia" w:cs="Constantia"/>
        </w:rPr>
        <w:t>y of</w:t>
      </w:r>
      <w:r w:rsidRPr="6A099D28" w:rsidR="128BAE4B">
        <w:rPr>
          <w:rFonts w:ascii="Constantia" w:hAnsi="Constantia" w:eastAsia="Constantia" w:cs="Constantia"/>
        </w:rPr>
        <w:t xml:space="preserve"> color scheme</w:t>
      </w:r>
      <w:r w:rsidRPr="6A099D28" w:rsidR="0320CB36">
        <w:rPr>
          <w:rFonts w:ascii="Constantia" w:hAnsi="Constantia" w:eastAsia="Constantia" w:cs="Constantia"/>
        </w:rPr>
        <w:t>.</w:t>
      </w:r>
    </w:p>
    <w:p w:rsidR="006C2382" w:rsidP="6A099D28" w:rsidRDefault="006C2382" w14:paraId="5E5DB119" w14:textId="03B2F492">
      <w:pPr>
        <w:pStyle w:val="Heading2"/>
      </w:pPr>
      <w:r w:rsidR="0FD1978F">
        <w:rPr/>
        <w:t>Translat</w:t>
      </w:r>
      <w:r w:rsidR="7AEE3E92">
        <w:rPr/>
        <w:t>ing</w:t>
      </w:r>
      <w:r w:rsidR="0FD1978F">
        <w:rPr/>
        <w:t xml:space="preserve"> goals into user-focused objectives:</w:t>
      </w:r>
    </w:p>
    <w:p w:rsidR="6156848F" w:rsidP="6A099D28" w:rsidRDefault="6156848F" w14:paraId="03164ECC" w14:textId="02648428">
      <w:pPr>
        <w:spacing w:before="120" w:beforeAutospacing="off" w:after="200" w:afterAutospacing="off" w:line="264" w:lineRule="auto"/>
        <w:rPr>
          <w:rFonts w:ascii="Constantia" w:hAnsi="Constantia" w:eastAsia="Constantia" w:cs="Constantia"/>
          <w:b w:val="1"/>
          <w:bCs w:val="1"/>
          <w:noProof w:val="0"/>
          <w:color w:val="595959" w:themeColor="text1" w:themeTint="A6" w:themeShade="FF"/>
          <w:sz w:val="22"/>
          <w:szCs w:val="22"/>
          <w:lang w:val="en-US"/>
        </w:rPr>
      </w:pPr>
      <w:r w:rsidRPr="6A099D28" w:rsidR="6156848F">
        <w:rPr>
          <w:rFonts w:ascii="Constantia" w:hAnsi="Constantia" w:eastAsia="Constantia" w:cs="Constantia"/>
          <w:b w:val="1"/>
          <w:bCs w:val="1"/>
          <w:noProof w:val="0"/>
          <w:color w:val="595959" w:themeColor="text1" w:themeTint="A6" w:themeShade="FF"/>
          <w:sz w:val="22"/>
          <w:szCs w:val="22"/>
          <w:lang w:val="en-US"/>
        </w:rPr>
        <w:t xml:space="preserve">Our goals for the accessible and easy-to-use website </w:t>
      </w:r>
      <w:r w:rsidRPr="6A099D28" w:rsidR="6156848F">
        <w:rPr>
          <w:rFonts w:ascii="Constantia" w:hAnsi="Constantia" w:eastAsia="Constantia" w:cs="Constantia"/>
          <w:b w:val="1"/>
          <w:bCs w:val="1"/>
          <w:noProof w:val="0"/>
          <w:color w:val="595959" w:themeColor="text1" w:themeTint="A6" w:themeShade="FF"/>
          <w:sz w:val="22"/>
          <w:szCs w:val="22"/>
          <w:lang w:val="en-US"/>
        </w:rPr>
        <w:t>are</w:t>
      </w:r>
      <w:r w:rsidRPr="6A099D28" w:rsidR="11305805">
        <w:rPr>
          <w:rFonts w:ascii="Constantia" w:hAnsi="Constantia" w:eastAsia="Constantia" w:cs="Constantia"/>
          <w:b w:val="1"/>
          <w:bCs w:val="1"/>
          <w:noProof w:val="0"/>
          <w:color w:val="595959" w:themeColor="text1" w:themeTint="A6" w:themeShade="FF"/>
          <w:sz w:val="22"/>
          <w:szCs w:val="22"/>
          <w:lang w:val="en-US"/>
        </w:rPr>
        <w:t>:</w:t>
      </w:r>
      <w:r w:rsidRPr="6A099D28" w:rsidR="11305805">
        <w:rPr>
          <w:rFonts w:ascii="Constantia" w:hAnsi="Constantia" w:eastAsia="Constantia" w:cs="Constantia"/>
          <w:b w:val="1"/>
          <w:bCs w:val="1"/>
          <w:noProof w:val="0"/>
          <w:color w:val="595959" w:themeColor="text1" w:themeTint="A6" w:themeShade="FF"/>
          <w:sz w:val="22"/>
          <w:szCs w:val="22"/>
          <w:lang w:val="en-US"/>
        </w:rPr>
        <w:t xml:space="preserve"> </w:t>
      </w:r>
    </w:p>
    <w:p w:rsidR="5C98A394" w:rsidP="6A099D28" w:rsidRDefault="5C98A394" w14:paraId="72D60B02" w14:textId="6411BD38">
      <w:pPr>
        <w:spacing w:before="120" w:beforeAutospacing="off" w:after="200" w:afterAutospacing="off" w:line="264" w:lineRule="auto"/>
        <w:rPr>
          <w:rFonts w:ascii="Constantia" w:hAnsi="Constantia" w:eastAsia="Constantia" w:cs="Constantia"/>
          <w:b w:val="0"/>
          <w:bCs w:val="0"/>
          <w:noProof w:val="0"/>
          <w:color w:val="595959" w:themeColor="text1" w:themeTint="A6" w:themeShade="FF"/>
          <w:sz w:val="22"/>
          <w:szCs w:val="22"/>
          <w:u w:val="single"/>
          <w:lang w:val="en-US"/>
        </w:rPr>
      </w:pPr>
      <w:r w:rsidRPr="6A099D28" w:rsidR="5C98A394">
        <w:rPr>
          <w:rFonts w:ascii="Constantia" w:hAnsi="Constantia" w:eastAsia="Constantia" w:cs="Constantia"/>
          <w:b w:val="0"/>
          <w:bCs w:val="0"/>
          <w:noProof w:val="0"/>
          <w:color w:val="595959" w:themeColor="text1" w:themeTint="A6" w:themeShade="FF"/>
          <w:sz w:val="22"/>
          <w:szCs w:val="22"/>
          <w:u w:val="single"/>
          <w:lang w:val="en-US"/>
        </w:rPr>
        <w:t>For sellers (artists):</w:t>
      </w:r>
    </w:p>
    <w:p w:rsidR="5EBED3FB" w:rsidP="6A099D28" w:rsidRDefault="5EBED3FB" w14:paraId="21665BD8" w14:textId="3EFEC8A0">
      <w:pPr>
        <w:pStyle w:val="ListParagraph"/>
        <w:numPr>
          <w:ilvl w:val="0"/>
          <w:numId w:val="95"/>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5EBED3FB">
        <w:rPr>
          <w:rFonts w:ascii="Constantia" w:hAnsi="Constantia" w:eastAsia="Constantia" w:cs="Constantia"/>
          <w:noProof w:val="0"/>
          <w:color w:val="595959" w:themeColor="text1" w:themeTint="A6" w:themeShade="FF"/>
          <w:sz w:val="22"/>
          <w:szCs w:val="22"/>
          <w:lang w:val="en-IE"/>
        </w:rPr>
        <w:t>Simple yet elegant design</w:t>
      </w:r>
    </w:p>
    <w:p w:rsidR="6D61122D" w:rsidP="6A099D28" w:rsidRDefault="6D61122D" w14:paraId="327F5EB5" w14:textId="7F0691E6">
      <w:pPr>
        <w:pStyle w:val="ListParagraph"/>
        <w:numPr>
          <w:ilvl w:val="0"/>
          <w:numId w:val="95"/>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6D61122D">
        <w:rPr>
          <w:rFonts w:ascii="Constantia" w:hAnsi="Constantia" w:eastAsia="Constantia" w:cs="Constantia"/>
          <w:noProof w:val="0"/>
          <w:color w:val="595959" w:themeColor="text1" w:themeTint="A6" w:themeShade="FF"/>
          <w:sz w:val="22"/>
          <w:szCs w:val="22"/>
          <w:lang w:val="en-US"/>
        </w:rPr>
        <w:t>E</w:t>
      </w:r>
      <w:r w:rsidRPr="6A099D28" w:rsidR="11305805">
        <w:rPr>
          <w:rFonts w:ascii="Constantia" w:hAnsi="Constantia" w:eastAsia="Constantia" w:cs="Constantia"/>
          <w:noProof w:val="0"/>
          <w:color w:val="595959" w:themeColor="text1" w:themeTint="A6" w:themeShade="FF"/>
          <w:sz w:val="22"/>
          <w:szCs w:val="22"/>
          <w:lang w:val="en-US"/>
        </w:rPr>
        <w:t>asy</w:t>
      </w:r>
      <w:r w:rsidRPr="6A099D28" w:rsidR="1450CD9E">
        <w:rPr>
          <w:rFonts w:ascii="Constantia" w:hAnsi="Constantia" w:eastAsia="Constantia" w:cs="Constantia"/>
          <w:noProof w:val="0"/>
          <w:color w:val="595959" w:themeColor="text1" w:themeTint="A6" w:themeShade="FF"/>
          <w:sz w:val="22"/>
          <w:szCs w:val="22"/>
          <w:lang w:val="en-US"/>
        </w:rPr>
        <w:t xml:space="preserve"> navigation and</w:t>
      </w:r>
      <w:r w:rsidRPr="6A099D28" w:rsidR="11305805">
        <w:rPr>
          <w:rFonts w:ascii="Constantia" w:hAnsi="Constantia" w:eastAsia="Constantia" w:cs="Constantia"/>
          <w:noProof w:val="0"/>
          <w:color w:val="595959" w:themeColor="text1" w:themeTint="A6" w:themeShade="FF"/>
          <w:sz w:val="22"/>
          <w:szCs w:val="22"/>
          <w:lang w:val="en-US"/>
        </w:rPr>
        <w:t xml:space="preserve"> forms</w:t>
      </w:r>
    </w:p>
    <w:p w:rsidR="2A93D08D" w:rsidP="6A099D28" w:rsidRDefault="2A93D08D" w14:paraId="0125444C" w14:textId="358A193B">
      <w:pPr>
        <w:pStyle w:val="ListParagraph"/>
        <w:numPr>
          <w:ilvl w:val="0"/>
          <w:numId w:val="95"/>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2A93D08D">
        <w:rPr>
          <w:rFonts w:ascii="Constantia" w:hAnsi="Constantia" w:eastAsia="Constantia" w:cs="Constantia"/>
          <w:noProof w:val="0"/>
          <w:color w:val="595959" w:themeColor="text1" w:themeTint="A6" w:themeShade="FF"/>
          <w:sz w:val="22"/>
          <w:szCs w:val="22"/>
          <w:lang w:val="en-US"/>
        </w:rPr>
        <w:t>F</w:t>
      </w:r>
      <w:r w:rsidRPr="6A099D28" w:rsidR="11305805">
        <w:rPr>
          <w:rFonts w:ascii="Constantia" w:hAnsi="Constantia" w:eastAsia="Constantia" w:cs="Constantia"/>
          <w:noProof w:val="0"/>
          <w:color w:val="595959" w:themeColor="text1" w:themeTint="A6" w:themeShade="FF"/>
          <w:sz w:val="22"/>
          <w:szCs w:val="22"/>
          <w:lang w:val="en-US"/>
        </w:rPr>
        <w:t xml:space="preserve">ast notifications with information if someone wants to buy their products </w:t>
      </w:r>
    </w:p>
    <w:p w:rsidR="183643D2" w:rsidP="6A099D28" w:rsidRDefault="183643D2" w14:paraId="14D13A75" w14:textId="2885CC77">
      <w:pPr>
        <w:pStyle w:val="ListParagraph"/>
        <w:numPr>
          <w:ilvl w:val="0"/>
          <w:numId w:val="95"/>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IE"/>
        </w:rPr>
      </w:pPr>
      <w:r w:rsidRPr="6A099D28" w:rsidR="183643D2">
        <w:rPr>
          <w:rFonts w:ascii="Constantia" w:hAnsi="Constantia" w:eastAsia="Constantia" w:cs="Constantia"/>
          <w:noProof w:val="0"/>
          <w:color w:val="595959" w:themeColor="text1" w:themeTint="A6" w:themeShade="FF"/>
          <w:sz w:val="22"/>
          <w:szCs w:val="22"/>
          <w:lang w:val="en-IE"/>
        </w:rPr>
        <w:t>Interface</w:t>
      </w:r>
      <w:r w:rsidRPr="6A099D28" w:rsidR="139653CA">
        <w:rPr>
          <w:rFonts w:ascii="Constantia" w:hAnsi="Constantia" w:eastAsia="Constantia" w:cs="Constantia"/>
          <w:noProof w:val="0"/>
          <w:color w:val="595959" w:themeColor="text1" w:themeTint="A6" w:themeShade="FF"/>
          <w:sz w:val="22"/>
          <w:szCs w:val="22"/>
          <w:lang w:val="en-IE"/>
        </w:rPr>
        <w:t xml:space="preserve"> intui</w:t>
      </w:r>
      <w:r w:rsidRPr="6A099D28" w:rsidR="412220ED">
        <w:rPr>
          <w:rFonts w:ascii="Constantia" w:hAnsi="Constantia" w:eastAsia="Constantia" w:cs="Constantia"/>
          <w:noProof w:val="0"/>
          <w:color w:val="595959" w:themeColor="text1" w:themeTint="A6" w:themeShade="FF"/>
          <w:sz w:val="22"/>
          <w:szCs w:val="22"/>
          <w:lang w:val="en-IE"/>
        </w:rPr>
        <w:t>ti</w:t>
      </w:r>
      <w:r w:rsidRPr="6A099D28" w:rsidR="139653CA">
        <w:rPr>
          <w:rFonts w:ascii="Constantia" w:hAnsi="Constantia" w:eastAsia="Constantia" w:cs="Constantia"/>
          <w:noProof w:val="0"/>
          <w:color w:val="595959" w:themeColor="text1" w:themeTint="A6" w:themeShade="FF"/>
          <w:sz w:val="22"/>
          <w:szCs w:val="22"/>
          <w:lang w:val="en-IE"/>
        </w:rPr>
        <w:t>ve</w:t>
      </w:r>
      <w:r w:rsidRPr="6A099D28" w:rsidR="183643D2">
        <w:rPr>
          <w:rFonts w:ascii="Constantia" w:hAnsi="Constantia" w:eastAsia="Constantia" w:cs="Constantia"/>
          <w:noProof w:val="0"/>
          <w:color w:val="595959" w:themeColor="text1" w:themeTint="A6" w:themeShade="FF"/>
          <w:sz w:val="22"/>
          <w:szCs w:val="22"/>
          <w:lang w:val="en-IE"/>
        </w:rPr>
        <w:t xml:space="preserve"> </w:t>
      </w:r>
      <w:r w:rsidRPr="6A099D28" w:rsidR="58C81BC0">
        <w:rPr>
          <w:rFonts w:ascii="Constantia" w:hAnsi="Constantia" w:eastAsia="Constantia" w:cs="Constantia"/>
          <w:noProof w:val="0"/>
          <w:color w:val="595959" w:themeColor="text1" w:themeTint="A6" w:themeShade="FF"/>
          <w:sz w:val="22"/>
          <w:szCs w:val="22"/>
          <w:lang w:val="en-IE"/>
        </w:rPr>
        <w:t xml:space="preserve">and </w:t>
      </w:r>
      <w:r w:rsidRPr="6A099D28" w:rsidR="21C886A2">
        <w:rPr>
          <w:rFonts w:ascii="Constantia" w:hAnsi="Constantia" w:eastAsia="Constantia" w:cs="Constantia"/>
          <w:noProof w:val="0"/>
          <w:color w:val="595959" w:themeColor="text1" w:themeTint="A6" w:themeShade="FF"/>
          <w:sz w:val="22"/>
          <w:szCs w:val="22"/>
          <w:lang w:val="en-IE"/>
        </w:rPr>
        <w:t xml:space="preserve">convenient to </w:t>
      </w:r>
      <w:r w:rsidRPr="6A099D28" w:rsidR="11305805">
        <w:rPr>
          <w:rFonts w:ascii="Constantia" w:hAnsi="Constantia" w:eastAsia="Constantia" w:cs="Constantia"/>
          <w:noProof w:val="0"/>
          <w:color w:val="595959" w:themeColor="text1" w:themeTint="A6" w:themeShade="FF"/>
          <w:sz w:val="22"/>
          <w:szCs w:val="22"/>
          <w:lang w:val="en-IE"/>
        </w:rPr>
        <w:t>post artist’s artwork, easy to check the reviews or contact with customers</w:t>
      </w:r>
    </w:p>
    <w:p w:rsidR="68F1F937" w:rsidP="6A099D28" w:rsidRDefault="68F1F937" w14:paraId="7C95E214" w14:textId="3AA3FD2C">
      <w:p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u w:val="single"/>
          <w:lang w:val="en-US"/>
        </w:rPr>
      </w:pPr>
      <w:r w:rsidRPr="6A099D28" w:rsidR="68F1F937">
        <w:rPr>
          <w:rFonts w:ascii="Constantia" w:hAnsi="Constantia" w:eastAsia="Constantia" w:cs="Constantia"/>
          <w:noProof w:val="0"/>
          <w:color w:val="595959" w:themeColor="text1" w:themeTint="A6" w:themeShade="FF"/>
          <w:sz w:val="22"/>
          <w:szCs w:val="22"/>
          <w:u w:val="single"/>
          <w:lang w:val="en-US"/>
        </w:rPr>
        <w:t>For buyers:</w:t>
      </w:r>
    </w:p>
    <w:p w:rsidR="61232094" w:rsidP="6A099D28" w:rsidRDefault="61232094" w14:paraId="29D07DE9" w14:textId="585C2D60">
      <w:pPr>
        <w:pStyle w:val="ListParagraph"/>
        <w:numPr>
          <w:ilvl w:val="0"/>
          <w:numId w:val="96"/>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61232094">
        <w:rPr>
          <w:rFonts w:ascii="Constantia" w:hAnsi="Constantia" w:eastAsia="Constantia" w:cs="Constantia"/>
          <w:noProof w:val="0"/>
          <w:color w:val="595959" w:themeColor="text1" w:themeTint="A6" w:themeShade="FF"/>
          <w:sz w:val="22"/>
          <w:szCs w:val="22"/>
          <w:lang w:val="en-US"/>
        </w:rPr>
        <w:t>M</w:t>
      </w:r>
      <w:r w:rsidRPr="6A099D28" w:rsidR="11305805">
        <w:rPr>
          <w:rFonts w:ascii="Constantia" w:hAnsi="Constantia" w:eastAsia="Constantia" w:cs="Constantia"/>
          <w:noProof w:val="0"/>
          <w:color w:val="595959" w:themeColor="text1" w:themeTint="A6" w:themeShade="FF"/>
          <w:sz w:val="22"/>
          <w:szCs w:val="22"/>
          <w:lang w:val="en-US"/>
        </w:rPr>
        <w:t xml:space="preserve">ultiple filters to navigate the website </w:t>
      </w:r>
    </w:p>
    <w:p w:rsidR="0DD1A4AF" w:rsidP="6A099D28" w:rsidRDefault="0DD1A4AF" w14:paraId="13419942" w14:textId="4ECA17A6">
      <w:pPr>
        <w:pStyle w:val="ListParagraph"/>
        <w:numPr>
          <w:ilvl w:val="0"/>
          <w:numId w:val="96"/>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0DD1A4AF">
        <w:rPr>
          <w:rFonts w:ascii="Constantia" w:hAnsi="Constantia" w:eastAsia="Constantia" w:cs="Constantia"/>
          <w:noProof w:val="0"/>
          <w:color w:val="595959" w:themeColor="text1" w:themeTint="A6" w:themeShade="FF"/>
          <w:sz w:val="22"/>
          <w:szCs w:val="22"/>
          <w:lang w:val="en-US"/>
        </w:rPr>
        <w:t xml:space="preserve">Categories </w:t>
      </w:r>
      <w:r w:rsidRPr="6A099D28" w:rsidR="11305805">
        <w:rPr>
          <w:rFonts w:ascii="Constantia" w:hAnsi="Constantia" w:eastAsia="Constantia" w:cs="Constantia"/>
          <w:noProof w:val="0"/>
          <w:color w:val="595959" w:themeColor="text1" w:themeTint="A6" w:themeShade="FF"/>
          <w:sz w:val="22"/>
          <w:szCs w:val="22"/>
          <w:lang w:val="en-US"/>
        </w:rPr>
        <w:t>based on preferences: type of art, artists, price, if needs- gallery</w:t>
      </w:r>
    </w:p>
    <w:p w:rsidR="01722404" w:rsidP="6A099D28" w:rsidRDefault="01722404" w14:paraId="3702DD6B" w14:textId="6FE548B3">
      <w:pPr>
        <w:pStyle w:val="ListParagraph"/>
        <w:numPr>
          <w:ilvl w:val="0"/>
          <w:numId w:val="96"/>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01722404">
        <w:rPr>
          <w:rFonts w:ascii="Constantia" w:hAnsi="Constantia" w:eastAsia="Constantia" w:cs="Constantia"/>
          <w:noProof w:val="0"/>
          <w:color w:val="595959" w:themeColor="text1" w:themeTint="A6" w:themeShade="FF"/>
          <w:sz w:val="22"/>
          <w:szCs w:val="22"/>
          <w:lang w:val="en-US"/>
        </w:rPr>
        <w:t>H</w:t>
      </w:r>
      <w:r w:rsidRPr="6A099D28" w:rsidR="11305805">
        <w:rPr>
          <w:rFonts w:ascii="Constantia" w:hAnsi="Constantia" w:eastAsia="Constantia" w:cs="Constantia"/>
          <w:noProof w:val="0"/>
          <w:color w:val="595959" w:themeColor="text1" w:themeTint="A6" w:themeShade="FF"/>
          <w:sz w:val="22"/>
          <w:szCs w:val="22"/>
          <w:lang w:val="en-US"/>
        </w:rPr>
        <w:t xml:space="preserve">igh quality photos of every art piece from different angle </w:t>
      </w:r>
      <w:r w:rsidRPr="6A099D28" w:rsidR="5BCAC896">
        <w:rPr>
          <w:rFonts w:ascii="Constantia" w:hAnsi="Constantia" w:eastAsia="Constantia" w:cs="Constantia"/>
          <w:noProof w:val="0"/>
          <w:color w:val="595959" w:themeColor="text1" w:themeTint="A6" w:themeShade="FF"/>
          <w:sz w:val="22"/>
          <w:szCs w:val="22"/>
          <w:lang w:val="en-US"/>
        </w:rPr>
        <w:t>(</w:t>
      </w:r>
      <w:r w:rsidRPr="6A099D28" w:rsidR="11305805">
        <w:rPr>
          <w:rFonts w:ascii="Constantia" w:hAnsi="Constantia" w:eastAsia="Constantia" w:cs="Constantia"/>
          <w:noProof w:val="0"/>
          <w:color w:val="595959" w:themeColor="text1" w:themeTint="A6" w:themeShade="FF"/>
          <w:sz w:val="22"/>
          <w:szCs w:val="22"/>
          <w:lang w:val="en-US"/>
        </w:rPr>
        <w:t xml:space="preserve">especially if </w:t>
      </w:r>
      <w:r w:rsidRPr="6A099D28" w:rsidR="11305805">
        <w:rPr>
          <w:rFonts w:ascii="Constantia" w:hAnsi="Constantia" w:eastAsia="Constantia" w:cs="Constantia"/>
          <w:noProof w:val="0"/>
          <w:color w:val="595959" w:themeColor="text1" w:themeTint="A6" w:themeShade="FF"/>
          <w:sz w:val="22"/>
          <w:szCs w:val="22"/>
          <w:lang w:val="en-US"/>
        </w:rPr>
        <w:t>it’s</w:t>
      </w:r>
      <w:r w:rsidRPr="6A099D28" w:rsidR="11305805">
        <w:rPr>
          <w:rFonts w:ascii="Constantia" w:hAnsi="Constantia" w:eastAsia="Constantia" w:cs="Constantia"/>
          <w:noProof w:val="0"/>
          <w:color w:val="595959" w:themeColor="text1" w:themeTint="A6" w:themeShade="FF"/>
          <w:sz w:val="22"/>
          <w:szCs w:val="22"/>
          <w:lang w:val="en-US"/>
        </w:rPr>
        <w:t xml:space="preserve"> a sculpture</w:t>
      </w:r>
      <w:r w:rsidRPr="6A099D28" w:rsidR="00824F0D">
        <w:rPr>
          <w:rFonts w:ascii="Constantia" w:hAnsi="Constantia" w:eastAsia="Constantia" w:cs="Constantia"/>
          <w:noProof w:val="0"/>
          <w:color w:val="595959" w:themeColor="text1" w:themeTint="A6" w:themeShade="FF"/>
          <w:sz w:val="22"/>
          <w:szCs w:val="22"/>
          <w:lang w:val="en-US"/>
        </w:rPr>
        <w:t>)</w:t>
      </w:r>
      <w:r w:rsidRPr="6A099D28" w:rsidR="11305805">
        <w:rPr>
          <w:rFonts w:ascii="Constantia" w:hAnsi="Constantia" w:eastAsia="Constantia" w:cs="Constantia"/>
          <w:noProof w:val="0"/>
          <w:color w:val="595959" w:themeColor="text1" w:themeTint="A6" w:themeShade="FF"/>
          <w:sz w:val="22"/>
          <w:szCs w:val="22"/>
          <w:lang w:val="en-US"/>
        </w:rPr>
        <w:t xml:space="preserve"> </w:t>
      </w:r>
    </w:p>
    <w:p w:rsidR="2E343555" w:rsidP="6A099D28" w:rsidRDefault="2E343555" w14:paraId="2CC5E599" w14:textId="45FF05FA">
      <w:pPr>
        <w:pStyle w:val="ListParagraph"/>
        <w:numPr>
          <w:ilvl w:val="0"/>
          <w:numId w:val="96"/>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2E343555">
        <w:rPr>
          <w:rFonts w:ascii="Constantia" w:hAnsi="Constantia" w:eastAsia="Constantia" w:cs="Constantia"/>
          <w:noProof w:val="0"/>
          <w:color w:val="595959" w:themeColor="text1" w:themeTint="A6" w:themeShade="FF"/>
          <w:sz w:val="22"/>
          <w:szCs w:val="22"/>
          <w:lang w:val="en-US"/>
        </w:rPr>
        <w:t>D</w:t>
      </w:r>
      <w:r w:rsidRPr="6A099D28" w:rsidR="11305805">
        <w:rPr>
          <w:rFonts w:ascii="Constantia" w:hAnsi="Constantia" w:eastAsia="Constantia" w:cs="Constantia"/>
          <w:noProof w:val="0"/>
          <w:color w:val="595959" w:themeColor="text1" w:themeTint="A6" w:themeShade="FF"/>
          <w:sz w:val="22"/>
          <w:szCs w:val="22"/>
          <w:lang w:val="en-US"/>
        </w:rPr>
        <w:t xml:space="preserve">etailed </w:t>
      </w:r>
      <w:r w:rsidRPr="6A099D28" w:rsidR="11305805">
        <w:rPr>
          <w:rFonts w:ascii="Constantia" w:hAnsi="Constantia" w:eastAsia="Constantia" w:cs="Constantia"/>
          <w:noProof w:val="0"/>
          <w:color w:val="595959" w:themeColor="text1" w:themeTint="A6" w:themeShade="FF"/>
          <w:sz w:val="22"/>
          <w:szCs w:val="22"/>
          <w:lang w:val="en-US"/>
        </w:rPr>
        <w:t>description</w:t>
      </w:r>
      <w:r w:rsidRPr="6A099D28" w:rsidR="4678E5A7">
        <w:rPr>
          <w:rFonts w:ascii="Constantia" w:hAnsi="Constantia" w:eastAsia="Constantia" w:cs="Constantia"/>
          <w:noProof w:val="0"/>
          <w:color w:val="595959" w:themeColor="text1" w:themeTint="A6" w:themeShade="FF"/>
          <w:sz w:val="22"/>
          <w:szCs w:val="22"/>
          <w:lang w:val="en-US"/>
        </w:rPr>
        <w:t>s</w:t>
      </w:r>
      <w:r w:rsidRPr="6A099D28" w:rsidR="11305805">
        <w:rPr>
          <w:rFonts w:ascii="Constantia" w:hAnsi="Constantia" w:eastAsia="Constantia" w:cs="Constantia"/>
          <w:noProof w:val="0"/>
          <w:color w:val="595959" w:themeColor="text1" w:themeTint="A6" w:themeShade="FF"/>
          <w:sz w:val="22"/>
          <w:szCs w:val="22"/>
          <w:lang w:val="en-US"/>
        </w:rPr>
        <w:t xml:space="preserve"> of the art piece, information about the artist</w:t>
      </w:r>
      <w:r w:rsidRPr="6A099D28" w:rsidR="7F9338B9">
        <w:rPr>
          <w:rFonts w:ascii="Constantia" w:hAnsi="Constantia" w:eastAsia="Constantia" w:cs="Constantia"/>
          <w:noProof w:val="0"/>
          <w:color w:val="595959" w:themeColor="text1" w:themeTint="A6" w:themeShade="FF"/>
          <w:sz w:val="22"/>
          <w:szCs w:val="22"/>
          <w:lang w:val="en-US"/>
        </w:rPr>
        <w:t>s</w:t>
      </w:r>
      <w:r w:rsidRPr="6A099D28" w:rsidR="11305805">
        <w:rPr>
          <w:rFonts w:ascii="Constantia" w:hAnsi="Constantia" w:eastAsia="Constantia" w:cs="Constantia"/>
          <w:noProof w:val="0"/>
          <w:color w:val="595959" w:themeColor="text1" w:themeTint="A6" w:themeShade="FF"/>
          <w:sz w:val="22"/>
          <w:szCs w:val="22"/>
          <w:lang w:val="en-US"/>
        </w:rPr>
        <w:t xml:space="preserve"> and galler</w:t>
      </w:r>
      <w:r w:rsidRPr="6A099D28" w:rsidR="27448EF8">
        <w:rPr>
          <w:rFonts w:ascii="Constantia" w:hAnsi="Constantia" w:eastAsia="Constantia" w:cs="Constantia"/>
          <w:noProof w:val="0"/>
          <w:color w:val="595959" w:themeColor="text1" w:themeTint="A6" w:themeShade="FF"/>
          <w:sz w:val="22"/>
          <w:szCs w:val="22"/>
          <w:lang w:val="en-US"/>
        </w:rPr>
        <w:t>ies</w:t>
      </w:r>
    </w:p>
    <w:p w:rsidR="03876C29" w:rsidP="6A099D28" w:rsidRDefault="03876C29" w14:paraId="137685C9" w14:textId="2204CA68">
      <w:pPr>
        <w:pStyle w:val="ListParagraph"/>
        <w:numPr>
          <w:ilvl w:val="0"/>
          <w:numId w:val="96"/>
        </w:numPr>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r w:rsidRPr="6A099D28" w:rsidR="03876C29">
        <w:rPr>
          <w:rFonts w:ascii="Constantia" w:hAnsi="Constantia" w:eastAsia="Constantia" w:cs="Constantia"/>
          <w:noProof w:val="0"/>
          <w:color w:val="595959" w:themeColor="text1" w:themeTint="A6" w:themeShade="FF"/>
          <w:sz w:val="22"/>
          <w:szCs w:val="22"/>
          <w:lang w:val="en-US"/>
        </w:rPr>
        <w:t>C</w:t>
      </w:r>
      <w:r w:rsidRPr="6A099D28" w:rsidR="11305805">
        <w:rPr>
          <w:rFonts w:ascii="Constantia" w:hAnsi="Constantia" w:eastAsia="Constantia" w:cs="Constantia"/>
          <w:noProof w:val="0"/>
          <w:color w:val="595959" w:themeColor="text1" w:themeTint="A6" w:themeShade="FF"/>
          <w:sz w:val="22"/>
          <w:szCs w:val="22"/>
          <w:lang w:val="en-US"/>
        </w:rPr>
        <w:t xml:space="preserve">ontacts </w:t>
      </w:r>
      <w:r w:rsidRPr="6A099D28" w:rsidR="1649376B">
        <w:rPr>
          <w:rFonts w:ascii="Constantia" w:hAnsi="Constantia" w:eastAsia="Constantia" w:cs="Constantia"/>
          <w:noProof w:val="0"/>
          <w:color w:val="595959" w:themeColor="text1" w:themeTint="A6" w:themeShade="FF"/>
          <w:sz w:val="22"/>
          <w:szCs w:val="22"/>
          <w:lang w:val="en-US"/>
        </w:rPr>
        <w:t xml:space="preserve">and ability to communicate with artists </w:t>
      </w:r>
      <w:r w:rsidRPr="6A099D28" w:rsidR="24D88353">
        <w:rPr>
          <w:rFonts w:ascii="Constantia" w:hAnsi="Constantia" w:eastAsia="Constantia" w:cs="Constantia"/>
          <w:noProof w:val="0"/>
          <w:color w:val="595959" w:themeColor="text1" w:themeTint="A6" w:themeShade="FF"/>
          <w:sz w:val="22"/>
          <w:szCs w:val="22"/>
          <w:lang w:val="en-US"/>
        </w:rPr>
        <w:t>f</w:t>
      </w:r>
      <w:r w:rsidRPr="6A099D28" w:rsidR="11305805">
        <w:rPr>
          <w:rFonts w:ascii="Constantia" w:hAnsi="Constantia" w:eastAsia="Constantia" w:cs="Constantia"/>
          <w:noProof w:val="0"/>
          <w:color w:val="595959" w:themeColor="text1" w:themeTint="A6" w:themeShade="FF"/>
          <w:sz w:val="22"/>
          <w:szCs w:val="22"/>
          <w:lang w:val="en-US"/>
        </w:rPr>
        <w:t xml:space="preserve">or better </w:t>
      </w:r>
      <w:r w:rsidRPr="6A099D28" w:rsidR="6EFA6029">
        <w:rPr>
          <w:rFonts w:ascii="Constantia" w:hAnsi="Constantia" w:eastAsia="Constantia" w:cs="Constantia"/>
          <w:noProof w:val="0"/>
          <w:color w:val="595959" w:themeColor="text1" w:themeTint="A6" w:themeShade="FF"/>
          <w:sz w:val="22"/>
          <w:szCs w:val="22"/>
          <w:lang w:val="en-US"/>
        </w:rPr>
        <w:t xml:space="preserve">buyer/seller </w:t>
      </w:r>
      <w:r w:rsidRPr="6A099D28" w:rsidR="11305805">
        <w:rPr>
          <w:rFonts w:ascii="Constantia" w:hAnsi="Constantia" w:eastAsia="Constantia" w:cs="Constantia"/>
          <w:noProof w:val="0"/>
          <w:color w:val="595959" w:themeColor="text1" w:themeTint="A6" w:themeShade="FF"/>
          <w:sz w:val="22"/>
          <w:szCs w:val="22"/>
          <w:lang w:val="en-US"/>
        </w:rPr>
        <w:t>connection</w:t>
      </w:r>
    </w:p>
    <w:p w:rsidR="11305805" w:rsidP="6A099D28" w:rsidRDefault="11305805" w14:paraId="34A689D1" w14:textId="14446F59">
      <w:pPr>
        <w:pStyle w:val="Heading3"/>
        <w:jc w:val="both"/>
        <w:rPr>
          <w:noProof w:val="0"/>
          <w:lang w:val="en-US"/>
        </w:rPr>
      </w:pPr>
      <w:r w:rsidRPr="6A099D28" w:rsidR="11305805">
        <w:rPr>
          <w:noProof w:val="0"/>
          <w:lang w:val="en-US"/>
        </w:rPr>
        <w:t xml:space="preserve">Draft a value proposition: </w:t>
      </w:r>
    </w:p>
    <w:p w:rsidR="11305805" w:rsidP="6A099D28" w:rsidRDefault="11305805" w14:paraId="7ADCA0D6" w14:textId="0746FEC9">
      <w:pPr>
        <w:spacing w:before="120" w:beforeAutospacing="off" w:after="200" w:afterAutospacing="off" w:line="264" w:lineRule="auto"/>
        <w:jc w:val="both"/>
      </w:pPr>
      <w:r w:rsidRPr="6A099D28" w:rsidR="11305805">
        <w:rPr>
          <w:rFonts w:ascii="Constantia" w:hAnsi="Constantia" w:eastAsia="Constantia" w:cs="Constantia"/>
          <w:noProof w:val="0"/>
          <w:color w:val="595959" w:themeColor="text1" w:themeTint="A6" w:themeShade="FF"/>
          <w:sz w:val="22"/>
          <w:szCs w:val="22"/>
          <w:lang w:val="en-US"/>
        </w:rPr>
        <w:t xml:space="preserve">Our platform will focus on creating enjoyable and useful experiences for all users, both artists who want to sell their creations and customers who want to explore and </w:t>
      </w:r>
      <w:r w:rsidRPr="6A099D28" w:rsidR="11305805">
        <w:rPr>
          <w:rFonts w:ascii="Constantia" w:hAnsi="Constantia" w:eastAsia="Constantia" w:cs="Constantia"/>
          <w:noProof w:val="0"/>
          <w:color w:val="595959" w:themeColor="text1" w:themeTint="A6" w:themeShade="FF"/>
          <w:sz w:val="22"/>
          <w:szCs w:val="22"/>
          <w:lang w:val="en-US"/>
        </w:rPr>
        <w:t>purchase</w:t>
      </w:r>
      <w:r w:rsidRPr="6A099D28" w:rsidR="11305805">
        <w:rPr>
          <w:rFonts w:ascii="Constantia" w:hAnsi="Constantia" w:eastAsia="Constantia" w:cs="Constantia"/>
          <w:noProof w:val="0"/>
          <w:color w:val="595959" w:themeColor="text1" w:themeTint="A6" w:themeShade="FF"/>
          <w:sz w:val="22"/>
          <w:szCs w:val="22"/>
          <w:lang w:val="en-US"/>
        </w:rPr>
        <w:t xml:space="preserve"> them. This website will stand out by its comfortable and easy to navigate interface, useful features, </w:t>
      </w:r>
      <w:r w:rsidRPr="6A099D28" w:rsidR="11305805">
        <w:rPr>
          <w:rFonts w:ascii="Constantia" w:hAnsi="Constantia" w:eastAsia="Constantia" w:cs="Constantia"/>
          <w:noProof w:val="0"/>
          <w:color w:val="595959" w:themeColor="text1" w:themeTint="A6" w:themeShade="FF"/>
          <w:sz w:val="22"/>
          <w:szCs w:val="22"/>
          <w:lang w:val="en-US"/>
        </w:rPr>
        <w:t>professionalism</w:t>
      </w:r>
      <w:r w:rsidRPr="6A099D28" w:rsidR="11305805">
        <w:rPr>
          <w:rFonts w:ascii="Constantia" w:hAnsi="Constantia" w:eastAsia="Constantia" w:cs="Constantia"/>
          <w:noProof w:val="0"/>
          <w:color w:val="595959" w:themeColor="text1" w:themeTint="A6" w:themeShade="FF"/>
          <w:sz w:val="22"/>
          <w:szCs w:val="22"/>
          <w:lang w:val="en-US"/>
        </w:rPr>
        <w:t xml:space="preserve"> and consistency. We will provide not just a shopping website, but an aesthetically pleasing and accessible platform for buying and selling original art. We want to make our webpage a space designed for creative, artistic people and make it easy to use for everyone, </w:t>
      </w:r>
      <w:r w:rsidRPr="6A099D28" w:rsidR="11305805">
        <w:rPr>
          <w:rFonts w:ascii="Constantia" w:hAnsi="Constantia" w:eastAsia="Constantia" w:cs="Constantia"/>
          <w:noProof w:val="0"/>
          <w:color w:val="595959" w:themeColor="text1" w:themeTint="A6" w:themeShade="FF"/>
          <w:sz w:val="22"/>
          <w:szCs w:val="22"/>
          <w:lang w:val="en-US"/>
        </w:rPr>
        <w:t>beginners</w:t>
      </w:r>
      <w:r w:rsidRPr="6A099D28" w:rsidR="11305805">
        <w:rPr>
          <w:rFonts w:ascii="Constantia" w:hAnsi="Constantia" w:eastAsia="Constantia" w:cs="Constantia"/>
          <w:noProof w:val="0"/>
          <w:color w:val="595959" w:themeColor="text1" w:themeTint="A6" w:themeShade="FF"/>
          <w:sz w:val="22"/>
          <w:szCs w:val="22"/>
          <w:lang w:val="en-US"/>
        </w:rPr>
        <w:t xml:space="preserve"> and professionals.</w:t>
      </w:r>
    </w:p>
    <w:p w:rsidR="6A099D28" w:rsidP="6A099D28" w:rsidRDefault="6A099D28" w14:paraId="22014EE0" w14:textId="286837FB">
      <w:pPr>
        <w:spacing w:before="120" w:beforeAutospacing="off" w:after="200" w:afterAutospacing="off" w:line="264" w:lineRule="auto"/>
        <w:jc w:val="both"/>
        <w:rPr>
          <w:rFonts w:ascii="Constantia" w:hAnsi="Constantia" w:eastAsia="Constantia" w:cs="Constantia"/>
          <w:noProof w:val="0"/>
          <w:color w:val="595959" w:themeColor="text1" w:themeTint="A6" w:themeShade="FF"/>
          <w:sz w:val="22"/>
          <w:szCs w:val="22"/>
          <w:lang w:val="en-US"/>
        </w:rPr>
      </w:pPr>
    </w:p>
    <w:p w:rsidR="6A099D28" w:rsidP="6A099D28" w:rsidRDefault="6A099D28" w14:paraId="796C78CA" w14:textId="6FEA327B">
      <w:pPr>
        <w:pStyle w:val="Normal"/>
        <w:spacing w:before="120" w:beforeAutospacing="off" w:after="200" w:afterAutospacing="off" w:line="264" w:lineRule="auto"/>
        <w:rPr>
          <w:rFonts w:ascii="Constantia" w:hAnsi="Constantia" w:eastAsia="Constantia" w:cs="Constantia"/>
          <w:noProof w:val="0"/>
          <w:color w:val="595959" w:themeColor="text1" w:themeTint="A6" w:themeShade="FF"/>
          <w:sz w:val="22"/>
          <w:szCs w:val="22"/>
          <w:lang w:val="en-US"/>
        </w:rPr>
      </w:pPr>
    </w:p>
    <w:p w:rsidR="6A099D28" w:rsidRDefault="6A099D28" w14:paraId="2C153326" w14:textId="42FC1B24"/>
    <w:sectPr w:rsidR="005706D0">
      <w:footerReference w:type="default" r:id="rId11"/>
      <w:pgSz w:w="12240" w:h="15840" w:orient="portrait"/>
      <w:pgMar w:top="1728" w:right="1800" w:bottom="1440" w:left="1800" w:header="720" w:footer="720" w:gutter="0"/>
      <w:pgNumType w:start="0"/>
      <w:cols w:space="720"/>
      <w:titlePg/>
      <w:docGrid w:linePitch="360"/>
      <w:headerReference w:type="default" r:id="R409a46a41d374a68"/>
      <w:headerReference w:type="first" r:id="R75e177b73a4246cc"/>
      <w:footerReference w:type="first" r:id="R001365f5015e4ca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22E23" w:rsidP="00C6554A" w:rsidRDefault="00522E23" w14:paraId="1CA17975" w14:textId="77777777">
      <w:pPr>
        <w:spacing w:before="0" w:after="0" w:line="240" w:lineRule="auto"/>
      </w:pPr>
      <w:r>
        <w:separator/>
      </w:r>
    </w:p>
  </w:endnote>
  <w:endnote w:type="continuationSeparator" w:id="0">
    <w:p w:rsidR="00522E23" w:rsidP="00C6554A" w:rsidRDefault="00522E23" w14:paraId="6E934ABC"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33DAF" w:rsidRDefault="00ED7C44" w14:paraId="1F11E674" w14:textId="77777777">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6A099D28" w:rsidTr="6A099D28" w14:paraId="488E0A67">
      <w:trPr>
        <w:trHeight w:val="300"/>
      </w:trPr>
      <w:tc>
        <w:tcPr>
          <w:tcW w:w="2880" w:type="dxa"/>
          <w:tcMar/>
        </w:tcPr>
        <w:p w:rsidR="6A099D28" w:rsidP="6A099D28" w:rsidRDefault="6A099D28" w14:paraId="164653F6" w14:textId="5CFF85A7">
          <w:pPr>
            <w:pStyle w:val="Header"/>
            <w:bidi w:val="0"/>
            <w:ind w:left="-115"/>
            <w:jc w:val="left"/>
          </w:pPr>
        </w:p>
      </w:tc>
      <w:tc>
        <w:tcPr>
          <w:tcW w:w="2880" w:type="dxa"/>
          <w:tcMar/>
        </w:tcPr>
        <w:p w:rsidR="6A099D28" w:rsidP="6A099D28" w:rsidRDefault="6A099D28" w14:paraId="45E7E83D" w14:textId="58B2E2FC">
          <w:pPr>
            <w:pStyle w:val="Header"/>
            <w:bidi w:val="0"/>
            <w:jc w:val="center"/>
          </w:pPr>
        </w:p>
      </w:tc>
      <w:tc>
        <w:tcPr>
          <w:tcW w:w="2880" w:type="dxa"/>
          <w:tcMar/>
        </w:tcPr>
        <w:p w:rsidR="6A099D28" w:rsidP="6A099D28" w:rsidRDefault="6A099D28" w14:paraId="07B0A235" w14:textId="79CFABF3">
          <w:pPr>
            <w:pStyle w:val="Header"/>
            <w:bidi w:val="0"/>
            <w:ind w:right="-115"/>
            <w:jc w:val="right"/>
          </w:pPr>
        </w:p>
      </w:tc>
    </w:tr>
  </w:tbl>
  <w:p w:rsidR="6A099D28" w:rsidP="6A099D28" w:rsidRDefault="6A099D28" w14:paraId="3818A455" w14:textId="5BAAF7F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22E23" w:rsidP="00C6554A" w:rsidRDefault="00522E23" w14:paraId="2DB90F2F" w14:textId="77777777">
      <w:pPr>
        <w:spacing w:before="0" w:after="0" w:line="240" w:lineRule="auto"/>
      </w:pPr>
      <w:r>
        <w:separator/>
      </w:r>
    </w:p>
  </w:footnote>
  <w:footnote w:type="continuationSeparator" w:id="0">
    <w:p w:rsidR="00522E23" w:rsidP="00C6554A" w:rsidRDefault="00522E23" w14:paraId="1CFA99AC" w14:textId="77777777">
      <w:pPr>
        <w:spacing w:before="0"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6A099D28" w:rsidTr="6A099D28" w14:paraId="6CA70DCB">
      <w:trPr>
        <w:trHeight w:val="300"/>
      </w:trPr>
      <w:tc>
        <w:tcPr>
          <w:tcW w:w="2880" w:type="dxa"/>
          <w:tcMar/>
        </w:tcPr>
        <w:p w:rsidR="6A099D28" w:rsidP="6A099D28" w:rsidRDefault="6A099D28" w14:paraId="2B02D2A6" w14:textId="598D1D16">
          <w:pPr>
            <w:pStyle w:val="Header"/>
            <w:bidi w:val="0"/>
            <w:ind w:left="-115"/>
            <w:jc w:val="left"/>
          </w:pPr>
        </w:p>
      </w:tc>
      <w:tc>
        <w:tcPr>
          <w:tcW w:w="2880" w:type="dxa"/>
          <w:tcMar/>
        </w:tcPr>
        <w:p w:rsidR="6A099D28" w:rsidP="6A099D28" w:rsidRDefault="6A099D28" w14:paraId="23F0E8A2" w14:textId="67D14436">
          <w:pPr>
            <w:pStyle w:val="Header"/>
            <w:bidi w:val="0"/>
            <w:jc w:val="center"/>
          </w:pPr>
        </w:p>
      </w:tc>
      <w:tc>
        <w:tcPr>
          <w:tcW w:w="2880" w:type="dxa"/>
          <w:tcMar/>
        </w:tcPr>
        <w:p w:rsidR="6A099D28" w:rsidP="6A099D28" w:rsidRDefault="6A099D28" w14:paraId="5D9A1D24" w14:textId="53571802">
          <w:pPr>
            <w:pStyle w:val="Header"/>
            <w:bidi w:val="0"/>
            <w:ind w:right="-115"/>
            <w:jc w:val="right"/>
          </w:pPr>
        </w:p>
      </w:tc>
    </w:tr>
  </w:tbl>
  <w:p w:rsidR="6A099D28" w:rsidP="6A099D28" w:rsidRDefault="6A099D28" w14:paraId="41BF379E" w14:textId="30ADE435">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6A099D28" w:rsidTr="6A099D28" w14:paraId="76378231">
      <w:trPr>
        <w:trHeight w:val="300"/>
      </w:trPr>
      <w:tc>
        <w:tcPr>
          <w:tcW w:w="2880" w:type="dxa"/>
          <w:tcMar/>
        </w:tcPr>
        <w:p w:rsidR="6A099D28" w:rsidP="6A099D28" w:rsidRDefault="6A099D28" w14:paraId="61D72FC2" w14:textId="13448A74">
          <w:pPr>
            <w:pStyle w:val="Header"/>
            <w:bidi w:val="0"/>
            <w:ind w:left="-115"/>
            <w:jc w:val="left"/>
          </w:pPr>
        </w:p>
      </w:tc>
      <w:tc>
        <w:tcPr>
          <w:tcW w:w="2880" w:type="dxa"/>
          <w:tcMar/>
        </w:tcPr>
        <w:p w:rsidR="6A099D28" w:rsidP="6A099D28" w:rsidRDefault="6A099D28" w14:paraId="2968A86D" w14:textId="021466A6">
          <w:pPr>
            <w:pStyle w:val="Header"/>
            <w:bidi w:val="0"/>
            <w:jc w:val="center"/>
          </w:pPr>
        </w:p>
      </w:tc>
      <w:tc>
        <w:tcPr>
          <w:tcW w:w="2880" w:type="dxa"/>
          <w:tcMar/>
        </w:tcPr>
        <w:p w:rsidR="6A099D28" w:rsidP="6A099D28" w:rsidRDefault="6A099D28" w14:paraId="0323D21D" w14:textId="43461BE9">
          <w:pPr>
            <w:pStyle w:val="Header"/>
            <w:bidi w:val="0"/>
            <w:ind w:right="-115"/>
            <w:jc w:val="right"/>
          </w:pPr>
        </w:p>
      </w:tc>
    </w:tr>
  </w:tbl>
  <w:p w:rsidR="6A099D28" w:rsidP="6A099D28" w:rsidRDefault="6A099D28" w14:paraId="79FDC724" w14:textId="3A7F7760">
    <w:pPr>
      <w:pStyle w:val="Header"/>
      <w:bidi w:val="0"/>
    </w:pPr>
  </w:p>
</w:hdr>
</file>

<file path=word/intelligence2.xml><?xml version="1.0" encoding="utf-8"?>
<int2:intelligence xmlns:int2="http://schemas.microsoft.com/office/intelligence/2020/intelligence">
  <int2:observations>
    <int2:textHash int2:hashCode="FtGe2M39ehtdTu" int2:id="wHkiXtxa">
      <int2:state int2:type="AugLoop_Text_Critique" int2:value="Rejected"/>
    </int2:textHash>
    <int2:textHash int2:hashCode="Q8qMIwAxHN1KCZ" int2:id="7Wz6sI3c">
      <int2:state int2:type="AugLoop_Text_Critique" int2:value="Rejected"/>
    </int2:textHash>
    <int2:textHash int2:hashCode="UhVN3aNNZU6GEo" int2:id="xLBScjdu">
      <int2:state int2:type="AugLoop_Text_Critique" int2:value="Rejected"/>
    </int2:textHash>
    <int2:textHash int2:hashCode="SpZ+YfnA/SgYtg" int2:id="bVX40ouX">
      <int2:state int2:type="AugLoop_Text_Critique" int2:value="Rejected"/>
    </int2:textHash>
    <int2:textHash int2:hashCode="WUfo6KdAips6Vp" int2:id="klAUsnSa">
      <int2:state int2:type="AugLoop_Text_Critique" int2:value="Rejected"/>
    </int2:textHash>
    <int2:textHash int2:hashCode="NGJ7ZM8XOlh7fx" int2:id="Fc0HIUGw">
      <int2:state int2:type="AugLoop_Text_Critique" int2:value="Rejected"/>
    </int2:textHash>
    <int2:bookmark int2:bookmarkName="_Int_j0P4wKTM" int2:invalidationBookmarkName="" int2:hashCode="ruIMapgf5mM8Fz" int2:id="wTZSYXcG">
      <int2:state int2:type="AugLoop_Text_Critique" int2:value="Rejected"/>
    </int2:bookmark>
    <int2:bookmark int2:bookmarkName="_Int_lcoMKhnp" int2:invalidationBookmarkName="" int2:hashCode="0AwhBRcJNm2X4r" int2:id="CRR8u3sr">
      <int2:state int2:type="AugLoop_Text_Critique" int2:value="Rejected"/>
    </int2:bookmark>
    <int2:bookmark int2:bookmarkName="_Int_C86MSzT7" int2:invalidationBookmarkName="" int2:hashCode="NVnXrM8ANglxlh" int2:id="ODFk5jf0">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27">
    <w:nsid w:val="4ffd18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740a42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1eb7d4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28756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269a13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2504ff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65a9c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3f8d81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119">
    <w:nsid w:val="7780e4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309a9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6aae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cf8c2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1efa7c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70604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2ce1c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d145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f3cd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245dde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7deae5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1dbc17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17c908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27f086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57e86e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dbf16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12262c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74886a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481cf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5ade0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19a3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352b31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413db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1691d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61c9e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9f372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hint="default" w:ascii="Century Gothic" w:hAnsi="Century Gothic"/>
        <w:color w:val="0D0D0D" w:themeColor="text1" w:themeTint="F2"/>
      </w:rPr>
    </w:lvl>
  </w:abstractNum>
  <w:abstractNum w:abstractNumId="2" w15:restartNumberingAfterBreak="0">
    <w:nsid w:val="011D710B"/>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1873FDC"/>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19B51AC"/>
    <w:multiLevelType w:val="multilevel"/>
    <w:tmpl w:val="FC0A90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1ED0CB9"/>
    <w:multiLevelType w:val="multilevel"/>
    <w:tmpl w:val="9C3043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580AE8"/>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7EB77C9"/>
    <w:multiLevelType w:val="multilevel"/>
    <w:tmpl w:val="493C17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8974B21"/>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98864FD"/>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A545A07"/>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0B014EEF"/>
    <w:multiLevelType w:val="multilevel"/>
    <w:tmpl w:val="FD58DD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E656D37"/>
    <w:multiLevelType w:val="multilevel"/>
    <w:tmpl w:val="5714FB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EDC41BC"/>
    <w:multiLevelType w:val="multilevel"/>
    <w:tmpl w:val="2CE0D8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0F3A592C"/>
    <w:multiLevelType w:val="multilevel"/>
    <w:tmpl w:val="648CB8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11E60C4"/>
    <w:multiLevelType w:val="multilevel"/>
    <w:tmpl w:val="FAECC9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3862EC7"/>
    <w:multiLevelType w:val="multilevel"/>
    <w:tmpl w:val="698EE3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4954A5A"/>
    <w:multiLevelType w:val="multilevel"/>
    <w:tmpl w:val="461E41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5DF523F"/>
    <w:multiLevelType w:val="multilevel"/>
    <w:tmpl w:val="102473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6E21016"/>
    <w:multiLevelType w:val="hybridMultilevel"/>
    <w:tmpl w:val="F15A92C6"/>
    <w:lvl w:ilvl="0" w:tplc="1BCEECE6">
      <w:start w:val="1"/>
      <w:numFmt w:val="bullet"/>
      <w:lvlText w:val=""/>
      <w:lvlJc w:val="left"/>
      <w:pPr>
        <w:ind w:left="720" w:hanging="360"/>
      </w:pPr>
      <w:rPr>
        <w:rFonts w:hint="default" w:ascii="Symbol" w:hAnsi="Symbol"/>
      </w:rPr>
    </w:lvl>
    <w:lvl w:ilvl="1" w:tplc="D8E0B406">
      <w:start w:val="1"/>
      <w:numFmt w:val="bullet"/>
      <w:lvlText w:val="o"/>
      <w:lvlJc w:val="left"/>
      <w:pPr>
        <w:ind w:left="1440" w:hanging="360"/>
      </w:pPr>
      <w:rPr>
        <w:rFonts w:hint="default" w:ascii="Courier New" w:hAnsi="Courier New"/>
      </w:rPr>
    </w:lvl>
    <w:lvl w:ilvl="2" w:tplc="CAD8595A">
      <w:start w:val="1"/>
      <w:numFmt w:val="bullet"/>
      <w:lvlText w:val=""/>
      <w:lvlJc w:val="left"/>
      <w:pPr>
        <w:ind w:left="2160" w:hanging="360"/>
      </w:pPr>
      <w:rPr>
        <w:rFonts w:hint="default" w:ascii="Wingdings" w:hAnsi="Wingdings"/>
      </w:rPr>
    </w:lvl>
    <w:lvl w:ilvl="3" w:tplc="40AC7418">
      <w:start w:val="1"/>
      <w:numFmt w:val="bullet"/>
      <w:lvlText w:val=""/>
      <w:lvlJc w:val="left"/>
      <w:pPr>
        <w:ind w:left="2880" w:hanging="360"/>
      </w:pPr>
      <w:rPr>
        <w:rFonts w:hint="default" w:ascii="Symbol" w:hAnsi="Symbol"/>
      </w:rPr>
    </w:lvl>
    <w:lvl w:ilvl="4" w:tplc="489AC74E">
      <w:start w:val="1"/>
      <w:numFmt w:val="bullet"/>
      <w:lvlText w:val="o"/>
      <w:lvlJc w:val="left"/>
      <w:pPr>
        <w:ind w:left="3600" w:hanging="360"/>
      </w:pPr>
      <w:rPr>
        <w:rFonts w:hint="default" w:ascii="Courier New" w:hAnsi="Courier New"/>
      </w:rPr>
    </w:lvl>
    <w:lvl w:ilvl="5" w:tplc="7F66112C">
      <w:start w:val="1"/>
      <w:numFmt w:val="bullet"/>
      <w:lvlText w:val=""/>
      <w:lvlJc w:val="left"/>
      <w:pPr>
        <w:ind w:left="4320" w:hanging="360"/>
      </w:pPr>
      <w:rPr>
        <w:rFonts w:hint="default" w:ascii="Wingdings" w:hAnsi="Wingdings"/>
      </w:rPr>
    </w:lvl>
    <w:lvl w:ilvl="6" w:tplc="40C2C430">
      <w:start w:val="1"/>
      <w:numFmt w:val="bullet"/>
      <w:lvlText w:val=""/>
      <w:lvlJc w:val="left"/>
      <w:pPr>
        <w:ind w:left="5040" w:hanging="360"/>
      </w:pPr>
      <w:rPr>
        <w:rFonts w:hint="default" w:ascii="Symbol" w:hAnsi="Symbol"/>
      </w:rPr>
    </w:lvl>
    <w:lvl w:ilvl="7" w:tplc="EF96E3B4">
      <w:start w:val="1"/>
      <w:numFmt w:val="bullet"/>
      <w:lvlText w:val="o"/>
      <w:lvlJc w:val="left"/>
      <w:pPr>
        <w:ind w:left="5760" w:hanging="360"/>
      </w:pPr>
      <w:rPr>
        <w:rFonts w:hint="default" w:ascii="Courier New" w:hAnsi="Courier New"/>
      </w:rPr>
    </w:lvl>
    <w:lvl w:ilvl="8" w:tplc="020621CC">
      <w:start w:val="1"/>
      <w:numFmt w:val="bullet"/>
      <w:lvlText w:val=""/>
      <w:lvlJc w:val="left"/>
      <w:pPr>
        <w:ind w:left="6480" w:hanging="360"/>
      </w:pPr>
      <w:rPr>
        <w:rFonts w:hint="default" w:ascii="Wingdings" w:hAnsi="Wingdings"/>
      </w:rPr>
    </w:lvl>
  </w:abstractNum>
  <w:abstractNum w:abstractNumId="20" w15:restartNumberingAfterBreak="0">
    <w:nsid w:val="17FE1BEF"/>
    <w:multiLevelType w:val="multilevel"/>
    <w:tmpl w:val="89F858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0B5FB8"/>
    <w:multiLevelType w:val="multilevel"/>
    <w:tmpl w:val="A86484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B0121F7"/>
    <w:multiLevelType w:val="multilevel"/>
    <w:tmpl w:val="5260A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C9A6EF4"/>
    <w:multiLevelType w:val="multilevel"/>
    <w:tmpl w:val="AE2A32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E293870"/>
    <w:multiLevelType w:val="hybridMultilevel"/>
    <w:tmpl w:val="C0DEB57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217E27A9"/>
    <w:multiLevelType w:val="multilevel"/>
    <w:tmpl w:val="89A056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29738B2"/>
    <w:multiLevelType w:val="multilevel"/>
    <w:tmpl w:val="93F253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3007AF2"/>
    <w:multiLevelType w:val="multilevel"/>
    <w:tmpl w:val="F6D28E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43B189B"/>
    <w:multiLevelType w:val="multilevel"/>
    <w:tmpl w:val="2F6462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4F63612"/>
    <w:multiLevelType w:val="multilevel"/>
    <w:tmpl w:val="2DE2B0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552D5"/>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8796F30"/>
    <w:multiLevelType w:val="multilevel"/>
    <w:tmpl w:val="CA7EF0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AE54366"/>
    <w:multiLevelType w:val="multilevel"/>
    <w:tmpl w:val="DBD893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C85323D"/>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D901EB4"/>
    <w:multiLevelType w:val="multilevel"/>
    <w:tmpl w:val="2B9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654D49"/>
    <w:multiLevelType w:val="multilevel"/>
    <w:tmpl w:val="704A5C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350C4877"/>
    <w:multiLevelType w:val="multilevel"/>
    <w:tmpl w:val="804EAD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60F1DFE"/>
    <w:multiLevelType w:val="multilevel"/>
    <w:tmpl w:val="A6242C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77703F3"/>
    <w:multiLevelType w:val="multilevel"/>
    <w:tmpl w:val="6E60E4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38D15D9C"/>
    <w:multiLevelType w:val="multilevel"/>
    <w:tmpl w:val="F670C8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3E623C4C"/>
    <w:multiLevelType w:val="hybridMultilevel"/>
    <w:tmpl w:val="8E5CFC78"/>
    <w:lvl w:ilvl="0" w:tplc="3210DD4A">
      <w:start w:val="1"/>
      <w:numFmt w:val="bullet"/>
      <w:lvlText w:val=""/>
      <w:lvlJc w:val="left"/>
      <w:pPr>
        <w:ind w:left="720" w:hanging="360"/>
      </w:pPr>
      <w:rPr>
        <w:rFonts w:hint="default" w:ascii="Symbol" w:hAnsi="Symbol"/>
      </w:rPr>
    </w:lvl>
    <w:lvl w:ilvl="1" w:tplc="1D221C16">
      <w:start w:val="1"/>
      <w:numFmt w:val="bullet"/>
      <w:lvlText w:val="o"/>
      <w:lvlJc w:val="left"/>
      <w:pPr>
        <w:ind w:left="1440" w:hanging="360"/>
      </w:pPr>
      <w:rPr>
        <w:rFonts w:hint="default" w:ascii="Courier New" w:hAnsi="Courier New"/>
      </w:rPr>
    </w:lvl>
    <w:lvl w:ilvl="2" w:tplc="BD808BFA">
      <w:start w:val="1"/>
      <w:numFmt w:val="bullet"/>
      <w:lvlText w:val=""/>
      <w:lvlJc w:val="left"/>
      <w:pPr>
        <w:ind w:left="2160" w:hanging="360"/>
      </w:pPr>
      <w:rPr>
        <w:rFonts w:hint="default" w:ascii="Wingdings" w:hAnsi="Wingdings"/>
      </w:rPr>
    </w:lvl>
    <w:lvl w:ilvl="3" w:tplc="7744FF36">
      <w:start w:val="1"/>
      <w:numFmt w:val="bullet"/>
      <w:lvlText w:val=""/>
      <w:lvlJc w:val="left"/>
      <w:pPr>
        <w:ind w:left="2880" w:hanging="360"/>
      </w:pPr>
      <w:rPr>
        <w:rFonts w:hint="default" w:ascii="Symbol" w:hAnsi="Symbol"/>
      </w:rPr>
    </w:lvl>
    <w:lvl w:ilvl="4" w:tplc="6E5C1EAE">
      <w:start w:val="1"/>
      <w:numFmt w:val="bullet"/>
      <w:lvlText w:val="o"/>
      <w:lvlJc w:val="left"/>
      <w:pPr>
        <w:ind w:left="3600" w:hanging="360"/>
      </w:pPr>
      <w:rPr>
        <w:rFonts w:hint="default" w:ascii="Courier New" w:hAnsi="Courier New"/>
      </w:rPr>
    </w:lvl>
    <w:lvl w:ilvl="5" w:tplc="5DC0ED1C">
      <w:start w:val="1"/>
      <w:numFmt w:val="bullet"/>
      <w:lvlText w:val=""/>
      <w:lvlJc w:val="left"/>
      <w:pPr>
        <w:ind w:left="4320" w:hanging="360"/>
      </w:pPr>
      <w:rPr>
        <w:rFonts w:hint="default" w:ascii="Wingdings" w:hAnsi="Wingdings"/>
      </w:rPr>
    </w:lvl>
    <w:lvl w:ilvl="6" w:tplc="F59273A4">
      <w:start w:val="1"/>
      <w:numFmt w:val="bullet"/>
      <w:lvlText w:val=""/>
      <w:lvlJc w:val="left"/>
      <w:pPr>
        <w:ind w:left="5040" w:hanging="360"/>
      </w:pPr>
      <w:rPr>
        <w:rFonts w:hint="default" w:ascii="Symbol" w:hAnsi="Symbol"/>
      </w:rPr>
    </w:lvl>
    <w:lvl w:ilvl="7" w:tplc="F19469C8">
      <w:start w:val="1"/>
      <w:numFmt w:val="bullet"/>
      <w:lvlText w:val="o"/>
      <w:lvlJc w:val="left"/>
      <w:pPr>
        <w:ind w:left="5760" w:hanging="360"/>
      </w:pPr>
      <w:rPr>
        <w:rFonts w:hint="default" w:ascii="Courier New" w:hAnsi="Courier New"/>
      </w:rPr>
    </w:lvl>
    <w:lvl w:ilvl="8" w:tplc="96B893D0">
      <w:start w:val="1"/>
      <w:numFmt w:val="bullet"/>
      <w:lvlText w:val=""/>
      <w:lvlJc w:val="left"/>
      <w:pPr>
        <w:ind w:left="6480" w:hanging="360"/>
      </w:pPr>
      <w:rPr>
        <w:rFonts w:hint="default" w:ascii="Wingdings" w:hAnsi="Wingdings"/>
      </w:rPr>
    </w:lvl>
  </w:abstractNum>
  <w:abstractNum w:abstractNumId="41" w15:restartNumberingAfterBreak="0">
    <w:nsid w:val="3FA265EA"/>
    <w:multiLevelType w:val="multilevel"/>
    <w:tmpl w:val="3E2448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3FD20C90"/>
    <w:multiLevelType w:val="multilevel"/>
    <w:tmpl w:val="2D907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28B35E"/>
    <w:multiLevelType w:val="hybridMultilevel"/>
    <w:tmpl w:val="64CC6604"/>
    <w:lvl w:ilvl="0" w:tplc="115A08A4">
      <w:start w:val="1"/>
      <w:numFmt w:val="bullet"/>
      <w:lvlText w:val=""/>
      <w:lvlJc w:val="left"/>
      <w:pPr>
        <w:ind w:left="720" w:hanging="360"/>
      </w:pPr>
      <w:rPr>
        <w:rFonts w:hint="default" w:ascii="Symbol" w:hAnsi="Symbol"/>
      </w:rPr>
    </w:lvl>
    <w:lvl w:ilvl="1" w:tplc="C75A6BD2">
      <w:start w:val="1"/>
      <w:numFmt w:val="bullet"/>
      <w:lvlText w:val="o"/>
      <w:lvlJc w:val="left"/>
      <w:pPr>
        <w:ind w:left="1440" w:hanging="360"/>
      </w:pPr>
      <w:rPr>
        <w:rFonts w:hint="default" w:ascii="Courier New" w:hAnsi="Courier New"/>
      </w:rPr>
    </w:lvl>
    <w:lvl w:ilvl="2" w:tplc="F9E2D932">
      <w:start w:val="1"/>
      <w:numFmt w:val="bullet"/>
      <w:lvlText w:val=""/>
      <w:lvlJc w:val="left"/>
      <w:pPr>
        <w:ind w:left="2160" w:hanging="360"/>
      </w:pPr>
      <w:rPr>
        <w:rFonts w:hint="default" w:ascii="Wingdings" w:hAnsi="Wingdings"/>
      </w:rPr>
    </w:lvl>
    <w:lvl w:ilvl="3" w:tplc="12B07106">
      <w:start w:val="1"/>
      <w:numFmt w:val="bullet"/>
      <w:lvlText w:val=""/>
      <w:lvlJc w:val="left"/>
      <w:pPr>
        <w:ind w:left="2880" w:hanging="360"/>
      </w:pPr>
      <w:rPr>
        <w:rFonts w:hint="default" w:ascii="Symbol" w:hAnsi="Symbol"/>
      </w:rPr>
    </w:lvl>
    <w:lvl w:ilvl="4" w:tplc="789454FA">
      <w:start w:val="1"/>
      <w:numFmt w:val="bullet"/>
      <w:lvlText w:val="o"/>
      <w:lvlJc w:val="left"/>
      <w:pPr>
        <w:ind w:left="3600" w:hanging="360"/>
      </w:pPr>
      <w:rPr>
        <w:rFonts w:hint="default" w:ascii="Courier New" w:hAnsi="Courier New"/>
      </w:rPr>
    </w:lvl>
    <w:lvl w:ilvl="5" w:tplc="4E22F166">
      <w:start w:val="1"/>
      <w:numFmt w:val="bullet"/>
      <w:lvlText w:val=""/>
      <w:lvlJc w:val="left"/>
      <w:pPr>
        <w:ind w:left="4320" w:hanging="360"/>
      </w:pPr>
      <w:rPr>
        <w:rFonts w:hint="default" w:ascii="Wingdings" w:hAnsi="Wingdings"/>
      </w:rPr>
    </w:lvl>
    <w:lvl w:ilvl="6" w:tplc="9334A14C">
      <w:start w:val="1"/>
      <w:numFmt w:val="bullet"/>
      <w:lvlText w:val=""/>
      <w:lvlJc w:val="left"/>
      <w:pPr>
        <w:ind w:left="5040" w:hanging="360"/>
      </w:pPr>
      <w:rPr>
        <w:rFonts w:hint="default" w:ascii="Symbol" w:hAnsi="Symbol"/>
      </w:rPr>
    </w:lvl>
    <w:lvl w:ilvl="7" w:tplc="5B44CDA4">
      <w:start w:val="1"/>
      <w:numFmt w:val="bullet"/>
      <w:lvlText w:val="o"/>
      <w:lvlJc w:val="left"/>
      <w:pPr>
        <w:ind w:left="5760" w:hanging="360"/>
      </w:pPr>
      <w:rPr>
        <w:rFonts w:hint="default" w:ascii="Courier New" w:hAnsi="Courier New"/>
      </w:rPr>
    </w:lvl>
    <w:lvl w:ilvl="8" w:tplc="87F4069C">
      <w:start w:val="1"/>
      <w:numFmt w:val="bullet"/>
      <w:lvlText w:val=""/>
      <w:lvlJc w:val="left"/>
      <w:pPr>
        <w:ind w:left="6480" w:hanging="360"/>
      </w:pPr>
      <w:rPr>
        <w:rFonts w:hint="default" w:ascii="Wingdings" w:hAnsi="Wingdings"/>
      </w:rPr>
    </w:lvl>
  </w:abstractNum>
  <w:abstractNum w:abstractNumId="44" w15:restartNumberingAfterBreak="0">
    <w:nsid w:val="421B36D3"/>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4353063C"/>
    <w:multiLevelType w:val="multilevel"/>
    <w:tmpl w:val="BE8ED4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43737A4"/>
    <w:multiLevelType w:val="multilevel"/>
    <w:tmpl w:val="7C30DF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459B1D3C"/>
    <w:multiLevelType w:val="multilevel"/>
    <w:tmpl w:val="5882D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45FFC69C"/>
    <w:multiLevelType w:val="hybridMultilevel"/>
    <w:tmpl w:val="7F5C6092"/>
    <w:lvl w:ilvl="0" w:tplc="2410FC6E">
      <w:start w:val="1"/>
      <w:numFmt w:val="bullet"/>
      <w:lvlText w:val=""/>
      <w:lvlJc w:val="left"/>
      <w:pPr>
        <w:ind w:left="720" w:hanging="360"/>
      </w:pPr>
      <w:rPr>
        <w:rFonts w:hint="default" w:ascii="Symbol" w:hAnsi="Symbol"/>
      </w:rPr>
    </w:lvl>
    <w:lvl w:ilvl="1" w:tplc="A14A155C">
      <w:start w:val="1"/>
      <w:numFmt w:val="bullet"/>
      <w:lvlText w:val="o"/>
      <w:lvlJc w:val="left"/>
      <w:pPr>
        <w:ind w:left="1440" w:hanging="360"/>
      </w:pPr>
      <w:rPr>
        <w:rFonts w:hint="default" w:ascii="Courier New" w:hAnsi="Courier New"/>
      </w:rPr>
    </w:lvl>
    <w:lvl w:ilvl="2" w:tplc="D45A406E">
      <w:start w:val="1"/>
      <w:numFmt w:val="bullet"/>
      <w:lvlText w:val=""/>
      <w:lvlJc w:val="left"/>
      <w:pPr>
        <w:ind w:left="2160" w:hanging="360"/>
      </w:pPr>
      <w:rPr>
        <w:rFonts w:hint="default" w:ascii="Wingdings" w:hAnsi="Wingdings"/>
      </w:rPr>
    </w:lvl>
    <w:lvl w:ilvl="3" w:tplc="2312AB36">
      <w:start w:val="1"/>
      <w:numFmt w:val="bullet"/>
      <w:lvlText w:val=""/>
      <w:lvlJc w:val="left"/>
      <w:pPr>
        <w:ind w:left="2880" w:hanging="360"/>
      </w:pPr>
      <w:rPr>
        <w:rFonts w:hint="default" w:ascii="Symbol" w:hAnsi="Symbol"/>
      </w:rPr>
    </w:lvl>
    <w:lvl w:ilvl="4" w:tplc="D1205A84">
      <w:start w:val="1"/>
      <w:numFmt w:val="bullet"/>
      <w:lvlText w:val="o"/>
      <w:lvlJc w:val="left"/>
      <w:pPr>
        <w:ind w:left="3600" w:hanging="360"/>
      </w:pPr>
      <w:rPr>
        <w:rFonts w:hint="default" w:ascii="Courier New" w:hAnsi="Courier New"/>
      </w:rPr>
    </w:lvl>
    <w:lvl w:ilvl="5" w:tplc="DBE0A888">
      <w:start w:val="1"/>
      <w:numFmt w:val="bullet"/>
      <w:lvlText w:val=""/>
      <w:lvlJc w:val="left"/>
      <w:pPr>
        <w:ind w:left="4320" w:hanging="360"/>
      </w:pPr>
      <w:rPr>
        <w:rFonts w:hint="default" w:ascii="Wingdings" w:hAnsi="Wingdings"/>
      </w:rPr>
    </w:lvl>
    <w:lvl w:ilvl="6" w:tplc="02082464">
      <w:start w:val="1"/>
      <w:numFmt w:val="bullet"/>
      <w:lvlText w:val=""/>
      <w:lvlJc w:val="left"/>
      <w:pPr>
        <w:ind w:left="5040" w:hanging="360"/>
      </w:pPr>
      <w:rPr>
        <w:rFonts w:hint="default" w:ascii="Symbol" w:hAnsi="Symbol"/>
      </w:rPr>
    </w:lvl>
    <w:lvl w:ilvl="7" w:tplc="5DD04E00">
      <w:start w:val="1"/>
      <w:numFmt w:val="bullet"/>
      <w:lvlText w:val="o"/>
      <w:lvlJc w:val="left"/>
      <w:pPr>
        <w:ind w:left="5760" w:hanging="360"/>
      </w:pPr>
      <w:rPr>
        <w:rFonts w:hint="default" w:ascii="Courier New" w:hAnsi="Courier New"/>
      </w:rPr>
    </w:lvl>
    <w:lvl w:ilvl="8" w:tplc="D5A821A2">
      <w:start w:val="1"/>
      <w:numFmt w:val="bullet"/>
      <w:lvlText w:val=""/>
      <w:lvlJc w:val="left"/>
      <w:pPr>
        <w:ind w:left="6480" w:hanging="360"/>
      </w:pPr>
      <w:rPr>
        <w:rFonts w:hint="default" w:ascii="Wingdings" w:hAnsi="Wingdings"/>
      </w:rPr>
    </w:lvl>
  </w:abstractNum>
  <w:abstractNum w:abstractNumId="49" w15:restartNumberingAfterBreak="0">
    <w:nsid w:val="462E0A00"/>
    <w:multiLevelType w:val="multilevel"/>
    <w:tmpl w:val="BE94DB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7780BA2"/>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8342B76"/>
    <w:multiLevelType w:val="multilevel"/>
    <w:tmpl w:val="32B0D0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48495F18"/>
    <w:multiLevelType w:val="multilevel"/>
    <w:tmpl w:val="C1A08B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BAB3275"/>
    <w:multiLevelType w:val="multilevel"/>
    <w:tmpl w:val="C7BAC9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4C4237D5"/>
    <w:multiLevelType w:val="multilevel"/>
    <w:tmpl w:val="57AA9E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4E217B1F"/>
    <w:multiLevelType w:val="multilevel"/>
    <w:tmpl w:val="4F8C05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02E2F33"/>
    <w:multiLevelType w:val="multilevel"/>
    <w:tmpl w:val="C220FF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522360E0"/>
    <w:multiLevelType w:val="multilevel"/>
    <w:tmpl w:val="72FC9C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55403DF0"/>
    <w:multiLevelType w:val="multilevel"/>
    <w:tmpl w:val="5078A5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56BD5ECA"/>
    <w:multiLevelType w:val="multilevel"/>
    <w:tmpl w:val="8ADA6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435792"/>
    <w:multiLevelType w:val="hybridMultilevel"/>
    <w:tmpl w:val="72F0E17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1" w15:restartNumberingAfterBreak="0">
    <w:nsid w:val="5AD84EE3"/>
    <w:multiLevelType w:val="multilevel"/>
    <w:tmpl w:val="277C19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5B3E2A3C"/>
    <w:multiLevelType w:val="multilevel"/>
    <w:tmpl w:val="D0281C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5C090293"/>
    <w:multiLevelType w:val="multilevel"/>
    <w:tmpl w:val="FEE083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C903D8C"/>
    <w:multiLevelType w:val="multilevel"/>
    <w:tmpl w:val="A880DD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CF02B32"/>
    <w:multiLevelType w:val="multilevel"/>
    <w:tmpl w:val="9D16C0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60654920"/>
    <w:multiLevelType w:val="multilevel"/>
    <w:tmpl w:val="08A606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64781608"/>
    <w:multiLevelType w:val="multilevel"/>
    <w:tmpl w:val="B6EE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EB417F"/>
    <w:multiLevelType w:val="multilevel"/>
    <w:tmpl w:val="CDF245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67FA3B01"/>
    <w:multiLevelType w:val="multilevel"/>
    <w:tmpl w:val="956249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691A47F2"/>
    <w:multiLevelType w:val="multilevel"/>
    <w:tmpl w:val="C772E0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1" w15:restartNumberingAfterBreak="0">
    <w:nsid w:val="69663B59"/>
    <w:multiLevelType w:val="hybridMultilevel"/>
    <w:tmpl w:val="2B68B4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2" w15:restartNumberingAfterBreak="0">
    <w:nsid w:val="69DF68AC"/>
    <w:multiLevelType w:val="multilevel"/>
    <w:tmpl w:val="CAC8D5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6EE46872"/>
    <w:multiLevelType w:val="multilevel"/>
    <w:tmpl w:val="6714CC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70A67123"/>
    <w:multiLevelType w:val="multilevel"/>
    <w:tmpl w:val="4CBACE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70C870B2"/>
    <w:multiLevelType w:val="multilevel"/>
    <w:tmpl w:val="671CFA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9C173A"/>
    <w:multiLevelType w:val="multilevel"/>
    <w:tmpl w:val="648001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3C220B6"/>
    <w:multiLevelType w:val="multilevel"/>
    <w:tmpl w:val="4FE0C7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4069BE2"/>
    <w:multiLevelType w:val="multilevel"/>
    <w:tmpl w:val="2F089C8C"/>
    <w:lvl w:ilvl="0">
      <w:start w:val="1"/>
      <w:numFmt w:val="decimal"/>
      <w:lvlText w:val="%1."/>
      <w:lvlJc w:val="left"/>
      <w:pPr>
        <w:ind w:left="720" w:hanging="360"/>
      </w:pPr>
      <w:rPr>
        <w:rFonts w:hint="default" w:ascii="Aptos" w:hAnsi="Apto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4F941D9"/>
    <w:multiLevelType w:val="multilevel"/>
    <w:tmpl w:val="A936ED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750D733C"/>
    <w:multiLevelType w:val="hybridMultilevel"/>
    <w:tmpl w:val="FB522D5A"/>
    <w:lvl w:ilvl="0" w:tplc="35D46A9E">
      <w:start w:val="1"/>
      <w:numFmt w:val="bullet"/>
      <w:lvlText w:val=""/>
      <w:lvlJc w:val="left"/>
      <w:pPr>
        <w:ind w:left="720" w:hanging="360"/>
      </w:pPr>
      <w:rPr>
        <w:rFonts w:hint="default" w:ascii="Symbol" w:hAnsi="Symbol"/>
      </w:rPr>
    </w:lvl>
    <w:lvl w:ilvl="1" w:tplc="88F0E71A">
      <w:start w:val="1"/>
      <w:numFmt w:val="bullet"/>
      <w:lvlText w:val="o"/>
      <w:lvlJc w:val="left"/>
      <w:pPr>
        <w:ind w:left="1440" w:hanging="360"/>
      </w:pPr>
      <w:rPr>
        <w:rFonts w:hint="default" w:ascii="Courier New" w:hAnsi="Courier New"/>
      </w:rPr>
    </w:lvl>
    <w:lvl w:ilvl="2" w:tplc="5F5A8B80">
      <w:start w:val="1"/>
      <w:numFmt w:val="bullet"/>
      <w:lvlText w:val=""/>
      <w:lvlJc w:val="left"/>
      <w:pPr>
        <w:ind w:left="2160" w:hanging="360"/>
      </w:pPr>
      <w:rPr>
        <w:rFonts w:hint="default" w:ascii="Wingdings" w:hAnsi="Wingdings"/>
      </w:rPr>
    </w:lvl>
    <w:lvl w:ilvl="3" w:tplc="0D86170C">
      <w:start w:val="1"/>
      <w:numFmt w:val="bullet"/>
      <w:lvlText w:val=""/>
      <w:lvlJc w:val="left"/>
      <w:pPr>
        <w:ind w:left="2880" w:hanging="360"/>
      </w:pPr>
      <w:rPr>
        <w:rFonts w:hint="default" w:ascii="Symbol" w:hAnsi="Symbol"/>
      </w:rPr>
    </w:lvl>
    <w:lvl w:ilvl="4" w:tplc="9FB4579E">
      <w:start w:val="1"/>
      <w:numFmt w:val="bullet"/>
      <w:lvlText w:val="o"/>
      <w:lvlJc w:val="left"/>
      <w:pPr>
        <w:ind w:left="3600" w:hanging="360"/>
      </w:pPr>
      <w:rPr>
        <w:rFonts w:hint="default" w:ascii="Courier New" w:hAnsi="Courier New"/>
      </w:rPr>
    </w:lvl>
    <w:lvl w:ilvl="5" w:tplc="B7EEBE54">
      <w:start w:val="1"/>
      <w:numFmt w:val="bullet"/>
      <w:lvlText w:val=""/>
      <w:lvlJc w:val="left"/>
      <w:pPr>
        <w:ind w:left="4320" w:hanging="360"/>
      </w:pPr>
      <w:rPr>
        <w:rFonts w:hint="default" w:ascii="Wingdings" w:hAnsi="Wingdings"/>
      </w:rPr>
    </w:lvl>
    <w:lvl w:ilvl="6" w:tplc="43BABC1C">
      <w:start w:val="1"/>
      <w:numFmt w:val="bullet"/>
      <w:lvlText w:val=""/>
      <w:lvlJc w:val="left"/>
      <w:pPr>
        <w:ind w:left="5040" w:hanging="360"/>
      </w:pPr>
      <w:rPr>
        <w:rFonts w:hint="default" w:ascii="Symbol" w:hAnsi="Symbol"/>
      </w:rPr>
    </w:lvl>
    <w:lvl w:ilvl="7" w:tplc="26A040F8">
      <w:start w:val="1"/>
      <w:numFmt w:val="bullet"/>
      <w:lvlText w:val="o"/>
      <w:lvlJc w:val="left"/>
      <w:pPr>
        <w:ind w:left="5760" w:hanging="360"/>
      </w:pPr>
      <w:rPr>
        <w:rFonts w:hint="default" w:ascii="Courier New" w:hAnsi="Courier New"/>
      </w:rPr>
    </w:lvl>
    <w:lvl w:ilvl="8" w:tplc="F40AAA2E">
      <w:start w:val="1"/>
      <w:numFmt w:val="bullet"/>
      <w:lvlText w:val=""/>
      <w:lvlJc w:val="left"/>
      <w:pPr>
        <w:ind w:left="6480" w:hanging="360"/>
      </w:pPr>
      <w:rPr>
        <w:rFonts w:hint="default" w:ascii="Wingdings" w:hAnsi="Wingdings"/>
      </w:rPr>
    </w:lvl>
  </w:abstractNum>
  <w:abstractNum w:abstractNumId="81" w15:restartNumberingAfterBreak="0">
    <w:nsid w:val="755FBBCC"/>
    <w:multiLevelType w:val="hybridMultilevel"/>
    <w:tmpl w:val="827682C0"/>
    <w:lvl w:ilvl="0" w:tplc="86A4EB60">
      <w:start w:val="1"/>
      <w:numFmt w:val="bullet"/>
      <w:lvlText w:val=""/>
      <w:lvlJc w:val="left"/>
      <w:pPr>
        <w:ind w:left="720" w:hanging="360"/>
      </w:pPr>
      <w:rPr>
        <w:rFonts w:hint="default" w:ascii="Symbol" w:hAnsi="Symbol"/>
      </w:rPr>
    </w:lvl>
    <w:lvl w:ilvl="1" w:tplc="7DA8296A">
      <w:start w:val="1"/>
      <w:numFmt w:val="bullet"/>
      <w:lvlText w:val="o"/>
      <w:lvlJc w:val="left"/>
      <w:pPr>
        <w:ind w:left="1440" w:hanging="360"/>
      </w:pPr>
      <w:rPr>
        <w:rFonts w:hint="default" w:ascii="Courier New" w:hAnsi="Courier New"/>
      </w:rPr>
    </w:lvl>
    <w:lvl w:ilvl="2" w:tplc="4B00C0E0">
      <w:start w:val="1"/>
      <w:numFmt w:val="bullet"/>
      <w:lvlText w:val=""/>
      <w:lvlJc w:val="left"/>
      <w:pPr>
        <w:ind w:left="2160" w:hanging="360"/>
      </w:pPr>
      <w:rPr>
        <w:rFonts w:hint="default" w:ascii="Wingdings" w:hAnsi="Wingdings"/>
      </w:rPr>
    </w:lvl>
    <w:lvl w:ilvl="3" w:tplc="ED0440C8">
      <w:start w:val="1"/>
      <w:numFmt w:val="bullet"/>
      <w:lvlText w:val=""/>
      <w:lvlJc w:val="left"/>
      <w:pPr>
        <w:ind w:left="2880" w:hanging="360"/>
      </w:pPr>
      <w:rPr>
        <w:rFonts w:hint="default" w:ascii="Symbol" w:hAnsi="Symbol"/>
      </w:rPr>
    </w:lvl>
    <w:lvl w:ilvl="4" w:tplc="A7AE2786">
      <w:start w:val="1"/>
      <w:numFmt w:val="bullet"/>
      <w:lvlText w:val="o"/>
      <w:lvlJc w:val="left"/>
      <w:pPr>
        <w:ind w:left="3600" w:hanging="360"/>
      </w:pPr>
      <w:rPr>
        <w:rFonts w:hint="default" w:ascii="Courier New" w:hAnsi="Courier New"/>
      </w:rPr>
    </w:lvl>
    <w:lvl w:ilvl="5" w:tplc="91503DB2">
      <w:start w:val="1"/>
      <w:numFmt w:val="bullet"/>
      <w:lvlText w:val=""/>
      <w:lvlJc w:val="left"/>
      <w:pPr>
        <w:ind w:left="4320" w:hanging="360"/>
      </w:pPr>
      <w:rPr>
        <w:rFonts w:hint="default" w:ascii="Wingdings" w:hAnsi="Wingdings"/>
      </w:rPr>
    </w:lvl>
    <w:lvl w:ilvl="6" w:tplc="26B8AB50">
      <w:start w:val="1"/>
      <w:numFmt w:val="bullet"/>
      <w:lvlText w:val=""/>
      <w:lvlJc w:val="left"/>
      <w:pPr>
        <w:ind w:left="5040" w:hanging="360"/>
      </w:pPr>
      <w:rPr>
        <w:rFonts w:hint="default" w:ascii="Symbol" w:hAnsi="Symbol"/>
      </w:rPr>
    </w:lvl>
    <w:lvl w:ilvl="7" w:tplc="C2FE0F62">
      <w:start w:val="1"/>
      <w:numFmt w:val="bullet"/>
      <w:lvlText w:val="o"/>
      <w:lvlJc w:val="left"/>
      <w:pPr>
        <w:ind w:left="5760" w:hanging="360"/>
      </w:pPr>
      <w:rPr>
        <w:rFonts w:hint="default" w:ascii="Courier New" w:hAnsi="Courier New"/>
      </w:rPr>
    </w:lvl>
    <w:lvl w:ilvl="8" w:tplc="93186A44">
      <w:start w:val="1"/>
      <w:numFmt w:val="bullet"/>
      <w:lvlText w:val=""/>
      <w:lvlJc w:val="left"/>
      <w:pPr>
        <w:ind w:left="6480" w:hanging="360"/>
      </w:pPr>
      <w:rPr>
        <w:rFonts w:hint="default" w:ascii="Wingdings" w:hAnsi="Wingdings"/>
      </w:rPr>
    </w:lvl>
  </w:abstractNum>
  <w:abstractNum w:abstractNumId="82" w15:restartNumberingAfterBreak="0">
    <w:nsid w:val="75B74B06"/>
    <w:multiLevelType w:val="multilevel"/>
    <w:tmpl w:val="BABE86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77212ABA"/>
    <w:multiLevelType w:val="multilevel"/>
    <w:tmpl w:val="2C80A9E2"/>
    <w:lvl w:ilvl="0">
      <w:start w:val="2"/>
      <w:numFmt w:val="decimal"/>
      <w:lvlText w:val="%1."/>
      <w:lvlJc w:val="left"/>
      <w:pPr>
        <w:ind w:left="720" w:hanging="360"/>
      </w:pPr>
      <w:rPr>
        <w:rFonts w:hint="default" w:ascii="Aptos" w:hAnsi="Apto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7565EC0"/>
    <w:multiLevelType w:val="multilevel"/>
    <w:tmpl w:val="472CE5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77E97056"/>
    <w:multiLevelType w:val="multilevel"/>
    <w:tmpl w:val="A8B487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7A264D33"/>
    <w:multiLevelType w:val="multilevel"/>
    <w:tmpl w:val="D834E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319902"/>
    <w:multiLevelType w:val="hybridMultilevel"/>
    <w:tmpl w:val="36886F5E"/>
    <w:lvl w:ilvl="0" w:tplc="D7CC4C44">
      <w:start w:val="1"/>
      <w:numFmt w:val="bullet"/>
      <w:lvlText w:val=""/>
      <w:lvlJc w:val="left"/>
      <w:pPr>
        <w:ind w:left="720" w:hanging="360"/>
      </w:pPr>
      <w:rPr>
        <w:rFonts w:hint="default" w:ascii="Symbol" w:hAnsi="Symbol"/>
      </w:rPr>
    </w:lvl>
    <w:lvl w:ilvl="1" w:tplc="4594CD3C">
      <w:start w:val="1"/>
      <w:numFmt w:val="bullet"/>
      <w:lvlText w:val="o"/>
      <w:lvlJc w:val="left"/>
      <w:pPr>
        <w:ind w:left="1440" w:hanging="360"/>
      </w:pPr>
      <w:rPr>
        <w:rFonts w:hint="default" w:ascii="Courier New" w:hAnsi="Courier New"/>
      </w:rPr>
    </w:lvl>
    <w:lvl w:ilvl="2" w:tplc="23445E66">
      <w:start w:val="1"/>
      <w:numFmt w:val="bullet"/>
      <w:lvlText w:val=""/>
      <w:lvlJc w:val="left"/>
      <w:pPr>
        <w:ind w:left="2160" w:hanging="360"/>
      </w:pPr>
      <w:rPr>
        <w:rFonts w:hint="default" w:ascii="Wingdings" w:hAnsi="Wingdings"/>
      </w:rPr>
    </w:lvl>
    <w:lvl w:ilvl="3" w:tplc="0D164458">
      <w:start w:val="1"/>
      <w:numFmt w:val="bullet"/>
      <w:lvlText w:val=""/>
      <w:lvlJc w:val="left"/>
      <w:pPr>
        <w:ind w:left="2880" w:hanging="360"/>
      </w:pPr>
      <w:rPr>
        <w:rFonts w:hint="default" w:ascii="Symbol" w:hAnsi="Symbol"/>
      </w:rPr>
    </w:lvl>
    <w:lvl w:ilvl="4" w:tplc="65F24DBA">
      <w:start w:val="1"/>
      <w:numFmt w:val="bullet"/>
      <w:lvlText w:val="o"/>
      <w:lvlJc w:val="left"/>
      <w:pPr>
        <w:ind w:left="3600" w:hanging="360"/>
      </w:pPr>
      <w:rPr>
        <w:rFonts w:hint="default" w:ascii="Courier New" w:hAnsi="Courier New"/>
      </w:rPr>
    </w:lvl>
    <w:lvl w:ilvl="5" w:tplc="6BEA62F4">
      <w:start w:val="1"/>
      <w:numFmt w:val="bullet"/>
      <w:lvlText w:val=""/>
      <w:lvlJc w:val="left"/>
      <w:pPr>
        <w:ind w:left="4320" w:hanging="360"/>
      </w:pPr>
      <w:rPr>
        <w:rFonts w:hint="default" w:ascii="Wingdings" w:hAnsi="Wingdings"/>
      </w:rPr>
    </w:lvl>
    <w:lvl w:ilvl="6" w:tplc="8654E178">
      <w:start w:val="1"/>
      <w:numFmt w:val="bullet"/>
      <w:lvlText w:val=""/>
      <w:lvlJc w:val="left"/>
      <w:pPr>
        <w:ind w:left="5040" w:hanging="360"/>
      </w:pPr>
      <w:rPr>
        <w:rFonts w:hint="default" w:ascii="Symbol" w:hAnsi="Symbol"/>
      </w:rPr>
    </w:lvl>
    <w:lvl w:ilvl="7" w:tplc="51523CBE">
      <w:start w:val="1"/>
      <w:numFmt w:val="bullet"/>
      <w:lvlText w:val="o"/>
      <w:lvlJc w:val="left"/>
      <w:pPr>
        <w:ind w:left="5760" w:hanging="360"/>
      </w:pPr>
      <w:rPr>
        <w:rFonts w:hint="default" w:ascii="Courier New" w:hAnsi="Courier New"/>
      </w:rPr>
    </w:lvl>
    <w:lvl w:ilvl="8" w:tplc="9620AE50">
      <w:start w:val="1"/>
      <w:numFmt w:val="bullet"/>
      <w:lvlText w:val=""/>
      <w:lvlJc w:val="left"/>
      <w:pPr>
        <w:ind w:left="6480" w:hanging="360"/>
      </w:pPr>
      <w:rPr>
        <w:rFonts w:hint="default" w:ascii="Wingdings" w:hAnsi="Wingdings"/>
      </w:rPr>
    </w:lvl>
  </w:abstractNum>
  <w:abstractNum w:abstractNumId="88" w15:restartNumberingAfterBreak="0">
    <w:nsid w:val="7AB83B73"/>
    <w:multiLevelType w:val="multilevel"/>
    <w:tmpl w:val="BFCA24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9" w15:restartNumberingAfterBreak="0">
    <w:nsid w:val="7C812219"/>
    <w:multiLevelType w:val="multilevel"/>
    <w:tmpl w:val="B46AD6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7DD68CC8"/>
    <w:multiLevelType w:val="hybridMultilevel"/>
    <w:tmpl w:val="F626A7E0"/>
    <w:lvl w:ilvl="0" w:tplc="BAACF8A2">
      <w:start w:val="1"/>
      <w:numFmt w:val="bullet"/>
      <w:lvlText w:val=""/>
      <w:lvlJc w:val="left"/>
      <w:pPr>
        <w:ind w:left="720" w:hanging="360"/>
      </w:pPr>
      <w:rPr>
        <w:rFonts w:hint="default" w:ascii="Symbol" w:hAnsi="Symbol"/>
      </w:rPr>
    </w:lvl>
    <w:lvl w:ilvl="1" w:tplc="1F62729A">
      <w:start w:val="1"/>
      <w:numFmt w:val="bullet"/>
      <w:lvlText w:val="o"/>
      <w:lvlJc w:val="left"/>
      <w:pPr>
        <w:ind w:left="1440" w:hanging="360"/>
      </w:pPr>
      <w:rPr>
        <w:rFonts w:hint="default" w:ascii="Courier New" w:hAnsi="Courier New"/>
      </w:rPr>
    </w:lvl>
    <w:lvl w:ilvl="2" w:tplc="16FC4056">
      <w:start w:val="1"/>
      <w:numFmt w:val="bullet"/>
      <w:lvlText w:val=""/>
      <w:lvlJc w:val="left"/>
      <w:pPr>
        <w:ind w:left="2160" w:hanging="360"/>
      </w:pPr>
      <w:rPr>
        <w:rFonts w:hint="default" w:ascii="Wingdings" w:hAnsi="Wingdings"/>
      </w:rPr>
    </w:lvl>
    <w:lvl w:ilvl="3" w:tplc="740A1B16">
      <w:start w:val="1"/>
      <w:numFmt w:val="bullet"/>
      <w:lvlText w:val=""/>
      <w:lvlJc w:val="left"/>
      <w:pPr>
        <w:ind w:left="2880" w:hanging="360"/>
      </w:pPr>
      <w:rPr>
        <w:rFonts w:hint="default" w:ascii="Symbol" w:hAnsi="Symbol"/>
      </w:rPr>
    </w:lvl>
    <w:lvl w:ilvl="4" w:tplc="7AA6B35E">
      <w:start w:val="1"/>
      <w:numFmt w:val="bullet"/>
      <w:lvlText w:val="o"/>
      <w:lvlJc w:val="left"/>
      <w:pPr>
        <w:ind w:left="3600" w:hanging="360"/>
      </w:pPr>
      <w:rPr>
        <w:rFonts w:hint="default" w:ascii="Courier New" w:hAnsi="Courier New"/>
      </w:rPr>
    </w:lvl>
    <w:lvl w:ilvl="5" w:tplc="B1CA403E">
      <w:start w:val="1"/>
      <w:numFmt w:val="bullet"/>
      <w:lvlText w:val=""/>
      <w:lvlJc w:val="left"/>
      <w:pPr>
        <w:ind w:left="4320" w:hanging="360"/>
      </w:pPr>
      <w:rPr>
        <w:rFonts w:hint="default" w:ascii="Wingdings" w:hAnsi="Wingdings"/>
      </w:rPr>
    </w:lvl>
    <w:lvl w:ilvl="6" w:tplc="D5AEFF3A">
      <w:start w:val="1"/>
      <w:numFmt w:val="bullet"/>
      <w:lvlText w:val=""/>
      <w:lvlJc w:val="left"/>
      <w:pPr>
        <w:ind w:left="5040" w:hanging="360"/>
      </w:pPr>
      <w:rPr>
        <w:rFonts w:hint="default" w:ascii="Symbol" w:hAnsi="Symbol"/>
      </w:rPr>
    </w:lvl>
    <w:lvl w:ilvl="7" w:tplc="FECA3FCE">
      <w:start w:val="1"/>
      <w:numFmt w:val="bullet"/>
      <w:lvlText w:val="o"/>
      <w:lvlJc w:val="left"/>
      <w:pPr>
        <w:ind w:left="5760" w:hanging="360"/>
      </w:pPr>
      <w:rPr>
        <w:rFonts w:hint="default" w:ascii="Courier New" w:hAnsi="Courier New"/>
      </w:rPr>
    </w:lvl>
    <w:lvl w:ilvl="8" w:tplc="385474E2">
      <w:start w:val="1"/>
      <w:numFmt w:val="bullet"/>
      <w:lvlText w:val=""/>
      <w:lvlJc w:val="left"/>
      <w:pPr>
        <w:ind w:left="6480" w:hanging="360"/>
      </w:pPr>
      <w:rPr>
        <w:rFonts w:hint="default" w:ascii="Wingdings" w:hAnsi="Wingdings"/>
      </w:rPr>
    </w:lvl>
  </w:abstractNum>
  <w:abstractNum w:abstractNumId="91" w15:restartNumberingAfterBreak="0">
    <w:nsid w:val="7E84605B"/>
    <w:multiLevelType w:val="multilevel"/>
    <w:tmpl w:val="985226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7FCB5D6F"/>
    <w:multiLevelType w:val="multilevel"/>
    <w:tmpl w:val="69706E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7FD14BA5"/>
    <w:multiLevelType w:val="multilevel"/>
    <w:tmpl w:val="89226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1" w16cid:durableId="2049378228">
    <w:abstractNumId w:val="87"/>
  </w:num>
  <w:num w:numId="2" w16cid:durableId="1798797031">
    <w:abstractNumId w:val="48"/>
  </w:num>
  <w:num w:numId="3" w16cid:durableId="1882938043">
    <w:abstractNumId w:val="40"/>
  </w:num>
  <w:num w:numId="4" w16cid:durableId="602305640">
    <w:abstractNumId w:val="19"/>
  </w:num>
  <w:num w:numId="5" w16cid:durableId="1541356198">
    <w:abstractNumId w:val="43"/>
  </w:num>
  <w:num w:numId="6" w16cid:durableId="1270969200">
    <w:abstractNumId w:val="90"/>
  </w:num>
  <w:num w:numId="7" w16cid:durableId="258146468">
    <w:abstractNumId w:val="81"/>
  </w:num>
  <w:num w:numId="8" w16cid:durableId="1157917152">
    <w:abstractNumId w:val="80"/>
  </w:num>
  <w:num w:numId="9" w16cid:durableId="1831940942">
    <w:abstractNumId w:val="83"/>
  </w:num>
  <w:num w:numId="10" w16cid:durableId="1305232718">
    <w:abstractNumId w:val="78"/>
  </w:num>
  <w:num w:numId="11" w16cid:durableId="1174104514">
    <w:abstractNumId w:val="0"/>
  </w:num>
  <w:num w:numId="12" w16cid:durableId="1361517236">
    <w:abstractNumId w:val="1"/>
  </w:num>
  <w:num w:numId="13" w16cid:durableId="558715261">
    <w:abstractNumId w:val="67"/>
  </w:num>
  <w:num w:numId="14" w16cid:durableId="1430274403">
    <w:abstractNumId w:val="86"/>
  </w:num>
  <w:num w:numId="15" w16cid:durableId="124279137">
    <w:abstractNumId w:val="42"/>
  </w:num>
  <w:num w:numId="16" w16cid:durableId="1566185608">
    <w:abstractNumId w:val="34"/>
  </w:num>
  <w:num w:numId="17" w16cid:durableId="1260216316">
    <w:abstractNumId w:val="63"/>
  </w:num>
  <w:num w:numId="18" w16cid:durableId="1839535778">
    <w:abstractNumId w:val="28"/>
  </w:num>
  <w:num w:numId="19" w16cid:durableId="2100248460">
    <w:abstractNumId w:val="69"/>
  </w:num>
  <w:num w:numId="20" w16cid:durableId="967391723">
    <w:abstractNumId w:val="32"/>
  </w:num>
  <w:num w:numId="21" w16cid:durableId="531848168">
    <w:abstractNumId w:val="31"/>
  </w:num>
  <w:num w:numId="22" w16cid:durableId="21366579">
    <w:abstractNumId w:val="16"/>
  </w:num>
  <w:num w:numId="23" w16cid:durableId="1202131237">
    <w:abstractNumId w:val="65"/>
  </w:num>
  <w:num w:numId="24" w16cid:durableId="1679959794">
    <w:abstractNumId w:val="47"/>
  </w:num>
  <w:num w:numId="25" w16cid:durableId="1872109901">
    <w:abstractNumId w:val="41"/>
  </w:num>
  <w:num w:numId="26" w16cid:durableId="12195578">
    <w:abstractNumId w:val="54"/>
  </w:num>
  <w:num w:numId="27" w16cid:durableId="319846401">
    <w:abstractNumId w:val="25"/>
  </w:num>
  <w:num w:numId="28" w16cid:durableId="1410083155">
    <w:abstractNumId w:val="13"/>
  </w:num>
  <w:num w:numId="29" w16cid:durableId="2032107054">
    <w:abstractNumId w:val="91"/>
  </w:num>
  <w:num w:numId="30" w16cid:durableId="189412729">
    <w:abstractNumId w:val="3"/>
  </w:num>
  <w:num w:numId="31" w16cid:durableId="747851118">
    <w:abstractNumId w:val="62"/>
  </w:num>
  <w:num w:numId="32" w16cid:durableId="1246916781">
    <w:abstractNumId w:val="38"/>
  </w:num>
  <w:num w:numId="33" w16cid:durableId="534196857">
    <w:abstractNumId w:val="66"/>
  </w:num>
  <w:num w:numId="34" w16cid:durableId="2003774759">
    <w:abstractNumId w:val="89"/>
  </w:num>
  <w:num w:numId="35" w16cid:durableId="1957444248">
    <w:abstractNumId w:val="72"/>
  </w:num>
  <w:num w:numId="36" w16cid:durableId="1476220109">
    <w:abstractNumId w:val="27"/>
  </w:num>
  <w:num w:numId="37" w16cid:durableId="298389474">
    <w:abstractNumId w:val="85"/>
  </w:num>
  <w:num w:numId="38" w16cid:durableId="627977750">
    <w:abstractNumId w:val="82"/>
  </w:num>
  <w:num w:numId="39" w16cid:durableId="130445113">
    <w:abstractNumId w:val="51"/>
  </w:num>
  <w:num w:numId="40" w16cid:durableId="1493914658">
    <w:abstractNumId w:val="76"/>
  </w:num>
  <w:num w:numId="41" w16cid:durableId="358430509">
    <w:abstractNumId w:val="64"/>
  </w:num>
  <w:num w:numId="42" w16cid:durableId="450823594">
    <w:abstractNumId w:val="84"/>
  </w:num>
  <w:num w:numId="43" w16cid:durableId="1279875946">
    <w:abstractNumId w:val="5"/>
  </w:num>
  <w:num w:numId="44" w16cid:durableId="608317457">
    <w:abstractNumId w:val="55"/>
  </w:num>
  <w:num w:numId="45" w16cid:durableId="707681294">
    <w:abstractNumId w:val="39"/>
  </w:num>
  <w:num w:numId="46" w16cid:durableId="1774281626">
    <w:abstractNumId w:val="61"/>
  </w:num>
  <w:num w:numId="47" w16cid:durableId="2066098081">
    <w:abstractNumId w:val="53"/>
  </w:num>
  <w:num w:numId="48" w16cid:durableId="2000768543">
    <w:abstractNumId w:val="14"/>
  </w:num>
  <w:num w:numId="49" w16cid:durableId="1501316629">
    <w:abstractNumId w:val="36"/>
  </w:num>
  <w:num w:numId="50" w16cid:durableId="7292075">
    <w:abstractNumId w:val="46"/>
  </w:num>
  <w:num w:numId="51" w16cid:durableId="606347217">
    <w:abstractNumId w:val="22"/>
  </w:num>
  <w:num w:numId="52" w16cid:durableId="1706103748">
    <w:abstractNumId w:val="45"/>
  </w:num>
  <w:num w:numId="53" w16cid:durableId="282418270">
    <w:abstractNumId w:val="92"/>
  </w:num>
  <w:num w:numId="54" w16cid:durableId="1401519309">
    <w:abstractNumId w:val="57"/>
  </w:num>
  <w:num w:numId="55" w16cid:durableId="554269708">
    <w:abstractNumId w:val="12"/>
  </w:num>
  <w:num w:numId="56" w16cid:durableId="713194905">
    <w:abstractNumId w:val="26"/>
  </w:num>
  <w:num w:numId="57" w16cid:durableId="840201716">
    <w:abstractNumId w:val="23"/>
  </w:num>
  <w:num w:numId="58" w16cid:durableId="261501047">
    <w:abstractNumId w:val="73"/>
  </w:num>
  <w:num w:numId="59" w16cid:durableId="1929995774">
    <w:abstractNumId w:val="4"/>
  </w:num>
  <w:num w:numId="60" w16cid:durableId="1095631777">
    <w:abstractNumId w:val="18"/>
  </w:num>
  <w:num w:numId="61" w16cid:durableId="2098210187">
    <w:abstractNumId w:val="77"/>
  </w:num>
  <w:num w:numId="62" w16cid:durableId="377827463">
    <w:abstractNumId w:val="79"/>
  </w:num>
  <w:num w:numId="63" w16cid:durableId="1606499975">
    <w:abstractNumId w:val="68"/>
  </w:num>
  <w:num w:numId="64" w16cid:durableId="216475400">
    <w:abstractNumId w:val="17"/>
  </w:num>
  <w:num w:numId="65" w16cid:durableId="629674482">
    <w:abstractNumId w:val="7"/>
  </w:num>
  <w:num w:numId="66" w16cid:durableId="1802260413">
    <w:abstractNumId w:val="21"/>
  </w:num>
  <w:num w:numId="67" w16cid:durableId="1028263352">
    <w:abstractNumId w:val="52"/>
  </w:num>
  <w:num w:numId="68" w16cid:durableId="750392510">
    <w:abstractNumId w:val="15"/>
  </w:num>
  <w:num w:numId="69" w16cid:durableId="863174728">
    <w:abstractNumId w:val="49"/>
  </w:num>
  <w:num w:numId="70" w16cid:durableId="16852112">
    <w:abstractNumId w:val="74"/>
  </w:num>
  <w:num w:numId="71" w16cid:durableId="1618026902">
    <w:abstractNumId w:val="56"/>
  </w:num>
  <w:num w:numId="72" w16cid:durableId="923344067">
    <w:abstractNumId w:val="37"/>
  </w:num>
  <w:num w:numId="73" w16cid:durableId="968245237">
    <w:abstractNumId w:val="71"/>
  </w:num>
  <w:num w:numId="74" w16cid:durableId="145752397">
    <w:abstractNumId w:val="8"/>
  </w:num>
  <w:num w:numId="75" w16cid:durableId="85923528">
    <w:abstractNumId w:val="9"/>
  </w:num>
  <w:num w:numId="76" w16cid:durableId="2126654863">
    <w:abstractNumId w:val="30"/>
  </w:num>
  <w:num w:numId="77" w16cid:durableId="117381283">
    <w:abstractNumId w:val="6"/>
  </w:num>
  <w:num w:numId="78" w16cid:durableId="1732387909">
    <w:abstractNumId w:val="58"/>
  </w:num>
  <w:num w:numId="79" w16cid:durableId="476186380">
    <w:abstractNumId w:val="33"/>
  </w:num>
  <w:num w:numId="80" w16cid:durableId="2000620135">
    <w:abstractNumId w:val="50"/>
  </w:num>
  <w:num w:numId="81" w16cid:durableId="189417089">
    <w:abstractNumId w:val="2"/>
  </w:num>
  <w:num w:numId="82" w16cid:durableId="2069647059">
    <w:abstractNumId w:val="10"/>
  </w:num>
  <w:num w:numId="83" w16cid:durableId="1862011652">
    <w:abstractNumId w:val="44"/>
  </w:num>
  <w:num w:numId="84" w16cid:durableId="539586514">
    <w:abstractNumId w:val="59"/>
  </w:num>
  <w:num w:numId="85" w16cid:durableId="2100903485">
    <w:abstractNumId w:val="29"/>
  </w:num>
  <w:num w:numId="86" w16cid:durableId="404450682">
    <w:abstractNumId w:val="75"/>
  </w:num>
  <w:num w:numId="87" w16cid:durableId="1749305345">
    <w:abstractNumId w:val="93"/>
  </w:num>
  <w:num w:numId="88" w16cid:durableId="1407728281">
    <w:abstractNumId w:val="20"/>
  </w:num>
  <w:num w:numId="89" w16cid:durableId="1235779090">
    <w:abstractNumId w:val="35"/>
  </w:num>
  <w:num w:numId="90" w16cid:durableId="1136724375">
    <w:abstractNumId w:val="70"/>
  </w:num>
  <w:num w:numId="91" w16cid:durableId="2003847614">
    <w:abstractNumId w:val="11"/>
  </w:num>
  <w:num w:numId="92" w16cid:durableId="1614702825">
    <w:abstractNumId w:val="88"/>
  </w:num>
  <w:num w:numId="93" w16cid:durableId="709887677">
    <w:abstractNumId w:val="24"/>
  </w:num>
  <w:num w:numId="94" w16cid:durableId="354695724">
    <w:abstractNumId w:val="60"/>
  </w:num>
  <w:numIdMacAtCleanup w:val="8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8"/>
  <w:attachedTemplate r:id="rId1"/>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1E"/>
    <w:rsid w:val="00016A2D"/>
    <w:rsid w:val="000478E0"/>
    <w:rsid w:val="00090A05"/>
    <w:rsid w:val="000F471E"/>
    <w:rsid w:val="00117517"/>
    <w:rsid w:val="00127B70"/>
    <w:rsid w:val="001311C9"/>
    <w:rsid w:val="001606E1"/>
    <w:rsid w:val="001B0CA6"/>
    <w:rsid w:val="001D0452"/>
    <w:rsid w:val="001E69B4"/>
    <w:rsid w:val="00204B43"/>
    <w:rsid w:val="00233DAF"/>
    <w:rsid w:val="0024197F"/>
    <w:rsid w:val="0025039C"/>
    <w:rsid w:val="002554CD"/>
    <w:rsid w:val="002574C1"/>
    <w:rsid w:val="002608DA"/>
    <w:rsid w:val="002633E8"/>
    <w:rsid w:val="002718A2"/>
    <w:rsid w:val="00293B83"/>
    <w:rsid w:val="002B4294"/>
    <w:rsid w:val="002BE6FF"/>
    <w:rsid w:val="002F0068"/>
    <w:rsid w:val="002F6940"/>
    <w:rsid w:val="003204D9"/>
    <w:rsid w:val="00333D0D"/>
    <w:rsid w:val="00357462"/>
    <w:rsid w:val="00364083"/>
    <w:rsid w:val="00367230"/>
    <w:rsid w:val="0038772E"/>
    <w:rsid w:val="003B06DC"/>
    <w:rsid w:val="003B7732"/>
    <w:rsid w:val="00404E13"/>
    <w:rsid w:val="00477553"/>
    <w:rsid w:val="0048119E"/>
    <w:rsid w:val="004B516B"/>
    <w:rsid w:val="004B5317"/>
    <w:rsid w:val="004B5C4A"/>
    <w:rsid w:val="004C049F"/>
    <w:rsid w:val="004C660B"/>
    <w:rsid w:val="004D192A"/>
    <w:rsid w:val="004D5A66"/>
    <w:rsid w:val="004F3CC9"/>
    <w:rsid w:val="005000E2"/>
    <w:rsid w:val="00522E23"/>
    <w:rsid w:val="00522EF7"/>
    <w:rsid w:val="005303D2"/>
    <w:rsid w:val="005706D0"/>
    <w:rsid w:val="005C508B"/>
    <w:rsid w:val="005C7175"/>
    <w:rsid w:val="005C87E1"/>
    <w:rsid w:val="005E2B2D"/>
    <w:rsid w:val="0061D30B"/>
    <w:rsid w:val="00678742"/>
    <w:rsid w:val="00687750"/>
    <w:rsid w:val="0069442A"/>
    <w:rsid w:val="00697CB5"/>
    <w:rsid w:val="006A3CE7"/>
    <w:rsid w:val="006C2382"/>
    <w:rsid w:val="006D1A14"/>
    <w:rsid w:val="006D3469"/>
    <w:rsid w:val="006E267C"/>
    <w:rsid w:val="006F4E99"/>
    <w:rsid w:val="006F527B"/>
    <w:rsid w:val="00702542"/>
    <w:rsid w:val="0070711E"/>
    <w:rsid w:val="007487DC"/>
    <w:rsid w:val="00781328"/>
    <w:rsid w:val="0081293D"/>
    <w:rsid w:val="00824F0D"/>
    <w:rsid w:val="00825656"/>
    <w:rsid w:val="00851A45"/>
    <w:rsid w:val="00885CCF"/>
    <w:rsid w:val="008927C0"/>
    <w:rsid w:val="00894CF3"/>
    <w:rsid w:val="008A14B1"/>
    <w:rsid w:val="008B649A"/>
    <w:rsid w:val="008B8AFB"/>
    <w:rsid w:val="008E0FB6"/>
    <w:rsid w:val="00905BA1"/>
    <w:rsid w:val="00950E1E"/>
    <w:rsid w:val="00994C6B"/>
    <w:rsid w:val="009A6746"/>
    <w:rsid w:val="009B28D1"/>
    <w:rsid w:val="009B5BCC"/>
    <w:rsid w:val="009B7AFD"/>
    <w:rsid w:val="00A4EEAF"/>
    <w:rsid w:val="00A851DF"/>
    <w:rsid w:val="00A9061E"/>
    <w:rsid w:val="00AA1587"/>
    <w:rsid w:val="00AAF4A3"/>
    <w:rsid w:val="00AC0C93"/>
    <w:rsid w:val="00B067B0"/>
    <w:rsid w:val="00B630D6"/>
    <w:rsid w:val="00BE2116"/>
    <w:rsid w:val="00C327B4"/>
    <w:rsid w:val="00C36CA0"/>
    <w:rsid w:val="00C57B9C"/>
    <w:rsid w:val="00C6554A"/>
    <w:rsid w:val="00C672E4"/>
    <w:rsid w:val="00C6849C"/>
    <w:rsid w:val="00CF523D"/>
    <w:rsid w:val="00D158B7"/>
    <w:rsid w:val="00D35447"/>
    <w:rsid w:val="00DE4407"/>
    <w:rsid w:val="00DF2308"/>
    <w:rsid w:val="00E15313"/>
    <w:rsid w:val="00E46C7D"/>
    <w:rsid w:val="00E55B64"/>
    <w:rsid w:val="00E5639E"/>
    <w:rsid w:val="00E601E0"/>
    <w:rsid w:val="00EA1A64"/>
    <w:rsid w:val="00ED36DF"/>
    <w:rsid w:val="00ED7C44"/>
    <w:rsid w:val="00EE609A"/>
    <w:rsid w:val="00F12A40"/>
    <w:rsid w:val="00F43FB1"/>
    <w:rsid w:val="00FD2BC7"/>
    <w:rsid w:val="00FE725E"/>
    <w:rsid w:val="012B6FCF"/>
    <w:rsid w:val="01722404"/>
    <w:rsid w:val="018663CD"/>
    <w:rsid w:val="01B0BA88"/>
    <w:rsid w:val="01F026FA"/>
    <w:rsid w:val="02094D99"/>
    <w:rsid w:val="023BCFA2"/>
    <w:rsid w:val="0272FA30"/>
    <w:rsid w:val="02B7026C"/>
    <w:rsid w:val="02D62F5C"/>
    <w:rsid w:val="02DAC9E6"/>
    <w:rsid w:val="030C5FBB"/>
    <w:rsid w:val="0320CB36"/>
    <w:rsid w:val="0333032C"/>
    <w:rsid w:val="0355B82A"/>
    <w:rsid w:val="0376F950"/>
    <w:rsid w:val="03876C29"/>
    <w:rsid w:val="039016CF"/>
    <w:rsid w:val="03F07316"/>
    <w:rsid w:val="0476D355"/>
    <w:rsid w:val="047FFDF7"/>
    <w:rsid w:val="049B8ED9"/>
    <w:rsid w:val="04E52401"/>
    <w:rsid w:val="04E60D69"/>
    <w:rsid w:val="052DEB64"/>
    <w:rsid w:val="0535A5C7"/>
    <w:rsid w:val="05396499"/>
    <w:rsid w:val="0545D301"/>
    <w:rsid w:val="0578AD06"/>
    <w:rsid w:val="05A9F27E"/>
    <w:rsid w:val="05B24DB0"/>
    <w:rsid w:val="05CB23AD"/>
    <w:rsid w:val="0602E730"/>
    <w:rsid w:val="06539DFF"/>
    <w:rsid w:val="068ED5E5"/>
    <w:rsid w:val="06DB6FF2"/>
    <w:rsid w:val="06F77A2F"/>
    <w:rsid w:val="07235D98"/>
    <w:rsid w:val="0730092E"/>
    <w:rsid w:val="07611AC7"/>
    <w:rsid w:val="07BA1017"/>
    <w:rsid w:val="08563D0B"/>
    <w:rsid w:val="087F8720"/>
    <w:rsid w:val="0884FEE1"/>
    <w:rsid w:val="0927811C"/>
    <w:rsid w:val="0954AC5A"/>
    <w:rsid w:val="096E6B8B"/>
    <w:rsid w:val="0A0AA4DC"/>
    <w:rsid w:val="0A70ED8B"/>
    <w:rsid w:val="0AC27245"/>
    <w:rsid w:val="0AEA64E4"/>
    <w:rsid w:val="0AFE545A"/>
    <w:rsid w:val="0B0B3E27"/>
    <w:rsid w:val="0B0F8CE1"/>
    <w:rsid w:val="0B5616F0"/>
    <w:rsid w:val="0B8F6DA2"/>
    <w:rsid w:val="0BB1A2EF"/>
    <w:rsid w:val="0BB85F0A"/>
    <w:rsid w:val="0C43B9DB"/>
    <w:rsid w:val="0C96BDCD"/>
    <w:rsid w:val="0CFE3853"/>
    <w:rsid w:val="0D297355"/>
    <w:rsid w:val="0DBBB544"/>
    <w:rsid w:val="0DD1A4AF"/>
    <w:rsid w:val="0DDCD555"/>
    <w:rsid w:val="0E9AFC66"/>
    <w:rsid w:val="0ECBA7C6"/>
    <w:rsid w:val="0F1C5762"/>
    <w:rsid w:val="0F67AF0A"/>
    <w:rsid w:val="0F6BF7A5"/>
    <w:rsid w:val="0F7D86C5"/>
    <w:rsid w:val="0F841A7F"/>
    <w:rsid w:val="0FD1978F"/>
    <w:rsid w:val="0FD42200"/>
    <w:rsid w:val="1080E6D2"/>
    <w:rsid w:val="1083CFAE"/>
    <w:rsid w:val="110F4449"/>
    <w:rsid w:val="11305805"/>
    <w:rsid w:val="1134091B"/>
    <w:rsid w:val="11C71BEA"/>
    <w:rsid w:val="11D7B0D1"/>
    <w:rsid w:val="11D89B31"/>
    <w:rsid w:val="11F12E94"/>
    <w:rsid w:val="11FA952F"/>
    <w:rsid w:val="123F26EE"/>
    <w:rsid w:val="12535F72"/>
    <w:rsid w:val="127E407F"/>
    <w:rsid w:val="128BAE4B"/>
    <w:rsid w:val="1294EFCD"/>
    <w:rsid w:val="1360F69D"/>
    <w:rsid w:val="136DEF9D"/>
    <w:rsid w:val="1379B0B6"/>
    <w:rsid w:val="137AF2B0"/>
    <w:rsid w:val="139653CA"/>
    <w:rsid w:val="14370EFC"/>
    <w:rsid w:val="1450CD9E"/>
    <w:rsid w:val="147F409E"/>
    <w:rsid w:val="14DDD83C"/>
    <w:rsid w:val="14ED2FD8"/>
    <w:rsid w:val="15503F40"/>
    <w:rsid w:val="158A138E"/>
    <w:rsid w:val="15CC43DD"/>
    <w:rsid w:val="15F5D30F"/>
    <w:rsid w:val="161A63E2"/>
    <w:rsid w:val="16211BD6"/>
    <w:rsid w:val="1649376B"/>
    <w:rsid w:val="166151C1"/>
    <w:rsid w:val="1684532A"/>
    <w:rsid w:val="16E8D47C"/>
    <w:rsid w:val="175516F4"/>
    <w:rsid w:val="1764C1A1"/>
    <w:rsid w:val="1790DA1A"/>
    <w:rsid w:val="1793A802"/>
    <w:rsid w:val="17AC745E"/>
    <w:rsid w:val="17D15CA9"/>
    <w:rsid w:val="183643D2"/>
    <w:rsid w:val="188DC3E9"/>
    <w:rsid w:val="1890993D"/>
    <w:rsid w:val="18AA1152"/>
    <w:rsid w:val="18B21E15"/>
    <w:rsid w:val="18DF10F0"/>
    <w:rsid w:val="1912ED0A"/>
    <w:rsid w:val="1946D5A0"/>
    <w:rsid w:val="19B4774E"/>
    <w:rsid w:val="19DAF527"/>
    <w:rsid w:val="1A0AC6F5"/>
    <w:rsid w:val="1AC538E6"/>
    <w:rsid w:val="1AF74155"/>
    <w:rsid w:val="1B063AFA"/>
    <w:rsid w:val="1B3182BB"/>
    <w:rsid w:val="1BA4421F"/>
    <w:rsid w:val="1BF07A30"/>
    <w:rsid w:val="1D658A8D"/>
    <w:rsid w:val="1E8BDBF3"/>
    <w:rsid w:val="1ECB059B"/>
    <w:rsid w:val="1F57FD3C"/>
    <w:rsid w:val="1F89FBBA"/>
    <w:rsid w:val="1FACD09F"/>
    <w:rsid w:val="1FB693C2"/>
    <w:rsid w:val="1FD29C20"/>
    <w:rsid w:val="1FE67213"/>
    <w:rsid w:val="1FFBC751"/>
    <w:rsid w:val="202E8CBE"/>
    <w:rsid w:val="20446443"/>
    <w:rsid w:val="209A5E71"/>
    <w:rsid w:val="20E74E8B"/>
    <w:rsid w:val="21400247"/>
    <w:rsid w:val="214C184F"/>
    <w:rsid w:val="21C886A2"/>
    <w:rsid w:val="220B9F6F"/>
    <w:rsid w:val="223A8F92"/>
    <w:rsid w:val="22E7145E"/>
    <w:rsid w:val="233BF89C"/>
    <w:rsid w:val="233E18EC"/>
    <w:rsid w:val="2390905C"/>
    <w:rsid w:val="239C8CE5"/>
    <w:rsid w:val="23A65CB4"/>
    <w:rsid w:val="23E297F3"/>
    <w:rsid w:val="244B4976"/>
    <w:rsid w:val="247C6168"/>
    <w:rsid w:val="24C91DCC"/>
    <w:rsid w:val="24D88353"/>
    <w:rsid w:val="24DEFFBD"/>
    <w:rsid w:val="25436AB1"/>
    <w:rsid w:val="254FDA55"/>
    <w:rsid w:val="2579C0A9"/>
    <w:rsid w:val="25E9696E"/>
    <w:rsid w:val="262ADF4C"/>
    <w:rsid w:val="267FA71B"/>
    <w:rsid w:val="26887691"/>
    <w:rsid w:val="27448EF8"/>
    <w:rsid w:val="27826013"/>
    <w:rsid w:val="27C4FEB2"/>
    <w:rsid w:val="28020F3D"/>
    <w:rsid w:val="2848FFA7"/>
    <w:rsid w:val="284D3D74"/>
    <w:rsid w:val="2879AEEC"/>
    <w:rsid w:val="28E75B5A"/>
    <w:rsid w:val="2937E0AB"/>
    <w:rsid w:val="2942255B"/>
    <w:rsid w:val="29896E77"/>
    <w:rsid w:val="298D4BDD"/>
    <w:rsid w:val="29AC4F57"/>
    <w:rsid w:val="2A142E3D"/>
    <w:rsid w:val="2A93D08D"/>
    <w:rsid w:val="2AA9014B"/>
    <w:rsid w:val="2AB0B999"/>
    <w:rsid w:val="2ADC3EFB"/>
    <w:rsid w:val="2BABC4E6"/>
    <w:rsid w:val="2CEEE910"/>
    <w:rsid w:val="2CF4C998"/>
    <w:rsid w:val="2D119184"/>
    <w:rsid w:val="2D144DEC"/>
    <w:rsid w:val="2D9ED130"/>
    <w:rsid w:val="2E2495C1"/>
    <w:rsid w:val="2E343555"/>
    <w:rsid w:val="2E6C78EF"/>
    <w:rsid w:val="2EB0183D"/>
    <w:rsid w:val="2EB71937"/>
    <w:rsid w:val="2F56CBB4"/>
    <w:rsid w:val="2F6AAFB3"/>
    <w:rsid w:val="2FDA8C99"/>
    <w:rsid w:val="2FF92CF6"/>
    <w:rsid w:val="3029282E"/>
    <w:rsid w:val="3054D905"/>
    <w:rsid w:val="30D982D3"/>
    <w:rsid w:val="30EFF828"/>
    <w:rsid w:val="31761EE4"/>
    <w:rsid w:val="318BF439"/>
    <w:rsid w:val="322F08C1"/>
    <w:rsid w:val="3239DEAE"/>
    <w:rsid w:val="32B27DE3"/>
    <w:rsid w:val="32F3B7C1"/>
    <w:rsid w:val="33892C20"/>
    <w:rsid w:val="33E39F80"/>
    <w:rsid w:val="33EA52EB"/>
    <w:rsid w:val="345F406F"/>
    <w:rsid w:val="34CE6091"/>
    <w:rsid w:val="34DABE2D"/>
    <w:rsid w:val="3585CCF1"/>
    <w:rsid w:val="35A4991F"/>
    <w:rsid w:val="35D88089"/>
    <w:rsid w:val="362B4EFD"/>
    <w:rsid w:val="3647970D"/>
    <w:rsid w:val="3684E075"/>
    <w:rsid w:val="3688D19B"/>
    <w:rsid w:val="36D9AAD0"/>
    <w:rsid w:val="36EEFB73"/>
    <w:rsid w:val="37215EAB"/>
    <w:rsid w:val="38332021"/>
    <w:rsid w:val="3923AE4F"/>
    <w:rsid w:val="394ABCFE"/>
    <w:rsid w:val="396C8762"/>
    <w:rsid w:val="39D61460"/>
    <w:rsid w:val="3A17531E"/>
    <w:rsid w:val="3A3D1470"/>
    <w:rsid w:val="3A3FADCA"/>
    <w:rsid w:val="3AB09095"/>
    <w:rsid w:val="3B14D9D0"/>
    <w:rsid w:val="3B17EE0A"/>
    <w:rsid w:val="3B75DC87"/>
    <w:rsid w:val="3B847A9E"/>
    <w:rsid w:val="3B8FAF45"/>
    <w:rsid w:val="3B98C249"/>
    <w:rsid w:val="3BB65BA7"/>
    <w:rsid w:val="3BCF8A97"/>
    <w:rsid w:val="3C412DF1"/>
    <w:rsid w:val="3CBE710E"/>
    <w:rsid w:val="3D39E42B"/>
    <w:rsid w:val="3D3EFA69"/>
    <w:rsid w:val="3D731609"/>
    <w:rsid w:val="3DA1A26F"/>
    <w:rsid w:val="3DA22403"/>
    <w:rsid w:val="3DB34577"/>
    <w:rsid w:val="3DBEEA24"/>
    <w:rsid w:val="3DD4F595"/>
    <w:rsid w:val="3DE2F0A8"/>
    <w:rsid w:val="3E96B2CC"/>
    <w:rsid w:val="3EAC981B"/>
    <w:rsid w:val="3EB4150A"/>
    <w:rsid w:val="3EF9021E"/>
    <w:rsid w:val="3F19CFB7"/>
    <w:rsid w:val="3F2D554F"/>
    <w:rsid w:val="3F2F2F20"/>
    <w:rsid w:val="3FA5B5AE"/>
    <w:rsid w:val="3FAA0BD6"/>
    <w:rsid w:val="3FCD70DE"/>
    <w:rsid w:val="3FE24F01"/>
    <w:rsid w:val="402E6F42"/>
    <w:rsid w:val="40F390D0"/>
    <w:rsid w:val="411F0C07"/>
    <w:rsid w:val="412220ED"/>
    <w:rsid w:val="41DED258"/>
    <w:rsid w:val="41F74C31"/>
    <w:rsid w:val="41FCF3AC"/>
    <w:rsid w:val="4208C5BE"/>
    <w:rsid w:val="4217347E"/>
    <w:rsid w:val="431CF610"/>
    <w:rsid w:val="444F6936"/>
    <w:rsid w:val="445261EA"/>
    <w:rsid w:val="44CF63E2"/>
    <w:rsid w:val="44F38CDF"/>
    <w:rsid w:val="453E2488"/>
    <w:rsid w:val="4560AEBF"/>
    <w:rsid w:val="459986A7"/>
    <w:rsid w:val="45B93653"/>
    <w:rsid w:val="45EA12E5"/>
    <w:rsid w:val="4640493F"/>
    <w:rsid w:val="4678E5A7"/>
    <w:rsid w:val="46D27914"/>
    <w:rsid w:val="47236196"/>
    <w:rsid w:val="476836C6"/>
    <w:rsid w:val="48032514"/>
    <w:rsid w:val="48689DD8"/>
    <w:rsid w:val="486995B6"/>
    <w:rsid w:val="48798368"/>
    <w:rsid w:val="48962505"/>
    <w:rsid w:val="48EDC219"/>
    <w:rsid w:val="4906A4AA"/>
    <w:rsid w:val="4915A5F0"/>
    <w:rsid w:val="49332610"/>
    <w:rsid w:val="494EB291"/>
    <w:rsid w:val="4950AB79"/>
    <w:rsid w:val="496DE5B9"/>
    <w:rsid w:val="499207B0"/>
    <w:rsid w:val="49B6668E"/>
    <w:rsid w:val="4A6E8B23"/>
    <w:rsid w:val="4AF567FA"/>
    <w:rsid w:val="4B8C0742"/>
    <w:rsid w:val="4BA917BA"/>
    <w:rsid w:val="4BB98DE8"/>
    <w:rsid w:val="4C61D8D7"/>
    <w:rsid w:val="4C88A362"/>
    <w:rsid w:val="4D1252FC"/>
    <w:rsid w:val="4D22C669"/>
    <w:rsid w:val="4D427ACA"/>
    <w:rsid w:val="4D4BCF8D"/>
    <w:rsid w:val="4DE1A947"/>
    <w:rsid w:val="4DE55D1E"/>
    <w:rsid w:val="4E12C8FC"/>
    <w:rsid w:val="4E563333"/>
    <w:rsid w:val="4EA5BF27"/>
    <w:rsid w:val="4F1B7237"/>
    <w:rsid w:val="4F1EB964"/>
    <w:rsid w:val="4F636ABE"/>
    <w:rsid w:val="4F73A083"/>
    <w:rsid w:val="4FB31236"/>
    <w:rsid w:val="4FC1549A"/>
    <w:rsid w:val="4FC62B9F"/>
    <w:rsid w:val="5008F6DB"/>
    <w:rsid w:val="50171BF9"/>
    <w:rsid w:val="5020E14B"/>
    <w:rsid w:val="504FAA39"/>
    <w:rsid w:val="508FEBA1"/>
    <w:rsid w:val="510B2105"/>
    <w:rsid w:val="5154008B"/>
    <w:rsid w:val="524FF8E8"/>
    <w:rsid w:val="5272B840"/>
    <w:rsid w:val="52730D9E"/>
    <w:rsid w:val="5288520B"/>
    <w:rsid w:val="528A92FC"/>
    <w:rsid w:val="532C594F"/>
    <w:rsid w:val="53F074C0"/>
    <w:rsid w:val="54215C7A"/>
    <w:rsid w:val="54253F59"/>
    <w:rsid w:val="54DD4DE3"/>
    <w:rsid w:val="54F30493"/>
    <w:rsid w:val="555645FA"/>
    <w:rsid w:val="555E84EC"/>
    <w:rsid w:val="55661B53"/>
    <w:rsid w:val="55C51BB4"/>
    <w:rsid w:val="55E4501B"/>
    <w:rsid w:val="55FA01EE"/>
    <w:rsid w:val="56DFD3BB"/>
    <w:rsid w:val="56F13B99"/>
    <w:rsid w:val="5763A096"/>
    <w:rsid w:val="57890F37"/>
    <w:rsid w:val="57DB82CC"/>
    <w:rsid w:val="58C81BC0"/>
    <w:rsid w:val="59096FF9"/>
    <w:rsid w:val="5909CA3C"/>
    <w:rsid w:val="5942873B"/>
    <w:rsid w:val="599057FC"/>
    <w:rsid w:val="59A130CD"/>
    <w:rsid w:val="59AE39F5"/>
    <w:rsid w:val="5A0D33D2"/>
    <w:rsid w:val="5A208E0A"/>
    <w:rsid w:val="5A5D4E52"/>
    <w:rsid w:val="5A8FC8CB"/>
    <w:rsid w:val="5AB62EE8"/>
    <w:rsid w:val="5AD28EBE"/>
    <w:rsid w:val="5B574F11"/>
    <w:rsid w:val="5B6C37CB"/>
    <w:rsid w:val="5B828993"/>
    <w:rsid w:val="5BAE89D5"/>
    <w:rsid w:val="5BBE6D0C"/>
    <w:rsid w:val="5BCAC896"/>
    <w:rsid w:val="5C1959AF"/>
    <w:rsid w:val="5C1D52E8"/>
    <w:rsid w:val="5C386ECA"/>
    <w:rsid w:val="5C4BAED5"/>
    <w:rsid w:val="5C98A394"/>
    <w:rsid w:val="5DB26B50"/>
    <w:rsid w:val="5DE9A5C6"/>
    <w:rsid w:val="5E04CE49"/>
    <w:rsid w:val="5E19B8DC"/>
    <w:rsid w:val="5E26E514"/>
    <w:rsid w:val="5E4735EF"/>
    <w:rsid w:val="5E5162D7"/>
    <w:rsid w:val="5E8D775E"/>
    <w:rsid w:val="5EA12BAE"/>
    <w:rsid w:val="5EBED3FB"/>
    <w:rsid w:val="5EFF3E24"/>
    <w:rsid w:val="5F1F0704"/>
    <w:rsid w:val="5F39D7B9"/>
    <w:rsid w:val="5F992ACF"/>
    <w:rsid w:val="5FC4B92A"/>
    <w:rsid w:val="60537796"/>
    <w:rsid w:val="60541579"/>
    <w:rsid w:val="6087E9F0"/>
    <w:rsid w:val="61098A13"/>
    <w:rsid w:val="61232094"/>
    <w:rsid w:val="6156848F"/>
    <w:rsid w:val="623468EE"/>
    <w:rsid w:val="623F4A90"/>
    <w:rsid w:val="6245D50A"/>
    <w:rsid w:val="62917521"/>
    <w:rsid w:val="62A98262"/>
    <w:rsid w:val="62F2169A"/>
    <w:rsid w:val="633306FF"/>
    <w:rsid w:val="6355399A"/>
    <w:rsid w:val="6386680C"/>
    <w:rsid w:val="638C4F81"/>
    <w:rsid w:val="63FE0CF1"/>
    <w:rsid w:val="646AEB95"/>
    <w:rsid w:val="65641224"/>
    <w:rsid w:val="6659985D"/>
    <w:rsid w:val="66760994"/>
    <w:rsid w:val="667D5C6D"/>
    <w:rsid w:val="66A9339B"/>
    <w:rsid w:val="66D01F75"/>
    <w:rsid w:val="67C70B3F"/>
    <w:rsid w:val="681ED0D8"/>
    <w:rsid w:val="6822F8E1"/>
    <w:rsid w:val="68B48F1A"/>
    <w:rsid w:val="68F1F937"/>
    <w:rsid w:val="697506C3"/>
    <w:rsid w:val="69A32166"/>
    <w:rsid w:val="6A099D28"/>
    <w:rsid w:val="6A594088"/>
    <w:rsid w:val="6AD27E05"/>
    <w:rsid w:val="6B3EB5F8"/>
    <w:rsid w:val="6B47C97B"/>
    <w:rsid w:val="6BB5B61D"/>
    <w:rsid w:val="6BEBAB26"/>
    <w:rsid w:val="6C31D81B"/>
    <w:rsid w:val="6C4C24A0"/>
    <w:rsid w:val="6D61122D"/>
    <w:rsid w:val="6D77A165"/>
    <w:rsid w:val="6DAA389B"/>
    <w:rsid w:val="6DE10402"/>
    <w:rsid w:val="6E3523CB"/>
    <w:rsid w:val="6E3DB5FC"/>
    <w:rsid w:val="6E7D75EF"/>
    <w:rsid w:val="6ECD1ED8"/>
    <w:rsid w:val="6EEB7E94"/>
    <w:rsid w:val="6EFA6029"/>
    <w:rsid w:val="6F52FAAE"/>
    <w:rsid w:val="6F744AB9"/>
    <w:rsid w:val="6FC78EE0"/>
    <w:rsid w:val="704C799B"/>
    <w:rsid w:val="70790CFF"/>
    <w:rsid w:val="71084FB8"/>
    <w:rsid w:val="714CE47E"/>
    <w:rsid w:val="7184F94F"/>
    <w:rsid w:val="71CF8DBB"/>
    <w:rsid w:val="728EE00D"/>
    <w:rsid w:val="733167F9"/>
    <w:rsid w:val="735AC084"/>
    <w:rsid w:val="73E68773"/>
    <w:rsid w:val="741559FF"/>
    <w:rsid w:val="749D5055"/>
    <w:rsid w:val="74ADB6BF"/>
    <w:rsid w:val="75427BCF"/>
    <w:rsid w:val="75B7A970"/>
    <w:rsid w:val="7653A97E"/>
    <w:rsid w:val="76DF19BA"/>
    <w:rsid w:val="76F310E7"/>
    <w:rsid w:val="773B36B9"/>
    <w:rsid w:val="77945FC0"/>
    <w:rsid w:val="78205CBC"/>
    <w:rsid w:val="7829F656"/>
    <w:rsid w:val="7850A934"/>
    <w:rsid w:val="786BAAF6"/>
    <w:rsid w:val="7898910E"/>
    <w:rsid w:val="78E32576"/>
    <w:rsid w:val="794EE46E"/>
    <w:rsid w:val="795AA9BB"/>
    <w:rsid w:val="7984CC25"/>
    <w:rsid w:val="79BEBA4D"/>
    <w:rsid w:val="7A27294F"/>
    <w:rsid w:val="7A538D82"/>
    <w:rsid w:val="7A97E36E"/>
    <w:rsid w:val="7AA74A6D"/>
    <w:rsid w:val="7AC8A0C8"/>
    <w:rsid w:val="7AEE3E92"/>
    <w:rsid w:val="7AEE44D4"/>
    <w:rsid w:val="7C062A2D"/>
    <w:rsid w:val="7C1B64F7"/>
    <w:rsid w:val="7C80812E"/>
    <w:rsid w:val="7CBEEB13"/>
    <w:rsid w:val="7CF979FA"/>
    <w:rsid w:val="7E28565A"/>
    <w:rsid w:val="7E8E9E31"/>
    <w:rsid w:val="7E976FB1"/>
    <w:rsid w:val="7EEF155C"/>
    <w:rsid w:val="7F47B505"/>
    <w:rsid w:val="7F5BC572"/>
    <w:rsid w:val="7F933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7B86B"/>
  <w15:chartTrackingRefBased/>
  <w15:docId w15:val="{87199EAB-4D78-4D05-A591-CFBDD29BD4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hAnsiTheme="majorHAnsi" w:eastAsiaTheme="majorEastAsia"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hAnsiTheme="majorHAnsi" w:eastAsiaTheme="majorEastAsia"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hAnsiTheme="majorHAnsi" w:eastAsiaTheme="majorEastAsia"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5706D0"/>
    <w:pPr>
      <w:keepNext/>
      <w:keepLines/>
      <w:spacing w:before="40" w:after="0"/>
      <w:outlineLvl w:val="3"/>
    </w:pPr>
    <w:rPr>
      <w:rFonts w:asciiTheme="majorHAnsi" w:hAnsiTheme="majorHAnsi" w:eastAsiaTheme="majorEastAsia"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hAnsiTheme="majorHAnsi" w:eastAsiaTheme="majorEastAsia"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hAnsiTheme="majorHAnsi" w:eastAsiaTheme="majorEastAsia"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hAnsiTheme="majorHAnsi" w:eastAsiaTheme="majorEastAsia"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hAnsiTheme="majorHAnsi" w:eastAsiaTheme="majorEastAsia" w:cstheme="majorBidi"/>
      <w:i/>
      <w:iCs/>
      <w:color w:val="272727" w:themeColor="text1" w:themeTint="D8"/>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33D0D"/>
    <w:rPr>
      <w:rFonts w:asciiTheme="majorHAnsi" w:hAnsiTheme="majorHAnsi" w:eastAsiaTheme="majorEastAsia" w:cstheme="majorBidi"/>
      <w:color w:val="007789" w:themeColor="accent1" w:themeShade="BF"/>
      <w:sz w:val="32"/>
    </w:rPr>
  </w:style>
  <w:style w:type="character" w:styleId="Heading2Char" w:customStyle="1">
    <w:name w:val="Heading 2 Char"/>
    <w:basedOn w:val="DefaultParagraphFont"/>
    <w:link w:val="Heading2"/>
    <w:uiPriority w:val="9"/>
    <w:rsid w:val="00333D0D"/>
    <w:rPr>
      <w:rFonts w:asciiTheme="majorHAnsi" w:hAnsiTheme="majorHAnsi" w:eastAsiaTheme="majorEastAsia" w:cstheme="majorBidi"/>
      <w:caps/>
      <w:color w:val="007789" w:themeColor="accent1" w:themeShade="BF"/>
      <w:sz w:val="24"/>
    </w:rPr>
  </w:style>
  <w:style w:type="paragraph" w:styleId="ContactInfo" w:customStyle="1">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hAnsiTheme="majorHAnsi" w:eastAsiaTheme="majorEastAsia" w:cstheme="majorBidi"/>
      <w:color w:val="007789" w:themeColor="accent1" w:themeShade="BF"/>
      <w:kern w:val="28"/>
      <w:sz w:val="60"/>
    </w:rPr>
  </w:style>
  <w:style w:type="character" w:styleId="TitleChar" w:customStyle="1">
    <w:name w:val="Title Char"/>
    <w:basedOn w:val="DefaultParagraphFont"/>
    <w:link w:val="Title"/>
    <w:uiPriority w:val="2"/>
    <w:rsid w:val="00333D0D"/>
    <w:rPr>
      <w:rFonts w:asciiTheme="majorHAnsi" w:hAnsiTheme="majorHAnsi" w:eastAsiaTheme="majorEastAsia"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hAnsiTheme="majorHAnsi" w:eastAsiaTheme="majorEastAsia" w:cstheme="majorBidi"/>
      <w:caps/>
      <w:sz w:val="26"/>
    </w:rPr>
  </w:style>
  <w:style w:type="character" w:styleId="SubtitleChar" w:customStyle="1">
    <w:name w:val="Subtitle Char"/>
    <w:basedOn w:val="DefaultParagraphFont"/>
    <w:link w:val="Subtitle"/>
    <w:uiPriority w:val="3"/>
    <w:rsid w:val="00333D0D"/>
    <w:rPr>
      <w:rFonts w:asciiTheme="majorHAnsi" w:hAnsiTheme="majorHAnsi" w:eastAsiaTheme="majorEastAsia"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styleId="FooterChar" w:customStyle="1">
    <w:name w:val="Footer Char"/>
    <w:basedOn w:val="DefaultParagraphFont"/>
    <w:link w:val="Footer"/>
    <w:uiPriority w:val="99"/>
    <w:rsid w:val="00C6554A"/>
    <w:rPr>
      <w:caps/>
    </w:rPr>
  </w:style>
  <w:style w:type="paragraph" w:styleId="Photo" w:customStyle="1">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styleId="HeaderChar" w:customStyle="1">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1"/>
      </w:numPr>
      <w:contextualSpacing/>
    </w:pPr>
  </w:style>
  <w:style w:type="character" w:styleId="Heading3Char" w:customStyle="1">
    <w:name w:val="Heading 3 Char"/>
    <w:basedOn w:val="DefaultParagraphFont"/>
    <w:link w:val="Heading3"/>
    <w:uiPriority w:val="9"/>
    <w:rsid w:val="00C6554A"/>
    <w:rPr>
      <w:rFonts w:asciiTheme="majorHAnsi" w:hAnsiTheme="majorHAnsi" w:eastAsiaTheme="majorEastAsia" w:cstheme="majorBidi"/>
      <w:color w:val="004F5B" w:themeColor="accent1" w:themeShade="7F"/>
      <w:sz w:val="24"/>
      <w:szCs w:val="24"/>
    </w:rPr>
  </w:style>
  <w:style w:type="character" w:styleId="Heading8Char" w:customStyle="1">
    <w:name w:val="Heading 8 Char"/>
    <w:basedOn w:val="DefaultParagraphFont"/>
    <w:link w:val="Heading8"/>
    <w:uiPriority w:val="9"/>
    <w:semiHidden/>
    <w:rsid w:val="00C6554A"/>
    <w:rPr>
      <w:rFonts w:asciiTheme="majorHAnsi" w:hAnsiTheme="majorHAnsi" w:eastAsiaTheme="majorEastAsia" w:cstheme="majorBidi"/>
      <w:color w:val="272727" w:themeColor="text1" w:themeTint="D8"/>
      <w:szCs w:val="21"/>
    </w:rPr>
  </w:style>
  <w:style w:type="character" w:styleId="Heading9Char" w:customStyle="1">
    <w:name w:val="Heading 9 Char"/>
    <w:basedOn w:val="DefaultParagraphFont"/>
    <w:link w:val="Heading9"/>
    <w:uiPriority w:val="9"/>
    <w:semiHidden/>
    <w:rsid w:val="00C6554A"/>
    <w:rPr>
      <w:rFonts w:asciiTheme="majorHAnsi" w:hAnsiTheme="majorHAnsi" w:eastAsiaTheme="majorEastAsia"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color="007789" w:themeColor="accent1" w:themeShade="BF" w:sz="4" w:space="10"/>
        <w:bottom w:val="single" w:color="007789" w:themeColor="accent1" w:themeShade="BF" w:sz="4" w:space="10"/>
      </w:pBdr>
      <w:spacing w:before="360" w:after="360"/>
      <w:ind w:left="864" w:right="864"/>
      <w:jc w:val="center"/>
    </w:pPr>
    <w:rPr>
      <w:i/>
      <w:iCs/>
      <w:color w:val="007789" w:themeColor="accent1" w:themeShade="BF"/>
    </w:rPr>
  </w:style>
  <w:style w:type="character" w:styleId="IntenseQuoteChar" w:customStyle="1">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styleId="BalloonTextChar" w:customStyle="1">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color="007789" w:themeColor="accent1" w:themeShade="BF" w:sz="2" w:space="10"/>
        <w:left w:val="single" w:color="007789" w:themeColor="accent1" w:themeShade="BF" w:sz="2" w:space="10"/>
        <w:bottom w:val="single" w:color="007789" w:themeColor="accent1" w:themeShade="BF" w:sz="2" w:space="10"/>
        <w:right w:val="single" w:color="007789" w:themeColor="accent1" w:themeShade="BF" w:sz="2" w:space="10"/>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styleId="BodyText3Char" w:customStyle="1">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styleId="BodyTextIndent3Char" w:customStyle="1">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styleId="CommentTextChar" w:customStyle="1">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styleId="CommentSubjectChar" w:customStyle="1">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styleId="EndnoteTextChar" w:customStyle="1">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hAnsiTheme="majorHAnsi" w:eastAsiaTheme="majorEastAsia"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styleId="FootnoteTextChar" w:customStyle="1">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styleId="MacroTextChar" w:customStyle="1">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styleId="PlainTextChar" w:customStyle="1">
    <w:name w:val="Plain Text Char"/>
    <w:basedOn w:val="DefaultParagraphFont"/>
    <w:link w:val="PlainText"/>
    <w:uiPriority w:val="99"/>
    <w:semiHidden/>
    <w:rsid w:val="00C6554A"/>
    <w:rPr>
      <w:rFonts w:ascii="Consolas" w:hAnsi="Consolas"/>
      <w:szCs w:val="21"/>
    </w:rPr>
  </w:style>
  <w:style w:type="character" w:styleId="Heading7Char" w:customStyle="1">
    <w:name w:val="Heading 7 Char"/>
    <w:basedOn w:val="DefaultParagraphFont"/>
    <w:link w:val="Heading7"/>
    <w:uiPriority w:val="9"/>
    <w:semiHidden/>
    <w:rsid w:val="002554CD"/>
    <w:rPr>
      <w:rFonts w:asciiTheme="majorHAnsi" w:hAnsiTheme="majorHAnsi" w:eastAsiaTheme="majorEastAsia" w:cstheme="majorBidi"/>
      <w:i/>
      <w:iCs/>
      <w:color w:val="004F5B" w:themeColor="accent1" w:themeShade="7F"/>
    </w:rPr>
  </w:style>
  <w:style w:type="character" w:styleId="Heading6Char" w:customStyle="1">
    <w:name w:val="Heading 6 Char"/>
    <w:basedOn w:val="DefaultParagraphFont"/>
    <w:link w:val="Heading6"/>
    <w:uiPriority w:val="9"/>
    <w:semiHidden/>
    <w:rsid w:val="002554CD"/>
    <w:rPr>
      <w:rFonts w:asciiTheme="majorHAnsi" w:hAnsiTheme="majorHAnsi" w:eastAsiaTheme="majorEastAsia" w:cstheme="majorBidi"/>
      <w:color w:val="004F5B" w:themeColor="accent1" w:themeShade="7F"/>
    </w:rPr>
  </w:style>
  <w:style w:type="character" w:styleId="Heading4Char" w:customStyle="1">
    <w:name w:val="Heading 4 Char"/>
    <w:basedOn w:val="DefaultParagraphFont"/>
    <w:link w:val="Heading4"/>
    <w:uiPriority w:val="9"/>
    <w:rsid w:val="005706D0"/>
    <w:rPr>
      <w:rFonts w:asciiTheme="majorHAnsi" w:hAnsiTheme="majorHAnsi" w:eastAsiaTheme="majorEastAsia" w:cstheme="majorBidi"/>
      <w:i/>
      <w:iCs/>
      <w:color w:val="007789" w:themeColor="accent1" w:themeShade="BF"/>
    </w:rPr>
  </w:style>
  <w:style w:type="character" w:styleId="UnresolvedMention">
    <w:name w:val="Unresolved Mention"/>
    <w:basedOn w:val="DefaultParagraphFont"/>
    <w:uiPriority w:val="99"/>
    <w:semiHidden/>
    <w:unhideWhenUsed/>
    <w:rsid w:val="006F4E99"/>
    <w:rPr>
      <w:color w:val="605E5C"/>
      <w:shd w:val="clear" w:color="auto" w:fill="E1DFDD"/>
    </w:rPr>
  </w:style>
  <w:style w:type="paragraph" w:styleId="ListParagraph">
    <w:name w:val="List Paragraph"/>
    <w:basedOn w:val="Normal"/>
    <w:uiPriority w:val="34"/>
    <w:unhideWhenUsed/>
    <w:qFormat/>
    <w:rsid w:val="005C7175"/>
    <w:pPr>
      <w:ind w:left="720"/>
      <w:contextualSpacing/>
    </w:pPr>
  </w:style>
  <w:style w:type="paragraph" w:styleId="Heading5">
    <w:uiPriority w:val="9"/>
    <w:name w:val="heading 5"/>
    <w:basedOn w:val="Normal"/>
    <w:next w:val="Normal"/>
    <w:unhideWhenUsed/>
    <w:qFormat/>
    <w:rsid w:val="6A099D28"/>
    <w:rPr>
      <w:rFonts w:eastAsia="Constantia" w:cs="" w:eastAsiaTheme="minorAscii" w:cstheme="majorEastAsia"/>
      <w:color w:val="007789" w:themeColor="accent1" w:themeTint="FF" w:themeShade="BF"/>
    </w:rPr>
    <w:pPr>
      <w:keepNext w:val="1"/>
      <w:keepLines w:val="1"/>
      <w:spacing w:before="80" w:after="40"/>
      <w:outlineLvl w:val="4"/>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1984">
      <w:bodyDiv w:val="1"/>
      <w:marLeft w:val="0"/>
      <w:marRight w:val="0"/>
      <w:marTop w:val="0"/>
      <w:marBottom w:val="0"/>
      <w:divBdr>
        <w:top w:val="none" w:sz="0" w:space="0" w:color="auto"/>
        <w:left w:val="none" w:sz="0" w:space="0" w:color="auto"/>
        <w:bottom w:val="none" w:sz="0" w:space="0" w:color="auto"/>
        <w:right w:val="none" w:sz="0" w:space="0" w:color="auto"/>
      </w:divBdr>
    </w:div>
    <w:div w:id="87818772">
      <w:bodyDiv w:val="1"/>
      <w:marLeft w:val="0"/>
      <w:marRight w:val="0"/>
      <w:marTop w:val="0"/>
      <w:marBottom w:val="0"/>
      <w:divBdr>
        <w:top w:val="none" w:sz="0" w:space="0" w:color="auto"/>
        <w:left w:val="none" w:sz="0" w:space="0" w:color="auto"/>
        <w:bottom w:val="none" w:sz="0" w:space="0" w:color="auto"/>
        <w:right w:val="none" w:sz="0" w:space="0" w:color="auto"/>
      </w:divBdr>
      <w:divsChild>
        <w:div w:id="1095982687">
          <w:marLeft w:val="0"/>
          <w:marRight w:val="0"/>
          <w:marTop w:val="0"/>
          <w:marBottom w:val="0"/>
          <w:divBdr>
            <w:top w:val="none" w:sz="0" w:space="0" w:color="auto"/>
            <w:left w:val="none" w:sz="0" w:space="0" w:color="auto"/>
            <w:bottom w:val="none" w:sz="0" w:space="0" w:color="auto"/>
            <w:right w:val="none" w:sz="0" w:space="0" w:color="auto"/>
          </w:divBdr>
        </w:div>
        <w:div w:id="162858771">
          <w:marLeft w:val="0"/>
          <w:marRight w:val="0"/>
          <w:marTop w:val="0"/>
          <w:marBottom w:val="0"/>
          <w:divBdr>
            <w:top w:val="none" w:sz="0" w:space="0" w:color="auto"/>
            <w:left w:val="none" w:sz="0" w:space="0" w:color="auto"/>
            <w:bottom w:val="none" w:sz="0" w:space="0" w:color="auto"/>
            <w:right w:val="none" w:sz="0" w:space="0" w:color="auto"/>
          </w:divBdr>
        </w:div>
        <w:div w:id="1673870926">
          <w:marLeft w:val="0"/>
          <w:marRight w:val="0"/>
          <w:marTop w:val="0"/>
          <w:marBottom w:val="0"/>
          <w:divBdr>
            <w:top w:val="none" w:sz="0" w:space="0" w:color="auto"/>
            <w:left w:val="none" w:sz="0" w:space="0" w:color="auto"/>
            <w:bottom w:val="none" w:sz="0" w:space="0" w:color="auto"/>
            <w:right w:val="none" w:sz="0" w:space="0" w:color="auto"/>
          </w:divBdr>
        </w:div>
        <w:div w:id="1332373490">
          <w:marLeft w:val="0"/>
          <w:marRight w:val="0"/>
          <w:marTop w:val="0"/>
          <w:marBottom w:val="0"/>
          <w:divBdr>
            <w:top w:val="none" w:sz="0" w:space="0" w:color="auto"/>
            <w:left w:val="none" w:sz="0" w:space="0" w:color="auto"/>
            <w:bottom w:val="none" w:sz="0" w:space="0" w:color="auto"/>
            <w:right w:val="none" w:sz="0" w:space="0" w:color="auto"/>
          </w:divBdr>
        </w:div>
        <w:div w:id="1481338920">
          <w:marLeft w:val="0"/>
          <w:marRight w:val="0"/>
          <w:marTop w:val="0"/>
          <w:marBottom w:val="0"/>
          <w:divBdr>
            <w:top w:val="none" w:sz="0" w:space="0" w:color="auto"/>
            <w:left w:val="none" w:sz="0" w:space="0" w:color="auto"/>
            <w:bottom w:val="none" w:sz="0" w:space="0" w:color="auto"/>
            <w:right w:val="none" w:sz="0" w:space="0" w:color="auto"/>
          </w:divBdr>
        </w:div>
        <w:div w:id="1622951957">
          <w:marLeft w:val="0"/>
          <w:marRight w:val="0"/>
          <w:marTop w:val="0"/>
          <w:marBottom w:val="0"/>
          <w:divBdr>
            <w:top w:val="none" w:sz="0" w:space="0" w:color="auto"/>
            <w:left w:val="none" w:sz="0" w:space="0" w:color="auto"/>
            <w:bottom w:val="none" w:sz="0" w:space="0" w:color="auto"/>
            <w:right w:val="none" w:sz="0" w:space="0" w:color="auto"/>
          </w:divBdr>
        </w:div>
        <w:div w:id="1943757900">
          <w:marLeft w:val="0"/>
          <w:marRight w:val="0"/>
          <w:marTop w:val="0"/>
          <w:marBottom w:val="0"/>
          <w:divBdr>
            <w:top w:val="none" w:sz="0" w:space="0" w:color="auto"/>
            <w:left w:val="none" w:sz="0" w:space="0" w:color="auto"/>
            <w:bottom w:val="none" w:sz="0" w:space="0" w:color="auto"/>
            <w:right w:val="none" w:sz="0" w:space="0" w:color="auto"/>
          </w:divBdr>
        </w:div>
        <w:div w:id="1370498409">
          <w:marLeft w:val="0"/>
          <w:marRight w:val="0"/>
          <w:marTop w:val="0"/>
          <w:marBottom w:val="0"/>
          <w:divBdr>
            <w:top w:val="none" w:sz="0" w:space="0" w:color="auto"/>
            <w:left w:val="none" w:sz="0" w:space="0" w:color="auto"/>
            <w:bottom w:val="none" w:sz="0" w:space="0" w:color="auto"/>
            <w:right w:val="none" w:sz="0" w:space="0" w:color="auto"/>
          </w:divBdr>
        </w:div>
        <w:div w:id="1129012152">
          <w:marLeft w:val="0"/>
          <w:marRight w:val="0"/>
          <w:marTop w:val="0"/>
          <w:marBottom w:val="0"/>
          <w:divBdr>
            <w:top w:val="none" w:sz="0" w:space="0" w:color="auto"/>
            <w:left w:val="none" w:sz="0" w:space="0" w:color="auto"/>
            <w:bottom w:val="none" w:sz="0" w:space="0" w:color="auto"/>
            <w:right w:val="none" w:sz="0" w:space="0" w:color="auto"/>
          </w:divBdr>
        </w:div>
        <w:div w:id="853300914">
          <w:marLeft w:val="0"/>
          <w:marRight w:val="0"/>
          <w:marTop w:val="0"/>
          <w:marBottom w:val="0"/>
          <w:divBdr>
            <w:top w:val="none" w:sz="0" w:space="0" w:color="auto"/>
            <w:left w:val="none" w:sz="0" w:space="0" w:color="auto"/>
            <w:bottom w:val="none" w:sz="0" w:space="0" w:color="auto"/>
            <w:right w:val="none" w:sz="0" w:space="0" w:color="auto"/>
          </w:divBdr>
        </w:div>
        <w:div w:id="280888127">
          <w:marLeft w:val="0"/>
          <w:marRight w:val="0"/>
          <w:marTop w:val="0"/>
          <w:marBottom w:val="0"/>
          <w:divBdr>
            <w:top w:val="none" w:sz="0" w:space="0" w:color="auto"/>
            <w:left w:val="none" w:sz="0" w:space="0" w:color="auto"/>
            <w:bottom w:val="none" w:sz="0" w:space="0" w:color="auto"/>
            <w:right w:val="none" w:sz="0" w:space="0" w:color="auto"/>
          </w:divBdr>
        </w:div>
      </w:divsChild>
    </w:div>
    <w:div w:id="204759254">
      <w:bodyDiv w:val="1"/>
      <w:marLeft w:val="0"/>
      <w:marRight w:val="0"/>
      <w:marTop w:val="0"/>
      <w:marBottom w:val="0"/>
      <w:divBdr>
        <w:top w:val="none" w:sz="0" w:space="0" w:color="auto"/>
        <w:left w:val="none" w:sz="0" w:space="0" w:color="auto"/>
        <w:bottom w:val="none" w:sz="0" w:space="0" w:color="auto"/>
        <w:right w:val="none" w:sz="0" w:space="0" w:color="auto"/>
      </w:divBdr>
    </w:div>
    <w:div w:id="265891731">
      <w:bodyDiv w:val="1"/>
      <w:marLeft w:val="0"/>
      <w:marRight w:val="0"/>
      <w:marTop w:val="0"/>
      <w:marBottom w:val="0"/>
      <w:divBdr>
        <w:top w:val="none" w:sz="0" w:space="0" w:color="auto"/>
        <w:left w:val="none" w:sz="0" w:space="0" w:color="auto"/>
        <w:bottom w:val="none" w:sz="0" w:space="0" w:color="auto"/>
        <w:right w:val="none" w:sz="0" w:space="0" w:color="auto"/>
      </w:divBdr>
    </w:div>
    <w:div w:id="390542372">
      <w:bodyDiv w:val="1"/>
      <w:marLeft w:val="0"/>
      <w:marRight w:val="0"/>
      <w:marTop w:val="0"/>
      <w:marBottom w:val="0"/>
      <w:divBdr>
        <w:top w:val="none" w:sz="0" w:space="0" w:color="auto"/>
        <w:left w:val="none" w:sz="0" w:space="0" w:color="auto"/>
        <w:bottom w:val="none" w:sz="0" w:space="0" w:color="auto"/>
        <w:right w:val="none" w:sz="0" w:space="0" w:color="auto"/>
      </w:divBdr>
    </w:div>
    <w:div w:id="449204096">
      <w:bodyDiv w:val="1"/>
      <w:marLeft w:val="0"/>
      <w:marRight w:val="0"/>
      <w:marTop w:val="0"/>
      <w:marBottom w:val="0"/>
      <w:divBdr>
        <w:top w:val="none" w:sz="0" w:space="0" w:color="auto"/>
        <w:left w:val="none" w:sz="0" w:space="0" w:color="auto"/>
        <w:bottom w:val="none" w:sz="0" w:space="0" w:color="auto"/>
        <w:right w:val="none" w:sz="0" w:space="0" w:color="auto"/>
      </w:divBdr>
    </w:div>
    <w:div w:id="471018962">
      <w:bodyDiv w:val="1"/>
      <w:marLeft w:val="0"/>
      <w:marRight w:val="0"/>
      <w:marTop w:val="0"/>
      <w:marBottom w:val="0"/>
      <w:divBdr>
        <w:top w:val="none" w:sz="0" w:space="0" w:color="auto"/>
        <w:left w:val="none" w:sz="0" w:space="0" w:color="auto"/>
        <w:bottom w:val="none" w:sz="0" w:space="0" w:color="auto"/>
        <w:right w:val="none" w:sz="0" w:space="0" w:color="auto"/>
      </w:divBdr>
    </w:div>
    <w:div w:id="482543898">
      <w:bodyDiv w:val="1"/>
      <w:marLeft w:val="0"/>
      <w:marRight w:val="0"/>
      <w:marTop w:val="0"/>
      <w:marBottom w:val="0"/>
      <w:divBdr>
        <w:top w:val="none" w:sz="0" w:space="0" w:color="auto"/>
        <w:left w:val="none" w:sz="0" w:space="0" w:color="auto"/>
        <w:bottom w:val="none" w:sz="0" w:space="0" w:color="auto"/>
        <w:right w:val="none" w:sz="0" w:space="0" w:color="auto"/>
      </w:divBdr>
    </w:div>
    <w:div w:id="717819374">
      <w:bodyDiv w:val="1"/>
      <w:marLeft w:val="0"/>
      <w:marRight w:val="0"/>
      <w:marTop w:val="0"/>
      <w:marBottom w:val="0"/>
      <w:divBdr>
        <w:top w:val="none" w:sz="0" w:space="0" w:color="auto"/>
        <w:left w:val="none" w:sz="0" w:space="0" w:color="auto"/>
        <w:bottom w:val="none" w:sz="0" w:space="0" w:color="auto"/>
        <w:right w:val="none" w:sz="0" w:space="0" w:color="auto"/>
      </w:divBdr>
      <w:divsChild>
        <w:div w:id="847598464">
          <w:marLeft w:val="0"/>
          <w:marRight w:val="0"/>
          <w:marTop w:val="0"/>
          <w:marBottom w:val="0"/>
          <w:divBdr>
            <w:top w:val="none" w:sz="0" w:space="0" w:color="auto"/>
            <w:left w:val="none" w:sz="0" w:space="0" w:color="auto"/>
            <w:bottom w:val="none" w:sz="0" w:space="0" w:color="auto"/>
            <w:right w:val="none" w:sz="0" w:space="0" w:color="auto"/>
          </w:divBdr>
          <w:divsChild>
            <w:div w:id="226842326">
              <w:marLeft w:val="0"/>
              <w:marRight w:val="0"/>
              <w:marTop w:val="0"/>
              <w:marBottom w:val="0"/>
              <w:divBdr>
                <w:top w:val="none" w:sz="0" w:space="0" w:color="auto"/>
                <w:left w:val="none" w:sz="0" w:space="0" w:color="auto"/>
                <w:bottom w:val="none" w:sz="0" w:space="0" w:color="auto"/>
                <w:right w:val="none" w:sz="0" w:space="0" w:color="auto"/>
              </w:divBdr>
            </w:div>
            <w:div w:id="1990866300">
              <w:marLeft w:val="0"/>
              <w:marRight w:val="0"/>
              <w:marTop w:val="0"/>
              <w:marBottom w:val="0"/>
              <w:divBdr>
                <w:top w:val="none" w:sz="0" w:space="0" w:color="auto"/>
                <w:left w:val="none" w:sz="0" w:space="0" w:color="auto"/>
                <w:bottom w:val="none" w:sz="0" w:space="0" w:color="auto"/>
                <w:right w:val="none" w:sz="0" w:space="0" w:color="auto"/>
              </w:divBdr>
            </w:div>
            <w:div w:id="2099017424">
              <w:marLeft w:val="0"/>
              <w:marRight w:val="0"/>
              <w:marTop w:val="0"/>
              <w:marBottom w:val="0"/>
              <w:divBdr>
                <w:top w:val="none" w:sz="0" w:space="0" w:color="auto"/>
                <w:left w:val="none" w:sz="0" w:space="0" w:color="auto"/>
                <w:bottom w:val="none" w:sz="0" w:space="0" w:color="auto"/>
                <w:right w:val="none" w:sz="0" w:space="0" w:color="auto"/>
              </w:divBdr>
            </w:div>
            <w:div w:id="724912174">
              <w:marLeft w:val="0"/>
              <w:marRight w:val="0"/>
              <w:marTop w:val="0"/>
              <w:marBottom w:val="0"/>
              <w:divBdr>
                <w:top w:val="none" w:sz="0" w:space="0" w:color="auto"/>
                <w:left w:val="none" w:sz="0" w:space="0" w:color="auto"/>
                <w:bottom w:val="none" w:sz="0" w:space="0" w:color="auto"/>
                <w:right w:val="none" w:sz="0" w:space="0" w:color="auto"/>
              </w:divBdr>
            </w:div>
            <w:div w:id="485362299">
              <w:marLeft w:val="0"/>
              <w:marRight w:val="0"/>
              <w:marTop w:val="0"/>
              <w:marBottom w:val="0"/>
              <w:divBdr>
                <w:top w:val="none" w:sz="0" w:space="0" w:color="auto"/>
                <w:left w:val="none" w:sz="0" w:space="0" w:color="auto"/>
                <w:bottom w:val="none" w:sz="0" w:space="0" w:color="auto"/>
                <w:right w:val="none" w:sz="0" w:space="0" w:color="auto"/>
              </w:divBdr>
            </w:div>
            <w:div w:id="220598479">
              <w:marLeft w:val="0"/>
              <w:marRight w:val="0"/>
              <w:marTop w:val="0"/>
              <w:marBottom w:val="0"/>
              <w:divBdr>
                <w:top w:val="none" w:sz="0" w:space="0" w:color="auto"/>
                <w:left w:val="none" w:sz="0" w:space="0" w:color="auto"/>
                <w:bottom w:val="none" w:sz="0" w:space="0" w:color="auto"/>
                <w:right w:val="none" w:sz="0" w:space="0" w:color="auto"/>
              </w:divBdr>
            </w:div>
            <w:div w:id="1429472844">
              <w:marLeft w:val="0"/>
              <w:marRight w:val="0"/>
              <w:marTop w:val="0"/>
              <w:marBottom w:val="0"/>
              <w:divBdr>
                <w:top w:val="none" w:sz="0" w:space="0" w:color="auto"/>
                <w:left w:val="none" w:sz="0" w:space="0" w:color="auto"/>
                <w:bottom w:val="none" w:sz="0" w:space="0" w:color="auto"/>
                <w:right w:val="none" w:sz="0" w:space="0" w:color="auto"/>
              </w:divBdr>
            </w:div>
            <w:div w:id="357320911">
              <w:marLeft w:val="0"/>
              <w:marRight w:val="0"/>
              <w:marTop w:val="0"/>
              <w:marBottom w:val="0"/>
              <w:divBdr>
                <w:top w:val="none" w:sz="0" w:space="0" w:color="auto"/>
                <w:left w:val="none" w:sz="0" w:space="0" w:color="auto"/>
                <w:bottom w:val="none" w:sz="0" w:space="0" w:color="auto"/>
                <w:right w:val="none" w:sz="0" w:space="0" w:color="auto"/>
              </w:divBdr>
            </w:div>
            <w:div w:id="1354965269">
              <w:marLeft w:val="0"/>
              <w:marRight w:val="0"/>
              <w:marTop w:val="0"/>
              <w:marBottom w:val="0"/>
              <w:divBdr>
                <w:top w:val="none" w:sz="0" w:space="0" w:color="auto"/>
                <w:left w:val="none" w:sz="0" w:space="0" w:color="auto"/>
                <w:bottom w:val="none" w:sz="0" w:space="0" w:color="auto"/>
                <w:right w:val="none" w:sz="0" w:space="0" w:color="auto"/>
              </w:divBdr>
            </w:div>
            <w:div w:id="739442885">
              <w:marLeft w:val="0"/>
              <w:marRight w:val="0"/>
              <w:marTop w:val="0"/>
              <w:marBottom w:val="0"/>
              <w:divBdr>
                <w:top w:val="none" w:sz="0" w:space="0" w:color="auto"/>
                <w:left w:val="none" w:sz="0" w:space="0" w:color="auto"/>
                <w:bottom w:val="none" w:sz="0" w:space="0" w:color="auto"/>
                <w:right w:val="none" w:sz="0" w:space="0" w:color="auto"/>
              </w:divBdr>
            </w:div>
            <w:div w:id="1856578044">
              <w:marLeft w:val="0"/>
              <w:marRight w:val="0"/>
              <w:marTop w:val="0"/>
              <w:marBottom w:val="0"/>
              <w:divBdr>
                <w:top w:val="none" w:sz="0" w:space="0" w:color="auto"/>
                <w:left w:val="none" w:sz="0" w:space="0" w:color="auto"/>
                <w:bottom w:val="none" w:sz="0" w:space="0" w:color="auto"/>
                <w:right w:val="none" w:sz="0" w:space="0" w:color="auto"/>
              </w:divBdr>
            </w:div>
            <w:div w:id="400638580">
              <w:marLeft w:val="0"/>
              <w:marRight w:val="0"/>
              <w:marTop w:val="0"/>
              <w:marBottom w:val="0"/>
              <w:divBdr>
                <w:top w:val="none" w:sz="0" w:space="0" w:color="auto"/>
                <w:left w:val="none" w:sz="0" w:space="0" w:color="auto"/>
                <w:bottom w:val="none" w:sz="0" w:space="0" w:color="auto"/>
                <w:right w:val="none" w:sz="0" w:space="0" w:color="auto"/>
              </w:divBdr>
            </w:div>
            <w:div w:id="2021394417">
              <w:marLeft w:val="0"/>
              <w:marRight w:val="0"/>
              <w:marTop w:val="0"/>
              <w:marBottom w:val="0"/>
              <w:divBdr>
                <w:top w:val="none" w:sz="0" w:space="0" w:color="auto"/>
                <w:left w:val="none" w:sz="0" w:space="0" w:color="auto"/>
                <w:bottom w:val="none" w:sz="0" w:space="0" w:color="auto"/>
                <w:right w:val="none" w:sz="0" w:space="0" w:color="auto"/>
              </w:divBdr>
            </w:div>
            <w:div w:id="1538395208">
              <w:marLeft w:val="0"/>
              <w:marRight w:val="0"/>
              <w:marTop w:val="0"/>
              <w:marBottom w:val="0"/>
              <w:divBdr>
                <w:top w:val="none" w:sz="0" w:space="0" w:color="auto"/>
                <w:left w:val="none" w:sz="0" w:space="0" w:color="auto"/>
                <w:bottom w:val="none" w:sz="0" w:space="0" w:color="auto"/>
                <w:right w:val="none" w:sz="0" w:space="0" w:color="auto"/>
              </w:divBdr>
            </w:div>
            <w:div w:id="740370975">
              <w:marLeft w:val="0"/>
              <w:marRight w:val="0"/>
              <w:marTop w:val="0"/>
              <w:marBottom w:val="0"/>
              <w:divBdr>
                <w:top w:val="none" w:sz="0" w:space="0" w:color="auto"/>
                <w:left w:val="none" w:sz="0" w:space="0" w:color="auto"/>
                <w:bottom w:val="none" w:sz="0" w:space="0" w:color="auto"/>
                <w:right w:val="none" w:sz="0" w:space="0" w:color="auto"/>
              </w:divBdr>
            </w:div>
            <w:div w:id="1925723792">
              <w:marLeft w:val="0"/>
              <w:marRight w:val="0"/>
              <w:marTop w:val="0"/>
              <w:marBottom w:val="0"/>
              <w:divBdr>
                <w:top w:val="none" w:sz="0" w:space="0" w:color="auto"/>
                <w:left w:val="none" w:sz="0" w:space="0" w:color="auto"/>
                <w:bottom w:val="none" w:sz="0" w:space="0" w:color="auto"/>
                <w:right w:val="none" w:sz="0" w:space="0" w:color="auto"/>
              </w:divBdr>
            </w:div>
            <w:div w:id="1530995006">
              <w:marLeft w:val="0"/>
              <w:marRight w:val="0"/>
              <w:marTop w:val="0"/>
              <w:marBottom w:val="0"/>
              <w:divBdr>
                <w:top w:val="none" w:sz="0" w:space="0" w:color="auto"/>
                <w:left w:val="none" w:sz="0" w:space="0" w:color="auto"/>
                <w:bottom w:val="none" w:sz="0" w:space="0" w:color="auto"/>
                <w:right w:val="none" w:sz="0" w:space="0" w:color="auto"/>
              </w:divBdr>
            </w:div>
            <w:div w:id="1578510985">
              <w:marLeft w:val="0"/>
              <w:marRight w:val="0"/>
              <w:marTop w:val="0"/>
              <w:marBottom w:val="0"/>
              <w:divBdr>
                <w:top w:val="none" w:sz="0" w:space="0" w:color="auto"/>
                <w:left w:val="none" w:sz="0" w:space="0" w:color="auto"/>
                <w:bottom w:val="none" w:sz="0" w:space="0" w:color="auto"/>
                <w:right w:val="none" w:sz="0" w:space="0" w:color="auto"/>
              </w:divBdr>
            </w:div>
            <w:div w:id="1501382548">
              <w:marLeft w:val="0"/>
              <w:marRight w:val="0"/>
              <w:marTop w:val="0"/>
              <w:marBottom w:val="0"/>
              <w:divBdr>
                <w:top w:val="none" w:sz="0" w:space="0" w:color="auto"/>
                <w:left w:val="none" w:sz="0" w:space="0" w:color="auto"/>
                <w:bottom w:val="none" w:sz="0" w:space="0" w:color="auto"/>
                <w:right w:val="none" w:sz="0" w:space="0" w:color="auto"/>
              </w:divBdr>
            </w:div>
            <w:div w:id="628630432">
              <w:marLeft w:val="0"/>
              <w:marRight w:val="0"/>
              <w:marTop w:val="0"/>
              <w:marBottom w:val="0"/>
              <w:divBdr>
                <w:top w:val="none" w:sz="0" w:space="0" w:color="auto"/>
                <w:left w:val="none" w:sz="0" w:space="0" w:color="auto"/>
                <w:bottom w:val="none" w:sz="0" w:space="0" w:color="auto"/>
                <w:right w:val="none" w:sz="0" w:space="0" w:color="auto"/>
              </w:divBdr>
            </w:div>
          </w:divsChild>
        </w:div>
        <w:div w:id="1891072120">
          <w:marLeft w:val="0"/>
          <w:marRight w:val="0"/>
          <w:marTop w:val="0"/>
          <w:marBottom w:val="0"/>
          <w:divBdr>
            <w:top w:val="none" w:sz="0" w:space="0" w:color="auto"/>
            <w:left w:val="none" w:sz="0" w:space="0" w:color="auto"/>
            <w:bottom w:val="none" w:sz="0" w:space="0" w:color="auto"/>
            <w:right w:val="none" w:sz="0" w:space="0" w:color="auto"/>
          </w:divBdr>
        </w:div>
        <w:div w:id="1071806858">
          <w:marLeft w:val="0"/>
          <w:marRight w:val="0"/>
          <w:marTop w:val="0"/>
          <w:marBottom w:val="0"/>
          <w:divBdr>
            <w:top w:val="none" w:sz="0" w:space="0" w:color="auto"/>
            <w:left w:val="none" w:sz="0" w:space="0" w:color="auto"/>
            <w:bottom w:val="none" w:sz="0" w:space="0" w:color="auto"/>
            <w:right w:val="none" w:sz="0" w:space="0" w:color="auto"/>
          </w:divBdr>
        </w:div>
        <w:div w:id="1348091908">
          <w:marLeft w:val="0"/>
          <w:marRight w:val="0"/>
          <w:marTop w:val="0"/>
          <w:marBottom w:val="0"/>
          <w:divBdr>
            <w:top w:val="none" w:sz="0" w:space="0" w:color="auto"/>
            <w:left w:val="none" w:sz="0" w:space="0" w:color="auto"/>
            <w:bottom w:val="none" w:sz="0" w:space="0" w:color="auto"/>
            <w:right w:val="none" w:sz="0" w:space="0" w:color="auto"/>
          </w:divBdr>
        </w:div>
        <w:div w:id="1981835363">
          <w:marLeft w:val="0"/>
          <w:marRight w:val="0"/>
          <w:marTop w:val="0"/>
          <w:marBottom w:val="0"/>
          <w:divBdr>
            <w:top w:val="none" w:sz="0" w:space="0" w:color="auto"/>
            <w:left w:val="none" w:sz="0" w:space="0" w:color="auto"/>
            <w:bottom w:val="none" w:sz="0" w:space="0" w:color="auto"/>
            <w:right w:val="none" w:sz="0" w:space="0" w:color="auto"/>
          </w:divBdr>
        </w:div>
        <w:div w:id="1177379606">
          <w:marLeft w:val="0"/>
          <w:marRight w:val="0"/>
          <w:marTop w:val="0"/>
          <w:marBottom w:val="0"/>
          <w:divBdr>
            <w:top w:val="none" w:sz="0" w:space="0" w:color="auto"/>
            <w:left w:val="none" w:sz="0" w:space="0" w:color="auto"/>
            <w:bottom w:val="none" w:sz="0" w:space="0" w:color="auto"/>
            <w:right w:val="none" w:sz="0" w:space="0" w:color="auto"/>
          </w:divBdr>
        </w:div>
        <w:div w:id="2053263550">
          <w:marLeft w:val="0"/>
          <w:marRight w:val="0"/>
          <w:marTop w:val="0"/>
          <w:marBottom w:val="0"/>
          <w:divBdr>
            <w:top w:val="none" w:sz="0" w:space="0" w:color="auto"/>
            <w:left w:val="none" w:sz="0" w:space="0" w:color="auto"/>
            <w:bottom w:val="none" w:sz="0" w:space="0" w:color="auto"/>
            <w:right w:val="none" w:sz="0" w:space="0" w:color="auto"/>
          </w:divBdr>
        </w:div>
        <w:div w:id="716705350">
          <w:marLeft w:val="0"/>
          <w:marRight w:val="0"/>
          <w:marTop w:val="0"/>
          <w:marBottom w:val="0"/>
          <w:divBdr>
            <w:top w:val="none" w:sz="0" w:space="0" w:color="auto"/>
            <w:left w:val="none" w:sz="0" w:space="0" w:color="auto"/>
            <w:bottom w:val="none" w:sz="0" w:space="0" w:color="auto"/>
            <w:right w:val="none" w:sz="0" w:space="0" w:color="auto"/>
          </w:divBdr>
        </w:div>
        <w:div w:id="669141331">
          <w:marLeft w:val="0"/>
          <w:marRight w:val="0"/>
          <w:marTop w:val="0"/>
          <w:marBottom w:val="0"/>
          <w:divBdr>
            <w:top w:val="none" w:sz="0" w:space="0" w:color="auto"/>
            <w:left w:val="none" w:sz="0" w:space="0" w:color="auto"/>
            <w:bottom w:val="none" w:sz="0" w:space="0" w:color="auto"/>
            <w:right w:val="none" w:sz="0" w:space="0" w:color="auto"/>
          </w:divBdr>
        </w:div>
        <w:div w:id="526993782">
          <w:marLeft w:val="0"/>
          <w:marRight w:val="0"/>
          <w:marTop w:val="0"/>
          <w:marBottom w:val="0"/>
          <w:divBdr>
            <w:top w:val="none" w:sz="0" w:space="0" w:color="auto"/>
            <w:left w:val="none" w:sz="0" w:space="0" w:color="auto"/>
            <w:bottom w:val="none" w:sz="0" w:space="0" w:color="auto"/>
            <w:right w:val="none" w:sz="0" w:space="0" w:color="auto"/>
          </w:divBdr>
        </w:div>
        <w:div w:id="1444036671">
          <w:marLeft w:val="0"/>
          <w:marRight w:val="0"/>
          <w:marTop w:val="0"/>
          <w:marBottom w:val="0"/>
          <w:divBdr>
            <w:top w:val="none" w:sz="0" w:space="0" w:color="auto"/>
            <w:left w:val="none" w:sz="0" w:space="0" w:color="auto"/>
            <w:bottom w:val="none" w:sz="0" w:space="0" w:color="auto"/>
            <w:right w:val="none" w:sz="0" w:space="0" w:color="auto"/>
          </w:divBdr>
        </w:div>
        <w:div w:id="1078598640">
          <w:marLeft w:val="0"/>
          <w:marRight w:val="0"/>
          <w:marTop w:val="0"/>
          <w:marBottom w:val="0"/>
          <w:divBdr>
            <w:top w:val="none" w:sz="0" w:space="0" w:color="auto"/>
            <w:left w:val="none" w:sz="0" w:space="0" w:color="auto"/>
            <w:bottom w:val="none" w:sz="0" w:space="0" w:color="auto"/>
            <w:right w:val="none" w:sz="0" w:space="0" w:color="auto"/>
          </w:divBdr>
        </w:div>
        <w:div w:id="1722165915">
          <w:marLeft w:val="0"/>
          <w:marRight w:val="0"/>
          <w:marTop w:val="0"/>
          <w:marBottom w:val="0"/>
          <w:divBdr>
            <w:top w:val="none" w:sz="0" w:space="0" w:color="auto"/>
            <w:left w:val="none" w:sz="0" w:space="0" w:color="auto"/>
            <w:bottom w:val="none" w:sz="0" w:space="0" w:color="auto"/>
            <w:right w:val="none" w:sz="0" w:space="0" w:color="auto"/>
          </w:divBdr>
        </w:div>
        <w:div w:id="303975497">
          <w:marLeft w:val="0"/>
          <w:marRight w:val="0"/>
          <w:marTop w:val="0"/>
          <w:marBottom w:val="0"/>
          <w:divBdr>
            <w:top w:val="none" w:sz="0" w:space="0" w:color="auto"/>
            <w:left w:val="none" w:sz="0" w:space="0" w:color="auto"/>
            <w:bottom w:val="none" w:sz="0" w:space="0" w:color="auto"/>
            <w:right w:val="none" w:sz="0" w:space="0" w:color="auto"/>
          </w:divBdr>
        </w:div>
      </w:divsChild>
    </w:div>
    <w:div w:id="751463755">
      <w:bodyDiv w:val="1"/>
      <w:marLeft w:val="0"/>
      <w:marRight w:val="0"/>
      <w:marTop w:val="0"/>
      <w:marBottom w:val="0"/>
      <w:divBdr>
        <w:top w:val="none" w:sz="0" w:space="0" w:color="auto"/>
        <w:left w:val="none" w:sz="0" w:space="0" w:color="auto"/>
        <w:bottom w:val="none" w:sz="0" w:space="0" w:color="auto"/>
        <w:right w:val="none" w:sz="0" w:space="0" w:color="auto"/>
      </w:divBdr>
    </w:div>
    <w:div w:id="926186769">
      <w:bodyDiv w:val="1"/>
      <w:marLeft w:val="0"/>
      <w:marRight w:val="0"/>
      <w:marTop w:val="0"/>
      <w:marBottom w:val="0"/>
      <w:divBdr>
        <w:top w:val="none" w:sz="0" w:space="0" w:color="auto"/>
        <w:left w:val="none" w:sz="0" w:space="0" w:color="auto"/>
        <w:bottom w:val="none" w:sz="0" w:space="0" w:color="auto"/>
        <w:right w:val="none" w:sz="0" w:space="0" w:color="auto"/>
      </w:divBdr>
      <w:divsChild>
        <w:div w:id="1034885987">
          <w:marLeft w:val="0"/>
          <w:marRight w:val="0"/>
          <w:marTop w:val="0"/>
          <w:marBottom w:val="0"/>
          <w:divBdr>
            <w:top w:val="none" w:sz="0" w:space="0" w:color="auto"/>
            <w:left w:val="none" w:sz="0" w:space="0" w:color="auto"/>
            <w:bottom w:val="none" w:sz="0" w:space="0" w:color="auto"/>
            <w:right w:val="none" w:sz="0" w:space="0" w:color="auto"/>
          </w:divBdr>
          <w:divsChild>
            <w:div w:id="1347362204">
              <w:marLeft w:val="0"/>
              <w:marRight w:val="0"/>
              <w:marTop w:val="0"/>
              <w:marBottom w:val="0"/>
              <w:divBdr>
                <w:top w:val="none" w:sz="0" w:space="0" w:color="auto"/>
                <w:left w:val="none" w:sz="0" w:space="0" w:color="auto"/>
                <w:bottom w:val="none" w:sz="0" w:space="0" w:color="auto"/>
                <w:right w:val="none" w:sz="0" w:space="0" w:color="auto"/>
              </w:divBdr>
            </w:div>
            <w:div w:id="1766002541">
              <w:marLeft w:val="0"/>
              <w:marRight w:val="0"/>
              <w:marTop w:val="0"/>
              <w:marBottom w:val="0"/>
              <w:divBdr>
                <w:top w:val="none" w:sz="0" w:space="0" w:color="auto"/>
                <w:left w:val="none" w:sz="0" w:space="0" w:color="auto"/>
                <w:bottom w:val="none" w:sz="0" w:space="0" w:color="auto"/>
                <w:right w:val="none" w:sz="0" w:space="0" w:color="auto"/>
              </w:divBdr>
            </w:div>
            <w:div w:id="1433013773">
              <w:marLeft w:val="0"/>
              <w:marRight w:val="0"/>
              <w:marTop w:val="0"/>
              <w:marBottom w:val="0"/>
              <w:divBdr>
                <w:top w:val="none" w:sz="0" w:space="0" w:color="auto"/>
                <w:left w:val="none" w:sz="0" w:space="0" w:color="auto"/>
                <w:bottom w:val="none" w:sz="0" w:space="0" w:color="auto"/>
                <w:right w:val="none" w:sz="0" w:space="0" w:color="auto"/>
              </w:divBdr>
            </w:div>
            <w:div w:id="1278489801">
              <w:marLeft w:val="0"/>
              <w:marRight w:val="0"/>
              <w:marTop w:val="0"/>
              <w:marBottom w:val="0"/>
              <w:divBdr>
                <w:top w:val="none" w:sz="0" w:space="0" w:color="auto"/>
                <w:left w:val="none" w:sz="0" w:space="0" w:color="auto"/>
                <w:bottom w:val="none" w:sz="0" w:space="0" w:color="auto"/>
                <w:right w:val="none" w:sz="0" w:space="0" w:color="auto"/>
              </w:divBdr>
            </w:div>
            <w:div w:id="421295196">
              <w:marLeft w:val="0"/>
              <w:marRight w:val="0"/>
              <w:marTop w:val="0"/>
              <w:marBottom w:val="0"/>
              <w:divBdr>
                <w:top w:val="none" w:sz="0" w:space="0" w:color="auto"/>
                <w:left w:val="none" w:sz="0" w:space="0" w:color="auto"/>
                <w:bottom w:val="none" w:sz="0" w:space="0" w:color="auto"/>
                <w:right w:val="none" w:sz="0" w:space="0" w:color="auto"/>
              </w:divBdr>
            </w:div>
            <w:div w:id="452402199">
              <w:marLeft w:val="0"/>
              <w:marRight w:val="0"/>
              <w:marTop w:val="0"/>
              <w:marBottom w:val="0"/>
              <w:divBdr>
                <w:top w:val="none" w:sz="0" w:space="0" w:color="auto"/>
                <w:left w:val="none" w:sz="0" w:space="0" w:color="auto"/>
                <w:bottom w:val="none" w:sz="0" w:space="0" w:color="auto"/>
                <w:right w:val="none" w:sz="0" w:space="0" w:color="auto"/>
              </w:divBdr>
            </w:div>
            <w:div w:id="971205469">
              <w:marLeft w:val="0"/>
              <w:marRight w:val="0"/>
              <w:marTop w:val="0"/>
              <w:marBottom w:val="0"/>
              <w:divBdr>
                <w:top w:val="none" w:sz="0" w:space="0" w:color="auto"/>
                <w:left w:val="none" w:sz="0" w:space="0" w:color="auto"/>
                <w:bottom w:val="none" w:sz="0" w:space="0" w:color="auto"/>
                <w:right w:val="none" w:sz="0" w:space="0" w:color="auto"/>
              </w:divBdr>
            </w:div>
            <w:div w:id="948317798">
              <w:marLeft w:val="0"/>
              <w:marRight w:val="0"/>
              <w:marTop w:val="0"/>
              <w:marBottom w:val="0"/>
              <w:divBdr>
                <w:top w:val="none" w:sz="0" w:space="0" w:color="auto"/>
                <w:left w:val="none" w:sz="0" w:space="0" w:color="auto"/>
                <w:bottom w:val="none" w:sz="0" w:space="0" w:color="auto"/>
                <w:right w:val="none" w:sz="0" w:space="0" w:color="auto"/>
              </w:divBdr>
            </w:div>
            <w:div w:id="184558891">
              <w:marLeft w:val="0"/>
              <w:marRight w:val="0"/>
              <w:marTop w:val="0"/>
              <w:marBottom w:val="0"/>
              <w:divBdr>
                <w:top w:val="none" w:sz="0" w:space="0" w:color="auto"/>
                <w:left w:val="none" w:sz="0" w:space="0" w:color="auto"/>
                <w:bottom w:val="none" w:sz="0" w:space="0" w:color="auto"/>
                <w:right w:val="none" w:sz="0" w:space="0" w:color="auto"/>
              </w:divBdr>
            </w:div>
            <w:div w:id="145361082">
              <w:marLeft w:val="0"/>
              <w:marRight w:val="0"/>
              <w:marTop w:val="0"/>
              <w:marBottom w:val="0"/>
              <w:divBdr>
                <w:top w:val="none" w:sz="0" w:space="0" w:color="auto"/>
                <w:left w:val="none" w:sz="0" w:space="0" w:color="auto"/>
                <w:bottom w:val="none" w:sz="0" w:space="0" w:color="auto"/>
                <w:right w:val="none" w:sz="0" w:space="0" w:color="auto"/>
              </w:divBdr>
            </w:div>
            <w:div w:id="1836527396">
              <w:marLeft w:val="0"/>
              <w:marRight w:val="0"/>
              <w:marTop w:val="0"/>
              <w:marBottom w:val="0"/>
              <w:divBdr>
                <w:top w:val="none" w:sz="0" w:space="0" w:color="auto"/>
                <w:left w:val="none" w:sz="0" w:space="0" w:color="auto"/>
                <w:bottom w:val="none" w:sz="0" w:space="0" w:color="auto"/>
                <w:right w:val="none" w:sz="0" w:space="0" w:color="auto"/>
              </w:divBdr>
            </w:div>
            <w:div w:id="924651173">
              <w:marLeft w:val="0"/>
              <w:marRight w:val="0"/>
              <w:marTop w:val="0"/>
              <w:marBottom w:val="0"/>
              <w:divBdr>
                <w:top w:val="none" w:sz="0" w:space="0" w:color="auto"/>
                <w:left w:val="none" w:sz="0" w:space="0" w:color="auto"/>
                <w:bottom w:val="none" w:sz="0" w:space="0" w:color="auto"/>
                <w:right w:val="none" w:sz="0" w:space="0" w:color="auto"/>
              </w:divBdr>
            </w:div>
            <w:div w:id="9456874">
              <w:marLeft w:val="0"/>
              <w:marRight w:val="0"/>
              <w:marTop w:val="0"/>
              <w:marBottom w:val="0"/>
              <w:divBdr>
                <w:top w:val="none" w:sz="0" w:space="0" w:color="auto"/>
                <w:left w:val="none" w:sz="0" w:space="0" w:color="auto"/>
                <w:bottom w:val="none" w:sz="0" w:space="0" w:color="auto"/>
                <w:right w:val="none" w:sz="0" w:space="0" w:color="auto"/>
              </w:divBdr>
            </w:div>
            <w:div w:id="368383728">
              <w:marLeft w:val="0"/>
              <w:marRight w:val="0"/>
              <w:marTop w:val="0"/>
              <w:marBottom w:val="0"/>
              <w:divBdr>
                <w:top w:val="none" w:sz="0" w:space="0" w:color="auto"/>
                <w:left w:val="none" w:sz="0" w:space="0" w:color="auto"/>
                <w:bottom w:val="none" w:sz="0" w:space="0" w:color="auto"/>
                <w:right w:val="none" w:sz="0" w:space="0" w:color="auto"/>
              </w:divBdr>
            </w:div>
            <w:div w:id="1946034912">
              <w:marLeft w:val="0"/>
              <w:marRight w:val="0"/>
              <w:marTop w:val="0"/>
              <w:marBottom w:val="0"/>
              <w:divBdr>
                <w:top w:val="none" w:sz="0" w:space="0" w:color="auto"/>
                <w:left w:val="none" w:sz="0" w:space="0" w:color="auto"/>
                <w:bottom w:val="none" w:sz="0" w:space="0" w:color="auto"/>
                <w:right w:val="none" w:sz="0" w:space="0" w:color="auto"/>
              </w:divBdr>
            </w:div>
            <w:div w:id="1998260594">
              <w:marLeft w:val="0"/>
              <w:marRight w:val="0"/>
              <w:marTop w:val="0"/>
              <w:marBottom w:val="0"/>
              <w:divBdr>
                <w:top w:val="none" w:sz="0" w:space="0" w:color="auto"/>
                <w:left w:val="none" w:sz="0" w:space="0" w:color="auto"/>
                <w:bottom w:val="none" w:sz="0" w:space="0" w:color="auto"/>
                <w:right w:val="none" w:sz="0" w:space="0" w:color="auto"/>
              </w:divBdr>
            </w:div>
            <w:div w:id="1446540132">
              <w:marLeft w:val="0"/>
              <w:marRight w:val="0"/>
              <w:marTop w:val="0"/>
              <w:marBottom w:val="0"/>
              <w:divBdr>
                <w:top w:val="none" w:sz="0" w:space="0" w:color="auto"/>
                <w:left w:val="none" w:sz="0" w:space="0" w:color="auto"/>
                <w:bottom w:val="none" w:sz="0" w:space="0" w:color="auto"/>
                <w:right w:val="none" w:sz="0" w:space="0" w:color="auto"/>
              </w:divBdr>
            </w:div>
            <w:div w:id="1531918359">
              <w:marLeft w:val="0"/>
              <w:marRight w:val="0"/>
              <w:marTop w:val="0"/>
              <w:marBottom w:val="0"/>
              <w:divBdr>
                <w:top w:val="none" w:sz="0" w:space="0" w:color="auto"/>
                <w:left w:val="none" w:sz="0" w:space="0" w:color="auto"/>
                <w:bottom w:val="none" w:sz="0" w:space="0" w:color="auto"/>
                <w:right w:val="none" w:sz="0" w:space="0" w:color="auto"/>
              </w:divBdr>
            </w:div>
            <w:div w:id="1704938747">
              <w:marLeft w:val="0"/>
              <w:marRight w:val="0"/>
              <w:marTop w:val="0"/>
              <w:marBottom w:val="0"/>
              <w:divBdr>
                <w:top w:val="none" w:sz="0" w:space="0" w:color="auto"/>
                <w:left w:val="none" w:sz="0" w:space="0" w:color="auto"/>
                <w:bottom w:val="none" w:sz="0" w:space="0" w:color="auto"/>
                <w:right w:val="none" w:sz="0" w:space="0" w:color="auto"/>
              </w:divBdr>
            </w:div>
            <w:div w:id="1429889593">
              <w:marLeft w:val="0"/>
              <w:marRight w:val="0"/>
              <w:marTop w:val="0"/>
              <w:marBottom w:val="0"/>
              <w:divBdr>
                <w:top w:val="none" w:sz="0" w:space="0" w:color="auto"/>
                <w:left w:val="none" w:sz="0" w:space="0" w:color="auto"/>
                <w:bottom w:val="none" w:sz="0" w:space="0" w:color="auto"/>
                <w:right w:val="none" w:sz="0" w:space="0" w:color="auto"/>
              </w:divBdr>
            </w:div>
          </w:divsChild>
        </w:div>
        <w:div w:id="850295050">
          <w:marLeft w:val="0"/>
          <w:marRight w:val="0"/>
          <w:marTop w:val="0"/>
          <w:marBottom w:val="0"/>
          <w:divBdr>
            <w:top w:val="none" w:sz="0" w:space="0" w:color="auto"/>
            <w:left w:val="none" w:sz="0" w:space="0" w:color="auto"/>
            <w:bottom w:val="none" w:sz="0" w:space="0" w:color="auto"/>
            <w:right w:val="none" w:sz="0" w:space="0" w:color="auto"/>
          </w:divBdr>
        </w:div>
        <w:div w:id="463355335">
          <w:marLeft w:val="0"/>
          <w:marRight w:val="0"/>
          <w:marTop w:val="0"/>
          <w:marBottom w:val="0"/>
          <w:divBdr>
            <w:top w:val="none" w:sz="0" w:space="0" w:color="auto"/>
            <w:left w:val="none" w:sz="0" w:space="0" w:color="auto"/>
            <w:bottom w:val="none" w:sz="0" w:space="0" w:color="auto"/>
            <w:right w:val="none" w:sz="0" w:space="0" w:color="auto"/>
          </w:divBdr>
        </w:div>
        <w:div w:id="598609259">
          <w:marLeft w:val="0"/>
          <w:marRight w:val="0"/>
          <w:marTop w:val="0"/>
          <w:marBottom w:val="0"/>
          <w:divBdr>
            <w:top w:val="none" w:sz="0" w:space="0" w:color="auto"/>
            <w:left w:val="none" w:sz="0" w:space="0" w:color="auto"/>
            <w:bottom w:val="none" w:sz="0" w:space="0" w:color="auto"/>
            <w:right w:val="none" w:sz="0" w:space="0" w:color="auto"/>
          </w:divBdr>
        </w:div>
        <w:div w:id="1162039570">
          <w:marLeft w:val="0"/>
          <w:marRight w:val="0"/>
          <w:marTop w:val="0"/>
          <w:marBottom w:val="0"/>
          <w:divBdr>
            <w:top w:val="none" w:sz="0" w:space="0" w:color="auto"/>
            <w:left w:val="none" w:sz="0" w:space="0" w:color="auto"/>
            <w:bottom w:val="none" w:sz="0" w:space="0" w:color="auto"/>
            <w:right w:val="none" w:sz="0" w:space="0" w:color="auto"/>
          </w:divBdr>
        </w:div>
        <w:div w:id="752046066">
          <w:marLeft w:val="0"/>
          <w:marRight w:val="0"/>
          <w:marTop w:val="0"/>
          <w:marBottom w:val="0"/>
          <w:divBdr>
            <w:top w:val="none" w:sz="0" w:space="0" w:color="auto"/>
            <w:left w:val="none" w:sz="0" w:space="0" w:color="auto"/>
            <w:bottom w:val="none" w:sz="0" w:space="0" w:color="auto"/>
            <w:right w:val="none" w:sz="0" w:space="0" w:color="auto"/>
          </w:divBdr>
        </w:div>
        <w:div w:id="600450017">
          <w:marLeft w:val="0"/>
          <w:marRight w:val="0"/>
          <w:marTop w:val="0"/>
          <w:marBottom w:val="0"/>
          <w:divBdr>
            <w:top w:val="none" w:sz="0" w:space="0" w:color="auto"/>
            <w:left w:val="none" w:sz="0" w:space="0" w:color="auto"/>
            <w:bottom w:val="none" w:sz="0" w:space="0" w:color="auto"/>
            <w:right w:val="none" w:sz="0" w:space="0" w:color="auto"/>
          </w:divBdr>
        </w:div>
        <w:div w:id="2125882410">
          <w:marLeft w:val="0"/>
          <w:marRight w:val="0"/>
          <w:marTop w:val="0"/>
          <w:marBottom w:val="0"/>
          <w:divBdr>
            <w:top w:val="none" w:sz="0" w:space="0" w:color="auto"/>
            <w:left w:val="none" w:sz="0" w:space="0" w:color="auto"/>
            <w:bottom w:val="none" w:sz="0" w:space="0" w:color="auto"/>
            <w:right w:val="none" w:sz="0" w:space="0" w:color="auto"/>
          </w:divBdr>
        </w:div>
        <w:div w:id="924412875">
          <w:marLeft w:val="0"/>
          <w:marRight w:val="0"/>
          <w:marTop w:val="0"/>
          <w:marBottom w:val="0"/>
          <w:divBdr>
            <w:top w:val="none" w:sz="0" w:space="0" w:color="auto"/>
            <w:left w:val="none" w:sz="0" w:space="0" w:color="auto"/>
            <w:bottom w:val="none" w:sz="0" w:space="0" w:color="auto"/>
            <w:right w:val="none" w:sz="0" w:space="0" w:color="auto"/>
          </w:divBdr>
        </w:div>
        <w:div w:id="1779564885">
          <w:marLeft w:val="0"/>
          <w:marRight w:val="0"/>
          <w:marTop w:val="0"/>
          <w:marBottom w:val="0"/>
          <w:divBdr>
            <w:top w:val="none" w:sz="0" w:space="0" w:color="auto"/>
            <w:left w:val="none" w:sz="0" w:space="0" w:color="auto"/>
            <w:bottom w:val="none" w:sz="0" w:space="0" w:color="auto"/>
            <w:right w:val="none" w:sz="0" w:space="0" w:color="auto"/>
          </w:divBdr>
        </w:div>
        <w:div w:id="653989426">
          <w:marLeft w:val="0"/>
          <w:marRight w:val="0"/>
          <w:marTop w:val="0"/>
          <w:marBottom w:val="0"/>
          <w:divBdr>
            <w:top w:val="none" w:sz="0" w:space="0" w:color="auto"/>
            <w:left w:val="none" w:sz="0" w:space="0" w:color="auto"/>
            <w:bottom w:val="none" w:sz="0" w:space="0" w:color="auto"/>
            <w:right w:val="none" w:sz="0" w:space="0" w:color="auto"/>
          </w:divBdr>
        </w:div>
        <w:div w:id="421030793">
          <w:marLeft w:val="0"/>
          <w:marRight w:val="0"/>
          <w:marTop w:val="0"/>
          <w:marBottom w:val="0"/>
          <w:divBdr>
            <w:top w:val="none" w:sz="0" w:space="0" w:color="auto"/>
            <w:left w:val="none" w:sz="0" w:space="0" w:color="auto"/>
            <w:bottom w:val="none" w:sz="0" w:space="0" w:color="auto"/>
            <w:right w:val="none" w:sz="0" w:space="0" w:color="auto"/>
          </w:divBdr>
        </w:div>
        <w:div w:id="373163528">
          <w:marLeft w:val="0"/>
          <w:marRight w:val="0"/>
          <w:marTop w:val="0"/>
          <w:marBottom w:val="0"/>
          <w:divBdr>
            <w:top w:val="none" w:sz="0" w:space="0" w:color="auto"/>
            <w:left w:val="none" w:sz="0" w:space="0" w:color="auto"/>
            <w:bottom w:val="none" w:sz="0" w:space="0" w:color="auto"/>
            <w:right w:val="none" w:sz="0" w:space="0" w:color="auto"/>
          </w:divBdr>
        </w:div>
        <w:div w:id="1755710873">
          <w:marLeft w:val="0"/>
          <w:marRight w:val="0"/>
          <w:marTop w:val="0"/>
          <w:marBottom w:val="0"/>
          <w:divBdr>
            <w:top w:val="none" w:sz="0" w:space="0" w:color="auto"/>
            <w:left w:val="none" w:sz="0" w:space="0" w:color="auto"/>
            <w:bottom w:val="none" w:sz="0" w:space="0" w:color="auto"/>
            <w:right w:val="none" w:sz="0" w:space="0" w:color="auto"/>
          </w:divBdr>
        </w:div>
      </w:divsChild>
    </w:div>
    <w:div w:id="1053851112">
      <w:bodyDiv w:val="1"/>
      <w:marLeft w:val="0"/>
      <w:marRight w:val="0"/>
      <w:marTop w:val="0"/>
      <w:marBottom w:val="0"/>
      <w:divBdr>
        <w:top w:val="none" w:sz="0" w:space="0" w:color="auto"/>
        <w:left w:val="none" w:sz="0" w:space="0" w:color="auto"/>
        <w:bottom w:val="none" w:sz="0" w:space="0" w:color="auto"/>
        <w:right w:val="none" w:sz="0" w:space="0" w:color="auto"/>
      </w:divBdr>
    </w:div>
    <w:div w:id="1056011473">
      <w:bodyDiv w:val="1"/>
      <w:marLeft w:val="0"/>
      <w:marRight w:val="0"/>
      <w:marTop w:val="0"/>
      <w:marBottom w:val="0"/>
      <w:divBdr>
        <w:top w:val="none" w:sz="0" w:space="0" w:color="auto"/>
        <w:left w:val="none" w:sz="0" w:space="0" w:color="auto"/>
        <w:bottom w:val="none" w:sz="0" w:space="0" w:color="auto"/>
        <w:right w:val="none" w:sz="0" w:space="0" w:color="auto"/>
      </w:divBdr>
    </w:div>
    <w:div w:id="1174566150">
      <w:bodyDiv w:val="1"/>
      <w:marLeft w:val="0"/>
      <w:marRight w:val="0"/>
      <w:marTop w:val="0"/>
      <w:marBottom w:val="0"/>
      <w:divBdr>
        <w:top w:val="none" w:sz="0" w:space="0" w:color="auto"/>
        <w:left w:val="none" w:sz="0" w:space="0" w:color="auto"/>
        <w:bottom w:val="none" w:sz="0" w:space="0" w:color="auto"/>
        <w:right w:val="none" w:sz="0" w:space="0" w:color="auto"/>
      </w:divBdr>
    </w:div>
    <w:div w:id="1289816318">
      <w:bodyDiv w:val="1"/>
      <w:marLeft w:val="0"/>
      <w:marRight w:val="0"/>
      <w:marTop w:val="0"/>
      <w:marBottom w:val="0"/>
      <w:divBdr>
        <w:top w:val="none" w:sz="0" w:space="0" w:color="auto"/>
        <w:left w:val="none" w:sz="0" w:space="0" w:color="auto"/>
        <w:bottom w:val="none" w:sz="0" w:space="0" w:color="auto"/>
        <w:right w:val="none" w:sz="0" w:space="0" w:color="auto"/>
      </w:divBdr>
    </w:div>
    <w:div w:id="1315139376">
      <w:bodyDiv w:val="1"/>
      <w:marLeft w:val="0"/>
      <w:marRight w:val="0"/>
      <w:marTop w:val="0"/>
      <w:marBottom w:val="0"/>
      <w:divBdr>
        <w:top w:val="none" w:sz="0" w:space="0" w:color="auto"/>
        <w:left w:val="none" w:sz="0" w:space="0" w:color="auto"/>
        <w:bottom w:val="none" w:sz="0" w:space="0" w:color="auto"/>
        <w:right w:val="none" w:sz="0" w:space="0" w:color="auto"/>
      </w:divBdr>
    </w:div>
    <w:div w:id="1403596515">
      <w:bodyDiv w:val="1"/>
      <w:marLeft w:val="0"/>
      <w:marRight w:val="0"/>
      <w:marTop w:val="0"/>
      <w:marBottom w:val="0"/>
      <w:divBdr>
        <w:top w:val="none" w:sz="0" w:space="0" w:color="auto"/>
        <w:left w:val="none" w:sz="0" w:space="0" w:color="auto"/>
        <w:bottom w:val="none" w:sz="0" w:space="0" w:color="auto"/>
        <w:right w:val="none" w:sz="0" w:space="0" w:color="auto"/>
      </w:divBdr>
      <w:divsChild>
        <w:div w:id="2030180605">
          <w:marLeft w:val="0"/>
          <w:marRight w:val="0"/>
          <w:marTop w:val="0"/>
          <w:marBottom w:val="0"/>
          <w:divBdr>
            <w:top w:val="none" w:sz="0" w:space="0" w:color="auto"/>
            <w:left w:val="none" w:sz="0" w:space="0" w:color="auto"/>
            <w:bottom w:val="none" w:sz="0" w:space="0" w:color="auto"/>
            <w:right w:val="none" w:sz="0" w:space="0" w:color="auto"/>
          </w:divBdr>
          <w:divsChild>
            <w:div w:id="1981226027">
              <w:marLeft w:val="0"/>
              <w:marRight w:val="0"/>
              <w:marTop w:val="0"/>
              <w:marBottom w:val="0"/>
              <w:divBdr>
                <w:top w:val="none" w:sz="0" w:space="0" w:color="auto"/>
                <w:left w:val="none" w:sz="0" w:space="0" w:color="auto"/>
                <w:bottom w:val="none" w:sz="0" w:space="0" w:color="auto"/>
                <w:right w:val="none" w:sz="0" w:space="0" w:color="auto"/>
              </w:divBdr>
            </w:div>
            <w:div w:id="663362525">
              <w:marLeft w:val="0"/>
              <w:marRight w:val="0"/>
              <w:marTop w:val="0"/>
              <w:marBottom w:val="0"/>
              <w:divBdr>
                <w:top w:val="none" w:sz="0" w:space="0" w:color="auto"/>
                <w:left w:val="none" w:sz="0" w:space="0" w:color="auto"/>
                <w:bottom w:val="none" w:sz="0" w:space="0" w:color="auto"/>
                <w:right w:val="none" w:sz="0" w:space="0" w:color="auto"/>
              </w:divBdr>
            </w:div>
            <w:div w:id="6717021">
              <w:marLeft w:val="0"/>
              <w:marRight w:val="0"/>
              <w:marTop w:val="0"/>
              <w:marBottom w:val="0"/>
              <w:divBdr>
                <w:top w:val="none" w:sz="0" w:space="0" w:color="auto"/>
                <w:left w:val="none" w:sz="0" w:space="0" w:color="auto"/>
                <w:bottom w:val="none" w:sz="0" w:space="0" w:color="auto"/>
                <w:right w:val="none" w:sz="0" w:space="0" w:color="auto"/>
              </w:divBdr>
            </w:div>
            <w:div w:id="187528595">
              <w:marLeft w:val="0"/>
              <w:marRight w:val="0"/>
              <w:marTop w:val="0"/>
              <w:marBottom w:val="0"/>
              <w:divBdr>
                <w:top w:val="none" w:sz="0" w:space="0" w:color="auto"/>
                <w:left w:val="none" w:sz="0" w:space="0" w:color="auto"/>
                <w:bottom w:val="none" w:sz="0" w:space="0" w:color="auto"/>
                <w:right w:val="none" w:sz="0" w:space="0" w:color="auto"/>
              </w:divBdr>
            </w:div>
            <w:div w:id="1581865059">
              <w:marLeft w:val="0"/>
              <w:marRight w:val="0"/>
              <w:marTop w:val="0"/>
              <w:marBottom w:val="0"/>
              <w:divBdr>
                <w:top w:val="none" w:sz="0" w:space="0" w:color="auto"/>
                <w:left w:val="none" w:sz="0" w:space="0" w:color="auto"/>
                <w:bottom w:val="none" w:sz="0" w:space="0" w:color="auto"/>
                <w:right w:val="none" w:sz="0" w:space="0" w:color="auto"/>
              </w:divBdr>
            </w:div>
            <w:div w:id="907350567">
              <w:marLeft w:val="0"/>
              <w:marRight w:val="0"/>
              <w:marTop w:val="0"/>
              <w:marBottom w:val="0"/>
              <w:divBdr>
                <w:top w:val="none" w:sz="0" w:space="0" w:color="auto"/>
                <w:left w:val="none" w:sz="0" w:space="0" w:color="auto"/>
                <w:bottom w:val="none" w:sz="0" w:space="0" w:color="auto"/>
                <w:right w:val="none" w:sz="0" w:space="0" w:color="auto"/>
              </w:divBdr>
            </w:div>
            <w:div w:id="141623947">
              <w:marLeft w:val="0"/>
              <w:marRight w:val="0"/>
              <w:marTop w:val="0"/>
              <w:marBottom w:val="0"/>
              <w:divBdr>
                <w:top w:val="none" w:sz="0" w:space="0" w:color="auto"/>
                <w:left w:val="none" w:sz="0" w:space="0" w:color="auto"/>
                <w:bottom w:val="none" w:sz="0" w:space="0" w:color="auto"/>
                <w:right w:val="none" w:sz="0" w:space="0" w:color="auto"/>
              </w:divBdr>
            </w:div>
            <w:div w:id="907958011">
              <w:marLeft w:val="0"/>
              <w:marRight w:val="0"/>
              <w:marTop w:val="0"/>
              <w:marBottom w:val="0"/>
              <w:divBdr>
                <w:top w:val="none" w:sz="0" w:space="0" w:color="auto"/>
                <w:left w:val="none" w:sz="0" w:space="0" w:color="auto"/>
                <w:bottom w:val="none" w:sz="0" w:space="0" w:color="auto"/>
                <w:right w:val="none" w:sz="0" w:space="0" w:color="auto"/>
              </w:divBdr>
            </w:div>
            <w:div w:id="1976328451">
              <w:marLeft w:val="0"/>
              <w:marRight w:val="0"/>
              <w:marTop w:val="0"/>
              <w:marBottom w:val="0"/>
              <w:divBdr>
                <w:top w:val="none" w:sz="0" w:space="0" w:color="auto"/>
                <w:left w:val="none" w:sz="0" w:space="0" w:color="auto"/>
                <w:bottom w:val="none" w:sz="0" w:space="0" w:color="auto"/>
                <w:right w:val="none" w:sz="0" w:space="0" w:color="auto"/>
              </w:divBdr>
            </w:div>
            <w:div w:id="1428885603">
              <w:marLeft w:val="0"/>
              <w:marRight w:val="0"/>
              <w:marTop w:val="0"/>
              <w:marBottom w:val="0"/>
              <w:divBdr>
                <w:top w:val="none" w:sz="0" w:space="0" w:color="auto"/>
                <w:left w:val="none" w:sz="0" w:space="0" w:color="auto"/>
                <w:bottom w:val="none" w:sz="0" w:space="0" w:color="auto"/>
                <w:right w:val="none" w:sz="0" w:space="0" w:color="auto"/>
              </w:divBdr>
            </w:div>
            <w:div w:id="988828821">
              <w:marLeft w:val="0"/>
              <w:marRight w:val="0"/>
              <w:marTop w:val="0"/>
              <w:marBottom w:val="0"/>
              <w:divBdr>
                <w:top w:val="none" w:sz="0" w:space="0" w:color="auto"/>
                <w:left w:val="none" w:sz="0" w:space="0" w:color="auto"/>
                <w:bottom w:val="none" w:sz="0" w:space="0" w:color="auto"/>
                <w:right w:val="none" w:sz="0" w:space="0" w:color="auto"/>
              </w:divBdr>
            </w:div>
            <w:div w:id="101191384">
              <w:marLeft w:val="0"/>
              <w:marRight w:val="0"/>
              <w:marTop w:val="0"/>
              <w:marBottom w:val="0"/>
              <w:divBdr>
                <w:top w:val="none" w:sz="0" w:space="0" w:color="auto"/>
                <w:left w:val="none" w:sz="0" w:space="0" w:color="auto"/>
                <w:bottom w:val="none" w:sz="0" w:space="0" w:color="auto"/>
                <w:right w:val="none" w:sz="0" w:space="0" w:color="auto"/>
              </w:divBdr>
            </w:div>
            <w:div w:id="1255435745">
              <w:marLeft w:val="0"/>
              <w:marRight w:val="0"/>
              <w:marTop w:val="0"/>
              <w:marBottom w:val="0"/>
              <w:divBdr>
                <w:top w:val="none" w:sz="0" w:space="0" w:color="auto"/>
                <w:left w:val="none" w:sz="0" w:space="0" w:color="auto"/>
                <w:bottom w:val="none" w:sz="0" w:space="0" w:color="auto"/>
                <w:right w:val="none" w:sz="0" w:space="0" w:color="auto"/>
              </w:divBdr>
            </w:div>
            <w:div w:id="223950018">
              <w:marLeft w:val="0"/>
              <w:marRight w:val="0"/>
              <w:marTop w:val="0"/>
              <w:marBottom w:val="0"/>
              <w:divBdr>
                <w:top w:val="none" w:sz="0" w:space="0" w:color="auto"/>
                <w:left w:val="none" w:sz="0" w:space="0" w:color="auto"/>
                <w:bottom w:val="none" w:sz="0" w:space="0" w:color="auto"/>
                <w:right w:val="none" w:sz="0" w:space="0" w:color="auto"/>
              </w:divBdr>
            </w:div>
            <w:div w:id="327756927">
              <w:marLeft w:val="0"/>
              <w:marRight w:val="0"/>
              <w:marTop w:val="0"/>
              <w:marBottom w:val="0"/>
              <w:divBdr>
                <w:top w:val="none" w:sz="0" w:space="0" w:color="auto"/>
                <w:left w:val="none" w:sz="0" w:space="0" w:color="auto"/>
                <w:bottom w:val="none" w:sz="0" w:space="0" w:color="auto"/>
                <w:right w:val="none" w:sz="0" w:space="0" w:color="auto"/>
              </w:divBdr>
            </w:div>
            <w:div w:id="292297626">
              <w:marLeft w:val="0"/>
              <w:marRight w:val="0"/>
              <w:marTop w:val="0"/>
              <w:marBottom w:val="0"/>
              <w:divBdr>
                <w:top w:val="none" w:sz="0" w:space="0" w:color="auto"/>
                <w:left w:val="none" w:sz="0" w:space="0" w:color="auto"/>
                <w:bottom w:val="none" w:sz="0" w:space="0" w:color="auto"/>
                <w:right w:val="none" w:sz="0" w:space="0" w:color="auto"/>
              </w:divBdr>
            </w:div>
            <w:div w:id="2040738115">
              <w:marLeft w:val="0"/>
              <w:marRight w:val="0"/>
              <w:marTop w:val="0"/>
              <w:marBottom w:val="0"/>
              <w:divBdr>
                <w:top w:val="none" w:sz="0" w:space="0" w:color="auto"/>
                <w:left w:val="none" w:sz="0" w:space="0" w:color="auto"/>
                <w:bottom w:val="none" w:sz="0" w:space="0" w:color="auto"/>
                <w:right w:val="none" w:sz="0" w:space="0" w:color="auto"/>
              </w:divBdr>
            </w:div>
            <w:div w:id="1748111392">
              <w:marLeft w:val="0"/>
              <w:marRight w:val="0"/>
              <w:marTop w:val="0"/>
              <w:marBottom w:val="0"/>
              <w:divBdr>
                <w:top w:val="none" w:sz="0" w:space="0" w:color="auto"/>
                <w:left w:val="none" w:sz="0" w:space="0" w:color="auto"/>
                <w:bottom w:val="none" w:sz="0" w:space="0" w:color="auto"/>
                <w:right w:val="none" w:sz="0" w:space="0" w:color="auto"/>
              </w:divBdr>
            </w:div>
            <w:div w:id="499082562">
              <w:marLeft w:val="0"/>
              <w:marRight w:val="0"/>
              <w:marTop w:val="0"/>
              <w:marBottom w:val="0"/>
              <w:divBdr>
                <w:top w:val="none" w:sz="0" w:space="0" w:color="auto"/>
                <w:left w:val="none" w:sz="0" w:space="0" w:color="auto"/>
                <w:bottom w:val="none" w:sz="0" w:space="0" w:color="auto"/>
                <w:right w:val="none" w:sz="0" w:space="0" w:color="auto"/>
              </w:divBdr>
            </w:div>
            <w:div w:id="897980901">
              <w:marLeft w:val="0"/>
              <w:marRight w:val="0"/>
              <w:marTop w:val="0"/>
              <w:marBottom w:val="0"/>
              <w:divBdr>
                <w:top w:val="none" w:sz="0" w:space="0" w:color="auto"/>
                <w:left w:val="none" w:sz="0" w:space="0" w:color="auto"/>
                <w:bottom w:val="none" w:sz="0" w:space="0" w:color="auto"/>
                <w:right w:val="none" w:sz="0" w:space="0" w:color="auto"/>
              </w:divBdr>
            </w:div>
          </w:divsChild>
        </w:div>
        <w:div w:id="734472665">
          <w:marLeft w:val="0"/>
          <w:marRight w:val="0"/>
          <w:marTop w:val="0"/>
          <w:marBottom w:val="0"/>
          <w:divBdr>
            <w:top w:val="none" w:sz="0" w:space="0" w:color="auto"/>
            <w:left w:val="none" w:sz="0" w:space="0" w:color="auto"/>
            <w:bottom w:val="none" w:sz="0" w:space="0" w:color="auto"/>
            <w:right w:val="none" w:sz="0" w:space="0" w:color="auto"/>
          </w:divBdr>
        </w:div>
        <w:div w:id="42565472">
          <w:marLeft w:val="0"/>
          <w:marRight w:val="0"/>
          <w:marTop w:val="0"/>
          <w:marBottom w:val="0"/>
          <w:divBdr>
            <w:top w:val="none" w:sz="0" w:space="0" w:color="auto"/>
            <w:left w:val="none" w:sz="0" w:space="0" w:color="auto"/>
            <w:bottom w:val="none" w:sz="0" w:space="0" w:color="auto"/>
            <w:right w:val="none" w:sz="0" w:space="0" w:color="auto"/>
          </w:divBdr>
        </w:div>
        <w:div w:id="636954381">
          <w:marLeft w:val="0"/>
          <w:marRight w:val="0"/>
          <w:marTop w:val="0"/>
          <w:marBottom w:val="0"/>
          <w:divBdr>
            <w:top w:val="none" w:sz="0" w:space="0" w:color="auto"/>
            <w:left w:val="none" w:sz="0" w:space="0" w:color="auto"/>
            <w:bottom w:val="none" w:sz="0" w:space="0" w:color="auto"/>
            <w:right w:val="none" w:sz="0" w:space="0" w:color="auto"/>
          </w:divBdr>
        </w:div>
        <w:div w:id="709115428">
          <w:marLeft w:val="0"/>
          <w:marRight w:val="0"/>
          <w:marTop w:val="0"/>
          <w:marBottom w:val="0"/>
          <w:divBdr>
            <w:top w:val="none" w:sz="0" w:space="0" w:color="auto"/>
            <w:left w:val="none" w:sz="0" w:space="0" w:color="auto"/>
            <w:bottom w:val="none" w:sz="0" w:space="0" w:color="auto"/>
            <w:right w:val="none" w:sz="0" w:space="0" w:color="auto"/>
          </w:divBdr>
        </w:div>
        <w:div w:id="204147871">
          <w:marLeft w:val="0"/>
          <w:marRight w:val="0"/>
          <w:marTop w:val="0"/>
          <w:marBottom w:val="0"/>
          <w:divBdr>
            <w:top w:val="none" w:sz="0" w:space="0" w:color="auto"/>
            <w:left w:val="none" w:sz="0" w:space="0" w:color="auto"/>
            <w:bottom w:val="none" w:sz="0" w:space="0" w:color="auto"/>
            <w:right w:val="none" w:sz="0" w:space="0" w:color="auto"/>
          </w:divBdr>
        </w:div>
        <w:div w:id="1082486625">
          <w:marLeft w:val="0"/>
          <w:marRight w:val="0"/>
          <w:marTop w:val="0"/>
          <w:marBottom w:val="0"/>
          <w:divBdr>
            <w:top w:val="none" w:sz="0" w:space="0" w:color="auto"/>
            <w:left w:val="none" w:sz="0" w:space="0" w:color="auto"/>
            <w:bottom w:val="none" w:sz="0" w:space="0" w:color="auto"/>
            <w:right w:val="none" w:sz="0" w:space="0" w:color="auto"/>
          </w:divBdr>
        </w:div>
        <w:div w:id="352804906">
          <w:marLeft w:val="0"/>
          <w:marRight w:val="0"/>
          <w:marTop w:val="0"/>
          <w:marBottom w:val="0"/>
          <w:divBdr>
            <w:top w:val="none" w:sz="0" w:space="0" w:color="auto"/>
            <w:left w:val="none" w:sz="0" w:space="0" w:color="auto"/>
            <w:bottom w:val="none" w:sz="0" w:space="0" w:color="auto"/>
            <w:right w:val="none" w:sz="0" w:space="0" w:color="auto"/>
          </w:divBdr>
        </w:div>
        <w:div w:id="1292592721">
          <w:marLeft w:val="0"/>
          <w:marRight w:val="0"/>
          <w:marTop w:val="0"/>
          <w:marBottom w:val="0"/>
          <w:divBdr>
            <w:top w:val="none" w:sz="0" w:space="0" w:color="auto"/>
            <w:left w:val="none" w:sz="0" w:space="0" w:color="auto"/>
            <w:bottom w:val="none" w:sz="0" w:space="0" w:color="auto"/>
            <w:right w:val="none" w:sz="0" w:space="0" w:color="auto"/>
          </w:divBdr>
        </w:div>
        <w:div w:id="1366828914">
          <w:marLeft w:val="0"/>
          <w:marRight w:val="0"/>
          <w:marTop w:val="0"/>
          <w:marBottom w:val="0"/>
          <w:divBdr>
            <w:top w:val="none" w:sz="0" w:space="0" w:color="auto"/>
            <w:left w:val="none" w:sz="0" w:space="0" w:color="auto"/>
            <w:bottom w:val="none" w:sz="0" w:space="0" w:color="auto"/>
            <w:right w:val="none" w:sz="0" w:space="0" w:color="auto"/>
          </w:divBdr>
        </w:div>
        <w:div w:id="1569992545">
          <w:marLeft w:val="0"/>
          <w:marRight w:val="0"/>
          <w:marTop w:val="0"/>
          <w:marBottom w:val="0"/>
          <w:divBdr>
            <w:top w:val="none" w:sz="0" w:space="0" w:color="auto"/>
            <w:left w:val="none" w:sz="0" w:space="0" w:color="auto"/>
            <w:bottom w:val="none" w:sz="0" w:space="0" w:color="auto"/>
            <w:right w:val="none" w:sz="0" w:space="0" w:color="auto"/>
          </w:divBdr>
        </w:div>
        <w:div w:id="1020470188">
          <w:marLeft w:val="0"/>
          <w:marRight w:val="0"/>
          <w:marTop w:val="0"/>
          <w:marBottom w:val="0"/>
          <w:divBdr>
            <w:top w:val="none" w:sz="0" w:space="0" w:color="auto"/>
            <w:left w:val="none" w:sz="0" w:space="0" w:color="auto"/>
            <w:bottom w:val="none" w:sz="0" w:space="0" w:color="auto"/>
            <w:right w:val="none" w:sz="0" w:space="0" w:color="auto"/>
          </w:divBdr>
        </w:div>
        <w:div w:id="349988847">
          <w:marLeft w:val="0"/>
          <w:marRight w:val="0"/>
          <w:marTop w:val="0"/>
          <w:marBottom w:val="0"/>
          <w:divBdr>
            <w:top w:val="none" w:sz="0" w:space="0" w:color="auto"/>
            <w:left w:val="none" w:sz="0" w:space="0" w:color="auto"/>
            <w:bottom w:val="none" w:sz="0" w:space="0" w:color="auto"/>
            <w:right w:val="none" w:sz="0" w:space="0" w:color="auto"/>
          </w:divBdr>
        </w:div>
        <w:div w:id="1545216131">
          <w:marLeft w:val="0"/>
          <w:marRight w:val="0"/>
          <w:marTop w:val="0"/>
          <w:marBottom w:val="0"/>
          <w:divBdr>
            <w:top w:val="none" w:sz="0" w:space="0" w:color="auto"/>
            <w:left w:val="none" w:sz="0" w:space="0" w:color="auto"/>
            <w:bottom w:val="none" w:sz="0" w:space="0" w:color="auto"/>
            <w:right w:val="none" w:sz="0" w:space="0" w:color="auto"/>
          </w:divBdr>
        </w:div>
      </w:divsChild>
    </w:div>
    <w:div w:id="1406341277">
      <w:bodyDiv w:val="1"/>
      <w:marLeft w:val="0"/>
      <w:marRight w:val="0"/>
      <w:marTop w:val="0"/>
      <w:marBottom w:val="0"/>
      <w:divBdr>
        <w:top w:val="none" w:sz="0" w:space="0" w:color="auto"/>
        <w:left w:val="none" w:sz="0" w:space="0" w:color="auto"/>
        <w:bottom w:val="none" w:sz="0" w:space="0" w:color="auto"/>
        <w:right w:val="none" w:sz="0" w:space="0" w:color="auto"/>
      </w:divBdr>
      <w:divsChild>
        <w:div w:id="1502820281">
          <w:marLeft w:val="0"/>
          <w:marRight w:val="0"/>
          <w:marTop w:val="0"/>
          <w:marBottom w:val="0"/>
          <w:divBdr>
            <w:top w:val="none" w:sz="0" w:space="0" w:color="auto"/>
            <w:left w:val="none" w:sz="0" w:space="0" w:color="auto"/>
            <w:bottom w:val="none" w:sz="0" w:space="0" w:color="auto"/>
            <w:right w:val="none" w:sz="0" w:space="0" w:color="auto"/>
          </w:divBdr>
        </w:div>
        <w:div w:id="1257907198">
          <w:marLeft w:val="0"/>
          <w:marRight w:val="0"/>
          <w:marTop w:val="0"/>
          <w:marBottom w:val="0"/>
          <w:divBdr>
            <w:top w:val="none" w:sz="0" w:space="0" w:color="auto"/>
            <w:left w:val="none" w:sz="0" w:space="0" w:color="auto"/>
            <w:bottom w:val="none" w:sz="0" w:space="0" w:color="auto"/>
            <w:right w:val="none" w:sz="0" w:space="0" w:color="auto"/>
          </w:divBdr>
        </w:div>
        <w:div w:id="1658413638">
          <w:marLeft w:val="0"/>
          <w:marRight w:val="0"/>
          <w:marTop w:val="0"/>
          <w:marBottom w:val="0"/>
          <w:divBdr>
            <w:top w:val="none" w:sz="0" w:space="0" w:color="auto"/>
            <w:left w:val="none" w:sz="0" w:space="0" w:color="auto"/>
            <w:bottom w:val="none" w:sz="0" w:space="0" w:color="auto"/>
            <w:right w:val="none" w:sz="0" w:space="0" w:color="auto"/>
          </w:divBdr>
        </w:div>
        <w:div w:id="935215684">
          <w:marLeft w:val="0"/>
          <w:marRight w:val="0"/>
          <w:marTop w:val="0"/>
          <w:marBottom w:val="0"/>
          <w:divBdr>
            <w:top w:val="none" w:sz="0" w:space="0" w:color="auto"/>
            <w:left w:val="none" w:sz="0" w:space="0" w:color="auto"/>
            <w:bottom w:val="none" w:sz="0" w:space="0" w:color="auto"/>
            <w:right w:val="none" w:sz="0" w:space="0" w:color="auto"/>
          </w:divBdr>
        </w:div>
        <w:div w:id="1021592933">
          <w:marLeft w:val="0"/>
          <w:marRight w:val="0"/>
          <w:marTop w:val="0"/>
          <w:marBottom w:val="0"/>
          <w:divBdr>
            <w:top w:val="none" w:sz="0" w:space="0" w:color="auto"/>
            <w:left w:val="none" w:sz="0" w:space="0" w:color="auto"/>
            <w:bottom w:val="none" w:sz="0" w:space="0" w:color="auto"/>
            <w:right w:val="none" w:sz="0" w:space="0" w:color="auto"/>
          </w:divBdr>
        </w:div>
        <w:div w:id="1130245268">
          <w:marLeft w:val="0"/>
          <w:marRight w:val="0"/>
          <w:marTop w:val="0"/>
          <w:marBottom w:val="0"/>
          <w:divBdr>
            <w:top w:val="none" w:sz="0" w:space="0" w:color="auto"/>
            <w:left w:val="none" w:sz="0" w:space="0" w:color="auto"/>
            <w:bottom w:val="none" w:sz="0" w:space="0" w:color="auto"/>
            <w:right w:val="none" w:sz="0" w:space="0" w:color="auto"/>
          </w:divBdr>
        </w:div>
        <w:div w:id="1122000943">
          <w:marLeft w:val="0"/>
          <w:marRight w:val="0"/>
          <w:marTop w:val="0"/>
          <w:marBottom w:val="0"/>
          <w:divBdr>
            <w:top w:val="none" w:sz="0" w:space="0" w:color="auto"/>
            <w:left w:val="none" w:sz="0" w:space="0" w:color="auto"/>
            <w:bottom w:val="none" w:sz="0" w:space="0" w:color="auto"/>
            <w:right w:val="none" w:sz="0" w:space="0" w:color="auto"/>
          </w:divBdr>
        </w:div>
        <w:div w:id="398097443">
          <w:marLeft w:val="0"/>
          <w:marRight w:val="0"/>
          <w:marTop w:val="0"/>
          <w:marBottom w:val="0"/>
          <w:divBdr>
            <w:top w:val="none" w:sz="0" w:space="0" w:color="auto"/>
            <w:left w:val="none" w:sz="0" w:space="0" w:color="auto"/>
            <w:bottom w:val="none" w:sz="0" w:space="0" w:color="auto"/>
            <w:right w:val="none" w:sz="0" w:space="0" w:color="auto"/>
          </w:divBdr>
        </w:div>
        <w:div w:id="151988122">
          <w:marLeft w:val="0"/>
          <w:marRight w:val="0"/>
          <w:marTop w:val="0"/>
          <w:marBottom w:val="0"/>
          <w:divBdr>
            <w:top w:val="none" w:sz="0" w:space="0" w:color="auto"/>
            <w:left w:val="none" w:sz="0" w:space="0" w:color="auto"/>
            <w:bottom w:val="none" w:sz="0" w:space="0" w:color="auto"/>
            <w:right w:val="none" w:sz="0" w:space="0" w:color="auto"/>
          </w:divBdr>
        </w:div>
        <w:div w:id="1513909479">
          <w:marLeft w:val="0"/>
          <w:marRight w:val="0"/>
          <w:marTop w:val="0"/>
          <w:marBottom w:val="0"/>
          <w:divBdr>
            <w:top w:val="none" w:sz="0" w:space="0" w:color="auto"/>
            <w:left w:val="none" w:sz="0" w:space="0" w:color="auto"/>
            <w:bottom w:val="none" w:sz="0" w:space="0" w:color="auto"/>
            <w:right w:val="none" w:sz="0" w:space="0" w:color="auto"/>
          </w:divBdr>
        </w:div>
        <w:div w:id="85228308">
          <w:marLeft w:val="0"/>
          <w:marRight w:val="0"/>
          <w:marTop w:val="0"/>
          <w:marBottom w:val="0"/>
          <w:divBdr>
            <w:top w:val="none" w:sz="0" w:space="0" w:color="auto"/>
            <w:left w:val="none" w:sz="0" w:space="0" w:color="auto"/>
            <w:bottom w:val="none" w:sz="0" w:space="0" w:color="auto"/>
            <w:right w:val="none" w:sz="0" w:space="0" w:color="auto"/>
          </w:divBdr>
        </w:div>
      </w:divsChild>
    </w:div>
    <w:div w:id="1593706257">
      <w:bodyDiv w:val="1"/>
      <w:marLeft w:val="0"/>
      <w:marRight w:val="0"/>
      <w:marTop w:val="0"/>
      <w:marBottom w:val="0"/>
      <w:divBdr>
        <w:top w:val="none" w:sz="0" w:space="0" w:color="auto"/>
        <w:left w:val="none" w:sz="0" w:space="0" w:color="auto"/>
        <w:bottom w:val="none" w:sz="0" w:space="0" w:color="auto"/>
        <w:right w:val="none" w:sz="0" w:space="0" w:color="auto"/>
      </w:divBdr>
    </w:div>
    <w:div w:id="1603955440">
      <w:bodyDiv w:val="1"/>
      <w:marLeft w:val="0"/>
      <w:marRight w:val="0"/>
      <w:marTop w:val="0"/>
      <w:marBottom w:val="0"/>
      <w:divBdr>
        <w:top w:val="none" w:sz="0" w:space="0" w:color="auto"/>
        <w:left w:val="none" w:sz="0" w:space="0" w:color="auto"/>
        <w:bottom w:val="none" w:sz="0" w:space="0" w:color="auto"/>
        <w:right w:val="none" w:sz="0" w:space="0" w:color="auto"/>
      </w:divBdr>
    </w:div>
    <w:div w:id="1661470009">
      <w:bodyDiv w:val="1"/>
      <w:marLeft w:val="0"/>
      <w:marRight w:val="0"/>
      <w:marTop w:val="0"/>
      <w:marBottom w:val="0"/>
      <w:divBdr>
        <w:top w:val="none" w:sz="0" w:space="0" w:color="auto"/>
        <w:left w:val="none" w:sz="0" w:space="0" w:color="auto"/>
        <w:bottom w:val="none" w:sz="0" w:space="0" w:color="auto"/>
        <w:right w:val="none" w:sz="0" w:space="0" w:color="auto"/>
      </w:divBdr>
    </w:div>
    <w:div w:id="1671522269">
      <w:bodyDiv w:val="1"/>
      <w:marLeft w:val="0"/>
      <w:marRight w:val="0"/>
      <w:marTop w:val="0"/>
      <w:marBottom w:val="0"/>
      <w:divBdr>
        <w:top w:val="none" w:sz="0" w:space="0" w:color="auto"/>
        <w:left w:val="none" w:sz="0" w:space="0" w:color="auto"/>
        <w:bottom w:val="none" w:sz="0" w:space="0" w:color="auto"/>
        <w:right w:val="none" w:sz="0" w:space="0" w:color="auto"/>
      </w:divBdr>
    </w:div>
    <w:div w:id="1842575708">
      <w:bodyDiv w:val="1"/>
      <w:marLeft w:val="0"/>
      <w:marRight w:val="0"/>
      <w:marTop w:val="0"/>
      <w:marBottom w:val="0"/>
      <w:divBdr>
        <w:top w:val="none" w:sz="0" w:space="0" w:color="auto"/>
        <w:left w:val="none" w:sz="0" w:space="0" w:color="auto"/>
        <w:bottom w:val="none" w:sz="0" w:space="0" w:color="auto"/>
        <w:right w:val="none" w:sz="0" w:space="0" w:color="auto"/>
      </w:divBdr>
      <w:divsChild>
        <w:div w:id="345135747">
          <w:marLeft w:val="0"/>
          <w:marRight w:val="0"/>
          <w:marTop w:val="0"/>
          <w:marBottom w:val="0"/>
          <w:divBdr>
            <w:top w:val="none" w:sz="0" w:space="0" w:color="auto"/>
            <w:left w:val="none" w:sz="0" w:space="0" w:color="auto"/>
            <w:bottom w:val="none" w:sz="0" w:space="0" w:color="auto"/>
            <w:right w:val="none" w:sz="0" w:space="0" w:color="auto"/>
          </w:divBdr>
          <w:divsChild>
            <w:div w:id="196433786">
              <w:marLeft w:val="0"/>
              <w:marRight w:val="0"/>
              <w:marTop w:val="0"/>
              <w:marBottom w:val="0"/>
              <w:divBdr>
                <w:top w:val="none" w:sz="0" w:space="0" w:color="auto"/>
                <w:left w:val="none" w:sz="0" w:space="0" w:color="auto"/>
                <w:bottom w:val="none" w:sz="0" w:space="0" w:color="auto"/>
                <w:right w:val="none" w:sz="0" w:space="0" w:color="auto"/>
              </w:divBdr>
            </w:div>
            <w:div w:id="323894370">
              <w:marLeft w:val="0"/>
              <w:marRight w:val="0"/>
              <w:marTop w:val="0"/>
              <w:marBottom w:val="0"/>
              <w:divBdr>
                <w:top w:val="none" w:sz="0" w:space="0" w:color="auto"/>
                <w:left w:val="none" w:sz="0" w:space="0" w:color="auto"/>
                <w:bottom w:val="none" w:sz="0" w:space="0" w:color="auto"/>
                <w:right w:val="none" w:sz="0" w:space="0" w:color="auto"/>
              </w:divBdr>
            </w:div>
            <w:div w:id="656230111">
              <w:marLeft w:val="0"/>
              <w:marRight w:val="0"/>
              <w:marTop w:val="0"/>
              <w:marBottom w:val="0"/>
              <w:divBdr>
                <w:top w:val="none" w:sz="0" w:space="0" w:color="auto"/>
                <w:left w:val="none" w:sz="0" w:space="0" w:color="auto"/>
                <w:bottom w:val="none" w:sz="0" w:space="0" w:color="auto"/>
                <w:right w:val="none" w:sz="0" w:space="0" w:color="auto"/>
              </w:divBdr>
            </w:div>
            <w:div w:id="1945502542">
              <w:marLeft w:val="0"/>
              <w:marRight w:val="0"/>
              <w:marTop w:val="0"/>
              <w:marBottom w:val="0"/>
              <w:divBdr>
                <w:top w:val="none" w:sz="0" w:space="0" w:color="auto"/>
                <w:left w:val="none" w:sz="0" w:space="0" w:color="auto"/>
                <w:bottom w:val="none" w:sz="0" w:space="0" w:color="auto"/>
                <w:right w:val="none" w:sz="0" w:space="0" w:color="auto"/>
              </w:divBdr>
            </w:div>
            <w:div w:id="1955209683">
              <w:marLeft w:val="0"/>
              <w:marRight w:val="0"/>
              <w:marTop w:val="0"/>
              <w:marBottom w:val="0"/>
              <w:divBdr>
                <w:top w:val="none" w:sz="0" w:space="0" w:color="auto"/>
                <w:left w:val="none" w:sz="0" w:space="0" w:color="auto"/>
                <w:bottom w:val="none" w:sz="0" w:space="0" w:color="auto"/>
                <w:right w:val="none" w:sz="0" w:space="0" w:color="auto"/>
              </w:divBdr>
            </w:div>
            <w:div w:id="1691297400">
              <w:marLeft w:val="0"/>
              <w:marRight w:val="0"/>
              <w:marTop w:val="0"/>
              <w:marBottom w:val="0"/>
              <w:divBdr>
                <w:top w:val="none" w:sz="0" w:space="0" w:color="auto"/>
                <w:left w:val="none" w:sz="0" w:space="0" w:color="auto"/>
                <w:bottom w:val="none" w:sz="0" w:space="0" w:color="auto"/>
                <w:right w:val="none" w:sz="0" w:space="0" w:color="auto"/>
              </w:divBdr>
            </w:div>
            <w:div w:id="1747606801">
              <w:marLeft w:val="0"/>
              <w:marRight w:val="0"/>
              <w:marTop w:val="0"/>
              <w:marBottom w:val="0"/>
              <w:divBdr>
                <w:top w:val="none" w:sz="0" w:space="0" w:color="auto"/>
                <w:left w:val="none" w:sz="0" w:space="0" w:color="auto"/>
                <w:bottom w:val="none" w:sz="0" w:space="0" w:color="auto"/>
                <w:right w:val="none" w:sz="0" w:space="0" w:color="auto"/>
              </w:divBdr>
            </w:div>
            <w:div w:id="1971402881">
              <w:marLeft w:val="0"/>
              <w:marRight w:val="0"/>
              <w:marTop w:val="0"/>
              <w:marBottom w:val="0"/>
              <w:divBdr>
                <w:top w:val="none" w:sz="0" w:space="0" w:color="auto"/>
                <w:left w:val="none" w:sz="0" w:space="0" w:color="auto"/>
                <w:bottom w:val="none" w:sz="0" w:space="0" w:color="auto"/>
                <w:right w:val="none" w:sz="0" w:space="0" w:color="auto"/>
              </w:divBdr>
            </w:div>
            <w:div w:id="909582584">
              <w:marLeft w:val="0"/>
              <w:marRight w:val="0"/>
              <w:marTop w:val="0"/>
              <w:marBottom w:val="0"/>
              <w:divBdr>
                <w:top w:val="none" w:sz="0" w:space="0" w:color="auto"/>
                <w:left w:val="none" w:sz="0" w:space="0" w:color="auto"/>
                <w:bottom w:val="none" w:sz="0" w:space="0" w:color="auto"/>
                <w:right w:val="none" w:sz="0" w:space="0" w:color="auto"/>
              </w:divBdr>
            </w:div>
            <w:div w:id="1510827075">
              <w:marLeft w:val="0"/>
              <w:marRight w:val="0"/>
              <w:marTop w:val="0"/>
              <w:marBottom w:val="0"/>
              <w:divBdr>
                <w:top w:val="none" w:sz="0" w:space="0" w:color="auto"/>
                <w:left w:val="none" w:sz="0" w:space="0" w:color="auto"/>
                <w:bottom w:val="none" w:sz="0" w:space="0" w:color="auto"/>
                <w:right w:val="none" w:sz="0" w:space="0" w:color="auto"/>
              </w:divBdr>
            </w:div>
            <w:div w:id="350570901">
              <w:marLeft w:val="0"/>
              <w:marRight w:val="0"/>
              <w:marTop w:val="0"/>
              <w:marBottom w:val="0"/>
              <w:divBdr>
                <w:top w:val="none" w:sz="0" w:space="0" w:color="auto"/>
                <w:left w:val="none" w:sz="0" w:space="0" w:color="auto"/>
                <w:bottom w:val="none" w:sz="0" w:space="0" w:color="auto"/>
                <w:right w:val="none" w:sz="0" w:space="0" w:color="auto"/>
              </w:divBdr>
            </w:div>
            <w:div w:id="1031761755">
              <w:marLeft w:val="0"/>
              <w:marRight w:val="0"/>
              <w:marTop w:val="0"/>
              <w:marBottom w:val="0"/>
              <w:divBdr>
                <w:top w:val="none" w:sz="0" w:space="0" w:color="auto"/>
                <w:left w:val="none" w:sz="0" w:space="0" w:color="auto"/>
                <w:bottom w:val="none" w:sz="0" w:space="0" w:color="auto"/>
                <w:right w:val="none" w:sz="0" w:space="0" w:color="auto"/>
              </w:divBdr>
            </w:div>
            <w:div w:id="1085299811">
              <w:marLeft w:val="0"/>
              <w:marRight w:val="0"/>
              <w:marTop w:val="0"/>
              <w:marBottom w:val="0"/>
              <w:divBdr>
                <w:top w:val="none" w:sz="0" w:space="0" w:color="auto"/>
                <w:left w:val="none" w:sz="0" w:space="0" w:color="auto"/>
                <w:bottom w:val="none" w:sz="0" w:space="0" w:color="auto"/>
                <w:right w:val="none" w:sz="0" w:space="0" w:color="auto"/>
              </w:divBdr>
            </w:div>
            <w:div w:id="79107817">
              <w:marLeft w:val="0"/>
              <w:marRight w:val="0"/>
              <w:marTop w:val="0"/>
              <w:marBottom w:val="0"/>
              <w:divBdr>
                <w:top w:val="none" w:sz="0" w:space="0" w:color="auto"/>
                <w:left w:val="none" w:sz="0" w:space="0" w:color="auto"/>
                <w:bottom w:val="none" w:sz="0" w:space="0" w:color="auto"/>
                <w:right w:val="none" w:sz="0" w:space="0" w:color="auto"/>
              </w:divBdr>
            </w:div>
            <w:div w:id="2075620285">
              <w:marLeft w:val="0"/>
              <w:marRight w:val="0"/>
              <w:marTop w:val="0"/>
              <w:marBottom w:val="0"/>
              <w:divBdr>
                <w:top w:val="none" w:sz="0" w:space="0" w:color="auto"/>
                <w:left w:val="none" w:sz="0" w:space="0" w:color="auto"/>
                <w:bottom w:val="none" w:sz="0" w:space="0" w:color="auto"/>
                <w:right w:val="none" w:sz="0" w:space="0" w:color="auto"/>
              </w:divBdr>
            </w:div>
            <w:div w:id="1088623137">
              <w:marLeft w:val="0"/>
              <w:marRight w:val="0"/>
              <w:marTop w:val="0"/>
              <w:marBottom w:val="0"/>
              <w:divBdr>
                <w:top w:val="none" w:sz="0" w:space="0" w:color="auto"/>
                <w:left w:val="none" w:sz="0" w:space="0" w:color="auto"/>
                <w:bottom w:val="none" w:sz="0" w:space="0" w:color="auto"/>
                <w:right w:val="none" w:sz="0" w:space="0" w:color="auto"/>
              </w:divBdr>
            </w:div>
            <w:div w:id="5983723">
              <w:marLeft w:val="0"/>
              <w:marRight w:val="0"/>
              <w:marTop w:val="0"/>
              <w:marBottom w:val="0"/>
              <w:divBdr>
                <w:top w:val="none" w:sz="0" w:space="0" w:color="auto"/>
                <w:left w:val="none" w:sz="0" w:space="0" w:color="auto"/>
                <w:bottom w:val="none" w:sz="0" w:space="0" w:color="auto"/>
                <w:right w:val="none" w:sz="0" w:space="0" w:color="auto"/>
              </w:divBdr>
            </w:div>
            <w:div w:id="1189026064">
              <w:marLeft w:val="0"/>
              <w:marRight w:val="0"/>
              <w:marTop w:val="0"/>
              <w:marBottom w:val="0"/>
              <w:divBdr>
                <w:top w:val="none" w:sz="0" w:space="0" w:color="auto"/>
                <w:left w:val="none" w:sz="0" w:space="0" w:color="auto"/>
                <w:bottom w:val="none" w:sz="0" w:space="0" w:color="auto"/>
                <w:right w:val="none" w:sz="0" w:space="0" w:color="auto"/>
              </w:divBdr>
            </w:div>
            <w:div w:id="150563120">
              <w:marLeft w:val="0"/>
              <w:marRight w:val="0"/>
              <w:marTop w:val="0"/>
              <w:marBottom w:val="0"/>
              <w:divBdr>
                <w:top w:val="none" w:sz="0" w:space="0" w:color="auto"/>
                <w:left w:val="none" w:sz="0" w:space="0" w:color="auto"/>
                <w:bottom w:val="none" w:sz="0" w:space="0" w:color="auto"/>
                <w:right w:val="none" w:sz="0" w:space="0" w:color="auto"/>
              </w:divBdr>
            </w:div>
            <w:div w:id="1934237592">
              <w:marLeft w:val="0"/>
              <w:marRight w:val="0"/>
              <w:marTop w:val="0"/>
              <w:marBottom w:val="0"/>
              <w:divBdr>
                <w:top w:val="none" w:sz="0" w:space="0" w:color="auto"/>
                <w:left w:val="none" w:sz="0" w:space="0" w:color="auto"/>
                <w:bottom w:val="none" w:sz="0" w:space="0" w:color="auto"/>
                <w:right w:val="none" w:sz="0" w:space="0" w:color="auto"/>
              </w:divBdr>
            </w:div>
          </w:divsChild>
        </w:div>
        <w:div w:id="1890994990">
          <w:marLeft w:val="0"/>
          <w:marRight w:val="0"/>
          <w:marTop w:val="0"/>
          <w:marBottom w:val="0"/>
          <w:divBdr>
            <w:top w:val="none" w:sz="0" w:space="0" w:color="auto"/>
            <w:left w:val="none" w:sz="0" w:space="0" w:color="auto"/>
            <w:bottom w:val="none" w:sz="0" w:space="0" w:color="auto"/>
            <w:right w:val="none" w:sz="0" w:space="0" w:color="auto"/>
          </w:divBdr>
        </w:div>
        <w:div w:id="1037049981">
          <w:marLeft w:val="0"/>
          <w:marRight w:val="0"/>
          <w:marTop w:val="0"/>
          <w:marBottom w:val="0"/>
          <w:divBdr>
            <w:top w:val="none" w:sz="0" w:space="0" w:color="auto"/>
            <w:left w:val="none" w:sz="0" w:space="0" w:color="auto"/>
            <w:bottom w:val="none" w:sz="0" w:space="0" w:color="auto"/>
            <w:right w:val="none" w:sz="0" w:space="0" w:color="auto"/>
          </w:divBdr>
        </w:div>
        <w:div w:id="1556773881">
          <w:marLeft w:val="0"/>
          <w:marRight w:val="0"/>
          <w:marTop w:val="0"/>
          <w:marBottom w:val="0"/>
          <w:divBdr>
            <w:top w:val="none" w:sz="0" w:space="0" w:color="auto"/>
            <w:left w:val="none" w:sz="0" w:space="0" w:color="auto"/>
            <w:bottom w:val="none" w:sz="0" w:space="0" w:color="auto"/>
            <w:right w:val="none" w:sz="0" w:space="0" w:color="auto"/>
          </w:divBdr>
        </w:div>
        <w:div w:id="1065840913">
          <w:marLeft w:val="0"/>
          <w:marRight w:val="0"/>
          <w:marTop w:val="0"/>
          <w:marBottom w:val="0"/>
          <w:divBdr>
            <w:top w:val="none" w:sz="0" w:space="0" w:color="auto"/>
            <w:left w:val="none" w:sz="0" w:space="0" w:color="auto"/>
            <w:bottom w:val="none" w:sz="0" w:space="0" w:color="auto"/>
            <w:right w:val="none" w:sz="0" w:space="0" w:color="auto"/>
          </w:divBdr>
        </w:div>
        <w:div w:id="1415006837">
          <w:marLeft w:val="0"/>
          <w:marRight w:val="0"/>
          <w:marTop w:val="0"/>
          <w:marBottom w:val="0"/>
          <w:divBdr>
            <w:top w:val="none" w:sz="0" w:space="0" w:color="auto"/>
            <w:left w:val="none" w:sz="0" w:space="0" w:color="auto"/>
            <w:bottom w:val="none" w:sz="0" w:space="0" w:color="auto"/>
            <w:right w:val="none" w:sz="0" w:space="0" w:color="auto"/>
          </w:divBdr>
        </w:div>
        <w:div w:id="2118451486">
          <w:marLeft w:val="0"/>
          <w:marRight w:val="0"/>
          <w:marTop w:val="0"/>
          <w:marBottom w:val="0"/>
          <w:divBdr>
            <w:top w:val="none" w:sz="0" w:space="0" w:color="auto"/>
            <w:left w:val="none" w:sz="0" w:space="0" w:color="auto"/>
            <w:bottom w:val="none" w:sz="0" w:space="0" w:color="auto"/>
            <w:right w:val="none" w:sz="0" w:space="0" w:color="auto"/>
          </w:divBdr>
        </w:div>
        <w:div w:id="1953660342">
          <w:marLeft w:val="0"/>
          <w:marRight w:val="0"/>
          <w:marTop w:val="0"/>
          <w:marBottom w:val="0"/>
          <w:divBdr>
            <w:top w:val="none" w:sz="0" w:space="0" w:color="auto"/>
            <w:left w:val="none" w:sz="0" w:space="0" w:color="auto"/>
            <w:bottom w:val="none" w:sz="0" w:space="0" w:color="auto"/>
            <w:right w:val="none" w:sz="0" w:space="0" w:color="auto"/>
          </w:divBdr>
        </w:div>
        <w:div w:id="1482501479">
          <w:marLeft w:val="0"/>
          <w:marRight w:val="0"/>
          <w:marTop w:val="0"/>
          <w:marBottom w:val="0"/>
          <w:divBdr>
            <w:top w:val="none" w:sz="0" w:space="0" w:color="auto"/>
            <w:left w:val="none" w:sz="0" w:space="0" w:color="auto"/>
            <w:bottom w:val="none" w:sz="0" w:space="0" w:color="auto"/>
            <w:right w:val="none" w:sz="0" w:space="0" w:color="auto"/>
          </w:divBdr>
        </w:div>
        <w:div w:id="1785269789">
          <w:marLeft w:val="0"/>
          <w:marRight w:val="0"/>
          <w:marTop w:val="0"/>
          <w:marBottom w:val="0"/>
          <w:divBdr>
            <w:top w:val="none" w:sz="0" w:space="0" w:color="auto"/>
            <w:left w:val="none" w:sz="0" w:space="0" w:color="auto"/>
            <w:bottom w:val="none" w:sz="0" w:space="0" w:color="auto"/>
            <w:right w:val="none" w:sz="0" w:space="0" w:color="auto"/>
          </w:divBdr>
        </w:div>
        <w:div w:id="169414788">
          <w:marLeft w:val="0"/>
          <w:marRight w:val="0"/>
          <w:marTop w:val="0"/>
          <w:marBottom w:val="0"/>
          <w:divBdr>
            <w:top w:val="none" w:sz="0" w:space="0" w:color="auto"/>
            <w:left w:val="none" w:sz="0" w:space="0" w:color="auto"/>
            <w:bottom w:val="none" w:sz="0" w:space="0" w:color="auto"/>
            <w:right w:val="none" w:sz="0" w:space="0" w:color="auto"/>
          </w:divBdr>
        </w:div>
        <w:div w:id="350837721">
          <w:marLeft w:val="0"/>
          <w:marRight w:val="0"/>
          <w:marTop w:val="0"/>
          <w:marBottom w:val="0"/>
          <w:divBdr>
            <w:top w:val="none" w:sz="0" w:space="0" w:color="auto"/>
            <w:left w:val="none" w:sz="0" w:space="0" w:color="auto"/>
            <w:bottom w:val="none" w:sz="0" w:space="0" w:color="auto"/>
            <w:right w:val="none" w:sz="0" w:space="0" w:color="auto"/>
          </w:divBdr>
        </w:div>
        <w:div w:id="940379172">
          <w:marLeft w:val="0"/>
          <w:marRight w:val="0"/>
          <w:marTop w:val="0"/>
          <w:marBottom w:val="0"/>
          <w:divBdr>
            <w:top w:val="none" w:sz="0" w:space="0" w:color="auto"/>
            <w:left w:val="none" w:sz="0" w:space="0" w:color="auto"/>
            <w:bottom w:val="none" w:sz="0" w:space="0" w:color="auto"/>
            <w:right w:val="none" w:sz="0" w:space="0" w:color="auto"/>
          </w:divBdr>
        </w:div>
        <w:div w:id="966930772">
          <w:marLeft w:val="0"/>
          <w:marRight w:val="0"/>
          <w:marTop w:val="0"/>
          <w:marBottom w:val="0"/>
          <w:divBdr>
            <w:top w:val="none" w:sz="0" w:space="0" w:color="auto"/>
            <w:left w:val="none" w:sz="0" w:space="0" w:color="auto"/>
            <w:bottom w:val="none" w:sz="0" w:space="0" w:color="auto"/>
            <w:right w:val="none" w:sz="0" w:space="0" w:color="auto"/>
          </w:divBdr>
        </w:div>
      </w:divsChild>
    </w:div>
    <w:div w:id="1871139780">
      <w:bodyDiv w:val="1"/>
      <w:marLeft w:val="0"/>
      <w:marRight w:val="0"/>
      <w:marTop w:val="0"/>
      <w:marBottom w:val="0"/>
      <w:divBdr>
        <w:top w:val="none" w:sz="0" w:space="0" w:color="auto"/>
        <w:left w:val="none" w:sz="0" w:space="0" w:color="auto"/>
        <w:bottom w:val="none" w:sz="0" w:space="0" w:color="auto"/>
        <w:right w:val="none" w:sz="0" w:space="0" w:color="auto"/>
      </w:divBdr>
    </w:div>
    <w:div w:id="1975140879">
      <w:bodyDiv w:val="1"/>
      <w:marLeft w:val="0"/>
      <w:marRight w:val="0"/>
      <w:marTop w:val="0"/>
      <w:marBottom w:val="0"/>
      <w:divBdr>
        <w:top w:val="none" w:sz="0" w:space="0" w:color="auto"/>
        <w:left w:val="none" w:sz="0" w:space="0" w:color="auto"/>
        <w:bottom w:val="none" w:sz="0" w:space="0" w:color="auto"/>
        <w:right w:val="none" w:sz="0" w:space="0" w:color="auto"/>
      </w:divBdr>
    </w:div>
    <w:div w:id="2003584418">
      <w:bodyDiv w:val="1"/>
      <w:marLeft w:val="0"/>
      <w:marRight w:val="0"/>
      <w:marTop w:val="0"/>
      <w:marBottom w:val="0"/>
      <w:divBdr>
        <w:top w:val="none" w:sz="0" w:space="0" w:color="auto"/>
        <w:left w:val="none" w:sz="0" w:space="0" w:color="auto"/>
        <w:bottom w:val="none" w:sz="0" w:space="0" w:color="auto"/>
        <w:right w:val="none" w:sz="0" w:space="0" w:color="auto"/>
      </w:divBdr>
    </w:div>
    <w:div w:id="2020739473">
      <w:bodyDiv w:val="1"/>
      <w:marLeft w:val="0"/>
      <w:marRight w:val="0"/>
      <w:marTop w:val="0"/>
      <w:marBottom w:val="0"/>
      <w:divBdr>
        <w:top w:val="none" w:sz="0" w:space="0" w:color="auto"/>
        <w:left w:val="none" w:sz="0" w:space="0" w:color="auto"/>
        <w:bottom w:val="none" w:sz="0" w:space="0" w:color="auto"/>
        <w:right w:val="none" w:sz="0" w:space="0" w:color="auto"/>
      </w:divBdr>
    </w:div>
    <w:div w:id="2025277055">
      <w:bodyDiv w:val="1"/>
      <w:marLeft w:val="0"/>
      <w:marRight w:val="0"/>
      <w:marTop w:val="0"/>
      <w:marBottom w:val="0"/>
      <w:divBdr>
        <w:top w:val="none" w:sz="0" w:space="0" w:color="auto"/>
        <w:left w:val="none" w:sz="0" w:space="0" w:color="auto"/>
        <w:bottom w:val="none" w:sz="0" w:space="0" w:color="auto"/>
        <w:right w:val="none" w:sz="0" w:space="0" w:color="auto"/>
      </w:divBdr>
    </w:div>
    <w:div w:id="2054034399">
      <w:bodyDiv w:val="1"/>
      <w:marLeft w:val="0"/>
      <w:marRight w:val="0"/>
      <w:marTop w:val="0"/>
      <w:marBottom w:val="0"/>
      <w:divBdr>
        <w:top w:val="none" w:sz="0" w:space="0" w:color="auto"/>
        <w:left w:val="none" w:sz="0" w:space="0" w:color="auto"/>
        <w:bottom w:val="none" w:sz="0" w:space="0" w:color="auto"/>
        <w:right w:val="none" w:sz="0" w:space="0" w:color="auto"/>
      </w:divBdr>
    </w:div>
    <w:div w:id="2090080949">
      <w:bodyDiv w:val="1"/>
      <w:marLeft w:val="0"/>
      <w:marRight w:val="0"/>
      <w:marTop w:val="0"/>
      <w:marBottom w:val="0"/>
      <w:divBdr>
        <w:top w:val="none" w:sz="0" w:space="0" w:color="auto"/>
        <w:left w:val="none" w:sz="0" w:space="0" w:color="auto"/>
        <w:bottom w:val="none" w:sz="0" w:space="0" w:color="auto"/>
        <w:right w:val="none" w:sz="0" w:space="0" w:color="auto"/>
      </w:divBdr>
    </w:div>
    <w:div w:id="2100439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2.png" Id="Re60178b12e254a3b" /><Relationship Type="http://schemas.openxmlformats.org/officeDocument/2006/relationships/image" Target="/media/image3.png" Id="Rf8dba772c8464f26" /><Relationship Type="http://schemas.openxmlformats.org/officeDocument/2006/relationships/image" Target="/media/image4.png" Id="R09de9207e41d4dde" /><Relationship Type="http://schemas.openxmlformats.org/officeDocument/2006/relationships/image" Target="/media/image5.png" Id="R566649c2b43f4a3a" /><Relationship Type="http://schemas.openxmlformats.org/officeDocument/2006/relationships/image" Target="/media/image6.png" Id="R85186cfafd1149d6" /><Relationship Type="http://schemas.openxmlformats.org/officeDocument/2006/relationships/image" Target="/media/image7.png" Id="R2b1bc43a8a2649d2" /><Relationship Type="http://schemas.openxmlformats.org/officeDocument/2006/relationships/image" Target="/media/image8.png" Id="R8824c7d34b10448a" /><Relationship Type="http://schemas.openxmlformats.org/officeDocument/2006/relationships/image" Target="/media/image9.png" Id="Rf4b397759eb843c2" /><Relationship Type="http://schemas.openxmlformats.org/officeDocument/2006/relationships/image" Target="/media/imagea.png" Id="R83986f68a65243eb" /><Relationship Type="http://schemas.openxmlformats.org/officeDocument/2006/relationships/image" Target="/media/imageb.png" Id="Rb31ee118c5a44b30" /><Relationship Type="http://schemas.openxmlformats.org/officeDocument/2006/relationships/image" Target="/media/imagec.png" Id="R59a90ccff640421b" /><Relationship Type="http://schemas.openxmlformats.org/officeDocument/2006/relationships/image" Target="/media/imaged.png" Id="Rd56d30d0bc354993" /><Relationship Type="http://schemas.openxmlformats.org/officeDocument/2006/relationships/image" Target="/media/imagee.png" Id="Rbcd7185ed1b74fb4" /><Relationship Type="http://schemas.openxmlformats.org/officeDocument/2006/relationships/header" Target="header.xml" Id="R409a46a41d374a68" /><Relationship Type="http://schemas.openxmlformats.org/officeDocument/2006/relationships/header" Target="header2.xml" Id="R75e177b73a4246cc" /><Relationship Type="http://schemas.openxmlformats.org/officeDocument/2006/relationships/footer" Target="footer2.xml" Id="R001365f5015e4ca8" /><Relationship Type="http://schemas.microsoft.com/office/2020/10/relationships/intelligence" Target="intelligence2.xml" Id="Rfa6dd8d667574574" /><Relationship Type="http://schemas.openxmlformats.org/officeDocument/2006/relationships/image" Target="/media/image10.png" Id="R10f9495dcfe24743" /><Relationship Type="http://schemas.openxmlformats.org/officeDocument/2006/relationships/image" Target="/media/imagef.png" Id="R4c1bd729f96d474b" /><Relationship Type="http://schemas.openxmlformats.org/officeDocument/2006/relationships/image" Target="/media/image11.png" Id="Re2dee05a571d47dc"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p\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DFCE376224CD4CB5B521E75455115D" ma:contentTypeVersion="15" ma:contentTypeDescription="Create a new document." ma:contentTypeScope="" ma:versionID="85b39f9c4c563757700fd5b2c899517a">
  <xsd:schema xmlns:xsd="http://www.w3.org/2001/XMLSchema" xmlns:xs="http://www.w3.org/2001/XMLSchema" xmlns:p="http://schemas.microsoft.com/office/2006/metadata/properties" xmlns:ns3="69e9b1cc-c97a-421a-a055-0a6a5d10116c" xmlns:ns4="89270a34-4d64-4223-8d62-d5ed46f566ed" targetNamespace="http://schemas.microsoft.com/office/2006/metadata/properties" ma:root="true" ma:fieldsID="7a807b2e71cf076ea87125b48121c910" ns3:_="" ns4:_="">
    <xsd:import namespace="69e9b1cc-c97a-421a-a055-0a6a5d10116c"/>
    <xsd:import namespace="89270a34-4d64-4223-8d62-d5ed46f566e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ystemTags" minOccurs="0"/>
                <xsd:element ref="ns3:MediaServiceSearchProperties"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9b1cc-c97a-421a-a055-0a6a5d1011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270a34-4d64-4223-8d62-d5ed46f566e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69e9b1cc-c97a-421a-a055-0a6a5d10116c" xsi:nil="true"/>
  </documentManagement>
</p:properties>
</file>

<file path=customXml/itemProps1.xml><?xml version="1.0" encoding="utf-8"?>
<ds:datastoreItem xmlns:ds="http://schemas.openxmlformats.org/officeDocument/2006/customXml" ds:itemID="{559C0DCA-3246-4901-A70A-5FC6A1712FCE}">
  <ds:schemaRefs>
    <ds:schemaRef ds:uri="http://schemas.microsoft.com/sharepoint/v3/contenttype/forms"/>
  </ds:schemaRefs>
</ds:datastoreItem>
</file>

<file path=customXml/itemProps2.xml><?xml version="1.0" encoding="utf-8"?>
<ds:datastoreItem xmlns:ds="http://schemas.openxmlformats.org/officeDocument/2006/customXml" ds:itemID="{30917284-4B7F-4D76-8729-7C08B47CDB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9b1cc-c97a-421a-a055-0a6a5d10116c"/>
    <ds:schemaRef ds:uri="89270a34-4d64-4223-8d62-d5ed46f566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BF643F-F4D8-416D-AE22-BE7E342D847F}">
  <ds:schemaRefs>
    <ds:schemaRef ds:uri="http://schemas.microsoft.com/office/2006/metadata/properties"/>
    <ds:schemaRef ds:uri="http://schemas.microsoft.com/office/infopath/2007/PartnerControls"/>
    <ds:schemaRef ds:uri="69e9b1cc-c97a-421a-a055-0a6a5d10116c"/>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C:\Users\vip\AppData\Roaming\Microsoft\Templates\Student report with photo.dotx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vip</dc:creator>
  <keywords/>
  <dc:description/>
  <lastModifiedBy>(Student  C00301892) Solomiya Datskiv</lastModifiedBy>
  <revision>41</revision>
  <dcterms:created xsi:type="dcterms:W3CDTF">2025-02-05T22:24:00.0000000Z</dcterms:created>
  <dcterms:modified xsi:type="dcterms:W3CDTF">2025-02-14T01:19:24.5417575Z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0x0101009EDFCE376224CD4CB5B521E75455115D</vt:lpwstr>
  </property>
</Properties>
</file>