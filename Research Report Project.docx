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825656" w:rsidP="00AAF4A3" w:rsidRDefault="00825656" w14:paraId="1007652A" w14:noSpellErr="1" w14:textId="45E33E08">
      <w:pPr>
        <w:pStyle w:val="Normal"/>
      </w:pPr>
    </w:p>
    <w:p w:rsidR="00C6554A" w:rsidP="00AAF4A3" w:rsidRDefault="000F471E" w14:paraId="6BA7B572" w14:textId="632A31C7">
      <w:pPr>
        <w:pStyle w:val="Title"/>
        <w:pBdr>
          <w:top w:val="single" w:color="000000" w:sz="4" w:space="4"/>
          <w:left w:val="single" w:color="000000" w:sz="4" w:space="4"/>
          <w:bottom w:val="single" w:color="000000" w:sz="4" w:space="4"/>
          <w:right w:val="single" w:color="000000" w:sz="4" w:space="4"/>
        </w:pBdr>
      </w:pPr>
    </w:p>
    <w:p w:rsidR="00C6554A" w:rsidP="00AAF4A3" w:rsidRDefault="000F471E" w14:paraId="33FEE833" w14:textId="0C915687">
      <w:pPr>
        <w:pStyle w:val="Title"/>
        <w:pBdr>
          <w:top w:val="single" w:color="000000" w:sz="4" w:space="4"/>
          <w:left w:val="single" w:color="000000" w:sz="4" w:space="4"/>
          <w:bottom w:val="single" w:color="000000" w:sz="4" w:space="4"/>
          <w:right w:val="single" w:color="000000" w:sz="4" w:space="4"/>
        </w:pBdr>
      </w:pPr>
    </w:p>
    <w:p w:rsidR="00C6554A" w:rsidP="00AAF4A3" w:rsidRDefault="000F471E" w14:paraId="06C33064" w14:textId="1D3709EE">
      <w:pPr>
        <w:pStyle w:val="Title"/>
        <w:pBdr>
          <w:top w:val="single" w:color="000000" w:sz="4" w:space="4"/>
          <w:left w:val="single" w:color="000000" w:sz="4" w:space="4"/>
          <w:bottom w:val="single" w:color="000000" w:sz="4" w:space="4"/>
          <w:right w:val="single" w:color="000000" w:sz="4" w:space="4"/>
        </w:pBdr>
      </w:pPr>
      <w:r w:rsidR="33EA52EB">
        <w:rPr/>
        <w:t>Research Report</w:t>
      </w:r>
      <w:r w:rsidR="53F074C0">
        <w:rPr/>
        <w:t xml:space="preserve"> and Design Planning</w:t>
      </w:r>
    </w:p>
    <w:p w:rsidR="005706D0" w:rsidP="00AAF4A3" w:rsidRDefault="006F4E99" w14:paraId="0C653400" w14:textId="13DB4C01" w14:noSpellErr="1">
      <w:pPr>
        <w:pStyle w:val="Subtitle"/>
        <w:pBdr>
          <w:top w:val="single" w:color="000000" w:sz="4" w:space="4"/>
          <w:left w:val="single" w:color="000000" w:sz="4" w:space="4"/>
          <w:bottom w:val="single" w:color="000000" w:sz="4" w:space="4"/>
          <w:right w:val="single" w:color="000000" w:sz="4" w:space="4"/>
        </w:pBdr>
        <w:rPr/>
      </w:pPr>
      <w:r w:rsidR="53F074C0">
        <w:rPr/>
        <w:t xml:space="preserve">Group </w:t>
      </w:r>
      <w:r w:rsidR="6C31D81B">
        <w:rPr/>
        <w:t>Project</w:t>
      </w:r>
    </w:p>
    <w:p w:rsidR="006F4E99" w:rsidP="00AAF4A3" w:rsidRDefault="006F4E99" w14:paraId="69A20E20" w14:textId="592B4934" w14:noSpellErr="1">
      <w:pPr>
        <w:pStyle w:val="Heading2"/>
        <w:pBdr>
          <w:top w:val="single" w:color="000000" w:sz="4" w:space="4"/>
          <w:left w:val="single" w:color="000000" w:sz="4" w:space="4"/>
          <w:bottom w:val="single" w:color="000000" w:sz="4" w:space="4"/>
          <w:right w:val="single" w:color="000000" w:sz="4" w:space="4"/>
        </w:pBdr>
        <w:jc w:val="center"/>
      </w:pPr>
      <w:r w:rsidR="53F074C0">
        <w:rPr/>
        <w:t xml:space="preserve">by </w:t>
      </w:r>
      <w:r w:rsidR="53F074C0">
        <w:rPr/>
        <w:t>YULIIA ANTONOVA C00301432@SETU.IE</w:t>
      </w:r>
    </w:p>
    <w:p w:rsidRPr="00367230" w:rsidR="006F4E99" w:rsidP="00AAF4A3" w:rsidRDefault="006F4E99" w14:paraId="7CDD7E01" w14:textId="0E4D82D3" w14:noSpellErr="1">
      <w:pPr>
        <w:pStyle w:val="Heading2"/>
        <w:pBdr>
          <w:top w:val="single" w:color="000000" w:sz="4" w:space="4"/>
          <w:left w:val="single" w:color="000000" w:sz="4" w:space="4"/>
          <w:bottom w:val="single" w:color="000000" w:sz="4" w:space="4"/>
          <w:right w:val="single" w:color="000000" w:sz="4" w:space="4"/>
        </w:pBdr>
        <w:jc w:val="center"/>
        <w:rPr>
          <w:lang w:val="de-DE"/>
        </w:rPr>
      </w:pPr>
      <w:r w:rsidRPr="00AAF4A3" w:rsidR="53F074C0">
        <w:rPr>
          <w:lang w:val="de-DE"/>
        </w:rPr>
        <w:t>SOLOMIYA DATSKIV C00301892@SETU.IE</w:t>
      </w:r>
    </w:p>
    <w:p w:rsidRPr="00367230" w:rsidR="006F4E99" w:rsidP="00AAF4A3" w:rsidRDefault="006F4E99" w14:paraId="0085496F" w14:textId="0C46B924" w14:noSpellErr="1">
      <w:pPr>
        <w:pStyle w:val="Heading2"/>
        <w:pBdr>
          <w:top w:val="single" w:color="000000" w:sz="4" w:space="4"/>
          <w:left w:val="single" w:color="000000" w:sz="4" w:space="4"/>
          <w:bottom w:val="single" w:color="000000" w:sz="4" w:space="4"/>
          <w:right w:val="single" w:color="000000" w:sz="4" w:space="4"/>
        </w:pBdr>
        <w:jc w:val="center"/>
        <w:rPr>
          <w:lang w:val="de-DE"/>
        </w:rPr>
      </w:pPr>
      <w:r w:rsidRPr="00AAF4A3" w:rsidR="53F074C0">
        <w:rPr>
          <w:lang w:val="de-DE"/>
        </w:rPr>
        <w:t>SOFIIA PANKIV C00301189@SETU.IE</w:t>
      </w:r>
    </w:p>
    <w:p w:rsidRPr="00367230" w:rsidR="005706D0" w:rsidP="00AAF4A3" w:rsidRDefault="005706D0" w14:paraId="5C9DFA6F" w14:textId="0904D22C" w14:noSpellErr="1">
      <w:pPr>
        <w:pStyle w:val="Heading2"/>
        <w:pBdr>
          <w:top w:val="single" w:color="000000" w:sz="4" w:space="4"/>
          <w:left w:val="single" w:color="000000" w:sz="4" w:space="4"/>
          <w:bottom w:val="single" w:color="000000" w:sz="4" w:space="4"/>
          <w:right w:val="single" w:color="000000" w:sz="4" w:space="4"/>
        </w:pBdr>
        <w:jc w:val="center"/>
        <w:rPr>
          <w:lang w:val="de-DE"/>
        </w:rPr>
      </w:pPr>
    </w:p>
    <w:p w:rsidR="005706D0" w:rsidP="00AAF4A3" w:rsidRDefault="006F4E99" w14:paraId="2D871E6F" w14:textId="16DAC2DB" w14:noSpellErr="1">
      <w:pPr>
        <w:pStyle w:val="ContactInfo"/>
        <w:pBdr>
          <w:top w:val="single" w:color="000000" w:sz="4" w:space="4"/>
          <w:left w:val="single" w:color="000000" w:sz="4" w:space="4"/>
          <w:bottom w:val="single" w:color="000000" w:sz="4" w:space="4"/>
          <w:right w:val="single" w:color="000000" w:sz="4" w:space="4"/>
        </w:pBdr>
      </w:pPr>
      <w:r w:rsidR="53F074C0">
        <w:rPr/>
        <w:t>IDAD Y2</w:t>
      </w:r>
      <w:r w:rsidR="6C31D81B">
        <w:rPr/>
        <w:t xml:space="preserve"> | </w:t>
      </w:r>
      <w:r w:rsidR="53F074C0">
        <w:rPr/>
        <w:t>Web User Interface Design</w:t>
      </w:r>
      <w:r w:rsidR="53F074C0">
        <w:rPr/>
        <w:t xml:space="preserve"> </w:t>
      </w:r>
      <w:r w:rsidR="6C31D81B">
        <w:rPr/>
        <w:t>|</w:t>
      </w:r>
      <w:r w:rsidR="6C31D81B">
        <w:rPr/>
        <w:t xml:space="preserve"> </w:t>
      </w:r>
      <w:r w:rsidR="1083CFAE">
        <w:rPr/>
        <w:t>January-February 2025</w:t>
      </w:r>
    </w:p>
    <w:p w:rsidR="00AAF4A3" w:rsidP="00AAF4A3" w:rsidRDefault="00AAF4A3" w14:paraId="2FD94FD2" w14:textId="35DF0F44">
      <w:pPr>
        <w:pStyle w:val="ContactInfo"/>
        <w:pBdr>
          <w:top w:val="single" w:color="000000" w:sz="4" w:space="4"/>
          <w:left w:val="single" w:color="000000" w:sz="4" w:space="4"/>
          <w:bottom w:val="single" w:color="000000" w:sz="4" w:space="4"/>
          <w:right w:val="single" w:color="000000" w:sz="4" w:space="4"/>
        </w:pBdr>
      </w:pPr>
    </w:p>
    <w:p w:rsidR="00AAF4A3" w:rsidP="00AAF4A3" w:rsidRDefault="00AAF4A3" w14:paraId="3142B2AE" w14:textId="25D9786C">
      <w:pPr>
        <w:pStyle w:val="ContactInfo"/>
        <w:pBdr>
          <w:top w:val="single" w:color="000000" w:sz="4" w:space="4"/>
          <w:left w:val="single" w:color="000000" w:sz="4" w:space="4"/>
          <w:bottom w:val="single" w:color="000000" w:sz="4" w:space="4"/>
          <w:right w:val="single" w:color="000000" w:sz="4" w:space="4"/>
        </w:pBdr>
      </w:pPr>
    </w:p>
    <w:p w:rsidR="00AAF4A3" w:rsidP="00AAF4A3" w:rsidRDefault="00AAF4A3" w14:paraId="57661745" w14:textId="0AF316BA">
      <w:pPr>
        <w:pStyle w:val="ContactInfo"/>
        <w:pBdr>
          <w:top w:val="single" w:color="000000" w:sz="4" w:space="4"/>
          <w:left w:val="single" w:color="000000" w:sz="4" w:space="4"/>
          <w:bottom w:val="single" w:color="000000" w:sz="4" w:space="4"/>
          <w:right w:val="single" w:color="000000" w:sz="4" w:space="4"/>
        </w:pBdr>
      </w:pPr>
    </w:p>
    <w:p w:rsidR="00AAF4A3" w:rsidP="00AAF4A3" w:rsidRDefault="00AAF4A3" w14:paraId="5206BFF0" w14:textId="11305CF6">
      <w:pPr>
        <w:pStyle w:val="ContactInfo"/>
        <w:pBdr>
          <w:top w:val="single" w:color="000000" w:sz="4" w:space="4"/>
          <w:left w:val="single" w:color="000000" w:sz="4" w:space="4"/>
          <w:bottom w:val="single" w:color="000000" w:sz="4" w:space="4"/>
          <w:right w:val="single" w:color="000000" w:sz="4" w:space="4"/>
        </w:pBdr>
      </w:pPr>
    </w:p>
    <w:p w:rsidR="00AAF4A3" w:rsidP="00AAF4A3" w:rsidRDefault="00AAF4A3" w14:paraId="20378F16" w14:textId="52A3E870">
      <w:pPr>
        <w:pStyle w:val="ContactInfo"/>
        <w:pBdr>
          <w:top w:val="single" w:color="000000" w:sz="4" w:space="4"/>
          <w:left w:val="single" w:color="000000" w:sz="4" w:space="4"/>
          <w:bottom w:val="single" w:color="000000" w:sz="4" w:space="4"/>
          <w:right w:val="single" w:color="000000" w:sz="4" w:space="4"/>
        </w:pBdr>
      </w:pPr>
    </w:p>
    <w:p w:rsidR="00AAF4A3" w:rsidP="00AAF4A3" w:rsidRDefault="00AAF4A3" w14:paraId="2E85D9C6" w14:textId="1BD9DB61">
      <w:pPr>
        <w:pStyle w:val="ContactInfo"/>
        <w:pBdr>
          <w:top w:val="single" w:color="000000" w:sz="4" w:space="4"/>
          <w:left w:val="single" w:color="000000" w:sz="4" w:space="4"/>
          <w:bottom w:val="single" w:color="000000" w:sz="4" w:space="4"/>
          <w:right w:val="single" w:color="000000" w:sz="4" w:space="4"/>
        </w:pBdr>
      </w:pPr>
    </w:p>
    <w:p w:rsidR="00AAF4A3" w:rsidP="00AAF4A3" w:rsidRDefault="00AAF4A3" w14:paraId="60A335EC" w14:textId="499AAB03">
      <w:pPr>
        <w:pStyle w:val="ContactInfo"/>
        <w:pBdr>
          <w:top w:val="single" w:color="000000" w:sz="4" w:space="4"/>
          <w:left w:val="single" w:color="000000" w:sz="4" w:space="4"/>
          <w:bottom w:val="single" w:color="000000" w:sz="4" w:space="4"/>
          <w:right w:val="single" w:color="000000" w:sz="4" w:space="4"/>
        </w:pBdr>
      </w:pPr>
    </w:p>
    <w:p w:rsidR="00AAF4A3" w:rsidP="00AAF4A3" w:rsidRDefault="00AAF4A3" w14:paraId="1DE20A56" w14:textId="18D493BD">
      <w:pPr>
        <w:pStyle w:val="ContactInfo"/>
        <w:pBdr>
          <w:top w:val="single" w:color="000000" w:sz="4" w:space="4"/>
          <w:left w:val="single" w:color="000000" w:sz="4" w:space="4"/>
          <w:bottom w:val="single" w:color="000000" w:sz="4" w:space="4"/>
          <w:right w:val="single" w:color="000000" w:sz="4" w:space="4"/>
        </w:pBdr>
      </w:pPr>
    </w:p>
    <w:p w:rsidR="00AAF4A3" w:rsidP="00AAF4A3" w:rsidRDefault="00AAF4A3" w14:paraId="2775AAF9" w14:textId="0BB85072">
      <w:pPr>
        <w:pStyle w:val="ContactInfo"/>
        <w:pBdr>
          <w:top w:val="single" w:color="000000" w:sz="4" w:space="4"/>
          <w:left w:val="single" w:color="000000" w:sz="4" w:space="4"/>
          <w:bottom w:val="single" w:color="000000" w:sz="4" w:space="4"/>
          <w:right w:val="single" w:color="000000" w:sz="4" w:space="4"/>
        </w:pBdr>
      </w:pPr>
    </w:p>
    <w:p w:rsidR="00AAF4A3" w:rsidP="00AAF4A3" w:rsidRDefault="00AAF4A3" w14:paraId="6CAAA43A" w14:textId="6F2EC68B">
      <w:pPr>
        <w:pStyle w:val="ContactInfo"/>
        <w:pBdr>
          <w:top w:val="single" w:color="000000" w:sz="4" w:space="4"/>
          <w:left w:val="single" w:color="000000" w:sz="4" w:space="4"/>
          <w:bottom w:val="single" w:color="000000" w:sz="4" w:space="4"/>
          <w:right w:val="single" w:color="000000" w:sz="4" w:space="4"/>
        </w:pBdr>
      </w:pPr>
    </w:p>
    <w:p w:rsidR="00AAF4A3" w:rsidP="00AAF4A3" w:rsidRDefault="00AAF4A3" w14:paraId="3DC00CD7" w14:textId="26C6BE99">
      <w:pPr>
        <w:pStyle w:val="ContactInfo"/>
        <w:pBdr>
          <w:top w:val="single" w:color="000000" w:sz="4" w:space="4"/>
          <w:left w:val="single" w:color="000000" w:sz="4" w:space="4"/>
          <w:bottom w:val="single" w:color="000000" w:sz="4" w:space="4"/>
          <w:right w:val="single" w:color="000000" w:sz="4" w:space="4"/>
        </w:pBdr>
      </w:pPr>
    </w:p>
    <w:p w:rsidR="00AAF4A3" w:rsidP="00AAF4A3" w:rsidRDefault="00AAF4A3" w14:paraId="0C0F779B" w14:textId="7E035816">
      <w:pPr>
        <w:pStyle w:val="ContactInfo"/>
        <w:pBdr>
          <w:top w:val="single" w:color="000000" w:sz="4" w:space="4"/>
          <w:left w:val="single" w:color="000000" w:sz="4" w:space="4"/>
          <w:bottom w:val="single" w:color="000000" w:sz="4" w:space="4"/>
          <w:right w:val="single" w:color="000000" w:sz="4" w:space="4"/>
        </w:pBdr>
      </w:pPr>
    </w:p>
    <w:p w:rsidR="005706D0" w:rsidP="00C6554A" w:rsidRDefault="005706D0" w14:paraId="1AF80D63" w14:textId="0EF9B271">
      <w:pPr>
        <w:pStyle w:val="ContactInfo"/>
      </w:pPr>
    </w:p>
    <w:p w:rsidR="00E5639E" w:rsidP="005706D0" w:rsidRDefault="00C6554A" w14:paraId="1343B524" w14:textId="77777777">
      <w:pPr>
        <w:pStyle w:val="ContactInfo"/>
        <w:jc w:val="left"/>
        <w:rPr>
          <w:lang w:val="uk-UA"/>
        </w:rPr>
      </w:pPr>
      <w:r>
        <w:br w:type="page"/>
      </w:r>
    </w:p>
    <w:p w:rsidR="00E5639E" w:rsidP="07235D98" w:rsidRDefault="00E5639E" w14:paraId="4876699A" w14:textId="0C60A9AB">
      <w:pPr>
        <w:pStyle w:val="Heading1"/>
        <w:jc w:val="center"/>
      </w:pPr>
      <w:r w:rsidR="5909CA3C">
        <w:rPr/>
        <w:t xml:space="preserve">Topic </w:t>
      </w:r>
      <w:r w:rsidR="3239DEAE">
        <w:rPr/>
        <w:t>S</w:t>
      </w:r>
      <w:r w:rsidR="5909CA3C">
        <w:rPr/>
        <w:t>election and</w:t>
      </w:r>
      <w:r w:rsidR="127E407F">
        <w:rPr/>
        <w:t xml:space="preserve"> Research of</w:t>
      </w:r>
      <w:r w:rsidR="5909CA3C">
        <w:rPr/>
        <w:t xml:space="preserve"> Existing Websites</w:t>
      </w:r>
    </w:p>
    <w:p w:rsidRPr="00E5639E" w:rsidR="00E5639E" w:rsidP="00AAF4A3" w:rsidRDefault="00E5639E" w14:paraId="3B7E68FA" w14:textId="194A3B06" w14:noSpellErr="1">
      <w:pPr>
        <w:jc w:val="both"/>
      </w:pPr>
      <w:r w:rsidR="5909CA3C">
        <w:rPr/>
        <w:t>The topic of our website research is shopping</w:t>
      </w:r>
      <w:r w:rsidR="0AEA64E4">
        <w:rPr/>
        <w:t xml:space="preserve">: </w:t>
      </w:r>
      <w:r w:rsidR="1F57FD3C">
        <w:rPr/>
        <w:t>a website</w:t>
      </w:r>
      <w:r w:rsidR="0AEA64E4">
        <w:rPr/>
        <w:t xml:space="preserve"> for buying and selling original artworks.</w:t>
      </w:r>
    </w:p>
    <w:p w:rsidRPr="005706D0" w:rsidR="005706D0" w:rsidP="00AAF4A3" w:rsidRDefault="005706D0" w14:paraId="13648B22" w14:textId="2788DC41" w14:noSpellErr="1">
      <w:pPr>
        <w:pStyle w:val="Heading3"/>
        <w:jc w:val="both"/>
      </w:pPr>
      <w:r w:rsidR="6C31D81B">
        <w:rPr/>
        <w:t>For Buying and Selling Original Artworks:</w:t>
      </w:r>
    </w:p>
    <w:p w:rsidRPr="005706D0" w:rsidR="005706D0" w:rsidP="00AAF4A3" w:rsidRDefault="005706D0" w14:paraId="133A492F" w14:textId="77777777" w14:noSpellErr="1">
      <w:pPr>
        <w:pStyle w:val="ContactInfo"/>
        <w:numPr>
          <w:ilvl w:val="0"/>
          <w:numId w:val="13"/>
        </w:numPr>
        <w:jc w:val="both"/>
        <w:rPr/>
      </w:pPr>
      <w:r w:rsidRPr="00AAF4A3" w:rsidR="6C31D81B">
        <w:rPr>
          <w:b w:val="1"/>
          <w:bCs w:val="1"/>
        </w:rPr>
        <w:t>Etsy</w:t>
      </w:r>
      <w:r>
        <w:br/>
      </w:r>
      <w:r w:rsidR="6C31D81B">
        <w:rPr/>
        <w:t>A platform for selling unique handmade works, including paintings, sculptures, posters, and other artworks.</w:t>
      </w:r>
    </w:p>
    <w:p w:rsidRPr="005706D0" w:rsidR="005706D0" w:rsidP="00AAF4A3" w:rsidRDefault="005706D0" w14:paraId="3E163B88" w14:textId="331FF4E9">
      <w:pPr>
        <w:pStyle w:val="ContactInfo"/>
        <w:numPr>
          <w:ilvl w:val="0"/>
          <w:numId w:val="13"/>
        </w:numPr>
        <w:jc w:val="both"/>
        <w:rPr/>
      </w:pPr>
      <w:r w:rsidRPr="00AAF4A3" w:rsidR="6C31D81B">
        <w:rPr>
          <w:b w:val="1"/>
          <w:bCs w:val="1"/>
        </w:rPr>
        <w:t>SaatchiArt</w:t>
      </w:r>
      <w:r>
        <w:br/>
      </w:r>
      <w:r w:rsidR="6C31D81B">
        <w:rPr/>
        <w:t>An international online marketplace where artists can sell paintings, photographs, and sculptures directly to buyers.</w:t>
      </w:r>
    </w:p>
    <w:p w:rsidRPr="005706D0" w:rsidR="005706D0" w:rsidP="00AAF4A3" w:rsidRDefault="005706D0" w14:paraId="75F6B7BB" w14:textId="77777777">
      <w:pPr>
        <w:pStyle w:val="ContactInfo"/>
        <w:numPr>
          <w:ilvl w:val="0"/>
          <w:numId w:val="13"/>
        </w:numPr>
        <w:jc w:val="both"/>
        <w:rPr/>
      </w:pPr>
      <w:r w:rsidRPr="00AAF4A3" w:rsidR="6C31D81B">
        <w:rPr>
          <w:b w:val="1"/>
          <w:bCs w:val="1"/>
        </w:rPr>
        <w:t>Artfinder</w:t>
      </w:r>
      <w:r>
        <w:br/>
      </w:r>
      <w:r w:rsidR="6C31D81B">
        <w:rPr/>
        <w:t>A platform offering original artworks such as paintings, prints, and drawings from independent artists.</w:t>
      </w:r>
    </w:p>
    <w:p w:rsidRPr="005706D0" w:rsidR="005706D0" w:rsidP="00AAF4A3" w:rsidRDefault="005706D0" w14:paraId="14F36D48" w14:textId="77777777" w14:noSpellErr="1">
      <w:pPr>
        <w:pStyle w:val="ContactInfo"/>
        <w:numPr>
          <w:ilvl w:val="0"/>
          <w:numId w:val="13"/>
        </w:numPr>
        <w:jc w:val="both"/>
        <w:rPr/>
      </w:pPr>
      <w:r w:rsidRPr="00AAF4A3" w:rsidR="6C31D81B">
        <w:rPr>
          <w:b w:val="1"/>
          <w:bCs w:val="1"/>
        </w:rPr>
        <w:t>Artsy</w:t>
      </w:r>
      <w:r>
        <w:br/>
      </w:r>
      <w:r w:rsidR="6C31D81B">
        <w:rPr/>
        <w:t>A platform connecting galleries, auction houses, and artists to sell both contemporary and classic artworks.</w:t>
      </w:r>
    </w:p>
    <w:p w:rsidRPr="005706D0" w:rsidR="005706D0" w:rsidP="00AAF4A3" w:rsidRDefault="005706D0" w14:paraId="709AEB11" w14:textId="6176A2B5">
      <w:pPr>
        <w:pStyle w:val="ContactInfo"/>
        <w:numPr>
          <w:ilvl w:val="0"/>
          <w:numId w:val="13"/>
        </w:numPr>
        <w:jc w:val="both"/>
        <w:rPr/>
      </w:pPr>
      <w:r w:rsidRPr="00AAF4A3" w:rsidR="6C31D81B">
        <w:rPr>
          <w:b w:val="1"/>
          <w:bCs w:val="1"/>
        </w:rPr>
        <w:t>Singulart</w:t>
      </w:r>
      <w:r>
        <w:br/>
      </w:r>
      <w:r w:rsidR="6C31D81B">
        <w:rPr/>
        <w:t>A platform where artists can sell their works, targeting the international market.</w:t>
      </w:r>
    </w:p>
    <w:p w:rsidRPr="005706D0" w:rsidR="005706D0" w:rsidP="00AAF4A3" w:rsidRDefault="005706D0" w14:paraId="173D35D5" w14:textId="253C17AC">
      <w:pPr>
        <w:pStyle w:val="ContactInfo"/>
        <w:ind w:left="0"/>
        <w:jc w:val="left"/>
      </w:pPr>
    </w:p>
    <w:p w:rsidRPr="005706D0" w:rsidR="005706D0" w:rsidP="00AAF4A3" w:rsidRDefault="005706D0" w14:paraId="0238E756" w14:textId="7F2D712D">
      <w:pPr>
        <w:pStyle w:val="Heading3"/>
        <w:jc w:val="left"/>
      </w:pPr>
      <w:r w:rsidR="6C31D81B">
        <w:rPr/>
        <w:t>For Digital Art and NFTs:</w:t>
      </w:r>
    </w:p>
    <w:p w:rsidRPr="005706D0" w:rsidR="005706D0" w:rsidP="006D1A14" w:rsidRDefault="005706D0" w14:paraId="5C0F80F8" w14:textId="4539D9FB">
      <w:pPr>
        <w:pStyle w:val="ContactInfo"/>
        <w:numPr>
          <w:ilvl w:val="0"/>
          <w:numId w:val="14"/>
        </w:numPr>
        <w:jc w:val="left"/>
        <w:rPr/>
      </w:pPr>
      <w:r w:rsidRPr="00AAF4A3" w:rsidR="6C31D81B">
        <w:rPr>
          <w:b w:val="1"/>
          <w:bCs w:val="1"/>
        </w:rPr>
        <w:t>Foundation</w:t>
      </w:r>
    </w:p>
    <w:p w:rsidRPr="005706D0" w:rsidR="005706D0" w:rsidP="006D1A14" w:rsidRDefault="005706D0" w14:paraId="59D382CF" w14:textId="5108F60A">
      <w:pPr>
        <w:pStyle w:val="ContactInfo"/>
        <w:numPr>
          <w:ilvl w:val="0"/>
          <w:numId w:val="14"/>
        </w:numPr>
        <w:jc w:val="left"/>
        <w:rPr/>
      </w:pPr>
      <w:r w:rsidRPr="00AAF4A3" w:rsidR="6C31D81B">
        <w:rPr>
          <w:b w:val="1"/>
          <w:bCs w:val="1"/>
        </w:rPr>
        <w:t>OpenSea</w:t>
      </w:r>
    </w:p>
    <w:p w:rsidRPr="005706D0" w:rsidR="005706D0" w:rsidP="07235D98" w:rsidRDefault="005706D0" w14:paraId="2CF1DA77" w14:textId="2C78121A">
      <w:pPr>
        <w:pStyle w:val="ContactInfo"/>
        <w:numPr>
          <w:ilvl w:val="0"/>
          <w:numId w:val="14"/>
        </w:numPr>
        <w:jc w:val="left"/>
        <w:rPr/>
      </w:pPr>
      <w:r w:rsidRPr="00AAF4A3" w:rsidR="6C31D81B">
        <w:rPr>
          <w:b w:val="1"/>
          <w:bCs w:val="1"/>
        </w:rPr>
        <w:t>SuperRare</w:t>
      </w:r>
    </w:p>
    <w:p w:rsidRPr="005706D0" w:rsidR="005706D0" w:rsidP="00AAF4A3" w:rsidRDefault="005706D0" w14:paraId="670B365D" w14:textId="0B7760ED">
      <w:pPr>
        <w:pStyle w:val="ContactInfo"/>
        <w:jc w:val="left"/>
      </w:pPr>
    </w:p>
    <w:p w:rsidRPr="005706D0" w:rsidR="005706D0" w:rsidP="00AAF4A3" w:rsidRDefault="005706D0" w14:paraId="5556D0A9" w14:textId="62C38024">
      <w:pPr>
        <w:pStyle w:val="Heading3"/>
        <w:jc w:val="left"/>
      </w:pPr>
      <w:r w:rsidR="6C31D81B">
        <w:rPr/>
        <w:t>For Auctions:</w:t>
      </w:r>
    </w:p>
    <w:p w:rsidRPr="005706D0" w:rsidR="005706D0" w:rsidP="006D1A14" w:rsidRDefault="005706D0" w14:paraId="7E8FBD88" w14:textId="62D8394E">
      <w:pPr>
        <w:pStyle w:val="ContactInfo"/>
        <w:numPr>
          <w:ilvl w:val="0"/>
          <w:numId w:val="15"/>
        </w:numPr>
        <w:jc w:val="left"/>
        <w:rPr/>
      </w:pPr>
      <w:r w:rsidRPr="00AAF4A3" w:rsidR="6C31D81B">
        <w:rPr>
          <w:b w:val="1"/>
          <w:bCs w:val="1"/>
        </w:rPr>
        <w:t>Sotheby’s</w:t>
      </w:r>
    </w:p>
    <w:p w:rsidRPr="005706D0" w:rsidR="005706D0" w:rsidP="07235D98" w:rsidRDefault="005706D0" w14:paraId="684314B2" w14:textId="5C327884">
      <w:pPr>
        <w:pStyle w:val="ContactInfo"/>
        <w:numPr>
          <w:ilvl w:val="0"/>
          <w:numId w:val="15"/>
        </w:numPr>
        <w:jc w:val="left"/>
        <w:rPr/>
      </w:pPr>
      <w:r w:rsidRPr="00AAF4A3" w:rsidR="6C31D81B">
        <w:rPr>
          <w:b w:val="1"/>
          <w:bCs w:val="1"/>
        </w:rPr>
        <w:t>Christie’s</w:t>
      </w:r>
    </w:p>
    <w:p w:rsidRPr="005706D0" w:rsidR="005706D0" w:rsidP="00AAF4A3" w:rsidRDefault="005706D0" w14:paraId="05300E5F" w14:textId="769A6C37">
      <w:pPr>
        <w:pStyle w:val="ContactInfo"/>
        <w:jc w:val="left"/>
      </w:pPr>
    </w:p>
    <w:p w:rsidRPr="005706D0" w:rsidR="005706D0" w:rsidP="00AAF4A3" w:rsidRDefault="005706D0" w14:paraId="707DCE66" w14:textId="0AB4B475">
      <w:pPr>
        <w:pStyle w:val="Heading3"/>
        <w:jc w:val="left"/>
      </w:pPr>
      <w:r w:rsidR="6C31D81B">
        <w:rPr/>
        <w:t>Social Platforms for Artists:</w:t>
      </w:r>
    </w:p>
    <w:p w:rsidR="005706D0" w:rsidP="07235D98" w:rsidRDefault="005706D0" w14:paraId="7520656E" w14:textId="78F722E2">
      <w:pPr>
        <w:pStyle w:val="ContactInfo"/>
        <w:numPr>
          <w:ilvl w:val="0"/>
          <w:numId w:val="16"/>
        </w:numPr>
        <w:jc w:val="left"/>
        <w:rPr/>
      </w:pPr>
      <w:proofErr w:type="spellStart"/>
      <w:r w:rsidRPr="00AAF4A3" w:rsidR="6C31D81B">
        <w:rPr>
          <w:b w:val="1"/>
          <w:bCs w:val="1"/>
        </w:rPr>
        <w:t>DeviantArt</w:t>
      </w:r>
      <w:r>
        <w:br/>
      </w:r>
      <w:r w:rsidRPr="00AAF4A3" w:rsidR="6C31D81B">
        <w:rPr>
          <w:b w:val="1"/>
          <w:bCs w:val="1"/>
        </w:rPr>
        <w:t>Behance</w:t>
      </w:r>
      <w:proofErr w:type="spellEnd"/>
    </w:p>
    <w:p w:rsidR="00AAF4A3" w:rsidP="00AAF4A3" w:rsidRDefault="00AAF4A3" w14:paraId="0EC877C6" w14:textId="5FAA1DBC">
      <w:pPr>
        <w:pStyle w:val="ContactInfo"/>
        <w:jc w:val="left"/>
      </w:pPr>
    </w:p>
    <w:p w:rsidR="00AAF4A3" w:rsidP="00AAF4A3" w:rsidRDefault="00AAF4A3" w14:paraId="7AEB746B" w14:textId="7D634A96">
      <w:pPr>
        <w:pStyle w:val="ContactInfo"/>
        <w:jc w:val="left"/>
      </w:pPr>
    </w:p>
    <w:p w:rsidR="00AAF4A3" w:rsidP="00AAF4A3" w:rsidRDefault="00AAF4A3" w14:paraId="71CF2B34" w14:textId="4B9E9775">
      <w:pPr>
        <w:pStyle w:val="ContactInfo"/>
        <w:jc w:val="left"/>
      </w:pPr>
    </w:p>
    <w:p w:rsidR="00AAF4A3" w:rsidP="00AAF4A3" w:rsidRDefault="00AAF4A3" w14:paraId="57F74FD0" w14:textId="703A9BA1">
      <w:pPr>
        <w:pStyle w:val="ContactInfo"/>
        <w:jc w:val="left"/>
      </w:pPr>
    </w:p>
    <w:p w:rsidR="00AAF4A3" w:rsidP="00AAF4A3" w:rsidRDefault="00AAF4A3" w14:paraId="4BBB0DA4" w14:textId="74CC1C09">
      <w:pPr>
        <w:pStyle w:val="ContactInfo"/>
        <w:jc w:val="left"/>
      </w:pPr>
    </w:p>
    <w:p w:rsidRPr="005706D0" w:rsidR="005706D0" w:rsidP="00B630D6" w:rsidRDefault="005706D0" w14:paraId="71591BFB" w14:textId="77777777">
      <w:pPr>
        <w:pStyle w:val="Heading2"/>
      </w:pPr>
      <w:r w:rsidRPr="005706D0">
        <w:t>Etsy Website Analysis Based on Key Criteria:</w:t>
      </w:r>
    </w:p>
    <w:p w:rsidRPr="005706D0" w:rsidR="005706D0" w:rsidP="00AAF4A3" w:rsidRDefault="005706D0" w14:paraId="0293620D" w14:textId="77777777" w14:noSpellErr="1">
      <w:pPr>
        <w:pStyle w:val="Heading3"/>
        <w:rPr>
          <w:b w:val="1"/>
          <w:bCs w:val="1"/>
        </w:rPr>
      </w:pPr>
      <w:r w:rsidR="6C31D81B">
        <w:rPr/>
        <w:t>1. User-Friendliness</w:t>
      </w:r>
    </w:p>
    <w:p w:rsidRPr="005706D0" w:rsidR="005706D0" w:rsidP="006D1A14" w:rsidRDefault="005706D0" w14:paraId="6B25358E" w14:textId="77777777">
      <w:pPr>
        <w:pStyle w:val="ContactInfo"/>
        <w:numPr>
          <w:ilvl w:val="0"/>
          <w:numId w:val="17"/>
        </w:numPr>
        <w:jc w:val="left"/>
      </w:pPr>
      <w:r w:rsidRPr="005706D0">
        <w:rPr>
          <w:b/>
          <w:bCs/>
        </w:rPr>
        <w:t>Interface:</w:t>
      </w:r>
      <w:r w:rsidRPr="005706D0">
        <w:br/>
      </w:r>
      <w:r w:rsidRPr="005706D0">
        <w:t>Etsy has an intuitive interface that is simple for both buyers and sellers. The homepage is organized so users can quickly find categories such as "jewelry," "art," "clothing," and "home decor."</w:t>
      </w:r>
    </w:p>
    <w:p w:rsidRPr="005706D0" w:rsidR="005706D0" w:rsidP="006D1A14" w:rsidRDefault="005706D0" w14:paraId="0D848892" w14:textId="77777777">
      <w:pPr>
        <w:pStyle w:val="ContactInfo"/>
        <w:numPr>
          <w:ilvl w:val="0"/>
          <w:numId w:val="17"/>
        </w:numPr>
        <w:jc w:val="left"/>
      </w:pPr>
      <w:r w:rsidRPr="005706D0">
        <w:rPr>
          <w:b/>
          <w:bCs/>
        </w:rPr>
        <w:t>Navigation:</w:t>
      </w:r>
      <w:r w:rsidRPr="005706D0">
        <w:br/>
      </w:r>
      <w:r w:rsidRPr="005706D0">
        <w:t>Key functions (search, filters, categories) are easy to access. Users can search for items by keywords and filter by price, color, material, and seller location.</w:t>
      </w:r>
    </w:p>
    <w:p w:rsidRPr="005706D0" w:rsidR="005706D0" w:rsidP="006D1A14" w:rsidRDefault="005706D0" w14:paraId="3077F686" w14:textId="77777777">
      <w:pPr>
        <w:pStyle w:val="ContactInfo"/>
        <w:numPr>
          <w:ilvl w:val="0"/>
          <w:numId w:val="17"/>
        </w:numPr>
        <w:jc w:val="left"/>
      </w:pPr>
      <w:r w:rsidRPr="005706D0">
        <w:rPr>
          <w:b/>
          <w:bCs/>
        </w:rPr>
        <w:t>Purchase Process:</w:t>
      </w:r>
      <w:r w:rsidRPr="005706D0">
        <w:br/>
      </w:r>
      <w:r w:rsidRPr="005706D0">
        <w:t>Buying is straightforward, requiring just a few clicks. After selecting an item and adding it to the cart, the checkout process is seamless.</w:t>
      </w:r>
    </w:p>
    <w:p w:rsidRPr="005706D0" w:rsidR="005706D0" w:rsidP="006D1A14" w:rsidRDefault="005706D0" w14:paraId="05392FFA" w14:textId="77777777">
      <w:pPr>
        <w:pStyle w:val="ContactInfo"/>
        <w:numPr>
          <w:ilvl w:val="0"/>
          <w:numId w:val="17"/>
        </w:numPr>
        <w:jc w:val="left"/>
      </w:pPr>
      <w:r w:rsidRPr="005706D0">
        <w:rPr>
          <w:b/>
          <w:bCs/>
        </w:rPr>
        <w:t>For Sellers:</w:t>
      </w:r>
      <w:r w:rsidRPr="005706D0">
        <w:br/>
      </w:r>
      <w:r w:rsidRPr="005706D0">
        <w:t>Etsy provides convenient tools for setting up a shop, including detailed guides and sales analytics.</w:t>
      </w:r>
    </w:p>
    <w:p w:rsidRPr="005706D0" w:rsidR="005706D0" w:rsidP="006D1A14" w:rsidRDefault="005706D0" w14:paraId="4EBF39F5" w14:textId="7BE07963">
      <w:pPr>
        <w:pStyle w:val="ContactInfo"/>
        <w:numPr>
          <w:ilvl w:val="0"/>
          <w:numId w:val="17"/>
        </w:numPr>
        <w:jc w:val="left"/>
      </w:pPr>
      <w:r w:rsidRPr="005706D0">
        <w:rPr>
          <w:b/>
          <w:bCs/>
        </w:rPr>
        <w:t>Disadvantages:</w:t>
      </w:r>
      <w:r w:rsidRPr="005706D0">
        <w:br/>
      </w:r>
      <w:r w:rsidRPr="005706D0">
        <w:t>New sellers may find the numerous set-up options overwhelming.</w:t>
      </w:r>
    </w:p>
    <w:p w:rsidRPr="005706D0" w:rsidR="005706D0" w:rsidP="00AAF4A3" w:rsidRDefault="005706D0" w14:paraId="191F44F2" w14:textId="77777777" w14:noSpellErr="1">
      <w:pPr>
        <w:pStyle w:val="Heading3"/>
        <w:rPr>
          <w:b w:val="1"/>
          <w:bCs w:val="1"/>
        </w:rPr>
      </w:pPr>
      <w:r w:rsidR="6C31D81B">
        <w:rPr/>
        <w:t>2. Responsiveness</w:t>
      </w:r>
    </w:p>
    <w:p w:rsidRPr="005706D0" w:rsidR="005706D0" w:rsidP="006D1A14" w:rsidRDefault="005706D0" w14:paraId="5FA4C2B1" w14:textId="1E19B49B">
      <w:pPr>
        <w:pStyle w:val="ContactInfo"/>
        <w:numPr>
          <w:ilvl w:val="0"/>
          <w:numId w:val="18"/>
        </w:numPr>
        <w:jc w:val="left"/>
      </w:pPr>
      <w:r w:rsidRPr="005706D0">
        <w:rPr>
          <w:b/>
          <w:bCs/>
        </w:rPr>
        <w:t>Mobile</w:t>
      </w:r>
      <w:r>
        <w:rPr>
          <w:b/>
          <w:bCs/>
        </w:rPr>
        <w:t xml:space="preserve"> </w:t>
      </w:r>
      <w:r w:rsidRPr="005706D0">
        <w:rPr>
          <w:b/>
          <w:bCs/>
        </w:rPr>
        <w:t>Version:</w:t>
      </w:r>
      <w:r w:rsidRPr="005706D0">
        <w:br/>
      </w:r>
      <w:r w:rsidRPr="005706D0">
        <w:t>The mobile site is adapted for smaller screens, maintaining full functionality for search, categories, and checkout.</w:t>
      </w:r>
    </w:p>
    <w:p w:rsidRPr="005706D0" w:rsidR="005706D0" w:rsidP="006D1A14" w:rsidRDefault="005706D0" w14:paraId="4ECDE4C7" w14:textId="77777777">
      <w:pPr>
        <w:pStyle w:val="ContactInfo"/>
        <w:numPr>
          <w:ilvl w:val="0"/>
          <w:numId w:val="18"/>
        </w:numPr>
        <w:jc w:val="left"/>
      </w:pPr>
      <w:r w:rsidRPr="005706D0">
        <w:rPr>
          <w:b/>
          <w:bCs/>
        </w:rPr>
        <w:t>Mobile App:</w:t>
      </w:r>
      <w:r w:rsidRPr="005706D0">
        <w:br/>
      </w:r>
      <w:r w:rsidRPr="005706D0">
        <w:t>Etsy’s iOS and Android app is optimized for shopping and store management, offering all the features of the desktop version.</w:t>
      </w:r>
    </w:p>
    <w:p w:rsidRPr="005706D0" w:rsidR="005706D0" w:rsidP="006D1A14" w:rsidRDefault="005706D0" w14:paraId="4F6C239D" w14:textId="721662A4">
      <w:pPr>
        <w:pStyle w:val="ContactInfo"/>
        <w:numPr>
          <w:ilvl w:val="0"/>
          <w:numId w:val="18"/>
        </w:numPr>
        <w:jc w:val="left"/>
      </w:pPr>
      <w:r w:rsidRPr="005706D0">
        <w:rPr>
          <w:b/>
          <w:bCs/>
        </w:rPr>
        <w:t>Loading Speed:</w:t>
      </w:r>
      <w:r w:rsidRPr="005706D0">
        <w:br/>
      </w:r>
      <w:r w:rsidRPr="005706D0">
        <w:t>Pages load quickly, even with numerous images, ensuring a smooth user experience.</w:t>
      </w:r>
    </w:p>
    <w:p w:rsidRPr="005706D0" w:rsidR="005706D0" w:rsidP="00AAF4A3" w:rsidRDefault="005706D0" w14:paraId="029F1B1A" w14:textId="77777777" w14:noSpellErr="1">
      <w:pPr>
        <w:pStyle w:val="Heading3"/>
        <w:rPr>
          <w:b w:val="1"/>
          <w:bCs w:val="1"/>
        </w:rPr>
      </w:pPr>
      <w:r w:rsidR="6C31D81B">
        <w:rPr/>
        <w:t>3. Accessibility</w:t>
      </w:r>
    </w:p>
    <w:p w:rsidRPr="005706D0" w:rsidR="005706D0" w:rsidP="006D1A14" w:rsidRDefault="005706D0" w14:paraId="2CDF587D" w14:textId="77777777">
      <w:pPr>
        <w:pStyle w:val="ContactInfo"/>
        <w:numPr>
          <w:ilvl w:val="0"/>
          <w:numId w:val="19"/>
        </w:numPr>
        <w:jc w:val="left"/>
      </w:pPr>
      <w:r w:rsidRPr="005706D0">
        <w:rPr>
          <w:b/>
          <w:bCs/>
        </w:rPr>
        <w:t>Localization:</w:t>
      </w:r>
      <w:r w:rsidRPr="005706D0">
        <w:br/>
      </w:r>
      <w:r w:rsidRPr="005706D0">
        <w:t>The site is available in multiple languages, including Russian, making it convenient for an international audience. Various currency payment options are also supported.</w:t>
      </w:r>
    </w:p>
    <w:p w:rsidRPr="005706D0" w:rsidR="005706D0" w:rsidP="006D1A14" w:rsidRDefault="005706D0" w14:paraId="0F52750E" w14:textId="77777777">
      <w:pPr>
        <w:pStyle w:val="ContactInfo"/>
        <w:numPr>
          <w:ilvl w:val="0"/>
          <w:numId w:val="19"/>
        </w:numPr>
        <w:jc w:val="left"/>
      </w:pPr>
      <w:r w:rsidRPr="005706D0">
        <w:rPr>
          <w:b/>
          <w:bCs/>
        </w:rPr>
        <w:t>For Users with Disabilities:</w:t>
      </w:r>
      <w:r w:rsidRPr="005706D0">
        <w:br/>
      </w:r>
      <w:r w:rsidRPr="005706D0">
        <w:t>Etsy adheres to accessibility standards, allowing screen readers for visually impaired users.</w:t>
      </w:r>
    </w:p>
    <w:p w:rsidRPr="005706D0" w:rsidR="005706D0" w:rsidP="006D1A14" w:rsidRDefault="005706D0" w14:paraId="696142B2" w14:textId="77777777">
      <w:pPr>
        <w:pStyle w:val="ContactInfo"/>
        <w:numPr>
          <w:ilvl w:val="0"/>
          <w:numId w:val="19"/>
        </w:numPr>
        <w:jc w:val="left"/>
      </w:pPr>
      <w:r w:rsidRPr="005706D0">
        <w:rPr>
          <w:b/>
          <w:bCs/>
        </w:rPr>
        <w:t>Disadvantages:</w:t>
      </w:r>
      <w:r w:rsidRPr="005706D0">
        <w:br/>
      </w:r>
      <w:r w:rsidRPr="005706D0">
        <w:t>Return and exchange policies vary by seller, making it difficult for some users to find relevant information.</w:t>
      </w:r>
    </w:p>
    <w:p w:rsidRPr="005706D0" w:rsidR="005706D0" w:rsidP="00AAF4A3" w:rsidRDefault="005706D0" w14:paraId="220BC8CB" w14:textId="77777777" w14:noSpellErr="1">
      <w:pPr>
        <w:pStyle w:val="Heading3"/>
        <w:rPr>
          <w:b w:val="1"/>
          <w:bCs w:val="1"/>
        </w:rPr>
      </w:pPr>
      <w:r w:rsidR="6C31D81B">
        <w:rPr/>
        <w:t>4. Aesthetics</w:t>
      </w:r>
    </w:p>
    <w:p w:rsidRPr="005706D0" w:rsidR="005706D0" w:rsidP="006D1A14" w:rsidRDefault="005706D0" w14:paraId="3922D203" w14:textId="77777777">
      <w:pPr>
        <w:pStyle w:val="ContactInfo"/>
        <w:numPr>
          <w:ilvl w:val="0"/>
          <w:numId w:val="73"/>
        </w:numPr>
        <w:jc w:val="left"/>
      </w:pPr>
      <w:r w:rsidRPr="005706D0">
        <w:rPr>
          <w:b/>
          <w:bCs/>
        </w:rPr>
        <w:t>Design:</w:t>
      </w:r>
      <w:r w:rsidRPr="005706D0">
        <w:br/>
      </w:r>
      <w:r w:rsidRPr="005706D0">
        <w:t>Etsy has a minimalist and clean design. The white background, large product images, and well-structured typography create a modern and professional look.</w:t>
      </w:r>
    </w:p>
    <w:p w:rsidRPr="005706D0" w:rsidR="005706D0" w:rsidP="006D1A14" w:rsidRDefault="005706D0" w14:paraId="07DF94C2" w14:textId="77777777">
      <w:pPr>
        <w:pStyle w:val="ContactInfo"/>
        <w:numPr>
          <w:ilvl w:val="0"/>
          <w:numId w:val="20"/>
        </w:numPr>
        <w:jc w:val="left"/>
      </w:pPr>
      <w:r w:rsidRPr="005706D0">
        <w:rPr>
          <w:b/>
          <w:bCs/>
        </w:rPr>
        <w:t>Color Palette:</w:t>
      </w:r>
      <w:r w:rsidRPr="005706D0">
        <w:br/>
      </w:r>
      <w:r w:rsidRPr="005706D0">
        <w:t>Neutral tones highlight sellers' products without distraction.</w:t>
      </w:r>
    </w:p>
    <w:p w:rsidRPr="005706D0" w:rsidR="005706D0" w:rsidP="006D1A14" w:rsidRDefault="005706D0" w14:paraId="5A67C4E9" w14:textId="48201991">
      <w:pPr>
        <w:pStyle w:val="ContactInfo"/>
        <w:numPr>
          <w:ilvl w:val="0"/>
          <w:numId w:val="20"/>
        </w:numPr>
        <w:jc w:val="left"/>
      </w:pPr>
      <w:r w:rsidRPr="005706D0">
        <w:rPr>
          <w:b/>
          <w:bCs/>
        </w:rPr>
        <w:t>Visual Organization:</w:t>
      </w:r>
      <w:r w:rsidRPr="005706D0">
        <w:br/>
      </w:r>
      <w:r w:rsidRPr="005706D0">
        <w:t>Well-structured product cards include descriptions, prices, and reviews, making browsing pleasant.</w:t>
      </w:r>
    </w:p>
    <w:p w:rsidRPr="005706D0" w:rsidR="005706D0" w:rsidP="00AAF4A3" w:rsidRDefault="005706D0" w14:paraId="59FA085E" w14:textId="77777777" w14:noSpellErr="1">
      <w:pPr>
        <w:pStyle w:val="Heading3"/>
        <w:rPr>
          <w:b w:val="1"/>
          <w:bCs w:val="1"/>
        </w:rPr>
      </w:pPr>
      <w:r w:rsidR="6C31D81B">
        <w:rPr/>
        <w:t>5. Content Quality</w:t>
      </w:r>
    </w:p>
    <w:p w:rsidRPr="005706D0" w:rsidR="005706D0" w:rsidP="006D1A14" w:rsidRDefault="005706D0" w14:paraId="681FE34D" w14:textId="77777777">
      <w:pPr>
        <w:pStyle w:val="ContactInfo"/>
        <w:numPr>
          <w:ilvl w:val="0"/>
          <w:numId w:val="21"/>
        </w:numPr>
        <w:jc w:val="left"/>
      </w:pPr>
      <w:r w:rsidRPr="005706D0">
        <w:rPr>
          <w:b/>
          <w:bCs/>
        </w:rPr>
        <w:t>Product Descriptions:</w:t>
      </w:r>
      <w:r w:rsidRPr="005706D0">
        <w:br/>
      </w:r>
      <w:r w:rsidRPr="005706D0">
        <w:t>Content quality depends on sellers. Most provide detailed descriptions, photos, and specifications.</w:t>
      </w:r>
    </w:p>
    <w:p w:rsidRPr="005706D0" w:rsidR="005706D0" w:rsidP="006D1A14" w:rsidRDefault="005706D0" w14:paraId="2A5FE30E" w14:textId="77777777">
      <w:pPr>
        <w:pStyle w:val="ContactInfo"/>
        <w:numPr>
          <w:ilvl w:val="0"/>
          <w:numId w:val="21"/>
        </w:numPr>
        <w:jc w:val="left"/>
      </w:pPr>
      <w:r w:rsidRPr="005706D0">
        <w:rPr>
          <w:b/>
          <w:bCs/>
        </w:rPr>
        <w:t>Photos:</w:t>
      </w:r>
      <w:r w:rsidRPr="005706D0">
        <w:br/>
      </w:r>
      <w:r w:rsidRPr="005706D0">
        <w:t>Etsy encourages sellers to use high-quality images, enhancing buyer confidence.</w:t>
      </w:r>
    </w:p>
    <w:p w:rsidRPr="005706D0" w:rsidR="005706D0" w:rsidP="006D1A14" w:rsidRDefault="005706D0" w14:paraId="3B966102" w14:textId="77777777">
      <w:pPr>
        <w:pStyle w:val="ContactInfo"/>
        <w:numPr>
          <w:ilvl w:val="0"/>
          <w:numId w:val="21"/>
        </w:numPr>
        <w:jc w:val="left"/>
      </w:pPr>
      <w:r w:rsidRPr="005706D0">
        <w:rPr>
          <w:b/>
          <w:bCs/>
        </w:rPr>
        <w:t>Reviews:</w:t>
      </w:r>
      <w:r w:rsidRPr="005706D0">
        <w:br/>
      </w:r>
      <w:r w:rsidRPr="005706D0">
        <w:t>A transparent review system helps buyers assess seller reliability.</w:t>
      </w:r>
    </w:p>
    <w:p w:rsidRPr="005706D0" w:rsidR="005706D0" w:rsidP="006D1A14" w:rsidRDefault="005706D0" w14:paraId="113977F8" w14:textId="7787BAF3">
      <w:pPr>
        <w:pStyle w:val="ContactInfo"/>
        <w:numPr>
          <w:ilvl w:val="0"/>
          <w:numId w:val="21"/>
        </w:numPr>
        <w:jc w:val="left"/>
      </w:pPr>
      <w:r w:rsidRPr="005706D0">
        <w:rPr>
          <w:b/>
          <w:bCs/>
        </w:rPr>
        <w:t>Disadvantages:</w:t>
      </w:r>
      <w:r w:rsidRPr="005706D0">
        <w:br/>
      </w:r>
      <w:r w:rsidRPr="005706D0">
        <w:t>Some listings have poorly edited descriptions or low-quality images.</w:t>
      </w:r>
    </w:p>
    <w:p w:rsidRPr="005706D0" w:rsidR="005706D0" w:rsidP="00AAF4A3" w:rsidRDefault="005706D0" w14:paraId="64BC2D19" w14:textId="77777777" w14:noSpellErr="1">
      <w:pPr>
        <w:pStyle w:val="Heading3"/>
        <w:rPr>
          <w:b w:val="1"/>
          <w:bCs w:val="1"/>
        </w:rPr>
      </w:pPr>
      <w:r w:rsidR="6C31D81B">
        <w:rPr/>
        <w:t>6. Interactivity</w:t>
      </w:r>
    </w:p>
    <w:p w:rsidRPr="005706D0" w:rsidR="005706D0" w:rsidP="006D1A14" w:rsidRDefault="005706D0" w14:paraId="221B0747" w14:textId="77777777">
      <w:pPr>
        <w:pStyle w:val="ContactInfo"/>
        <w:numPr>
          <w:ilvl w:val="0"/>
          <w:numId w:val="22"/>
        </w:numPr>
        <w:jc w:val="left"/>
      </w:pPr>
      <w:r w:rsidRPr="005706D0">
        <w:rPr>
          <w:b/>
          <w:bCs/>
        </w:rPr>
        <w:t>For Buyers:</w:t>
      </w:r>
      <w:r w:rsidRPr="005706D0">
        <w:br/>
      </w:r>
      <w:r w:rsidRPr="005706D0">
        <w:t>Features include adding items to favorites, leaving reviews, and asking sellers questions.</w:t>
      </w:r>
    </w:p>
    <w:p w:rsidRPr="005706D0" w:rsidR="005706D0" w:rsidP="006D1A14" w:rsidRDefault="005706D0" w14:paraId="01F2F78D" w14:textId="77777777">
      <w:pPr>
        <w:pStyle w:val="ContactInfo"/>
        <w:numPr>
          <w:ilvl w:val="0"/>
          <w:numId w:val="22"/>
        </w:numPr>
        <w:jc w:val="left"/>
      </w:pPr>
      <w:r w:rsidRPr="005706D0">
        <w:rPr>
          <w:b/>
          <w:bCs/>
        </w:rPr>
        <w:t>For Sellers:</w:t>
      </w:r>
      <w:r w:rsidRPr="005706D0">
        <w:br/>
      </w:r>
      <w:r w:rsidRPr="005706D0">
        <w:t>Tools for store customization, analytics, and advertising help maintain engagement.</w:t>
      </w:r>
    </w:p>
    <w:p w:rsidRPr="005706D0" w:rsidR="005706D0" w:rsidP="006D1A14" w:rsidRDefault="005706D0" w14:paraId="610F9E02" w14:textId="77777777">
      <w:pPr>
        <w:pStyle w:val="ContactInfo"/>
        <w:numPr>
          <w:ilvl w:val="0"/>
          <w:numId w:val="22"/>
        </w:numPr>
        <w:jc w:val="left"/>
      </w:pPr>
      <w:r w:rsidRPr="005706D0">
        <w:rPr>
          <w:b/>
          <w:bCs/>
        </w:rPr>
        <w:t>Community:</w:t>
      </w:r>
      <w:r w:rsidRPr="005706D0">
        <w:br/>
      </w:r>
      <w:r w:rsidRPr="005706D0">
        <w:t>Etsy offers educational materials, forums, and blogs to support sellers.</w:t>
      </w:r>
    </w:p>
    <w:p w:rsidRPr="005706D0" w:rsidR="005706D0" w:rsidP="006D1A14" w:rsidRDefault="005706D0" w14:paraId="04399F8A" w14:textId="534578EB">
      <w:pPr>
        <w:pStyle w:val="ContactInfo"/>
        <w:numPr>
          <w:ilvl w:val="0"/>
          <w:numId w:val="22"/>
        </w:numPr>
        <w:jc w:val="left"/>
        <w:rPr/>
      </w:pPr>
      <w:r w:rsidRPr="00AAF4A3" w:rsidR="6C31D81B">
        <w:rPr>
          <w:b w:val="1"/>
          <w:bCs w:val="1"/>
        </w:rPr>
        <w:t>Disadvantages:</w:t>
      </w:r>
      <w:r>
        <w:br/>
      </w:r>
      <w:r w:rsidR="6C31D81B">
        <w:rPr/>
        <w:t xml:space="preserve">The chat feature with sellers may experience delays, depending on </w:t>
      </w:r>
      <w:r w:rsidR="58945CAE">
        <w:rPr/>
        <w:t>the seller</w:t>
      </w:r>
      <w:r w:rsidR="6C31D81B">
        <w:rPr/>
        <w:t xml:space="preserve"> response time.</w:t>
      </w:r>
    </w:p>
    <w:p w:rsidRPr="005706D0" w:rsidR="005706D0" w:rsidP="00AAF4A3" w:rsidRDefault="005706D0" w14:paraId="31AA311F" w14:textId="77777777" w14:noSpellErr="1">
      <w:pPr>
        <w:pStyle w:val="Heading3"/>
        <w:rPr>
          <w:b w:val="1"/>
          <w:bCs w:val="1"/>
        </w:rPr>
      </w:pPr>
      <w:r w:rsidR="6C31D81B">
        <w:rPr/>
        <w:t>7. Consistency</w:t>
      </w:r>
    </w:p>
    <w:p w:rsidRPr="005706D0" w:rsidR="005706D0" w:rsidP="006D1A14" w:rsidRDefault="005706D0" w14:paraId="692B50BE" w14:textId="620770CB">
      <w:pPr>
        <w:pStyle w:val="ContactInfo"/>
        <w:numPr>
          <w:ilvl w:val="0"/>
          <w:numId w:val="23"/>
        </w:numPr>
        <w:jc w:val="left"/>
      </w:pPr>
      <w:r w:rsidRPr="005706D0">
        <w:rPr>
          <w:b/>
          <w:bCs/>
        </w:rPr>
        <w:t>Design and Interface:</w:t>
      </w:r>
      <w:r w:rsidRPr="005706D0">
        <w:br/>
      </w:r>
      <w:r w:rsidRPr="005706D0">
        <w:t xml:space="preserve">Etsy maintains </w:t>
      </w:r>
      <w:r w:rsidRPr="005706D0" w:rsidR="00D35447">
        <w:t>consistent</w:t>
      </w:r>
      <w:r w:rsidRPr="005706D0">
        <w:t xml:space="preserve"> experience across mobile, web, and app versions, allowing users to switch seamlessly.</w:t>
      </w:r>
    </w:p>
    <w:p w:rsidRPr="005706D0" w:rsidR="005706D0" w:rsidP="006D1A14" w:rsidRDefault="005706D0" w14:paraId="3DC58B19" w14:textId="77777777">
      <w:pPr>
        <w:pStyle w:val="ContactInfo"/>
        <w:numPr>
          <w:ilvl w:val="0"/>
          <w:numId w:val="23"/>
        </w:numPr>
        <w:jc w:val="left"/>
      </w:pPr>
      <w:r w:rsidRPr="005706D0">
        <w:rPr>
          <w:b/>
          <w:bCs/>
        </w:rPr>
        <w:t>Product Listings and Categories:</w:t>
      </w:r>
      <w:r w:rsidRPr="005706D0">
        <w:br/>
      </w:r>
      <w:r w:rsidRPr="005706D0">
        <w:t>Product pages, category listings, and shop profiles follow a unified design, enhancing professionalism and ease of use.</w:t>
      </w:r>
    </w:p>
    <w:p w:rsidRPr="005706D0" w:rsidR="005706D0" w:rsidP="006D1A14" w:rsidRDefault="005706D0" w14:paraId="5E762482" w14:textId="77777777">
      <w:pPr>
        <w:pStyle w:val="ContactInfo"/>
        <w:numPr>
          <w:ilvl w:val="0"/>
          <w:numId w:val="23"/>
        </w:numPr>
        <w:jc w:val="left"/>
      </w:pPr>
      <w:r w:rsidRPr="005706D0">
        <w:rPr>
          <w:b/>
          <w:bCs/>
        </w:rPr>
        <w:t>Interaction:</w:t>
      </w:r>
      <w:r w:rsidRPr="005706D0">
        <w:br/>
      </w:r>
      <w:r w:rsidRPr="005706D0">
        <w:t>Core features (search, filters, categories) function identically across all platforms.</w:t>
      </w:r>
    </w:p>
    <w:p w:rsidR="005706D0" w:rsidP="006D1A14" w:rsidRDefault="005706D0" w14:paraId="756374AD" w14:textId="77777777">
      <w:pPr>
        <w:pStyle w:val="ContactInfo"/>
        <w:numPr>
          <w:ilvl w:val="0"/>
          <w:numId w:val="23"/>
        </w:numPr>
        <w:jc w:val="left"/>
      </w:pPr>
      <w:r w:rsidRPr="005706D0">
        <w:rPr>
          <w:b/>
          <w:bCs/>
        </w:rPr>
        <w:t>Seller Tools:</w:t>
      </w:r>
      <w:r w:rsidRPr="005706D0">
        <w:br/>
      </w:r>
      <w:r w:rsidRPr="005706D0">
        <w:t>Integrated seller tools maintain a consistent structure for store setup, order management, and advertising.</w:t>
      </w:r>
    </w:p>
    <w:p w:rsidRPr="00D35447" w:rsidR="00D35447" w:rsidP="00D35447" w:rsidRDefault="00D35447" w14:paraId="2B77161E" w14:textId="77777777">
      <w:pPr>
        <w:pStyle w:val="ContactInfo"/>
        <w:ind w:left="360"/>
        <w:jc w:val="left"/>
        <w:rPr>
          <w:b/>
          <w:bCs/>
        </w:rPr>
      </w:pPr>
      <w:r w:rsidRPr="00D35447">
        <w:rPr>
          <w:b/>
          <w:bCs/>
        </w:rPr>
        <w:t>Branding:</w:t>
      </w:r>
    </w:p>
    <w:p w:rsidRPr="00D35447" w:rsidR="00D35447" w:rsidP="006D1A14" w:rsidRDefault="00D35447" w14:paraId="12983685" w14:textId="77777777">
      <w:pPr>
        <w:pStyle w:val="ContactInfo"/>
        <w:numPr>
          <w:ilvl w:val="0"/>
          <w:numId w:val="24"/>
        </w:numPr>
        <w:jc w:val="left"/>
      </w:pPr>
      <w:r w:rsidRPr="00D35447">
        <w:t>Etsy’s brand identity (color scheme, fonts, and logo) remains consistent across all pages, including order confirmation emails, notifications, and platform messages.</w:t>
      </w:r>
    </w:p>
    <w:p w:rsidRPr="00D35447" w:rsidR="00D35447" w:rsidP="00D35447" w:rsidRDefault="00D35447" w14:paraId="747059F0" w14:textId="77777777">
      <w:pPr>
        <w:pStyle w:val="ContactInfo"/>
        <w:ind w:left="360"/>
        <w:jc w:val="left"/>
        <w:rPr>
          <w:b/>
          <w:bCs/>
        </w:rPr>
      </w:pPr>
      <w:r w:rsidRPr="00D35447">
        <w:rPr>
          <w:b/>
          <w:bCs/>
        </w:rPr>
        <w:t>Disadvantages:</w:t>
      </w:r>
    </w:p>
    <w:p w:rsidRPr="00D35447" w:rsidR="00D35447" w:rsidP="006D1A14" w:rsidRDefault="00D35447" w14:paraId="15375349" w14:textId="77777777">
      <w:pPr>
        <w:pStyle w:val="ContactInfo"/>
        <w:numPr>
          <w:ilvl w:val="0"/>
          <w:numId w:val="25"/>
        </w:numPr>
        <w:jc w:val="left"/>
      </w:pPr>
      <w:r w:rsidRPr="00D35447">
        <w:t>Users may occasionally experience functional discrepancies between the web version and the mobile app, as some seller tools are only available on desktop.</w:t>
      </w:r>
    </w:p>
    <w:p w:rsidR="00D35447" w:rsidP="006D1A14" w:rsidRDefault="00D35447" w14:paraId="0682DE2E" w14:textId="77777777">
      <w:pPr>
        <w:pStyle w:val="ContactInfo"/>
        <w:numPr>
          <w:ilvl w:val="0"/>
          <w:numId w:val="25"/>
        </w:numPr>
        <w:jc w:val="left"/>
      </w:pPr>
      <w:r w:rsidRPr="00D35447">
        <w:t>The visual organization of product descriptions and images depends entirely on sellers, which can affect the overall consistency of the platform.</w:t>
      </w:r>
    </w:p>
    <w:p w:rsidRPr="00D35447" w:rsidR="00D35447" w:rsidP="00AAF4A3" w:rsidRDefault="00D35447" w14:paraId="07E53D18" w14:noSpellErr="1" w14:textId="0C68F4C8">
      <w:pPr>
        <w:pStyle w:val="Heading3"/>
      </w:pPr>
    </w:p>
    <w:p w:rsidRPr="00D35447" w:rsidR="00D35447" w:rsidP="00AAF4A3" w:rsidRDefault="00D35447" w14:paraId="65924933" w14:textId="77777777" w14:noSpellErr="1">
      <w:pPr>
        <w:pStyle w:val="Heading3"/>
      </w:pPr>
      <w:r w:rsidRPr="00AAF4A3" w:rsidR="2AA9014B">
        <w:rPr>
          <w:b w:val="1"/>
          <w:bCs w:val="1"/>
        </w:rPr>
        <w:t>Overall Rating:</w:t>
      </w:r>
      <w:r w:rsidR="2AA9014B">
        <w:rPr/>
        <w:t xml:space="preserve"> 4.76/5</w:t>
      </w:r>
    </w:p>
    <w:p w:rsidRPr="00D35447" w:rsidR="00D35447" w:rsidP="00D35447" w:rsidRDefault="00D35447" w14:paraId="380F1619" w14:textId="77777777">
      <w:pPr>
        <w:pStyle w:val="ContactInfo"/>
        <w:ind w:left="360"/>
        <w:jc w:val="left"/>
      </w:pPr>
      <w:r w:rsidRPr="00D35447">
        <w:t>Etsy remains one of the best platforms for buying and selling unique products due to its user-friendliness, aesthetics, high-quality content, and consistency in user experience.</w:t>
      </w:r>
    </w:p>
    <w:p w:rsidRPr="00D35447" w:rsidR="00D35447" w:rsidP="00D35447" w:rsidRDefault="00D35447" w14:paraId="35CF9E7D" w14:textId="267098E6" w14:noSpellErr="1">
      <w:pPr>
        <w:pStyle w:val="ContactInfo"/>
        <w:ind w:left="360"/>
        <w:jc w:val="left"/>
      </w:pPr>
    </w:p>
    <w:p w:rsidR="00AAF4A3" w:rsidP="00AAF4A3" w:rsidRDefault="00AAF4A3" w14:paraId="0A95CAA8" w14:textId="24CC1EA9">
      <w:pPr>
        <w:pStyle w:val="ContactInfo"/>
        <w:ind w:left="360"/>
        <w:jc w:val="left"/>
      </w:pPr>
    </w:p>
    <w:p w:rsidR="00AAF4A3" w:rsidP="00AAF4A3" w:rsidRDefault="00AAF4A3" w14:paraId="253F8279" w14:textId="3CD3657E">
      <w:pPr>
        <w:pStyle w:val="ContactInfo"/>
        <w:ind w:left="360"/>
        <w:jc w:val="left"/>
      </w:pPr>
    </w:p>
    <w:p w:rsidR="00AAF4A3" w:rsidP="00AAF4A3" w:rsidRDefault="00AAF4A3" w14:paraId="6D610DC9" w14:textId="51153877">
      <w:pPr>
        <w:pStyle w:val="ContactInfo"/>
        <w:ind w:left="360"/>
        <w:jc w:val="left"/>
      </w:pPr>
    </w:p>
    <w:p w:rsidR="00AAF4A3" w:rsidP="00AAF4A3" w:rsidRDefault="00AAF4A3" w14:paraId="40C03995" w14:textId="55EC9805">
      <w:pPr>
        <w:pStyle w:val="ContactInfo"/>
        <w:ind w:left="360"/>
        <w:jc w:val="left"/>
      </w:pPr>
    </w:p>
    <w:p w:rsidR="00AAF4A3" w:rsidP="00AAF4A3" w:rsidRDefault="00AAF4A3" w14:paraId="6CC3EE28" w14:textId="04543998">
      <w:pPr>
        <w:pStyle w:val="ContactInfo"/>
        <w:ind w:left="360"/>
        <w:jc w:val="left"/>
      </w:pPr>
    </w:p>
    <w:p w:rsidR="00AAF4A3" w:rsidP="00AAF4A3" w:rsidRDefault="00AAF4A3" w14:paraId="09838992" w14:textId="4241EA4C">
      <w:pPr>
        <w:pStyle w:val="ContactInfo"/>
        <w:ind w:left="360"/>
        <w:jc w:val="left"/>
      </w:pPr>
    </w:p>
    <w:p w:rsidR="00AAF4A3" w:rsidP="00AAF4A3" w:rsidRDefault="00AAF4A3" w14:paraId="48FF808F" w14:textId="68AFB424">
      <w:pPr>
        <w:pStyle w:val="ContactInfo"/>
        <w:ind w:left="360"/>
        <w:jc w:val="left"/>
      </w:pPr>
    </w:p>
    <w:p w:rsidR="00AAF4A3" w:rsidP="00AAF4A3" w:rsidRDefault="00AAF4A3" w14:paraId="64289B3D" w14:textId="4EC11CA3">
      <w:pPr>
        <w:pStyle w:val="ContactInfo"/>
        <w:ind w:left="360"/>
        <w:jc w:val="left"/>
      </w:pPr>
    </w:p>
    <w:p w:rsidR="00AAF4A3" w:rsidP="00AAF4A3" w:rsidRDefault="00AAF4A3" w14:paraId="520A006F" w14:textId="1F8A59D1">
      <w:pPr>
        <w:pStyle w:val="ContactInfo"/>
        <w:ind w:left="360"/>
        <w:jc w:val="left"/>
      </w:pPr>
    </w:p>
    <w:p w:rsidR="00AAF4A3" w:rsidP="00AAF4A3" w:rsidRDefault="00AAF4A3" w14:paraId="1EFA2D27" w14:textId="5A93AB28">
      <w:pPr>
        <w:pStyle w:val="ContactInfo"/>
        <w:ind w:left="360"/>
        <w:jc w:val="left"/>
      </w:pPr>
    </w:p>
    <w:p w:rsidR="00AAF4A3" w:rsidP="00AAF4A3" w:rsidRDefault="00AAF4A3" w14:paraId="4C5178D4" w14:textId="47BFE997">
      <w:pPr>
        <w:pStyle w:val="ContactInfo"/>
        <w:ind w:left="360"/>
        <w:jc w:val="left"/>
      </w:pPr>
    </w:p>
    <w:p w:rsidR="00AAF4A3" w:rsidP="00AAF4A3" w:rsidRDefault="00AAF4A3" w14:paraId="4C46C510" w14:textId="3217018B">
      <w:pPr>
        <w:pStyle w:val="ContactInfo"/>
        <w:ind w:left="360"/>
        <w:jc w:val="left"/>
      </w:pPr>
    </w:p>
    <w:p w:rsidR="00AAF4A3" w:rsidP="00AAF4A3" w:rsidRDefault="00AAF4A3" w14:paraId="3A38B315" w14:textId="47B2F8A5">
      <w:pPr>
        <w:pStyle w:val="ContactInfo"/>
        <w:ind w:left="360"/>
        <w:jc w:val="left"/>
      </w:pPr>
    </w:p>
    <w:p w:rsidR="00AAF4A3" w:rsidP="00AAF4A3" w:rsidRDefault="00AAF4A3" w14:paraId="36EE36CD" w14:textId="7152E4F9">
      <w:pPr>
        <w:pStyle w:val="ContactInfo"/>
        <w:ind w:left="360"/>
        <w:jc w:val="left"/>
      </w:pPr>
    </w:p>
    <w:p w:rsidR="00AAF4A3" w:rsidP="00AAF4A3" w:rsidRDefault="00AAF4A3" w14:paraId="68F74FD7" w14:textId="1B15B440">
      <w:pPr>
        <w:pStyle w:val="ContactInfo"/>
        <w:ind w:left="360"/>
        <w:jc w:val="left"/>
      </w:pPr>
    </w:p>
    <w:p w:rsidR="00AAF4A3" w:rsidP="00AAF4A3" w:rsidRDefault="00AAF4A3" w14:paraId="361D45B5" w14:textId="5A035F5D">
      <w:pPr>
        <w:pStyle w:val="ContactInfo"/>
        <w:ind w:left="360"/>
        <w:jc w:val="left"/>
      </w:pPr>
    </w:p>
    <w:p w:rsidR="00AAF4A3" w:rsidP="00AAF4A3" w:rsidRDefault="00AAF4A3" w14:paraId="147FCD34" w14:textId="7647FA49">
      <w:pPr>
        <w:pStyle w:val="ContactInfo"/>
        <w:ind w:left="360"/>
        <w:jc w:val="left"/>
      </w:pPr>
    </w:p>
    <w:p w:rsidR="00AAF4A3" w:rsidP="00AAF4A3" w:rsidRDefault="00AAF4A3" w14:paraId="02979878" w14:textId="2745E4D5">
      <w:pPr>
        <w:pStyle w:val="ContactInfo"/>
        <w:ind w:left="360"/>
        <w:jc w:val="left"/>
      </w:pPr>
    </w:p>
    <w:p w:rsidR="00AAF4A3" w:rsidP="00AAF4A3" w:rsidRDefault="00AAF4A3" w14:paraId="2345B8D2" w14:textId="79AD9E61">
      <w:pPr>
        <w:pStyle w:val="ContactInfo"/>
        <w:ind w:left="360"/>
        <w:jc w:val="left"/>
      </w:pPr>
    </w:p>
    <w:p w:rsidR="00AAF4A3" w:rsidP="00AAF4A3" w:rsidRDefault="00AAF4A3" w14:paraId="64B8EB6E" w14:textId="1BA5E4F5">
      <w:pPr>
        <w:pStyle w:val="ContactInfo"/>
        <w:ind w:left="0"/>
        <w:jc w:val="left"/>
      </w:pPr>
    </w:p>
    <w:p w:rsidRPr="00D35447" w:rsidR="00D35447" w:rsidP="00B630D6" w:rsidRDefault="00D35447" w14:paraId="79000057" w14:textId="77777777">
      <w:pPr>
        <w:pStyle w:val="Heading2"/>
      </w:pPr>
      <w:r w:rsidRPr="00D35447">
        <w:t>Saatchi Art Website Analysis Based on Key Criteria:</w:t>
      </w:r>
    </w:p>
    <w:p w:rsidRPr="00D35447" w:rsidR="00D35447" w:rsidP="00AAF4A3" w:rsidRDefault="00D35447" w14:paraId="101A0F22" w14:textId="77777777" w14:noSpellErr="1">
      <w:pPr>
        <w:pStyle w:val="Heading3"/>
        <w:rPr>
          <w:b w:val="1"/>
          <w:bCs w:val="1"/>
        </w:rPr>
      </w:pPr>
      <w:r w:rsidR="2AA9014B">
        <w:rPr/>
        <w:t>1. User-Friendliness</w:t>
      </w:r>
    </w:p>
    <w:p w:rsidRPr="00D35447" w:rsidR="00D35447" w:rsidP="006D1A14" w:rsidRDefault="00D35447" w14:paraId="52C332D7" w14:textId="77777777">
      <w:pPr>
        <w:pStyle w:val="ContactInfo"/>
        <w:numPr>
          <w:ilvl w:val="0"/>
          <w:numId w:val="26"/>
        </w:numPr>
        <w:jc w:val="left"/>
      </w:pPr>
      <w:r w:rsidRPr="00D35447">
        <w:rPr>
          <w:b/>
          <w:bCs/>
        </w:rPr>
        <w:t>Interface:</w:t>
      </w:r>
      <w:r w:rsidRPr="00D35447">
        <w:br/>
      </w:r>
      <w:r w:rsidRPr="00D35447">
        <w:t>Saatchi Art's interface is designed for art enthusiasts, prioritizing aesthetics and ease of use. The homepage immediately offers search categories such as paintings, photography, sculptures, and digital art.</w:t>
      </w:r>
    </w:p>
    <w:p w:rsidRPr="00D35447" w:rsidR="00D35447" w:rsidP="006D1A14" w:rsidRDefault="00D35447" w14:paraId="25823162" w14:textId="33C74958">
      <w:pPr>
        <w:pStyle w:val="ContactInfo"/>
        <w:numPr>
          <w:ilvl w:val="0"/>
          <w:numId w:val="26"/>
        </w:numPr>
        <w:jc w:val="left"/>
      </w:pPr>
      <w:r w:rsidRPr="00D35447">
        <w:rPr>
          <w:b/>
          <w:bCs/>
        </w:rPr>
        <w:t>Navigation:</w:t>
      </w:r>
      <w:r w:rsidRPr="00D35447">
        <w:br/>
      </w:r>
      <w:r w:rsidRPr="00D35447">
        <w:t>A well-structured filter system allows users to search artwork by price, size, style, color, material, and artist name.</w:t>
      </w:r>
    </w:p>
    <w:p w:rsidRPr="00D35447" w:rsidR="00D35447" w:rsidP="006D1A14" w:rsidRDefault="00D35447" w14:paraId="0EAD36D3" w14:textId="77777777">
      <w:pPr>
        <w:pStyle w:val="ContactInfo"/>
        <w:numPr>
          <w:ilvl w:val="0"/>
          <w:numId w:val="26"/>
        </w:numPr>
        <w:jc w:val="left"/>
      </w:pPr>
      <w:r w:rsidRPr="00D35447">
        <w:rPr>
          <w:b/>
          <w:bCs/>
        </w:rPr>
        <w:t>Purchase Process:</w:t>
      </w:r>
      <w:r w:rsidRPr="00D35447">
        <w:br/>
      </w:r>
      <w:r w:rsidRPr="00D35447">
        <w:t>The buying process is intuitive and straightforward, enabling quick order placement.</w:t>
      </w:r>
    </w:p>
    <w:p w:rsidRPr="00D35447" w:rsidR="00D35447" w:rsidP="006D1A14" w:rsidRDefault="00D35447" w14:paraId="261CF54D" w14:textId="77777777">
      <w:pPr>
        <w:pStyle w:val="ContactInfo"/>
        <w:numPr>
          <w:ilvl w:val="0"/>
          <w:numId w:val="26"/>
        </w:numPr>
        <w:jc w:val="left"/>
      </w:pPr>
      <w:r w:rsidRPr="00D35447">
        <w:rPr>
          <w:b/>
          <w:bCs/>
        </w:rPr>
        <w:t>For Artists:</w:t>
      </w:r>
      <w:r w:rsidRPr="00D35447">
        <w:br/>
      </w:r>
      <w:r w:rsidRPr="00D35447">
        <w:t>The platform provides clear tools for uploading artwork, setting up a profile, and monitoring sales.</w:t>
      </w:r>
    </w:p>
    <w:p w:rsidRPr="00D35447" w:rsidR="00D35447" w:rsidP="006D1A14" w:rsidRDefault="00D35447" w14:paraId="3FFB4ABD" w14:textId="77777777">
      <w:pPr>
        <w:pStyle w:val="ContactInfo"/>
        <w:numPr>
          <w:ilvl w:val="0"/>
          <w:numId w:val="26"/>
        </w:numPr>
        <w:jc w:val="left"/>
      </w:pPr>
      <w:r w:rsidRPr="00D35447">
        <w:rPr>
          <w:b/>
          <w:bCs/>
        </w:rPr>
        <w:t>Disadvantages:</w:t>
      </w:r>
      <w:r w:rsidRPr="00D35447">
        <w:br/>
      </w:r>
      <w:r w:rsidRPr="00D35447">
        <w:t>New artists may find the profile creation process challenging due to the extensive data required.</w:t>
      </w:r>
    </w:p>
    <w:p w:rsidRPr="00D35447" w:rsidR="00D35447" w:rsidP="00AAF4A3" w:rsidRDefault="00D35447" w14:paraId="0B1C523D" w14:textId="77777777" w14:noSpellErr="1">
      <w:pPr>
        <w:pStyle w:val="Heading3"/>
        <w:rPr>
          <w:b w:val="1"/>
          <w:bCs w:val="1"/>
        </w:rPr>
      </w:pPr>
      <w:r w:rsidR="2AA9014B">
        <w:rPr/>
        <w:t>2. Responsiveness</w:t>
      </w:r>
    </w:p>
    <w:p w:rsidRPr="00D35447" w:rsidR="00D35447" w:rsidP="006D1A14" w:rsidRDefault="00D35447" w14:paraId="588BAD19" w14:textId="77777777">
      <w:pPr>
        <w:pStyle w:val="ContactInfo"/>
        <w:numPr>
          <w:ilvl w:val="0"/>
          <w:numId w:val="27"/>
        </w:numPr>
        <w:jc w:val="left"/>
      </w:pPr>
      <w:r w:rsidRPr="00D35447">
        <w:rPr>
          <w:b/>
          <w:bCs/>
        </w:rPr>
        <w:t>Mobile Version:</w:t>
      </w:r>
      <w:r w:rsidRPr="00D35447">
        <w:br/>
      </w:r>
      <w:r w:rsidRPr="00D35447">
        <w:t>The website is adapted for mobile devices, with filters and images scaling well for smaller screens.</w:t>
      </w:r>
    </w:p>
    <w:p w:rsidRPr="00D35447" w:rsidR="00D35447" w:rsidP="006D1A14" w:rsidRDefault="00D35447" w14:paraId="017C881B" w14:textId="77777777">
      <w:pPr>
        <w:pStyle w:val="ContactInfo"/>
        <w:numPr>
          <w:ilvl w:val="0"/>
          <w:numId w:val="27"/>
        </w:numPr>
        <w:jc w:val="left"/>
      </w:pPr>
      <w:r w:rsidRPr="00D35447">
        <w:rPr>
          <w:b/>
          <w:bCs/>
        </w:rPr>
        <w:t>Mobile App:</w:t>
      </w:r>
      <w:r w:rsidRPr="00D35447">
        <w:br/>
      </w:r>
      <w:r w:rsidRPr="00D35447">
        <w:t>Saatchi Art does not offer an official mobile app, which may be a drawback for users accustomed to mobile platforms.</w:t>
      </w:r>
    </w:p>
    <w:p w:rsidRPr="00D35447" w:rsidR="00D35447" w:rsidP="006D1A14" w:rsidRDefault="00D35447" w14:paraId="217E1621" w14:textId="77777777">
      <w:pPr>
        <w:pStyle w:val="ContactInfo"/>
        <w:numPr>
          <w:ilvl w:val="0"/>
          <w:numId w:val="27"/>
        </w:numPr>
        <w:jc w:val="left"/>
      </w:pPr>
      <w:r w:rsidRPr="00D35447">
        <w:rPr>
          <w:b/>
          <w:bCs/>
        </w:rPr>
        <w:t>Loading Speed:</w:t>
      </w:r>
      <w:r w:rsidRPr="00D35447">
        <w:br/>
      </w:r>
      <w:r w:rsidRPr="00D35447">
        <w:t>Pages and images load quickly, which is crucial for a site with a high volume of visual content.</w:t>
      </w:r>
    </w:p>
    <w:p w:rsidRPr="00D35447" w:rsidR="00D35447" w:rsidP="00AAF4A3" w:rsidRDefault="00D35447" w14:paraId="5C5C9CBA" w14:textId="77777777" w14:noSpellErr="1">
      <w:pPr>
        <w:pStyle w:val="Heading3"/>
        <w:rPr>
          <w:b w:val="1"/>
          <w:bCs w:val="1"/>
        </w:rPr>
      </w:pPr>
      <w:r w:rsidR="2AA9014B">
        <w:rPr/>
        <w:t>3. Accessibility</w:t>
      </w:r>
    </w:p>
    <w:p w:rsidRPr="00D35447" w:rsidR="00D35447" w:rsidP="006D1A14" w:rsidRDefault="00D35447" w14:paraId="67F585C7" w14:textId="77777777">
      <w:pPr>
        <w:pStyle w:val="ContactInfo"/>
        <w:numPr>
          <w:ilvl w:val="0"/>
          <w:numId w:val="28"/>
        </w:numPr>
        <w:jc w:val="left"/>
      </w:pPr>
      <w:r w:rsidRPr="00D35447">
        <w:rPr>
          <w:b/>
          <w:bCs/>
        </w:rPr>
        <w:t>Localization:</w:t>
      </w:r>
      <w:r w:rsidRPr="00D35447">
        <w:br/>
      </w:r>
      <w:r w:rsidRPr="00D35447">
        <w:t>The site targets an international audience but is available only in English. However, multiple currency options simplify transactions.</w:t>
      </w:r>
    </w:p>
    <w:p w:rsidRPr="00D35447" w:rsidR="00D35447" w:rsidP="006D1A14" w:rsidRDefault="00D35447" w14:paraId="511A06F2" w14:textId="77777777">
      <w:pPr>
        <w:pStyle w:val="ContactInfo"/>
        <w:numPr>
          <w:ilvl w:val="0"/>
          <w:numId w:val="28"/>
        </w:numPr>
        <w:jc w:val="left"/>
      </w:pPr>
      <w:r w:rsidRPr="00D35447">
        <w:rPr>
          <w:b/>
          <w:bCs/>
        </w:rPr>
        <w:t>For Users with Disabilities:</w:t>
      </w:r>
      <w:r w:rsidRPr="00D35447">
        <w:br/>
      </w:r>
      <w:r w:rsidRPr="00D35447">
        <w:t>Saatchi Art follows basic accessibility standards, including keyboard navigation and screen reader support.</w:t>
      </w:r>
    </w:p>
    <w:p w:rsidR="00D35447" w:rsidP="006D1A14" w:rsidRDefault="00D35447" w14:paraId="6E896214" w14:textId="77777777">
      <w:pPr>
        <w:pStyle w:val="ContactInfo"/>
        <w:numPr>
          <w:ilvl w:val="0"/>
          <w:numId w:val="28"/>
        </w:numPr>
        <w:jc w:val="left"/>
      </w:pPr>
      <w:r w:rsidRPr="00D35447">
        <w:rPr>
          <w:b/>
          <w:bCs/>
        </w:rPr>
        <w:t>Disadvantages:</w:t>
      </w:r>
      <w:r w:rsidRPr="00D35447">
        <w:br/>
      </w:r>
      <w:r w:rsidRPr="00D35447">
        <w:t>The lack of multilingual support limits accessibility for users who do not speak English.</w:t>
      </w:r>
    </w:p>
    <w:p w:rsidRPr="001B0CA6" w:rsidR="001B0CA6" w:rsidP="00AAF4A3" w:rsidRDefault="001B0CA6" w14:paraId="7678C986" w14:textId="77777777" w14:noSpellErr="1">
      <w:pPr>
        <w:pStyle w:val="Heading3"/>
        <w:rPr>
          <w:b w:val="1"/>
          <w:bCs w:val="1"/>
        </w:rPr>
      </w:pPr>
      <w:r w:rsidR="0ECBA7C6">
        <w:rPr/>
        <w:t>4. Aesthetics</w:t>
      </w:r>
    </w:p>
    <w:p w:rsidRPr="001B0CA6" w:rsidR="001B0CA6" w:rsidP="006D1A14" w:rsidRDefault="001B0CA6" w14:paraId="12D805A8" w14:textId="77777777">
      <w:pPr>
        <w:pStyle w:val="ContactInfo"/>
        <w:numPr>
          <w:ilvl w:val="0"/>
          <w:numId w:val="80"/>
        </w:numPr>
        <w:jc w:val="left"/>
      </w:pPr>
      <w:r w:rsidRPr="001B0CA6">
        <w:rPr>
          <w:b/>
          <w:bCs/>
        </w:rPr>
        <w:t>Design:</w:t>
      </w:r>
      <w:r w:rsidRPr="001B0CA6">
        <w:br/>
      </w:r>
      <w:r w:rsidRPr="001B0CA6">
        <w:t>The website follows a minimalist style, focusing on showcasing artworks. A white background and large images create a professional atmosphere.</w:t>
      </w:r>
    </w:p>
    <w:p w:rsidRPr="001B0CA6" w:rsidR="001B0CA6" w:rsidP="006D1A14" w:rsidRDefault="001B0CA6" w14:paraId="045DA7C5" w14:textId="77777777">
      <w:pPr>
        <w:pStyle w:val="ContactInfo"/>
        <w:numPr>
          <w:ilvl w:val="0"/>
          <w:numId w:val="80"/>
        </w:numPr>
        <w:jc w:val="left"/>
      </w:pPr>
      <w:r w:rsidRPr="001B0CA6">
        <w:rPr>
          <w:b/>
          <w:bCs/>
        </w:rPr>
        <w:t>Color Palette:</w:t>
      </w:r>
      <w:r w:rsidRPr="001B0CA6">
        <w:br/>
      </w:r>
      <w:r w:rsidRPr="001B0CA6">
        <w:t>Neutral tones help keep the focus on the artworks rather than the website’s design.</w:t>
      </w:r>
    </w:p>
    <w:p w:rsidR="001B0CA6" w:rsidP="006D1A14" w:rsidRDefault="001B0CA6" w14:paraId="19B042DD" w14:textId="0349A739">
      <w:pPr>
        <w:pStyle w:val="ContactInfo"/>
        <w:numPr>
          <w:ilvl w:val="0"/>
          <w:numId w:val="80"/>
        </w:numPr>
        <w:jc w:val="left"/>
      </w:pPr>
      <w:r w:rsidRPr="001B0CA6">
        <w:rPr>
          <w:b/>
          <w:bCs/>
        </w:rPr>
        <w:t>Visual Organization:</w:t>
      </w:r>
      <w:r w:rsidRPr="001B0CA6">
        <w:br/>
      </w:r>
      <w:r w:rsidRPr="001B0CA6">
        <w:t xml:space="preserve">Galleries and product cards are structured to highlight the quality of the </w:t>
      </w:r>
      <w:r w:rsidRPr="001B0CA6" w:rsidR="00885CCF">
        <w:t>artwork</w:t>
      </w:r>
      <w:r w:rsidRPr="001B0CA6">
        <w:t xml:space="preserve"> as effectively as possible.</w:t>
      </w:r>
    </w:p>
    <w:p w:rsidRPr="00ED36DF" w:rsidR="00ED36DF" w:rsidP="00AAF4A3" w:rsidRDefault="00ED36DF" w14:paraId="43D35960" w14:textId="77777777" w14:noSpellErr="1">
      <w:pPr>
        <w:pStyle w:val="Heading3"/>
        <w:rPr>
          <w:b w:val="1"/>
          <w:bCs w:val="1"/>
        </w:rPr>
      </w:pPr>
      <w:r w:rsidR="243716DF">
        <w:rPr/>
        <w:t>5. Content Quality</w:t>
      </w:r>
    </w:p>
    <w:p w:rsidRPr="00ED36DF" w:rsidR="00ED36DF" w:rsidP="006D1A14" w:rsidRDefault="00ED36DF" w14:paraId="1E1887C0" w14:textId="77777777">
      <w:pPr>
        <w:pStyle w:val="ContactInfo"/>
        <w:numPr>
          <w:ilvl w:val="0"/>
          <w:numId w:val="74"/>
        </w:numPr>
        <w:jc w:val="left"/>
      </w:pPr>
      <w:r w:rsidRPr="00ED36DF">
        <w:rPr>
          <w:b/>
          <w:bCs/>
        </w:rPr>
        <w:t>Artwork Descriptions:</w:t>
      </w:r>
      <w:r w:rsidRPr="00ED36DF">
        <w:br/>
      </w:r>
      <w:r w:rsidRPr="00ED36DF">
        <w:t>Each piece is accompanied by detailed information, including title, size, materials, style, description, and artist biography.</w:t>
      </w:r>
    </w:p>
    <w:p w:rsidRPr="00ED36DF" w:rsidR="00ED36DF" w:rsidP="006D1A14" w:rsidRDefault="00ED36DF" w14:paraId="2E1C9C5B" w14:textId="77777777">
      <w:pPr>
        <w:pStyle w:val="ContactInfo"/>
        <w:numPr>
          <w:ilvl w:val="0"/>
          <w:numId w:val="74"/>
        </w:numPr>
        <w:jc w:val="left"/>
      </w:pPr>
      <w:r w:rsidRPr="00ED36DF">
        <w:rPr>
          <w:b/>
          <w:bCs/>
        </w:rPr>
        <w:t>Photographs:</w:t>
      </w:r>
      <w:r w:rsidRPr="00ED36DF">
        <w:br/>
      </w:r>
      <w:r w:rsidRPr="00ED36DF">
        <w:t>High-quality images with zoom functionality for detailed examination. Some artworks include in-room photos to showcase scale.</w:t>
      </w:r>
    </w:p>
    <w:p w:rsidRPr="00ED36DF" w:rsidR="00ED36DF" w:rsidP="006D1A14" w:rsidRDefault="00ED36DF" w14:paraId="1AA70D1A" w14:textId="77777777">
      <w:pPr>
        <w:pStyle w:val="ContactInfo"/>
        <w:numPr>
          <w:ilvl w:val="0"/>
          <w:numId w:val="74"/>
        </w:numPr>
        <w:jc w:val="left"/>
      </w:pPr>
      <w:r w:rsidRPr="00ED36DF">
        <w:rPr>
          <w:b/>
          <w:bCs/>
        </w:rPr>
        <w:t>Reviews:</w:t>
      </w:r>
      <w:r w:rsidRPr="00ED36DF">
        <w:br/>
      </w:r>
      <w:r w:rsidRPr="00ED36DF">
        <w:t>The platform does not use a review system, making the selection of artworks entirely a matter of the buyer’s personal taste.</w:t>
      </w:r>
    </w:p>
    <w:p w:rsidRPr="00ED36DF" w:rsidR="00ED36DF" w:rsidP="006D1A14" w:rsidRDefault="00ED36DF" w14:paraId="5DD40206" w14:textId="6D4284E5">
      <w:pPr>
        <w:pStyle w:val="ContactInfo"/>
        <w:numPr>
          <w:ilvl w:val="0"/>
          <w:numId w:val="74"/>
        </w:numPr>
        <w:jc w:val="left"/>
      </w:pPr>
      <w:r w:rsidRPr="00ED36DF">
        <w:rPr>
          <w:b/>
          <w:bCs/>
        </w:rPr>
        <w:t>Disadvantages:</w:t>
      </w:r>
      <w:r w:rsidRPr="00ED36DF">
        <w:br/>
      </w:r>
      <w:r w:rsidRPr="00ED36DF">
        <w:t>Shipping and return details may sometimes be insufficiently detailed.</w:t>
      </w:r>
    </w:p>
    <w:p w:rsidRPr="00ED36DF" w:rsidR="00ED36DF" w:rsidP="00AAF4A3" w:rsidRDefault="00ED36DF" w14:paraId="295E7CDE" w14:textId="77777777" w14:noSpellErr="1">
      <w:pPr>
        <w:pStyle w:val="Heading3"/>
        <w:rPr>
          <w:b w:val="1"/>
          <w:bCs w:val="1"/>
        </w:rPr>
      </w:pPr>
      <w:r w:rsidR="243716DF">
        <w:rPr/>
        <w:t>6. Interactivity</w:t>
      </w:r>
    </w:p>
    <w:p w:rsidRPr="00ED36DF" w:rsidR="00ED36DF" w:rsidP="006D1A14" w:rsidRDefault="00ED36DF" w14:paraId="28E91E93" w14:textId="77777777">
      <w:pPr>
        <w:pStyle w:val="ContactInfo"/>
        <w:numPr>
          <w:ilvl w:val="0"/>
          <w:numId w:val="75"/>
        </w:numPr>
        <w:jc w:val="left"/>
      </w:pPr>
      <w:r w:rsidRPr="00ED36DF">
        <w:rPr>
          <w:b/>
          <w:bCs/>
        </w:rPr>
        <w:t>Buyer Features:</w:t>
      </w:r>
      <w:r w:rsidRPr="00ED36DF">
        <w:br/>
      </w:r>
      <w:r w:rsidRPr="00ED36DF">
        <w:t>Users can favorite artworks, create collections, and contact artists through the platform.</w:t>
      </w:r>
    </w:p>
    <w:p w:rsidRPr="00ED36DF" w:rsidR="00ED36DF" w:rsidP="006D1A14" w:rsidRDefault="00ED36DF" w14:paraId="1246C3A6" w14:textId="77777777">
      <w:pPr>
        <w:pStyle w:val="ContactInfo"/>
        <w:numPr>
          <w:ilvl w:val="0"/>
          <w:numId w:val="75"/>
        </w:numPr>
        <w:jc w:val="left"/>
      </w:pPr>
      <w:r w:rsidRPr="00ED36DF">
        <w:rPr>
          <w:b/>
          <w:bCs/>
        </w:rPr>
        <w:t>Artist Features:</w:t>
      </w:r>
      <w:r w:rsidRPr="00ED36DF">
        <w:br/>
      </w:r>
      <w:r w:rsidRPr="00ED36DF">
        <w:t>Saatchi Art offers promotional advice and sales analytics for artists.</w:t>
      </w:r>
    </w:p>
    <w:p w:rsidRPr="00ED36DF" w:rsidR="00ED36DF" w:rsidP="006D1A14" w:rsidRDefault="00ED36DF" w14:paraId="3FCC6D67" w14:textId="77777777">
      <w:pPr>
        <w:pStyle w:val="ContactInfo"/>
        <w:numPr>
          <w:ilvl w:val="0"/>
          <w:numId w:val="75"/>
        </w:numPr>
        <w:jc w:val="left"/>
      </w:pPr>
      <w:r w:rsidRPr="00ED36DF">
        <w:rPr>
          <w:b/>
          <w:bCs/>
        </w:rPr>
        <w:t>Social Features:</w:t>
      </w:r>
      <w:r w:rsidRPr="00ED36DF">
        <w:br/>
      </w:r>
      <w:r w:rsidRPr="00ED36DF">
        <w:t>The platform has a blog featuring artist interviews and curated collections, enhancing user engagement.</w:t>
      </w:r>
    </w:p>
    <w:p w:rsidRPr="00ED36DF" w:rsidR="00ED36DF" w:rsidP="006D1A14" w:rsidRDefault="00ED36DF" w14:paraId="7F028613" w14:textId="6A789C0B">
      <w:pPr>
        <w:pStyle w:val="ContactInfo"/>
        <w:numPr>
          <w:ilvl w:val="0"/>
          <w:numId w:val="75"/>
        </w:numPr>
        <w:jc w:val="left"/>
      </w:pPr>
      <w:r w:rsidRPr="00ED36DF">
        <w:rPr>
          <w:b/>
          <w:bCs/>
        </w:rPr>
        <w:t>Disadvantages:</w:t>
      </w:r>
      <w:r w:rsidRPr="00ED36DF">
        <w:br/>
      </w:r>
      <w:r w:rsidRPr="00ED36DF">
        <w:t>The lack of direct communication between buyers and artists limits customization options for orders.</w:t>
      </w:r>
    </w:p>
    <w:p w:rsidRPr="00ED36DF" w:rsidR="00ED36DF" w:rsidP="00AAF4A3" w:rsidRDefault="00ED36DF" w14:paraId="1EDE889B" w14:textId="77777777" w14:noSpellErr="1">
      <w:pPr>
        <w:pStyle w:val="Heading3"/>
        <w:rPr>
          <w:b w:val="1"/>
          <w:bCs w:val="1"/>
        </w:rPr>
      </w:pPr>
      <w:r w:rsidR="243716DF">
        <w:rPr/>
        <w:t>7. Consistency</w:t>
      </w:r>
    </w:p>
    <w:p w:rsidRPr="00ED36DF" w:rsidR="00ED36DF" w:rsidP="00ED36DF" w:rsidRDefault="00ED36DF" w14:paraId="5A2B65F8" w14:textId="77777777">
      <w:pPr>
        <w:pStyle w:val="ContactInfo"/>
        <w:ind w:firstLine="360"/>
        <w:jc w:val="left"/>
        <w:rPr>
          <w:b/>
          <w:bCs/>
        </w:rPr>
      </w:pPr>
      <w:r w:rsidRPr="00ED36DF">
        <w:rPr>
          <w:b/>
          <w:bCs/>
        </w:rPr>
        <w:t>Design &amp; Interface</w:t>
      </w:r>
    </w:p>
    <w:p w:rsidRPr="00ED36DF" w:rsidR="00ED36DF" w:rsidP="006D1A14" w:rsidRDefault="00ED36DF" w14:paraId="4DF3B5C2" w14:textId="77777777">
      <w:pPr>
        <w:pStyle w:val="ContactInfo"/>
        <w:numPr>
          <w:ilvl w:val="0"/>
          <w:numId w:val="76"/>
        </w:numPr>
        <w:jc w:val="left"/>
      </w:pPr>
      <w:r w:rsidRPr="00ED36DF">
        <w:t>Saatchi Art maintains a consistent minimalist style across all pages. Product cards, artist profiles, and galleries share the same format, making navigation intuitive.</w:t>
      </w:r>
    </w:p>
    <w:p w:rsidRPr="00ED36DF" w:rsidR="00ED36DF" w:rsidP="006D1A14" w:rsidRDefault="00ED36DF" w14:paraId="1990A513" w14:textId="77777777">
      <w:pPr>
        <w:pStyle w:val="ContactInfo"/>
        <w:numPr>
          <w:ilvl w:val="0"/>
          <w:numId w:val="76"/>
        </w:numPr>
        <w:jc w:val="left"/>
      </w:pPr>
      <w:r w:rsidRPr="00ED36DF">
        <w:t>The color palette and typography use neutral tones, ensuring the focus remains on the artworks.</w:t>
      </w:r>
    </w:p>
    <w:p w:rsidRPr="00ED36DF" w:rsidR="00ED36DF" w:rsidP="00ED36DF" w:rsidRDefault="00ED36DF" w14:paraId="5D199C52" w14:textId="77777777">
      <w:pPr>
        <w:pStyle w:val="ContactInfo"/>
        <w:ind w:firstLine="360"/>
        <w:jc w:val="left"/>
        <w:rPr>
          <w:b/>
          <w:bCs/>
        </w:rPr>
      </w:pPr>
      <w:r w:rsidRPr="00ED36DF">
        <w:rPr>
          <w:b/>
          <w:bCs/>
        </w:rPr>
        <w:t>User Interaction</w:t>
      </w:r>
    </w:p>
    <w:p w:rsidRPr="00ED36DF" w:rsidR="00ED36DF" w:rsidP="006D1A14" w:rsidRDefault="00ED36DF" w14:paraId="3A8EEE80" w14:textId="77777777">
      <w:pPr>
        <w:pStyle w:val="ContactInfo"/>
        <w:numPr>
          <w:ilvl w:val="0"/>
          <w:numId w:val="77"/>
        </w:numPr>
        <w:jc w:val="left"/>
      </w:pPr>
      <w:r w:rsidRPr="00ED36DF">
        <w:t>Core interface elements (search, filters, cart) function the same way on both desktop and mobile versions.</w:t>
      </w:r>
    </w:p>
    <w:p w:rsidRPr="00ED36DF" w:rsidR="00ED36DF" w:rsidP="006D1A14" w:rsidRDefault="00ED36DF" w14:paraId="18606FE1" w14:textId="24782045">
      <w:pPr>
        <w:pStyle w:val="ContactInfo"/>
        <w:numPr>
          <w:ilvl w:val="0"/>
          <w:numId w:val="77"/>
        </w:numPr>
        <w:jc w:val="left"/>
      </w:pPr>
      <w:r w:rsidRPr="00ED36DF">
        <w:t xml:space="preserve">Page structures are designed to help users easily understand their location and </w:t>
      </w:r>
      <w:r w:rsidRPr="00ED36DF" w:rsidR="00885CCF">
        <w:t>navigate</w:t>
      </w:r>
      <w:r w:rsidRPr="00ED36DF">
        <w:t xml:space="preserve"> relevant information.</w:t>
      </w:r>
    </w:p>
    <w:p w:rsidRPr="00ED36DF" w:rsidR="00ED36DF" w:rsidP="00ED36DF" w:rsidRDefault="00ED36DF" w14:paraId="46B0DA3D" w14:textId="77777777">
      <w:pPr>
        <w:pStyle w:val="ContactInfo"/>
        <w:ind w:firstLine="360"/>
        <w:jc w:val="left"/>
        <w:rPr>
          <w:b/>
          <w:bCs/>
        </w:rPr>
      </w:pPr>
      <w:r w:rsidRPr="00ED36DF">
        <w:rPr>
          <w:b/>
          <w:bCs/>
        </w:rPr>
        <w:t>Content &amp; Features</w:t>
      </w:r>
    </w:p>
    <w:p w:rsidRPr="00ED36DF" w:rsidR="00ED36DF" w:rsidP="006D1A14" w:rsidRDefault="00ED36DF" w14:paraId="09B1254A" w14:textId="77777777">
      <w:pPr>
        <w:pStyle w:val="ContactInfo"/>
        <w:numPr>
          <w:ilvl w:val="0"/>
          <w:numId w:val="78"/>
        </w:numPr>
        <w:jc w:val="left"/>
      </w:pPr>
      <w:r w:rsidRPr="00ED36DF">
        <w:t>Artwork descriptions, images, and artist biographies follow a standardized structure, making the platform predictable and user-friendly.</w:t>
      </w:r>
    </w:p>
    <w:p w:rsidRPr="00ED36DF" w:rsidR="00ED36DF" w:rsidP="006D1A14" w:rsidRDefault="00ED36DF" w14:paraId="6BF0342A" w14:textId="77777777">
      <w:pPr>
        <w:pStyle w:val="ContactInfo"/>
        <w:numPr>
          <w:ilvl w:val="0"/>
          <w:numId w:val="78"/>
        </w:numPr>
        <w:jc w:val="left"/>
      </w:pPr>
      <w:r w:rsidRPr="00ED36DF">
        <w:t>A uniform process for artists to upload their works helps maintain a professional gallery appearance.</w:t>
      </w:r>
    </w:p>
    <w:p w:rsidRPr="00ED36DF" w:rsidR="00ED36DF" w:rsidP="00ED36DF" w:rsidRDefault="00ED36DF" w14:paraId="790E1681" w14:textId="77777777">
      <w:pPr>
        <w:pStyle w:val="ContactInfo"/>
        <w:ind w:firstLine="360"/>
        <w:jc w:val="left"/>
        <w:rPr>
          <w:b/>
          <w:bCs/>
        </w:rPr>
      </w:pPr>
      <w:r w:rsidRPr="00ED36DF">
        <w:rPr>
          <w:b/>
          <w:bCs/>
        </w:rPr>
        <w:t>Disadvantages:</w:t>
      </w:r>
    </w:p>
    <w:p w:rsidRPr="00ED36DF" w:rsidR="00ED36DF" w:rsidP="006D1A14" w:rsidRDefault="00ED36DF" w14:paraId="2C825EC2" w14:textId="155409F7">
      <w:pPr>
        <w:pStyle w:val="ContactInfo"/>
        <w:numPr>
          <w:ilvl w:val="0"/>
          <w:numId w:val="79"/>
        </w:numPr>
        <w:jc w:val="left"/>
      </w:pPr>
      <w:r w:rsidRPr="00ED36DF">
        <w:t xml:space="preserve">The absence of a mobile app limits consistency in </w:t>
      </w:r>
      <w:r w:rsidRPr="00ED36DF" w:rsidR="00885CCF">
        <w:t>mobile</w:t>
      </w:r>
      <w:r w:rsidRPr="00ED36DF">
        <w:t xml:space="preserve"> user experience.</w:t>
      </w:r>
    </w:p>
    <w:p w:rsidRPr="00ED36DF" w:rsidR="00ED36DF" w:rsidP="006D1A14" w:rsidRDefault="00ED36DF" w14:paraId="2079F0C0" w14:textId="77777777">
      <w:pPr>
        <w:pStyle w:val="ContactInfo"/>
        <w:numPr>
          <w:ilvl w:val="0"/>
          <w:numId w:val="79"/>
        </w:numPr>
        <w:jc w:val="left"/>
      </w:pPr>
      <w:r w:rsidRPr="00ED36DF">
        <w:t>Limited direct communication between buyers and artists could reduce the sense of personalized service.</w:t>
      </w:r>
    </w:p>
    <w:p w:rsidRPr="00ED36DF" w:rsidR="00ED36DF" w:rsidP="00ED36DF" w:rsidRDefault="00ED36DF" w14:paraId="0115B90A" w14:textId="300740AB">
      <w:pPr>
        <w:pStyle w:val="ContactInfo"/>
        <w:jc w:val="left"/>
      </w:pPr>
    </w:p>
    <w:p w:rsidRPr="00ED36DF" w:rsidR="00ED36DF" w:rsidP="00B630D6" w:rsidRDefault="00ED36DF" w14:paraId="39686C75" w14:textId="77777777" w14:noSpellErr="1">
      <w:pPr>
        <w:pStyle w:val="Heading3"/>
      </w:pPr>
      <w:r w:rsidRPr="00AAF4A3" w:rsidR="243716DF">
        <w:rPr>
          <w:b w:val="1"/>
          <w:bCs w:val="1"/>
        </w:rPr>
        <w:t>Overall Rating:</w:t>
      </w:r>
      <w:r w:rsidR="243716DF">
        <w:rPr/>
        <w:t xml:space="preserve"> 4.53/5</w:t>
      </w:r>
    </w:p>
    <w:p w:rsidR="00ED36DF" w:rsidP="00ED36DF" w:rsidRDefault="00ED36DF" w14:paraId="76158457" w14:textId="77777777">
      <w:pPr>
        <w:pStyle w:val="ContactInfo"/>
        <w:jc w:val="left"/>
      </w:pPr>
      <w:r w:rsidRPr="00ED36DF">
        <w:t>Saatchi Art is a professional platform with an aesthetically pleasing design and a highly consistent interface. However, adding a mobile app and multilingual support would significantly enhance the user experience.</w:t>
      </w:r>
    </w:p>
    <w:p w:rsidR="001B0CA6" w:rsidP="00ED36DF" w:rsidRDefault="001B0CA6" w14:paraId="235776D7" w14:textId="588BAC09">
      <w:pPr>
        <w:pStyle w:val="ContactInfo"/>
        <w:jc w:val="left"/>
      </w:pPr>
      <w:r w:rsidR="22ABCD0C">
        <w:rPr/>
        <w:t>\</w:t>
      </w:r>
    </w:p>
    <w:p w:rsidR="00AAF4A3" w:rsidP="00AAF4A3" w:rsidRDefault="00AAF4A3" w14:paraId="5688262A" w14:textId="160AB176">
      <w:pPr>
        <w:pStyle w:val="ContactInfo"/>
        <w:jc w:val="left"/>
      </w:pPr>
    </w:p>
    <w:p w:rsidR="00AAF4A3" w:rsidP="00AAF4A3" w:rsidRDefault="00AAF4A3" w14:paraId="34F15627" w14:textId="5E3AA4FC">
      <w:pPr>
        <w:pStyle w:val="ContactInfo"/>
        <w:jc w:val="left"/>
      </w:pPr>
    </w:p>
    <w:p w:rsidR="00AAF4A3" w:rsidP="00AAF4A3" w:rsidRDefault="00AAF4A3" w14:paraId="3CBCD213" w14:textId="122FDA0B">
      <w:pPr>
        <w:pStyle w:val="ContactInfo"/>
        <w:jc w:val="left"/>
      </w:pPr>
    </w:p>
    <w:p w:rsidR="00AAF4A3" w:rsidP="00AAF4A3" w:rsidRDefault="00AAF4A3" w14:paraId="6EB63940" w14:textId="3D8F3998">
      <w:pPr>
        <w:pStyle w:val="ContactInfo"/>
        <w:jc w:val="left"/>
      </w:pPr>
    </w:p>
    <w:p w:rsidR="00AAF4A3" w:rsidP="00AAF4A3" w:rsidRDefault="00AAF4A3" w14:paraId="6A443A83" w14:textId="52433D14">
      <w:pPr>
        <w:pStyle w:val="ContactInfo"/>
        <w:jc w:val="left"/>
      </w:pPr>
    </w:p>
    <w:p w:rsidR="00AAF4A3" w:rsidP="00AAF4A3" w:rsidRDefault="00AAF4A3" w14:paraId="0F4620EA" w14:textId="015233E1">
      <w:pPr>
        <w:pStyle w:val="ContactInfo"/>
        <w:jc w:val="left"/>
      </w:pPr>
    </w:p>
    <w:p w:rsidR="00AAF4A3" w:rsidP="00AAF4A3" w:rsidRDefault="00AAF4A3" w14:paraId="297C14AD" w14:textId="454AE65F">
      <w:pPr>
        <w:pStyle w:val="ContactInfo"/>
        <w:jc w:val="left"/>
      </w:pPr>
    </w:p>
    <w:p w:rsidR="00AAF4A3" w:rsidP="00AAF4A3" w:rsidRDefault="00AAF4A3" w14:paraId="74E06EED" w14:textId="28DF4343">
      <w:pPr>
        <w:pStyle w:val="ContactInfo"/>
        <w:jc w:val="left"/>
      </w:pPr>
    </w:p>
    <w:p w:rsidR="00AAF4A3" w:rsidP="00AAF4A3" w:rsidRDefault="00AAF4A3" w14:paraId="57ECF1D2" w14:textId="49869165">
      <w:pPr>
        <w:pStyle w:val="ContactInfo"/>
        <w:jc w:val="left"/>
      </w:pPr>
    </w:p>
    <w:p w:rsidR="00AAF4A3" w:rsidP="00AAF4A3" w:rsidRDefault="00AAF4A3" w14:paraId="1BA81EE2" w14:textId="6DB2381F">
      <w:pPr>
        <w:pStyle w:val="ContactInfo"/>
        <w:jc w:val="left"/>
      </w:pPr>
    </w:p>
    <w:p w:rsidR="00AAF4A3" w:rsidP="00AAF4A3" w:rsidRDefault="00AAF4A3" w14:paraId="439B5A8D" w14:textId="2A065A2E">
      <w:pPr>
        <w:pStyle w:val="ContactInfo"/>
        <w:jc w:val="left"/>
      </w:pPr>
    </w:p>
    <w:p w:rsidR="00AAF4A3" w:rsidP="00AAF4A3" w:rsidRDefault="00AAF4A3" w14:paraId="3220ED91" w14:textId="0ADD1D9C">
      <w:pPr>
        <w:pStyle w:val="ContactInfo"/>
        <w:jc w:val="left"/>
      </w:pPr>
    </w:p>
    <w:p w:rsidR="00AAF4A3" w:rsidP="00AAF4A3" w:rsidRDefault="00AAF4A3" w14:paraId="0C39E5E4" w14:textId="33039AF3">
      <w:pPr>
        <w:pStyle w:val="ContactInfo"/>
        <w:jc w:val="left"/>
      </w:pPr>
    </w:p>
    <w:p w:rsidR="00AAF4A3" w:rsidP="00AAF4A3" w:rsidRDefault="00AAF4A3" w14:paraId="5995D084" w14:textId="56EF9AF6">
      <w:pPr>
        <w:pStyle w:val="ContactInfo"/>
        <w:jc w:val="left"/>
      </w:pPr>
    </w:p>
    <w:p w:rsidR="00AAF4A3" w:rsidP="00AAF4A3" w:rsidRDefault="00AAF4A3" w14:paraId="52FDC4EA" w14:textId="429F5796">
      <w:pPr>
        <w:pStyle w:val="ContactInfo"/>
        <w:jc w:val="left"/>
      </w:pPr>
    </w:p>
    <w:p w:rsidR="00AAF4A3" w:rsidP="00AAF4A3" w:rsidRDefault="00AAF4A3" w14:paraId="078BABE9" w14:textId="064C6BF2">
      <w:pPr>
        <w:pStyle w:val="ContactInfo"/>
        <w:jc w:val="left"/>
      </w:pPr>
    </w:p>
    <w:p w:rsidR="00AAF4A3" w:rsidP="00AAF4A3" w:rsidRDefault="00AAF4A3" w14:paraId="2ED06B08" w14:textId="16B2890C">
      <w:pPr>
        <w:pStyle w:val="ContactInfo"/>
        <w:jc w:val="left"/>
      </w:pPr>
    </w:p>
    <w:p w:rsidR="00AAF4A3" w:rsidP="00AAF4A3" w:rsidRDefault="00AAF4A3" w14:paraId="038D189B" w14:textId="201987DC">
      <w:pPr>
        <w:pStyle w:val="ContactInfo"/>
        <w:jc w:val="left"/>
      </w:pPr>
    </w:p>
    <w:p w:rsidR="00AAF4A3" w:rsidP="00AAF4A3" w:rsidRDefault="00AAF4A3" w14:paraId="1A2E3B89" w14:textId="404FF9EC">
      <w:pPr>
        <w:pStyle w:val="ContactInfo"/>
        <w:jc w:val="left"/>
      </w:pPr>
    </w:p>
    <w:p w:rsidR="00AAF4A3" w:rsidP="00AAF4A3" w:rsidRDefault="00AAF4A3" w14:paraId="09461078" w14:textId="07432EFB">
      <w:pPr>
        <w:pStyle w:val="ContactInfo"/>
        <w:jc w:val="left"/>
      </w:pPr>
    </w:p>
    <w:p w:rsidR="00AAF4A3" w:rsidP="00AAF4A3" w:rsidRDefault="00AAF4A3" w14:paraId="6D1FA2F7" w14:textId="66041EFF">
      <w:pPr>
        <w:pStyle w:val="ContactInfo"/>
        <w:jc w:val="left"/>
      </w:pPr>
    </w:p>
    <w:p w:rsidRPr="001B0CA6" w:rsidR="001B0CA6" w:rsidP="00B630D6" w:rsidRDefault="001B0CA6" w14:paraId="1E3E992B" w14:textId="77777777">
      <w:pPr>
        <w:pStyle w:val="Heading2"/>
      </w:pPr>
      <w:r w:rsidRPr="001B0CA6">
        <w:t>Analysis of the Artfinder Website Based on Key Criteria</w:t>
      </w:r>
    </w:p>
    <w:p w:rsidRPr="001B0CA6" w:rsidR="001B0CA6" w:rsidP="00AAF4A3" w:rsidRDefault="001B0CA6" w14:paraId="6286D55E" w14:textId="77777777" w14:noSpellErr="1">
      <w:pPr>
        <w:pStyle w:val="Heading3"/>
        <w:rPr>
          <w:b w:val="1"/>
          <w:bCs w:val="1"/>
        </w:rPr>
      </w:pPr>
      <w:r w:rsidR="0ECBA7C6">
        <w:rPr/>
        <w:t>1. User-Friendliness</w:t>
      </w:r>
    </w:p>
    <w:p w:rsidRPr="001B0CA6" w:rsidR="001B0CA6" w:rsidP="006D1A14" w:rsidRDefault="001B0CA6" w14:paraId="69B473AD" w14:textId="77777777">
      <w:pPr>
        <w:pStyle w:val="ContactInfo"/>
        <w:numPr>
          <w:ilvl w:val="0"/>
          <w:numId w:val="81"/>
        </w:numPr>
        <w:jc w:val="left"/>
      </w:pPr>
      <w:r w:rsidRPr="001B0CA6">
        <w:rPr>
          <w:b/>
          <w:bCs/>
        </w:rPr>
        <w:t>Interface:</w:t>
      </w:r>
      <w:r w:rsidRPr="001B0CA6">
        <w:br/>
      </w:r>
      <w:proofErr w:type="spellStart"/>
      <w:r w:rsidRPr="001B0CA6">
        <w:t>Artfinder</w:t>
      </w:r>
      <w:proofErr w:type="spellEnd"/>
      <w:r w:rsidRPr="001B0CA6">
        <w:t xml:space="preserve"> has a user-friendly interface with a well-organized homepage. The main categories ("Paintings," "Sculptures," "Photography") and filters (price, size, style) are easily accessible.</w:t>
      </w:r>
    </w:p>
    <w:p w:rsidRPr="001B0CA6" w:rsidR="001B0CA6" w:rsidP="006D1A14" w:rsidRDefault="001B0CA6" w14:paraId="4AC6AFB4" w14:textId="77777777">
      <w:pPr>
        <w:pStyle w:val="ContactInfo"/>
        <w:numPr>
          <w:ilvl w:val="0"/>
          <w:numId w:val="81"/>
        </w:numPr>
        <w:jc w:val="left"/>
      </w:pPr>
      <w:r w:rsidRPr="001B0CA6">
        <w:rPr>
          <w:b/>
          <w:bCs/>
        </w:rPr>
        <w:t>Navigation:</w:t>
      </w:r>
      <w:r w:rsidRPr="001B0CA6">
        <w:br/>
      </w:r>
      <w:r w:rsidRPr="001B0CA6">
        <w:t>The site provides a simple and logical search process. Users can filter artworks by color, style, material, and even mood.</w:t>
      </w:r>
    </w:p>
    <w:p w:rsidRPr="001B0CA6" w:rsidR="001B0CA6" w:rsidP="006D1A14" w:rsidRDefault="001B0CA6" w14:paraId="434F6FE5" w14:textId="77777777">
      <w:pPr>
        <w:pStyle w:val="ContactInfo"/>
        <w:numPr>
          <w:ilvl w:val="0"/>
          <w:numId w:val="81"/>
        </w:numPr>
        <w:jc w:val="left"/>
      </w:pPr>
      <w:r w:rsidRPr="001B0CA6">
        <w:rPr>
          <w:b/>
          <w:bCs/>
        </w:rPr>
        <w:t>Purchase Process:</w:t>
      </w:r>
      <w:r w:rsidRPr="001B0CA6">
        <w:br/>
      </w:r>
      <w:r w:rsidRPr="001B0CA6">
        <w:t>The checkout process is straightforward and does not require unnecessary steps. Buyers receive clear information on pricing, shipping, and applicable taxes.</w:t>
      </w:r>
    </w:p>
    <w:p w:rsidRPr="001B0CA6" w:rsidR="001B0CA6" w:rsidP="006D1A14" w:rsidRDefault="001B0CA6" w14:paraId="5984866C" w14:textId="77777777">
      <w:pPr>
        <w:pStyle w:val="ContactInfo"/>
        <w:numPr>
          <w:ilvl w:val="0"/>
          <w:numId w:val="81"/>
        </w:numPr>
        <w:jc w:val="left"/>
      </w:pPr>
      <w:r w:rsidRPr="001B0CA6">
        <w:rPr>
          <w:b/>
          <w:bCs/>
        </w:rPr>
        <w:t>For Artists:</w:t>
      </w:r>
      <w:r w:rsidRPr="001B0CA6">
        <w:br/>
      </w:r>
      <w:proofErr w:type="spellStart"/>
      <w:r w:rsidRPr="001B0CA6">
        <w:t>Artfinder</w:t>
      </w:r>
      <w:proofErr w:type="spellEnd"/>
      <w:r w:rsidRPr="001B0CA6">
        <w:t xml:space="preserve"> offers an easy registration and artwork upload system. However, competition can be tough due to the high quality of listed artworks.</w:t>
      </w:r>
    </w:p>
    <w:p w:rsidRPr="001B0CA6" w:rsidR="001B0CA6" w:rsidP="006D1A14" w:rsidRDefault="001B0CA6" w14:paraId="4C25BC18" w14:textId="77777777">
      <w:pPr>
        <w:pStyle w:val="ContactInfo"/>
        <w:numPr>
          <w:ilvl w:val="0"/>
          <w:numId w:val="81"/>
        </w:numPr>
        <w:jc w:val="left"/>
      </w:pPr>
      <w:r w:rsidRPr="001B0CA6">
        <w:rPr>
          <w:b/>
          <w:bCs/>
        </w:rPr>
        <w:t>Drawbacks:</w:t>
      </w:r>
      <w:r w:rsidRPr="001B0CA6">
        <w:br/>
      </w:r>
      <w:r w:rsidRPr="001B0CA6">
        <w:t>The abundance of filters may be slightly overwhelming for inexperienced users.</w:t>
      </w:r>
    </w:p>
    <w:p w:rsidRPr="001B0CA6" w:rsidR="001B0CA6" w:rsidP="00AAF4A3" w:rsidRDefault="001B0CA6" w14:paraId="5EADBCE8" w14:textId="77777777" w14:noSpellErr="1">
      <w:pPr>
        <w:pStyle w:val="Heading3"/>
        <w:rPr>
          <w:b w:val="1"/>
          <w:bCs w:val="1"/>
        </w:rPr>
      </w:pPr>
      <w:r w:rsidR="0ECBA7C6">
        <w:rPr/>
        <w:t>2. Responsiveness</w:t>
      </w:r>
    </w:p>
    <w:p w:rsidRPr="001B0CA6" w:rsidR="001B0CA6" w:rsidP="006D1A14" w:rsidRDefault="001B0CA6" w14:paraId="4A350877" w14:textId="77777777">
      <w:pPr>
        <w:pStyle w:val="ContactInfo"/>
        <w:numPr>
          <w:ilvl w:val="0"/>
          <w:numId w:val="82"/>
        </w:numPr>
        <w:jc w:val="left"/>
      </w:pPr>
      <w:r w:rsidRPr="001B0CA6">
        <w:rPr>
          <w:b/>
          <w:bCs/>
        </w:rPr>
        <w:t>Mobile Version:</w:t>
      </w:r>
      <w:r w:rsidRPr="001B0CA6">
        <w:br/>
      </w:r>
      <w:r w:rsidRPr="001B0CA6">
        <w:t>The website is fully optimized for mobile devices. All key functions, including filters and galleries, work properly.</w:t>
      </w:r>
    </w:p>
    <w:p w:rsidRPr="001B0CA6" w:rsidR="001B0CA6" w:rsidP="006D1A14" w:rsidRDefault="001B0CA6" w14:paraId="6F92A48E" w14:textId="77777777">
      <w:pPr>
        <w:pStyle w:val="ContactInfo"/>
        <w:numPr>
          <w:ilvl w:val="0"/>
          <w:numId w:val="82"/>
        </w:numPr>
        <w:jc w:val="left"/>
      </w:pPr>
      <w:r w:rsidRPr="001B0CA6">
        <w:rPr>
          <w:b/>
          <w:bCs/>
        </w:rPr>
        <w:t>Mobile App:</w:t>
      </w:r>
      <w:r w:rsidRPr="001B0CA6">
        <w:br/>
      </w:r>
      <w:proofErr w:type="spellStart"/>
      <w:r w:rsidRPr="001B0CA6">
        <w:t>Artfinder</w:t>
      </w:r>
      <w:proofErr w:type="spellEnd"/>
      <w:r w:rsidRPr="001B0CA6">
        <w:t xml:space="preserve"> does not have an official mobile app, which may be a downside for users who prefer shopping through apps.</w:t>
      </w:r>
    </w:p>
    <w:p w:rsidRPr="001B0CA6" w:rsidR="001B0CA6" w:rsidP="006D1A14" w:rsidRDefault="001B0CA6" w14:paraId="67BFC7EE" w14:textId="77777777">
      <w:pPr>
        <w:pStyle w:val="ContactInfo"/>
        <w:numPr>
          <w:ilvl w:val="0"/>
          <w:numId w:val="82"/>
        </w:numPr>
        <w:jc w:val="left"/>
      </w:pPr>
      <w:r w:rsidRPr="001B0CA6">
        <w:rPr>
          <w:b/>
          <w:bCs/>
        </w:rPr>
        <w:t>Loading Speed:</w:t>
      </w:r>
      <w:r w:rsidRPr="001B0CA6">
        <w:br/>
      </w:r>
      <w:r w:rsidRPr="001B0CA6">
        <w:t>Pages and images load quickly, even when browsing high-resolution artwork photos.</w:t>
      </w:r>
    </w:p>
    <w:p w:rsidRPr="001B0CA6" w:rsidR="001B0CA6" w:rsidP="00AAF4A3" w:rsidRDefault="001B0CA6" w14:paraId="4365E87A" w14:textId="77777777" w14:noSpellErr="1">
      <w:pPr>
        <w:pStyle w:val="Heading3"/>
        <w:rPr>
          <w:b w:val="1"/>
          <w:bCs w:val="1"/>
        </w:rPr>
      </w:pPr>
      <w:r w:rsidR="0ECBA7C6">
        <w:rPr/>
        <w:t>3. Accessibility</w:t>
      </w:r>
    </w:p>
    <w:p w:rsidRPr="001B0CA6" w:rsidR="001B0CA6" w:rsidP="006D1A14" w:rsidRDefault="001B0CA6" w14:paraId="37946331" w14:textId="77777777">
      <w:pPr>
        <w:pStyle w:val="ContactInfo"/>
        <w:numPr>
          <w:ilvl w:val="0"/>
          <w:numId w:val="83"/>
        </w:numPr>
        <w:jc w:val="left"/>
      </w:pPr>
      <w:r w:rsidRPr="001B0CA6">
        <w:rPr>
          <w:b/>
          <w:bCs/>
        </w:rPr>
        <w:t>Localization:</w:t>
      </w:r>
      <w:r w:rsidRPr="001B0CA6">
        <w:br/>
      </w:r>
      <w:proofErr w:type="spellStart"/>
      <w:r w:rsidRPr="001B0CA6">
        <w:t>Artfinder</w:t>
      </w:r>
      <w:proofErr w:type="spellEnd"/>
      <w:r w:rsidRPr="001B0CA6">
        <w:t xml:space="preserve"> supports multiple currencies and offers worldwide shipping. However, the interface language is only available in English.</w:t>
      </w:r>
    </w:p>
    <w:p w:rsidRPr="001B0CA6" w:rsidR="001B0CA6" w:rsidP="006D1A14" w:rsidRDefault="001B0CA6" w14:paraId="52AE2498" w14:textId="77777777">
      <w:pPr>
        <w:pStyle w:val="ContactInfo"/>
        <w:numPr>
          <w:ilvl w:val="0"/>
          <w:numId w:val="83"/>
        </w:numPr>
        <w:jc w:val="left"/>
      </w:pPr>
      <w:r w:rsidRPr="001B0CA6">
        <w:rPr>
          <w:b/>
          <w:bCs/>
        </w:rPr>
        <w:t>For People with Disabilities:</w:t>
      </w:r>
      <w:r w:rsidRPr="001B0CA6">
        <w:br/>
      </w:r>
      <w:r w:rsidRPr="001B0CA6">
        <w:t>The website follows basic accessibility standards, including support for screen readers and easy keyboard navigation.</w:t>
      </w:r>
    </w:p>
    <w:p w:rsidRPr="001B0CA6" w:rsidR="001B0CA6" w:rsidP="006D1A14" w:rsidRDefault="001B0CA6" w14:paraId="7DBEB43B" w14:textId="77777777">
      <w:pPr>
        <w:pStyle w:val="ContactInfo"/>
        <w:numPr>
          <w:ilvl w:val="0"/>
          <w:numId w:val="83"/>
        </w:numPr>
        <w:jc w:val="left"/>
      </w:pPr>
      <w:r w:rsidRPr="001B0CA6">
        <w:rPr>
          <w:b/>
          <w:bCs/>
        </w:rPr>
        <w:t>Drawbacks:</w:t>
      </w:r>
      <w:r w:rsidRPr="001B0CA6">
        <w:br/>
      </w:r>
      <w:r w:rsidRPr="001B0CA6">
        <w:t>The lack of multilingual support limits accessibility for users who do not speak English.</w:t>
      </w:r>
    </w:p>
    <w:p w:rsidRPr="00D35447" w:rsidR="00D35447" w:rsidP="00AAF4A3" w:rsidRDefault="00D35447" w14:paraId="2484C7D4" w14:textId="77777777" w14:noSpellErr="1">
      <w:pPr>
        <w:pStyle w:val="Heading3"/>
        <w:rPr>
          <w:b w:val="1"/>
          <w:bCs w:val="1"/>
        </w:rPr>
      </w:pPr>
      <w:r w:rsidR="2AA9014B">
        <w:rPr/>
        <w:t>4. Aesthetics</w:t>
      </w:r>
    </w:p>
    <w:p w:rsidRPr="00D35447" w:rsidR="00D35447" w:rsidP="006D1A14" w:rsidRDefault="00D35447" w14:paraId="14F2DACC" w14:textId="77777777">
      <w:pPr>
        <w:pStyle w:val="ContactInfo"/>
        <w:numPr>
          <w:ilvl w:val="0"/>
          <w:numId w:val="29"/>
        </w:numPr>
        <w:jc w:val="left"/>
      </w:pPr>
      <w:r w:rsidRPr="00D35447">
        <w:rPr>
          <w:b/>
          <w:bCs/>
        </w:rPr>
        <w:t>Design:</w:t>
      </w:r>
      <w:r w:rsidRPr="00D35447">
        <w:br/>
      </w:r>
      <w:r w:rsidRPr="00D35447">
        <w:t>The site adopts a minimalist style that highlights artwork. A white background and large images create a professional atmosphere.</w:t>
      </w:r>
    </w:p>
    <w:p w:rsidRPr="00D35447" w:rsidR="00D35447" w:rsidP="006D1A14" w:rsidRDefault="00D35447" w14:paraId="43C0823A" w14:textId="77777777">
      <w:pPr>
        <w:pStyle w:val="ContactInfo"/>
        <w:numPr>
          <w:ilvl w:val="0"/>
          <w:numId w:val="29"/>
        </w:numPr>
        <w:jc w:val="left"/>
      </w:pPr>
      <w:r w:rsidRPr="00D35447">
        <w:rPr>
          <w:b/>
          <w:bCs/>
        </w:rPr>
        <w:t>Color Palette:</w:t>
      </w:r>
      <w:r w:rsidRPr="00D35447">
        <w:br/>
      </w:r>
      <w:r w:rsidRPr="00D35447">
        <w:t>Neutral tones help keep the focus on the artwork rather than the website’s design.</w:t>
      </w:r>
    </w:p>
    <w:p w:rsidRPr="00D35447" w:rsidR="00D35447" w:rsidP="006D1A14" w:rsidRDefault="00D35447" w14:paraId="4B50B4CD" w14:textId="77777777">
      <w:pPr>
        <w:pStyle w:val="ContactInfo"/>
        <w:numPr>
          <w:ilvl w:val="0"/>
          <w:numId w:val="29"/>
        </w:numPr>
        <w:jc w:val="left"/>
      </w:pPr>
      <w:r w:rsidRPr="00D35447">
        <w:rPr>
          <w:b/>
          <w:bCs/>
        </w:rPr>
        <w:t>Visual Organization:</w:t>
      </w:r>
      <w:r w:rsidRPr="00D35447">
        <w:br/>
      </w:r>
      <w:r w:rsidRPr="00D35447">
        <w:t>Galleries and product cards are structured to showcase artwork quality as effectively as possible.</w:t>
      </w:r>
    </w:p>
    <w:p w:rsidRPr="00D35447" w:rsidR="00D35447" w:rsidP="00AAF4A3" w:rsidRDefault="00D35447" w14:paraId="73533E52" w14:textId="77777777" w14:noSpellErr="1">
      <w:pPr>
        <w:pStyle w:val="Heading3"/>
        <w:rPr>
          <w:b w:val="1"/>
          <w:bCs w:val="1"/>
        </w:rPr>
      </w:pPr>
      <w:r w:rsidR="2AA9014B">
        <w:rPr/>
        <w:t>5. Content Quality</w:t>
      </w:r>
    </w:p>
    <w:p w:rsidR="00D35447" w:rsidP="006D1A14" w:rsidRDefault="00D35447" w14:paraId="5B8AC0B4" w14:textId="77777777">
      <w:pPr>
        <w:pStyle w:val="ContactInfo"/>
        <w:numPr>
          <w:ilvl w:val="0"/>
          <w:numId w:val="30"/>
        </w:numPr>
        <w:jc w:val="left"/>
      </w:pPr>
      <w:r w:rsidRPr="00D35447">
        <w:rPr>
          <w:b/>
          <w:bCs/>
        </w:rPr>
        <w:t>Artwork Descriptions:</w:t>
      </w:r>
      <w:r w:rsidRPr="00D35447">
        <w:br/>
      </w:r>
      <w:r w:rsidRPr="00D35447">
        <w:t>Each piece includes detailed information such as title, size, materials, style, description, and artist biography.</w:t>
      </w:r>
    </w:p>
    <w:p w:rsidRPr="00D35447" w:rsidR="00D35447" w:rsidP="006D1A14" w:rsidRDefault="00D35447" w14:paraId="26E1BD33" w14:textId="77777777">
      <w:pPr>
        <w:pStyle w:val="ContactInfo"/>
        <w:numPr>
          <w:ilvl w:val="0"/>
          <w:numId w:val="30"/>
        </w:numPr>
        <w:jc w:val="left"/>
        <w:rPr>
          <w:b/>
          <w:bCs/>
        </w:rPr>
      </w:pPr>
      <w:r w:rsidRPr="00D35447">
        <w:rPr>
          <w:b/>
          <w:bCs/>
        </w:rPr>
        <w:t>Photographs:</w:t>
      </w:r>
    </w:p>
    <w:p w:rsidRPr="00D35447" w:rsidR="00D35447" w:rsidP="003204D9" w:rsidRDefault="00D35447" w14:paraId="3D240E7E" w14:textId="77777777">
      <w:pPr>
        <w:pStyle w:val="ContactInfo"/>
        <w:ind w:left="720"/>
        <w:jc w:val="left"/>
      </w:pPr>
      <w:r w:rsidRPr="00D35447">
        <w:t>High-quality images. Some artworks include additional photos, such as in-room views, to demonstrate scale.</w:t>
      </w:r>
    </w:p>
    <w:p w:rsidRPr="00D35447" w:rsidR="00D35447" w:rsidP="009B5BCC" w:rsidRDefault="00D35447" w14:paraId="2B4CBDC2" w14:textId="77777777">
      <w:pPr>
        <w:pStyle w:val="ContactInfo"/>
        <w:ind w:firstLine="360"/>
        <w:jc w:val="left"/>
        <w:rPr>
          <w:b/>
          <w:bCs/>
        </w:rPr>
      </w:pPr>
      <w:r w:rsidRPr="00D35447">
        <w:rPr>
          <w:b/>
          <w:bCs/>
        </w:rPr>
        <w:t>Reviews:</w:t>
      </w:r>
    </w:p>
    <w:p w:rsidRPr="00D35447" w:rsidR="00D35447" w:rsidP="006D1A14" w:rsidRDefault="00D35447" w14:paraId="3A1887FB" w14:textId="77777777">
      <w:pPr>
        <w:pStyle w:val="ContactInfo"/>
        <w:numPr>
          <w:ilvl w:val="0"/>
          <w:numId w:val="31"/>
        </w:numPr>
        <w:jc w:val="left"/>
      </w:pPr>
      <w:r w:rsidRPr="00D35447">
        <w:t>The review system helps users assess the quality of artists' work and their level of service.</w:t>
      </w:r>
    </w:p>
    <w:p w:rsidRPr="00D35447" w:rsidR="00D35447" w:rsidP="009B5BCC" w:rsidRDefault="00D35447" w14:paraId="5A256D1E" w14:textId="77777777">
      <w:pPr>
        <w:pStyle w:val="ContactInfo"/>
        <w:ind w:firstLine="360"/>
        <w:jc w:val="left"/>
        <w:rPr>
          <w:b/>
          <w:bCs/>
        </w:rPr>
      </w:pPr>
      <w:r w:rsidRPr="00D35447">
        <w:rPr>
          <w:b/>
          <w:bCs/>
        </w:rPr>
        <w:t>Disadvantages:</w:t>
      </w:r>
    </w:p>
    <w:p w:rsidRPr="00D35447" w:rsidR="00D35447" w:rsidP="006D1A14" w:rsidRDefault="00D35447" w14:paraId="68D7F5EE" w14:textId="77777777">
      <w:pPr>
        <w:pStyle w:val="ContactInfo"/>
        <w:numPr>
          <w:ilvl w:val="0"/>
          <w:numId w:val="32"/>
        </w:numPr>
        <w:jc w:val="left"/>
      </w:pPr>
      <w:r w:rsidRPr="00D35447">
        <w:t>Content quality sometimes depends on the artist, and some descriptions lack detailed information.</w:t>
      </w:r>
    </w:p>
    <w:p w:rsidRPr="00D35447" w:rsidR="00D35447" w:rsidP="00AAF4A3" w:rsidRDefault="00D35447" w14:paraId="41440D25" w14:textId="77777777" w14:noSpellErr="1">
      <w:pPr>
        <w:pStyle w:val="Heading3"/>
        <w:rPr>
          <w:b w:val="1"/>
          <w:bCs w:val="1"/>
        </w:rPr>
      </w:pPr>
      <w:r w:rsidR="2AA9014B">
        <w:rPr/>
        <w:t>6. Interactivity</w:t>
      </w:r>
    </w:p>
    <w:p w:rsidRPr="00D35447" w:rsidR="00D35447" w:rsidP="006D1A14" w:rsidRDefault="00D35447" w14:paraId="6AB927A5" w14:textId="77777777">
      <w:pPr>
        <w:pStyle w:val="ContactInfo"/>
        <w:numPr>
          <w:ilvl w:val="0"/>
          <w:numId w:val="33"/>
        </w:numPr>
        <w:jc w:val="left"/>
      </w:pPr>
      <w:r w:rsidRPr="00D35447">
        <w:rPr>
          <w:b/>
          <w:bCs/>
        </w:rPr>
        <w:t>Features for Buyers:</w:t>
      </w:r>
      <w:r w:rsidRPr="00D35447">
        <w:br/>
      </w:r>
      <w:r w:rsidRPr="00D35447">
        <w:t>Buyers can add artworks to favorites, follow their favorite artists, and receive personalized recommendations.</w:t>
      </w:r>
    </w:p>
    <w:p w:rsidRPr="00D35447" w:rsidR="00D35447" w:rsidP="006D1A14" w:rsidRDefault="00D35447" w14:paraId="5C32D1A9" w14:textId="77777777">
      <w:pPr>
        <w:pStyle w:val="ContactInfo"/>
        <w:numPr>
          <w:ilvl w:val="0"/>
          <w:numId w:val="33"/>
        </w:numPr>
        <w:jc w:val="left"/>
      </w:pPr>
      <w:r w:rsidRPr="00D35447">
        <w:rPr>
          <w:b/>
          <w:bCs/>
        </w:rPr>
        <w:t>Features for Artists:</w:t>
      </w:r>
      <w:r w:rsidRPr="00D35447">
        <w:br/>
      </w:r>
      <w:r w:rsidRPr="00D35447">
        <w:t>The platform offers promotional tools, including marketing advice.</w:t>
      </w:r>
    </w:p>
    <w:p w:rsidRPr="00D35447" w:rsidR="00D35447" w:rsidP="006D1A14" w:rsidRDefault="00D35447" w14:paraId="24A22FBD" w14:textId="77777777">
      <w:pPr>
        <w:pStyle w:val="ContactInfo"/>
        <w:numPr>
          <w:ilvl w:val="0"/>
          <w:numId w:val="33"/>
        </w:numPr>
        <w:jc w:val="left"/>
      </w:pPr>
      <w:r w:rsidRPr="00D35447">
        <w:rPr>
          <w:b/>
          <w:bCs/>
        </w:rPr>
        <w:t>Social Features:</w:t>
      </w:r>
      <w:r w:rsidRPr="00D35447">
        <w:br/>
      </w:r>
      <w:proofErr w:type="spellStart"/>
      <w:r w:rsidRPr="00D35447">
        <w:t>Artfinder</w:t>
      </w:r>
      <w:proofErr w:type="spellEnd"/>
      <w:r w:rsidRPr="00D35447">
        <w:t xml:space="preserve"> has a blog that features curated artwork selections, news, and art-buying tips.</w:t>
      </w:r>
    </w:p>
    <w:p w:rsidRPr="00D35447" w:rsidR="00D35447" w:rsidP="009B5BCC" w:rsidRDefault="00D35447" w14:paraId="7D0E3C59" w14:textId="77777777">
      <w:pPr>
        <w:pStyle w:val="ContactInfo"/>
        <w:ind w:firstLine="360"/>
        <w:jc w:val="left"/>
        <w:rPr>
          <w:b/>
          <w:bCs/>
        </w:rPr>
      </w:pPr>
      <w:r w:rsidRPr="00D35447">
        <w:rPr>
          <w:b/>
          <w:bCs/>
        </w:rPr>
        <w:t>Disadvantages:</w:t>
      </w:r>
    </w:p>
    <w:p w:rsidRPr="00D35447" w:rsidR="00D35447" w:rsidP="006D1A14" w:rsidRDefault="00D35447" w14:paraId="53D888F7" w14:textId="1DD1BABF">
      <w:pPr>
        <w:pStyle w:val="ContactInfo"/>
        <w:numPr>
          <w:ilvl w:val="0"/>
          <w:numId w:val="34"/>
        </w:numPr>
        <w:jc w:val="left"/>
      </w:pPr>
      <w:r w:rsidRPr="00D35447">
        <w:t>The lack of direct communication between buyers and artists limits order customization options.</w:t>
      </w:r>
    </w:p>
    <w:p w:rsidRPr="00D35447" w:rsidR="00D35447" w:rsidP="00AAF4A3" w:rsidRDefault="00D35447" w14:paraId="350B5096" w14:textId="77777777" w14:noSpellErr="1">
      <w:pPr>
        <w:pStyle w:val="Heading3"/>
        <w:rPr>
          <w:b w:val="1"/>
          <w:bCs w:val="1"/>
        </w:rPr>
      </w:pPr>
      <w:r w:rsidR="2AA9014B">
        <w:rPr/>
        <w:t>7. Consistency</w:t>
      </w:r>
    </w:p>
    <w:p w:rsidRPr="00D35447" w:rsidR="00D35447" w:rsidP="009B5BCC" w:rsidRDefault="00D35447" w14:paraId="0E1F50B4" w14:textId="77777777">
      <w:pPr>
        <w:pStyle w:val="ContactInfo"/>
        <w:ind w:firstLine="360"/>
        <w:jc w:val="left"/>
        <w:rPr>
          <w:b/>
          <w:bCs/>
        </w:rPr>
      </w:pPr>
      <w:r w:rsidRPr="00D35447">
        <w:rPr>
          <w:b/>
          <w:bCs/>
        </w:rPr>
        <w:t>Design &amp; Interface:</w:t>
      </w:r>
    </w:p>
    <w:p w:rsidRPr="00D35447" w:rsidR="00D35447" w:rsidP="006D1A14" w:rsidRDefault="00D35447" w14:paraId="6267C46F" w14:textId="77777777">
      <w:pPr>
        <w:pStyle w:val="ContactInfo"/>
        <w:numPr>
          <w:ilvl w:val="0"/>
          <w:numId w:val="35"/>
        </w:numPr>
        <w:jc w:val="left"/>
      </w:pPr>
      <w:r w:rsidRPr="00D35447">
        <w:rPr>
          <w:b/>
          <w:bCs/>
        </w:rPr>
        <w:t>Unified Style:</w:t>
      </w:r>
      <w:r w:rsidRPr="00D35447">
        <w:t xml:space="preserve"> </w:t>
      </w:r>
      <w:proofErr w:type="spellStart"/>
      <w:r w:rsidRPr="00D35447">
        <w:t>Artfinder</w:t>
      </w:r>
      <w:proofErr w:type="spellEnd"/>
      <w:r w:rsidRPr="00D35447">
        <w:t xml:space="preserve"> maintains a minimalist design across all pages. A white background, neutral colors, and large images create a professional and clean look.</w:t>
      </w:r>
    </w:p>
    <w:p w:rsidRPr="00D35447" w:rsidR="00D35447" w:rsidP="006D1A14" w:rsidRDefault="00D35447" w14:paraId="41E7B542" w14:textId="77777777">
      <w:pPr>
        <w:pStyle w:val="ContactInfo"/>
        <w:numPr>
          <w:ilvl w:val="0"/>
          <w:numId w:val="35"/>
        </w:numPr>
        <w:jc w:val="left"/>
      </w:pPr>
      <w:r w:rsidRPr="00D35447">
        <w:rPr>
          <w:b/>
          <w:bCs/>
        </w:rPr>
        <w:t>Navigation:</w:t>
      </w:r>
      <w:r w:rsidRPr="00D35447">
        <w:t xml:space="preserve"> Filters, galleries, and product cards are consistently organized, helping users navigate the site efficiently.</w:t>
      </w:r>
    </w:p>
    <w:p w:rsidRPr="00D35447" w:rsidR="00D35447" w:rsidP="009B5BCC" w:rsidRDefault="00D35447" w14:paraId="71218422" w14:textId="77777777">
      <w:pPr>
        <w:pStyle w:val="ContactInfo"/>
        <w:ind w:firstLine="360"/>
        <w:jc w:val="left"/>
        <w:rPr>
          <w:b/>
          <w:bCs/>
        </w:rPr>
      </w:pPr>
      <w:r w:rsidRPr="00D35447">
        <w:rPr>
          <w:b/>
          <w:bCs/>
        </w:rPr>
        <w:t>User Experience:</w:t>
      </w:r>
    </w:p>
    <w:p w:rsidRPr="00D35447" w:rsidR="00D35447" w:rsidP="006D1A14" w:rsidRDefault="00D35447" w14:paraId="2DD7006B" w14:textId="5FC2D9D8">
      <w:pPr>
        <w:pStyle w:val="ContactInfo"/>
        <w:numPr>
          <w:ilvl w:val="0"/>
          <w:numId w:val="36"/>
        </w:numPr>
        <w:jc w:val="left"/>
      </w:pPr>
      <w:r w:rsidRPr="00D35447">
        <w:rPr>
          <w:b/>
          <w:bCs/>
        </w:rPr>
        <w:t>Functionality:</w:t>
      </w:r>
      <w:r w:rsidRPr="00D35447">
        <w:t xml:space="preserve"> Filters and search functions work consistently across all devices, ensuring </w:t>
      </w:r>
      <w:r w:rsidRPr="00D35447" w:rsidR="00885CCF">
        <w:t>predictable</w:t>
      </w:r>
      <w:r w:rsidRPr="00D35447">
        <w:t xml:space="preserve"> user experience.</w:t>
      </w:r>
    </w:p>
    <w:p w:rsidRPr="00D35447" w:rsidR="00D35447" w:rsidP="006D1A14" w:rsidRDefault="00D35447" w14:paraId="2C37CA49" w14:textId="77777777">
      <w:pPr>
        <w:pStyle w:val="ContactInfo"/>
        <w:numPr>
          <w:ilvl w:val="0"/>
          <w:numId w:val="36"/>
        </w:numPr>
        <w:jc w:val="left"/>
      </w:pPr>
      <w:r w:rsidRPr="00D35447">
        <w:rPr>
          <w:b/>
          <w:bCs/>
        </w:rPr>
        <w:t>Checkout Process:</w:t>
      </w:r>
      <w:r w:rsidRPr="00D35447">
        <w:t xml:space="preserve"> The order placement process is standardized and clear at every step, reducing the risk of errors.</w:t>
      </w:r>
    </w:p>
    <w:p w:rsidRPr="00D35447" w:rsidR="00D35447" w:rsidP="006D1A14" w:rsidRDefault="00D35447" w14:paraId="73581BF2" w14:textId="77777777">
      <w:pPr>
        <w:pStyle w:val="ContactInfo"/>
        <w:numPr>
          <w:ilvl w:val="0"/>
          <w:numId w:val="36"/>
        </w:numPr>
        <w:jc w:val="left"/>
      </w:pPr>
      <w:r w:rsidRPr="00D35447">
        <w:rPr>
          <w:b/>
          <w:bCs/>
        </w:rPr>
        <w:t>Structural Logic:</w:t>
      </w:r>
      <w:r w:rsidRPr="00D35447">
        <w:t xml:space="preserve"> Artist pages, galleries, and user profiles follow a uniform style, maintaining platform coherence.</w:t>
      </w:r>
    </w:p>
    <w:p w:rsidRPr="00D35447" w:rsidR="00D35447" w:rsidP="009B5BCC" w:rsidRDefault="00D35447" w14:paraId="1635136B" w14:textId="77777777">
      <w:pPr>
        <w:pStyle w:val="ContactInfo"/>
        <w:ind w:firstLine="360"/>
        <w:jc w:val="left"/>
        <w:rPr>
          <w:b/>
          <w:bCs/>
        </w:rPr>
      </w:pPr>
      <w:r w:rsidRPr="00D35447">
        <w:rPr>
          <w:b/>
          <w:bCs/>
        </w:rPr>
        <w:t>Content:</w:t>
      </w:r>
    </w:p>
    <w:p w:rsidRPr="00D35447" w:rsidR="00D35447" w:rsidP="006D1A14" w:rsidRDefault="00D35447" w14:paraId="0D36B722" w14:textId="77777777">
      <w:pPr>
        <w:pStyle w:val="ContactInfo"/>
        <w:numPr>
          <w:ilvl w:val="0"/>
          <w:numId w:val="37"/>
        </w:numPr>
        <w:jc w:val="left"/>
      </w:pPr>
      <w:r w:rsidRPr="00D35447">
        <w:rPr>
          <w:b/>
          <w:bCs/>
        </w:rPr>
        <w:t>Product Listings:</w:t>
      </w:r>
      <w:r w:rsidRPr="00D35447">
        <w:t xml:space="preserve"> Descriptions, images, and artist biographies follow a set template, ensuring a consistent presentation.</w:t>
      </w:r>
    </w:p>
    <w:p w:rsidRPr="00D35447" w:rsidR="00D35447" w:rsidP="006D1A14" w:rsidRDefault="00D35447" w14:paraId="071C3CDE" w14:textId="77777777">
      <w:pPr>
        <w:pStyle w:val="ContactInfo"/>
        <w:numPr>
          <w:ilvl w:val="0"/>
          <w:numId w:val="37"/>
        </w:numPr>
        <w:jc w:val="left"/>
      </w:pPr>
      <w:r w:rsidRPr="00D35447">
        <w:rPr>
          <w:b/>
          <w:bCs/>
        </w:rPr>
        <w:t>Recommendation System:</w:t>
      </w:r>
      <w:r w:rsidRPr="00D35447">
        <w:t xml:space="preserve"> Personalized recommendations function reliably, using the same data structure for all users.</w:t>
      </w:r>
    </w:p>
    <w:p w:rsidRPr="00D35447" w:rsidR="00D35447" w:rsidP="009B5BCC" w:rsidRDefault="00D35447" w14:paraId="6157B5E3" w14:textId="77777777">
      <w:pPr>
        <w:pStyle w:val="ContactInfo"/>
        <w:ind w:firstLine="360"/>
        <w:jc w:val="left"/>
        <w:rPr>
          <w:b/>
          <w:bCs/>
        </w:rPr>
      </w:pPr>
      <w:r w:rsidRPr="00D35447">
        <w:rPr>
          <w:b/>
          <w:bCs/>
        </w:rPr>
        <w:t>Disadvantages:</w:t>
      </w:r>
    </w:p>
    <w:p w:rsidRPr="00D35447" w:rsidR="00D35447" w:rsidP="006D1A14" w:rsidRDefault="00D35447" w14:paraId="7CE9A9DE" w14:textId="77777777">
      <w:pPr>
        <w:pStyle w:val="ContactInfo"/>
        <w:numPr>
          <w:ilvl w:val="0"/>
          <w:numId w:val="38"/>
        </w:numPr>
        <w:jc w:val="left"/>
      </w:pPr>
      <w:r w:rsidRPr="00D35447">
        <w:rPr>
          <w:b/>
          <w:bCs/>
        </w:rPr>
        <w:t>Multilingual Support:</w:t>
      </w:r>
      <w:r w:rsidRPr="00D35447">
        <w:t xml:space="preserve"> The lack of language options limits accessibility for a global audience, disrupting the user experience for non-English speakers.</w:t>
      </w:r>
    </w:p>
    <w:p w:rsidRPr="00D35447" w:rsidR="00D35447" w:rsidP="006D1A14" w:rsidRDefault="00D35447" w14:paraId="2B2692C6" w14:textId="77777777">
      <w:pPr>
        <w:pStyle w:val="ContactInfo"/>
        <w:numPr>
          <w:ilvl w:val="0"/>
          <w:numId w:val="38"/>
        </w:numPr>
        <w:jc w:val="left"/>
      </w:pPr>
      <w:r w:rsidRPr="00D35447">
        <w:rPr>
          <w:b/>
          <w:bCs/>
        </w:rPr>
        <w:t>Mobile App:</w:t>
      </w:r>
      <w:r w:rsidRPr="00D35447">
        <w:t xml:space="preserve"> The absence of a mobile app reduces consistency between desktop and mobile experiences.</w:t>
      </w:r>
    </w:p>
    <w:p w:rsidRPr="00D35447" w:rsidR="00D35447" w:rsidP="00D35447" w:rsidRDefault="00D35447" w14:paraId="01D989C7" w14:textId="67059EBC">
      <w:pPr>
        <w:pStyle w:val="ContactInfo"/>
        <w:jc w:val="left"/>
      </w:pPr>
    </w:p>
    <w:p w:rsidRPr="00D35447" w:rsidR="00D35447" w:rsidP="00AAF4A3" w:rsidRDefault="00D35447" w14:paraId="11875496" w14:textId="77777777" w14:noSpellErr="1">
      <w:pPr>
        <w:pStyle w:val="Heading3"/>
        <w:rPr>
          <w:b w:val="1"/>
          <w:bCs w:val="1"/>
        </w:rPr>
      </w:pPr>
      <w:r w:rsidRPr="00AAF4A3" w:rsidR="2AA9014B">
        <w:rPr>
          <w:b w:val="1"/>
          <w:bCs w:val="1"/>
        </w:rPr>
        <w:t xml:space="preserve">Overall Rating: </w:t>
      </w:r>
      <w:r w:rsidR="2AA9014B">
        <w:rPr>
          <w:b w:val="0"/>
          <w:bCs w:val="0"/>
        </w:rPr>
        <w:t>4.53/5</w:t>
      </w:r>
    </w:p>
    <w:p w:rsidRPr="00D35447" w:rsidR="00D35447" w:rsidP="00D35447" w:rsidRDefault="00D35447" w14:paraId="0FC4C84D" w14:textId="77777777">
      <w:pPr>
        <w:pStyle w:val="ContactInfo"/>
        <w:jc w:val="left"/>
      </w:pPr>
      <w:proofErr w:type="spellStart"/>
      <w:r w:rsidRPr="00D35447">
        <w:t>Artfinder</w:t>
      </w:r>
      <w:proofErr w:type="spellEnd"/>
      <w:r w:rsidRPr="00D35447">
        <w:t xml:space="preserve"> is a cohesive and aesthetically pleasing platform for buying and selling original art. Addressing multilingual support and the lack of a mobile app would enhance its versatility.</w:t>
      </w:r>
    </w:p>
    <w:p w:rsidRPr="00D35447" w:rsidR="00D35447" w:rsidP="00D35447" w:rsidRDefault="00D35447" w14:paraId="0B44F93C" w14:textId="5DA779C5">
      <w:pPr>
        <w:pStyle w:val="ContactInfo"/>
        <w:jc w:val="left"/>
      </w:pPr>
    </w:p>
    <w:p w:rsidRPr="00D35447" w:rsidR="00D35447" w:rsidP="00B630D6" w:rsidRDefault="00D35447" w14:paraId="5EAE7F85" w14:textId="7AC3E6AE">
      <w:pPr>
        <w:pStyle w:val="Heading2"/>
      </w:pPr>
    </w:p>
    <w:p w:rsidRPr="00D35447" w:rsidR="00D35447" w:rsidP="00B630D6" w:rsidRDefault="00D35447" w14:paraId="26F64D57" w14:textId="14CFB7E4">
      <w:pPr>
        <w:pStyle w:val="Heading2"/>
      </w:pPr>
    </w:p>
    <w:p w:rsidRPr="00D35447" w:rsidR="00D35447" w:rsidP="00B630D6" w:rsidRDefault="00D35447" w14:paraId="3115CBDD" w14:textId="1C2F5429">
      <w:pPr>
        <w:pStyle w:val="Heading2"/>
      </w:pPr>
    </w:p>
    <w:p w:rsidRPr="00D35447" w:rsidR="00D35447" w:rsidP="00B630D6" w:rsidRDefault="00D35447" w14:paraId="5341F9EC" w14:textId="72A50662">
      <w:pPr>
        <w:pStyle w:val="Heading2"/>
      </w:pPr>
    </w:p>
    <w:p w:rsidRPr="00D35447" w:rsidR="00D35447" w:rsidP="00B630D6" w:rsidRDefault="00D35447" w14:paraId="23CDC460" w14:textId="5D78EC6C">
      <w:pPr>
        <w:pStyle w:val="Heading2"/>
      </w:pPr>
    </w:p>
    <w:p w:rsidRPr="00D35447" w:rsidR="00D35447" w:rsidP="00B630D6" w:rsidRDefault="00D35447" w14:paraId="5D039B7A" w14:textId="48A2282B">
      <w:pPr>
        <w:pStyle w:val="Heading2"/>
      </w:pPr>
    </w:p>
    <w:p w:rsidRPr="00D35447" w:rsidR="00D35447" w:rsidP="00B630D6" w:rsidRDefault="00D35447" w14:paraId="2C52DA49" w14:textId="44B62E14">
      <w:pPr>
        <w:pStyle w:val="Heading2"/>
      </w:pPr>
    </w:p>
    <w:p w:rsidRPr="00D35447" w:rsidR="00D35447" w:rsidP="00B630D6" w:rsidRDefault="00D35447" w14:paraId="5F2195D8" w14:textId="7305AB47">
      <w:pPr>
        <w:pStyle w:val="Heading2"/>
      </w:pPr>
    </w:p>
    <w:p w:rsidRPr="00D35447" w:rsidR="00D35447" w:rsidP="00B630D6" w:rsidRDefault="00D35447" w14:paraId="0A1C068E" w14:textId="7E76F793">
      <w:pPr>
        <w:pStyle w:val="Heading2"/>
      </w:pPr>
    </w:p>
    <w:p w:rsidRPr="00D35447" w:rsidR="00D35447" w:rsidP="00B630D6" w:rsidRDefault="00D35447" w14:paraId="2FD7FDDC" w14:textId="284E7E9A">
      <w:pPr>
        <w:pStyle w:val="Heading2"/>
      </w:pPr>
    </w:p>
    <w:p w:rsidRPr="00D35447" w:rsidR="00D35447" w:rsidP="00B630D6" w:rsidRDefault="00D35447" w14:paraId="25D9CE9B" w14:textId="32294563">
      <w:pPr>
        <w:pStyle w:val="Heading2"/>
      </w:pPr>
    </w:p>
    <w:p w:rsidRPr="00D35447" w:rsidR="00D35447" w:rsidP="00B630D6" w:rsidRDefault="00D35447" w14:paraId="2D808E65" w14:textId="5A57886A">
      <w:pPr>
        <w:pStyle w:val="Heading2"/>
      </w:pPr>
    </w:p>
    <w:p w:rsidRPr="00D35447" w:rsidR="00D35447" w:rsidP="00B630D6" w:rsidRDefault="00D35447" w14:paraId="7D855458" w14:textId="0EDFACA8">
      <w:pPr>
        <w:pStyle w:val="Heading2"/>
      </w:pPr>
    </w:p>
    <w:p w:rsidRPr="00D35447" w:rsidR="00D35447" w:rsidP="00B630D6" w:rsidRDefault="00D35447" w14:paraId="67AE3234" w14:textId="7B7E6417">
      <w:pPr>
        <w:pStyle w:val="Heading2"/>
      </w:pPr>
    </w:p>
    <w:p w:rsidRPr="00D35447" w:rsidR="00D35447" w:rsidP="00B630D6" w:rsidRDefault="00D35447" w14:paraId="6B7570DB" w14:textId="25846D51">
      <w:pPr>
        <w:pStyle w:val="Heading2"/>
      </w:pPr>
    </w:p>
    <w:p w:rsidRPr="00D35447" w:rsidR="00D35447" w:rsidP="00B630D6" w:rsidRDefault="00D35447" w14:paraId="08211106" w14:textId="7480BF8C">
      <w:pPr>
        <w:pStyle w:val="Heading2"/>
      </w:pPr>
    </w:p>
    <w:p w:rsidRPr="00D35447" w:rsidR="00D35447" w:rsidP="00B630D6" w:rsidRDefault="00D35447" w14:paraId="3A5B60BE" w14:textId="18A99BF9">
      <w:pPr>
        <w:pStyle w:val="Heading2"/>
      </w:pPr>
    </w:p>
    <w:p w:rsidRPr="00D35447" w:rsidR="00D35447" w:rsidP="00B630D6" w:rsidRDefault="00D35447" w14:paraId="70CC61E2" w14:textId="075F353C">
      <w:pPr>
        <w:pStyle w:val="Heading2"/>
      </w:pPr>
    </w:p>
    <w:p w:rsidRPr="00D35447" w:rsidR="00D35447" w:rsidP="00B630D6" w:rsidRDefault="00D35447" w14:paraId="32F86EAB" w14:textId="3F7F20A5">
      <w:pPr>
        <w:pStyle w:val="Heading2"/>
      </w:pPr>
    </w:p>
    <w:p w:rsidRPr="00D35447" w:rsidR="00D35447" w:rsidP="00B630D6" w:rsidRDefault="00D35447" w14:paraId="0C4CA929" w14:textId="293B43E6">
      <w:pPr>
        <w:pStyle w:val="Heading2"/>
      </w:pPr>
    </w:p>
    <w:p w:rsidRPr="00D35447" w:rsidR="00D35447" w:rsidP="00AAF4A3" w:rsidRDefault="00D35447" w14:paraId="2248F6BE" w14:textId="459F0666">
      <w:pPr>
        <w:pStyle w:val="Normal"/>
      </w:pPr>
    </w:p>
    <w:p w:rsidRPr="00D35447" w:rsidR="00D35447" w:rsidP="00B630D6" w:rsidRDefault="00D35447" w14:paraId="701A1C4E" w14:textId="516C9248">
      <w:pPr>
        <w:pStyle w:val="Heading2"/>
      </w:pPr>
      <w:r w:rsidR="2AA9014B">
        <w:rPr/>
        <w:t>Artsy Website Analysis Based on Key Criteria:</w:t>
      </w:r>
    </w:p>
    <w:p w:rsidRPr="00D35447" w:rsidR="00D35447" w:rsidP="00D35447" w:rsidRDefault="00D35447" w14:paraId="34BCCE4E" w14:textId="77777777">
      <w:pPr>
        <w:pStyle w:val="ContactInfo"/>
        <w:jc w:val="left"/>
        <w:rPr>
          <w:b/>
          <w:bCs/>
        </w:rPr>
      </w:pPr>
      <w:r w:rsidRPr="00D35447">
        <w:rPr>
          <w:b/>
          <w:bCs/>
        </w:rPr>
        <w:t>1. User-Friendliness</w:t>
      </w:r>
    </w:p>
    <w:p w:rsidRPr="00D35447" w:rsidR="00D35447" w:rsidP="006D1A14" w:rsidRDefault="00D35447" w14:paraId="4A434474" w14:textId="77777777">
      <w:pPr>
        <w:pStyle w:val="ContactInfo"/>
        <w:numPr>
          <w:ilvl w:val="0"/>
          <w:numId w:val="39"/>
        </w:numPr>
        <w:jc w:val="left"/>
      </w:pPr>
      <w:r w:rsidRPr="00D35447">
        <w:rPr>
          <w:b/>
          <w:bCs/>
        </w:rPr>
        <w:t>Interface:</w:t>
      </w:r>
      <w:r w:rsidRPr="00D35447">
        <w:br/>
      </w:r>
      <w:r w:rsidRPr="00D35447">
        <w:t xml:space="preserve">Artsy offers an elegant and professionally designed interface. The homepage immediately highlights key sections such as </w:t>
      </w:r>
      <w:r w:rsidRPr="00D35447">
        <w:rPr>
          <w:i/>
          <w:iCs/>
        </w:rPr>
        <w:t>Auctions</w:t>
      </w:r>
      <w:r w:rsidRPr="00D35447">
        <w:t xml:space="preserve">, </w:t>
      </w:r>
      <w:r w:rsidRPr="00D35447">
        <w:rPr>
          <w:i/>
          <w:iCs/>
        </w:rPr>
        <w:t>Contemporary Art</w:t>
      </w:r>
      <w:r w:rsidRPr="00D35447">
        <w:t xml:space="preserve">, </w:t>
      </w:r>
      <w:r w:rsidRPr="00D35447">
        <w:rPr>
          <w:i/>
          <w:iCs/>
        </w:rPr>
        <w:t>Galleries</w:t>
      </w:r>
      <w:r w:rsidRPr="00D35447">
        <w:t xml:space="preserve">, and </w:t>
      </w:r>
      <w:r w:rsidRPr="00D35447">
        <w:rPr>
          <w:i/>
          <w:iCs/>
        </w:rPr>
        <w:t>Artists</w:t>
      </w:r>
      <w:r w:rsidRPr="00D35447">
        <w:t>.</w:t>
      </w:r>
    </w:p>
    <w:p w:rsidRPr="00D35447" w:rsidR="00D35447" w:rsidP="006D1A14" w:rsidRDefault="00D35447" w14:paraId="11A5DFE0" w14:textId="77777777">
      <w:pPr>
        <w:pStyle w:val="ContactInfo"/>
        <w:numPr>
          <w:ilvl w:val="0"/>
          <w:numId w:val="39"/>
        </w:numPr>
        <w:jc w:val="left"/>
      </w:pPr>
      <w:r w:rsidRPr="00D35447">
        <w:rPr>
          <w:b/>
          <w:bCs/>
        </w:rPr>
        <w:t>Navigation:</w:t>
      </w:r>
      <w:r w:rsidRPr="00D35447">
        <w:br/>
      </w:r>
      <w:r w:rsidRPr="00D35447">
        <w:t>A clear and well-structured navigation system allows users to find desired artworks quickly. Filters are available for style, price, size, and gallery location.</w:t>
      </w:r>
    </w:p>
    <w:p w:rsidRPr="00D35447" w:rsidR="00D35447" w:rsidP="006D1A14" w:rsidRDefault="00D35447" w14:paraId="238A3DAA" w14:textId="77777777">
      <w:pPr>
        <w:pStyle w:val="ContactInfo"/>
        <w:numPr>
          <w:ilvl w:val="0"/>
          <w:numId w:val="39"/>
        </w:numPr>
        <w:jc w:val="left"/>
      </w:pPr>
      <w:r w:rsidRPr="00D35447">
        <w:rPr>
          <w:b/>
          <w:bCs/>
        </w:rPr>
        <w:t>Purchase Process:</w:t>
      </w:r>
      <w:r w:rsidRPr="00D35447">
        <w:br/>
      </w:r>
      <w:r w:rsidRPr="00D35447">
        <w:t>The checkout process is intuitive. Artsy integrates purchases through galleries, auctions, or direct sales.</w:t>
      </w:r>
    </w:p>
    <w:p w:rsidRPr="004D192A" w:rsidR="004D192A" w:rsidP="009B5BCC" w:rsidRDefault="004D192A" w14:paraId="4614D518" w14:textId="77777777">
      <w:pPr>
        <w:pStyle w:val="ContactInfo"/>
        <w:ind w:firstLine="360"/>
        <w:jc w:val="left"/>
        <w:rPr>
          <w:b/>
          <w:bCs/>
        </w:rPr>
      </w:pPr>
      <w:r w:rsidRPr="004D192A">
        <w:rPr>
          <w:b/>
          <w:bCs/>
        </w:rPr>
        <w:t>For Galleries &amp; Artists:</w:t>
      </w:r>
    </w:p>
    <w:p w:rsidRPr="004D192A" w:rsidR="004D192A" w:rsidP="006D1A14" w:rsidRDefault="004D192A" w14:paraId="283FDD86" w14:textId="77777777">
      <w:pPr>
        <w:pStyle w:val="ContactInfo"/>
        <w:numPr>
          <w:ilvl w:val="0"/>
          <w:numId w:val="40"/>
        </w:numPr>
        <w:jc w:val="left"/>
      </w:pPr>
      <w:r w:rsidRPr="004D192A">
        <w:t>The platform is tailored for professionals, offering powerful tools for promoting artwork.</w:t>
      </w:r>
    </w:p>
    <w:p w:rsidRPr="004D192A" w:rsidR="004D192A" w:rsidP="009B5BCC" w:rsidRDefault="004D192A" w14:paraId="3522356C" w14:textId="77777777">
      <w:pPr>
        <w:pStyle w:val="ContactInfo"/>
        <w:ind w:firstLine="360"/>
        <w:jc w:val="left"/>
        <w:rPr>
          <w:b/>
          <w:bCs/>
        </w:rPr>
      </w:pPr>
      <w:r w:rsidRPr="004D192A">
        <w:rPr>
          <w:b/>
          <w:bCs/>
        </w:rPr>
        <w:t>Disadvantages:</w:t>
      </w:r>
    </w:p>
    <w:p w:rsidRPr="004D192A" w:rsidR="004D192A" w:rsidP="006D1A14" w:rsidRDefault="004D192A" w14:paraId="4636C05C" w14:textId="3B1F09EC">
      <w:pPr>
        <w:pStyle w:val="ContactInfo"/>
        <w:numPr>
          <w:ilvl w:val="0"/>
          <w:numId w:val="41"/>
        </w:numPr>
        <w:jc w:val="left"/>
      </w:pPr>
      <w:r w:rsidRPr="004D192A">
        <w:t>The platform may be challenging for beginners unfamiliar with the professional art world.</w:t>
      </w:r>
    </w:p>
    <w:p w:rsidRPr="004D192A" w:rsidR="004D192A" w:rsidP="004D192A" w:rsidRDefault="004D192A" w14:paraId="3D7E7399" w14:textId="77777777">
      <w:pPr>
        <w:pStyle w:val="ContactInfo"/>
        <w:jc w:val="left"/>
        <w:rPr>
          <w:b/>
          <w:bCs/>
        </w:rPr>
      </w:pPr>
      <w:r w:rsidRPr="004D192A">
        <w:rPr>
          <w:b/>
          <w:bCs/>
        </w:rPr>
        <w:t>2. Responsiveness</w:t>
      </w:r>
    </w:p>
    <w:p w:rsidRPr="004D192A" w:rsidR="004D192A" w:rsidP="006D1A14" w:rsidRDefault="004D192A" w14:paraId="372576D2" w14:textId="77777777">
      <w:pPr>
        <w:pStyle w:val="ContactInfo"/>
        <w:numPr>
          <w:ilvl w:val="0"/>
          <w:numId w:val="42"/>
        </w:numPr>
        <w:jc w:val="left"/>
      </w:pPr>
      <w:r w:rsidRPr="004D192A">
        <w:rPr>
          <w:b/>
          <w:bCs/>
        </w:rPr>
        <w:t>Mobile Version:</w:t>
      </w:r>
      <w:r w:rsidRPr="004D192A">
        <w:br/>
      </w:r>
      <w:r w:rsidRPr="004D192A">
        <w:t>The site is optimized for mobile devices while maintaining full functionality, including filters and galleries.</w:t>
      </w:r>
    </w:p>
    <w:p w:rsidRPr="004D192A" w:rsidR="004D192A" w:rsidP="006D1A14" w:rsidRDefault="004D192A" w14:paraId="334C1FA5" w14:textId="77777777">
      <w:pPr>
        <w:pStyle w:val="ContactInfo"/>
        <w:numPr>
          <w:ilvl w:val="0"/>
          <w:numId w:val="42"/>
        </w:numPr>
        <w:jc w:val="left"/>
      </w:pPr>
      <w:r w:rsidRPr="004D192A">
        <w:rPr>
          <w:b/>
          <w:bCs/>
        </w:rPr>
        <w:t>Mobile App:</w:t>
      </w:r>
      <w:r w:rsidRPr="004D192A">
        <w:br/>
      </w:r>
      <w:r w:rsidRPr="004D192A">
        <w:t>Artsy offers an official iOS app, providing access to all major site features, including participation in auctions.</w:t>
      </w:r>
    </w:p>
    <w:p w:rsidRPr="004D192A" w:rsidR="004D192A" w:rsidP="006D1A14" w:rsidRDefault="004D192A" w14:paraId="254AB3D7" w14:textId="1D1B138E">
      <w:pPr>
        <w:pStyle w:val="ContactInfo"/>
        <w:numPr>
          <w:ilvl w:val="0"/>
          <w:numId w:val="42"/>
        </w:numPr>
        <w:jc w:val="left"/>
      </w:pPr>
      <w:r w:rsidRPr="004D192A">
        <w:rPr>
          <w:b/>
          <w:bCs/>
        </w:rPr>
        <w:t>Loading Speed:</w:t>
      </w:r>
      <w:r w:rsidRPr="004D192A">
        <w:br/>
      </w:r>
      <w:r w:rsidRPr="004D192A">
        <w:t>Despite the large volume of visual content, pages load quickly due to optimized images.</w:t>
      </w:r>
    </w:p>
    <w:p w:rsidRPr="004D192A" w:rsidR="004D192A" w:rsidP="004D192A" w:rsidRDefault="004D192A" w14:paraId="3DE207A3" w14:textId="77777777">
      <w:pPr>
        <w:pStyle w:val="ContactInfo"/>
        <w:jc w:val="left"/>
        <w:rPr>
          <w:b/>
          <w:bCs/>
        </w:rPr>
      </w:pPr>
      <w:r w:rsidRPr="004D192A">
        <w:rPr>
          <w:b/>
          <w:bCs/>
        </w:rPr>
        <w:t>3. Accessibility</w:t>
      </w:r>
    </w:p>
    <w:p w:rsidRPr="004D192A" w:rsidR="004D192A" w:rsidP="006D1A14" w:rsidRDefault="004D192A" w14:paraId="234BCB76" w14:textId="77777777">
      <w:pPr>
        <w:pStyle w:val="ContactInfo"/>
        <w:numPr>
          <w:ilvl w:val="0"/>
          <w:numId w:val="43"/>
        </w:numPr>
        <w:jc w:val="left"/>
      </w:pPr>
      <w:r w:rsidRPr="004D192A">
        <w:rPr>
          <w:b/>
          <w:bCs/>
        </w:rPr>
        <w:t>Localization:</w:t>
      </w:r>
      <w:r w:rsidRPr="004D192A">
        <w:br/>
      </w:r>
      <w:r w:rsidRPr="004D192A">
        <w:t>The site is available only in English, which may limit its audience. However, multiple currencies are supported for international buyers.</w:t>
      </w:r>
    </w:p>
    <w:p w:rsidRPr="004D192A" w:rsidR="004D192A" w:rsidP="006D1A14" w:rsidRDefault="004D192A" w14:paraId="2DC94024" w14:textId="77777777">
      <w:pPr>
        <w:pStyle w:val="ContactInfo"/>
        <w:numPr>
          <w:ilvl w:val="0"/>
          <w:numId w:val="43"/>
        </w:numPr>
        <w:jc w:val="left"/>
      </w:pPr>
      <w:r w:rsidRPr="004D192A">
        <w:rPr>
          <w:b/>
          <w:bCs/>
        </w:rPr>
        <w:t>For Users with Disabilities:</w:t>
      </w:r>
      <w:r w:rsidRPr="004D192A">
        <w:br/>
      </w:r>
      <w:r w:rsidRPr="004D192A">
        <w:t>Artsy adheres to basic accessibility standards but is primarily designed for a visually oriented audience.</w:t>
      </w:r>
    </w:p>
    <w:p w:rsidRPr="004D192A" w:rsidR="004D192A" w:rsidP="009B5BCC" w:rsidRDefault="004D192A" w14:paraId="1CAE697D" w14:textId="77777777">
      <w:pPr>
        <w:pStyle w:val="ContactInfo"/>
        <w:ind w:firstLine="720"/>
        <w:jc w:val="left"/>
        <w:rPr>
          <w:b/>
          <w:bCs/>
        </w:rPr>
      </w:pPr>
      <w:r w:rsidRPr="004D192A">
        <w:rPr>
          <w:b/>
          <w:bCs/>
        </w:rPr>
        <w:t>Disadvantages:</w:t>
      </w:r>
    </w:p>
    <w:p w:rsidRPr="004D192A" w:rsidR="004D192A" w:rsidP="006D1A14" w:rsidRDefault="004D192A" w14:paraId="6A11B407" w14:textId="77777777">
      <w:pPr>
        <w:pStyle w:val="ContactInfo"/>
        <w:numPr>
          <w:ilvl w:val="0"/>
          <w:numId w:val="44"/>
        </w:numPr>
        <w:jc w:val="left"/>
      </w:pPr>
      <w:r w:rsidRPr="004D192A">
        <w:t>The lack of multilingual support may hinder usability for international audiences.</w:t>
      </w:r>
    </w:p>
    <w:p w:rsidRPr="004D192A" w:rsidR="004D192A" w:rsidP="004D192A" w:rsidRDefault="004D192A" w14:paraId="292CB433" w14:textId="77777777">
      <w:pPr>
        <w:pStyle w:val="ContactInfo"/>
        <w:jc w:val="left"/>
        <w:rPr>
          <w:b/>
          <w:bCs/>
        </w:rPr>
      </w:pPr>
      <w:r w:rsidRPr="004D192A">
        <w:rPr>
          <w:b/>
          <w:bCs/>
        </w:rPr>
        <w:t>4. Aesthetics</w:t>
      </w:r>
    </w:p>
    <w:p w:rsidRPr="004D192A" w:rsidR="004D192A" w:rsidP="006D1A14" w:rsidRDefault="004D192A" w14:paraId="3309DE06" w14:textId="77777777">
      <w:pPr>
        <w:pStyle w:val="ContactInfo"/>
        <w:numPr>
          <w:ilvl w:val="0"/>
          <w:numId w:val="45"/>
        </w:numPr>
        <w:jc w:val="left"/>
      </w:pPr>
      <w:r w:rsidRPr="004D192A">
        <w:rPr>
          <w:b/>
          <w:bCs/>
        </w:rPr>
        <w:t>Design:</w:t>
      </w:r>
      <w:r w:rsidRPr="004D192A">
        <w:br/>
      </w:r>
      <w:r w:rsidRPr="004D192A">
        <w:t>Artsy features a modern and sophisticated design that reinforces the platform's professionalism. A white background and large images create a gallery-like atmosphere.</w:t>
      </w:r>
    </w:p>
    <w:p w:rsidRPr="004D192A" w:rsidR="004D192A" w:rsidP="006D1A14" w:rsidRDefault="004D192A" w14:paraId="1C974953" w14:textId="77777777">
      <w:pPr>
        <w:pStyle w:val="ContactInfo"/>
        <w:numPr>
          <w:ilvl w:val="0"/>
          <w:numId w:val="45"/>
        </w:numPr>
        <w:jc w:val="left"/>
      </w:pPr>
      <w:r w:rsidRPr="004D192A">
        <w:rPr>
          <w:b/>
          <w:bCs/>
        </w:rPr>
        <w:t>Color Palette:</w:t>
      </w:r>
      <w:r w:rsidRPr="004D192A">
        <w:br/>
      </w:r>
      <w:r w:rsidRPr="004D192A">
        <w:t>A neutral color scheme highlights the artwork rather than the interface.</w:t>
      </w:r>
    </w:p>
    <w:p w:rsidRPr="004D192A" w:rsidR="004D192A" w:rsidP="006D1A14" w:rsidRDefault="004D192A" w14:paraId="4A67EBAD" w14:textId="1FE16F18">
      <w:pPr>
        <w:pStyle w:val="ContactInfo"/>
        <w:numPr>
          <w:ilvl w:val="0"/>
          <w:numId w:val="45"/>
        </w:numPr>
        <w:jc w:val="left"/>
      </w:pPr>
      <w:r w:rsidRPr="004D192A">
        <w:rPr>
          <w:b/>
          <w:bCs/>
        </w:rPr>
        <w:t>Visual Organization:</w:t>
      </w:r>
      <w:r w:rsidRPr="004D192A">
        <w:br/>
      </w:r>
      <w:r w:rsidRPr="004D192A">
        <w:t>Pages are structured to keep the artwork as the focal point, with supplementary information placed peripherally.</w:t>
      </w:r>
    </w:p>
    <w:p w:rsidRPr="004D192A" w:rsidR="004D192A" w:rsidP="004D192A" w:rsidRDefault="004D192A" w14:paraId="0FC92431" w14:textId="77777777">
      <w:pPr>
        <w:pStyle w:val="ContactInfo"/>
        <w:jc w:val="left"/>
        <w:rPr>
          <w:b/>
          <w:bCs/>
        </w:rPr>
      </w:pPr>
      <w:r w:rsidRPr="004D192A">
        <w:rPr>
          <w:b/>
          <w:bCs/>
        </w:rPr>
        <w:t>5. Content Quality</w:t>
      </w:r>
    </w:p>
    <w:p w:rsidRPr="004D192A" w:rsidR="004D192A" w:rsidP="006D1A14" w:rsidRDefault="004D192A" w14:paraId="327E2532" w14:textId="77777777">
      <w:pPr>
        <w:pStyle w:val="ContactInfo"/>
        <w:numPr>
          <w:ilvl w:val="0"/>
          <w:numId w:val="46"/>
        </w:numPr>
        <w:jc w:val="left"/>
      </w:pPr>
      <w:r w:rsidRPr="004D192A">
        <w:rPr>
          <w:b/>
          <w:bCs/>
        </w:rPr>
        <w:t>Artwork Descriptions:</w:t>
      </w:r>
      <w:r w:rsidRPr="004D192A">
        <w:br/>
      </w:r>
      <w:r w:rsidRPr="004D192A">
        <w:t>Each piece is accompanied by a detailed description, including information about the artist, materials used, the work's history, and its significance.</w:t>
      </w:r>
    </w:p>
    <w:p w:rsidRPr="004D192A" w:rsidR="004D192A" w:rsidP="006D1A14" w:rsidRDefault="004D192A" w14:paraId="2C65CE40" w14:textId="77777777">
      <w:pPr>
        <w:pStyle w:val="ContactInfo"/>
        <w:numPr>
          <w:ilvl w:val="0"/>
          <w:numId w:val="46"/>
        </w:numPr>
        <w:jc w:val="left"/>
      </w:pPr>
      <w:r w:rsidRPr="004D192A">
        <w:rPr>
          <w:b/>
          <w:bCs/>
        </w:rPr>
        <w:t>Photographs:</w:t>
      </w:r>
      <w:r w:rsidRPr="004D192A">
        <w:br/>
      </w:r>
      <w:r w:rsidRPr="004D192A">
        <w:t>All images are high quality, with a zoom feature for detailed examination.</w:t>
      </w:r>
    </w:p>
    <w:p w:rsidRPr="004D192A" w:rsidR="004D192A" w:rsidP="006D1A14" w:rsidRDefault="004D192A" w14:paraId="58A633FB" w14:textId="77777777">
      <w:pPr>
        <w:pStyle w:val="ContactInfo"/>
        <w:numPr>
          <w:ilvl w:val="0"/>
          <w:numId w:val="46"/>
        </w:numPr>
        <w:jc w:val="left"/>
      </w:pPr>
      <w:r w:rsidRPr="004D192A">
        <w:rPr>
          <w:b/>
          <w:bCs/>
        </w:rPr>
        <w:t>Educational Content:</w:t>
      </w:r>
      <w:r w:rsidRPr="004D192A">
        <w:br/>
      </w:r>
      <w:r w:rsidRPr="004D192A">
        <w:t>Artsy actively publishes articles, curated collections, and artist interviews, positioning itself as an educational resource.</w:t>
      </w:r>
    </w:p>
    <w:p w:rsidRPr="004D192A" w:rsidR="004D192A" w:rsidP="009B5BCC" w:rsidRDefault="004D192A" w14:paraId="7B251001" w14:textId="77777777">
      <w:pPr>
        <w:pStyle w:val="ContactInfo"/>
        <w:ind w:firstLine="720"/>
        <w:jc w:val="left"/>
        <w:rPr>
          <w:b/>
          <w:bCs/>
        </w:rPr>
      </w:pPr>
      <w:r w:rsidRPr="004D192A">
        <w:rPr>
          <w:b/>
          <w:bCs/>
        </w:rPr>
        <w:t>Disadvantages:</w:t>
      </w:r>
    </w:p>
    <w:p w:rsidRPr="004D192A" w:rsidR="004D192A" w:rsidP="006D1A14" w:rsidRDefault="004D192A" w14:paraId="57E3DED0" w14:textId="77777777">
      <w:pPr>
        <w:pStyle w:val="ContactInfo"/>
        <w:numPr>
          <w:ilvl w:val="0"/>
          <w:numId w:val="47"/>
        </w:numPr>
        <w:jc w:val="left"/>
      </w:pPr>
      <w:r w:rsidRPr="004D192A">
        <w:t>Some rare or unique pieces may have limited information available.</w:t>
      </w:r>
    </w:p>
    <w:p w:rsidRPr="003204D9" w:rsidR="004D192A" w:rsidP="009B5BCC" w:rsidRDefault="004D192A" w14:paraId="41402176" w14:textId="0B2F3FC4">
      <w:pPr>
        <w:pStyle w:val="ContactInfo"/>
        <w:jc w:val="left"/>
        <w:rPr>
          <w:b/>
          <w:bCs/>
        </w:rPr>
      </w:pPr>
      <w:r w:rsidRPr="004D192A">
        <w:rPr>
          <w:b/>
          <w:bCs/>
        </w:rPr>
        <w:t>6. Interactivity</w:t>
      </w:r>
    </w:p>
    <w:p w:rsidRPr="004D192A" w:rsidR="004D192A" w:rsidP="009B5BCC" w:rsidRDefault="004D192A" w14:paraId="7D705C10" w14:textId="77777777">
      <w:pPr>
        <w:pStyle w:val="ContactInfo"/>
        <w:ind w:firstLine="720"/>
        <w:jc w:val="left"/>
        <w:rPr>
          <w:b/>
          <w:bCs/>
        </w:rPr>
      </w:pPr>
      <w:r w:rsidRPr="004D192A">
        <w:rPr>
          <w:b/>
          <w:bCs/>
        </w:rPr>
        <w:t>Functionality for Buyers</w:t>
      </w:r>
    </w:p>
    <w:p w:rsidRPr="004D192A" w:rsidR="004D192A" w:rsidP="006D1A14" w:rsidRDefault="004D192A" w14:paraId="5A88DBE7" w14:textId="77777777">
      <w:pPr>
        <w:pStyle w:val="ContactInfo"/>
        <w:numPr>
          <w:ilvl w:val="0"/>
          <w:numId w:val="48"/>
        </w:numPr>
        <w:jc w:val="left"/>
      </w:pPr>
      <w:r w:rsidRPr="004D192A">
        <w:t>Buyers can participate in auctions, add artworks to favorites, and receive personalized recommendations.</w:t>
      </w:r>
    </w:p>
    <w:p w:rsidRPr="004D192A" w:rsidR="004D192A" w:rsidP="009B5BCC" w:rsidRDefault="004D192A" w14:paraId="4F692421" w14:textId="77777777">
      <w:pPr>
        <w:pStyle w:val="ContactInfo"/>
        <w:ind w:firstLine="720"/>
        <w:jc w:val="left"/>
        <w:rPr>
          <w:b/>
          <w:bCs/>
        </w:rPr>
      </w:pPr>
      <w:r w:rsidRPr="004D192A">
        <w:rPr>
          <w:b/>
          <w:bCs/>
        </w:rPr>
        <w:t>Functionality for Artists &amp; Galleries</w:t>
      </w:r>
    </w:p>
    <w:p w:rsidRPr="004D192A" w:rsidR="004D192A" w:rsidP="006D1A14" w:rsidRDefault="004D192A" w14:paraId="0F9BDF75" w14:textId="77777777">
      <w:pPr>
        <w:pStyle w:val="ContactInfo"/>
        <w:numPr>
          <w:ilvl w:val="0"/>
          <w:numId w:val="49"/>
        </w:numPr>
        <w:jc w:val="left"/>
      </w:pPr>
      <w:r w:rsidRPr="004D192A">
        <w:t>The platform provides tools for promotion, analytics, and connecting with potential clients.</w:t>
      </w:r>
    </w:p>
    <w:p w:rsidRPr="004D192A" w:rsidR="004D192A" w:rsidP="009B5BCC" w:rsidRDefault="004D192A" w14:paraId="69D83A55" w14:textId="77777777">
      <w:pPr>
        <w:pStyle w:val="ContactInfo"/>
        <w:ind w:firstLine="720"/>
        <w:jc w:val="left"/>
        <w:rPr>
          <w:b/>
          <w:bCs/>
        </w:rPr>
      </w:pPr>
      <w:r w:rsidRPr="004D192A">
        <w:rPr>
          <w:b/>
          <w:bCs/>
        </w:rPr>
        <w:t>Social Features</w:t>
      </w:r>
    </w:p>
    <w:p w:rsidRPr="004D192A" w:rsidR="004D192A" w:rsidP="006D1A14" w:rsidRDefault="004D192A" w14:paraId="2742BCE0" w14:textId="77777777">
      <w:pPr>
        <w:pStyle w:val="ContactInfo"/>
        <w:numPr>
          <w:ilvl w:val="0"/>
          <w:numId w:val="50"/>
        </w:numPr>
        <w:jc w:val="left"/>
      </w:pPr>
      <w:r w:rsidRPr="004D192A">
        <w:t>Artsy actively uses email newsletters and personalization to keep users engaged.</w:t>
      </w:r>
    </w:p>
    <w:p w:rsidRPr="004D192A" w:rsidR="004D192A" w:rsidP="009B5BCC" w:rsidRDefault="004D192A" w14:paraId="4654A9BA" w14:textId="77777777">
      <w:pPr>
        <w:pStyle w:val="ContactInfo"/>
        <w:ind w:firstLine="720"/>
        <w:jc w:val="left"/>
        <w:rPr>
          <w:b/>
          <w:bCs/>
        </w:rPr>
      </w:pPr>
      <w:r w:rsidRPr="004D192A">
        <w:rPr>
          <w:b/>
          <w:bCs/>
        </w:rPr>
        <w:t>Disadvantages</w:t>
      </w:r>
    </w:p>
    <w:p w:rsidRPr="004D192A" w:rsidR="004D192A" w:rsidP="006D1A14" w:rsidRDefault="004D192A" w14:paraId="390021EF" w14:textId="77777777">
      <w:pPr>
        <w:pStyle w:val="ContactInfo"/>
        <w:numPr>
          <w:ilvl w:val="0"/>
          <w:numId w:val="51"/>
        </w:numPr>
        <w:jc w:val="left"/>
      </w:pPr>
      <w:r w:rsidRPr="004D192A">
        <w:t>Direct interaction between buyers and sellers is not always possible, making order personalization more difficult.</w:t>
      </w:r>
    </w:p>
    <w:p w:rsidRPr="004D192A" w:rsidR="004D192A" w:rsidP="00404E13" w:rsidRDefault="004D192A" w14:paraId="29A4632E" w14:textId="77777777">
      <w:pPr>
        <w:pStyle w:val="ContactInfo"/>
        <w:jc w:val="left"/>
        <w:rPr>
          <w:b/>
          <w:bCs/>
        </w:rPr>
      </w:pPr>
      <w:r w:rsidRPr="004D192A">
        <w:rPr>
          <w:b/>
          <w:bCs/>
        </w:rPr>
        <w:t>7. Consistency</w:t>
      </w:r>
    </w:p>
    <w:p w:rsidRPr="004D192A" w:rsidR="004D192A" w:rsidP="009B5BCC" w:rsidRDefault="004D192A" w14:paraId="227D952F" w14:textId="77777777">
      <w:pPr>
        <w:pStyle w:val="ContactInfo"/>
        <w:ind w:firstLine="720"/>
        <w:jc w:val="left"/>
        <w:rPr>
          <w:b/>
          <w:bCs/>
        </w:rPr>
      </w:pPr>
      <w:r w:rsidRPr="004D192A">
        <w:rPr>
          <w:b/>
          <w:bCs/>
        </w:rPr>
        <w:t>Design &amp; Interface</w:t>
      </w:r>
    </w:p>
    <w:p w:rsidRPr="004D192A" w:rsidR="004D192A" w:rsidP="006D1A14" w:rsidRDefault="004D192A" w14:paraId="46D0EBC3" w14:textId="77777777">
      <w:pPr>
        <w:pStyle w:val="ContactInfo"/>
        <w:numPr>
          <w:ilvl w:val="0"/>
          <w:numId w:val="52"/>
        </w:numPr>
        <w:jc w:val="left"/>
      </w:pPr>
      <w:r w:rsidRPr="004D192A">
        <w:rPr>
          <w:b/>
          <w:bCs/>
        </w:rPr>
        <w:t>Unified Style:</w:t>
      </w:r>
      <w:r w:rsidRPr="004D192A">
        <w:t xml:space="preserve"> Artsy maintains high design consistency, using a minimalist style with a white background and a neutral color palette across all pages.</w:t>
      </w:r>
    </w:p>
    <w:p w:rsidRPr="004D192A" w:rsidR="004D192A" w:rsidP="006D1A14" w:rsidRDefault="004D192A" w14:paraId="57F180D0" w14:textId="77777777">
      <w:pPr>
        <w:pStyle w:val="ContactInfo"/>
        <w:numPr>
          <w:ilvl w:val="0"/>
          <w:numId w:val="52"/>
        </w:numPr>
        <w:jc w:val="left"/>
      </w:pPr>
      <w:r w:rsidRPr="004D192A">
        <w:rPr>
          <w:b/>
          <w:bCs/>
        </w:rPr>
        <w:t>Navigation:</w:t>
      </w:r>
      <w:r w:rsidRPr="004D192A">
        <w:t xml:space="preserve"> Key navigation elements, including filters, categories, and product cards, follow a uniform layout, simplifying user interaction.</w:t>
      </w:r>
    </w:p>
    <w:p w:rsidRPr="004D192A" w:rsidR="004D192A" w:rsidP="006D1A14" w:rsidRDefault="004D192A" w14:paraId="66E797C2" w14:textId="77777777">
      <w:pPr>
        <w:pStyle w:val="ContactInfo"/>
        <w:numPr>
          <w:ilvl w:val="0"/>
          <w:numId w:val="52"/>
        </w:numPr>
        <w:jc w:val="left"/>
      </w:pPr>
      <w:r w:rsidRPr="004D192A">
        <w:rPr>
          <w:b/>
          <w:bCs/>
        </w:rPr>
        <w:t>Mobile Adaptation:</w:t>
      </w:r>
      <w:r w:rsidRPr="004D192A">
        <w:t xml:space="preserve"> The interface of both the website and mobile app remains visually and functionally consistent, ensuring a smooth transition between devices.</w:t>
      </w:r>
    </w:p>
    <w:p w:rsidRPr="004D192A" w:rsidR="004D192A" w:rsidP="009B5BCC" w:rsidRDefault="004D192A" w14:paraId="5DB5D267" w14:textId="77777777">
      <w:pPr>
        <w:pStyle w:val="ContactInfo"/>
        <w:ind w:firstLine="720"/>
        <w:jc w:val="left"/>
        <w:rPr>
          <w:b/>
          <w:bCs/>
        </w:rPr>
      </w:pPr>
      <w:r w:rsidRPr="004D192A">
        <w:rPr>
          <w:b/>
          <w:bCs/>
        </w:rPr>
        <w:t>User Interaction</w:t>
      </w:r>
    </w:p>
    <w:p w:rsidRPr="004D192A" w:rsidR="004D192A" w:rsidP="006D1A14" w:rsidRDefault="004D192A" w14:paraId="2355ACF6" w14:textId="77777777">
      <w:pPr>
        <w:pStyle w:val="ContactInfo"/>
        <w:numPr>
          <w:ilvl w:val="0"/>
          <w:numId w:val="53"/>
        </w:numPr>
        <w:jc w:val="left"/>
      </w:pPr>
      <w:r w:rsidRPr="004D192A">
        <w:rPr>
          <w:b/>
          <w:bCs/>
        </w:rPr>
        <w:t>Purchase Process:</w:t>
      </w:r>
      <w:r w:rsidRPr="004D192A">
        <w:t xml:space="preserve"> The checkout process remains standardized, whether purchasing through a gallery, auction, or direct sale.</w:t>
      </w:r>
    </w:p>
    <w:p w:rsidRPr="004D192A" w:rsidR="004D192A" w:rsidP="006D1A14" w:rsidRDefault="004D192A" w14:paraId="28D9104B" w14:textId="77777777">
      <w:pPr>
        <w:pStyle w:val="ContactInfo"/>
        <w:numPr>
          <w:ilvl w:val="0"/>
          <w:numId w:val="53"/>
        </w:numPr>
        <w:jc w:val="left"/>
      </w:pPr>
      <w:r w:rsidRPr="004D192A">
        <w:rPr>
          <w:b/>
          <w:bCs/>
        </w:rPr>
        <w:t>Functionality:</w:t>
      </w:r>
      <w:r w:rsidRPr="004D192A">
        <w:t xml:space="preserve"> Filters and personalization work consistently across all sections, making the user experience predictable.</w:t>
      </w:r>
    </w:p>
    <w:p w:rsidRPr="004D192A" w:rsidR="004D192A" w:rsidP="009B5BCC" w:rsidRDefault="004D192A" w14:paraId="2A52C631" w14:textId="77777777">
      <w:pPr>
        <w:pStyle w:val="ContactInfo"/>
        <w:ind w:firstLine="720"/>
        <w:jc w:val="left"/>
        <w:rPr>
          <w:b/>
          <w:bCs/>
        </w:rPr>
      </w:pPr>
      <w:r w:rsidRPr="004D192A">
        <w:rPr>
          <w:b/>
          <w:bCs/>
        </w:rPr>
        <w:t>Content</w:t>
      </w:r>
    </w:p>
    <w:p w:rsidRPr="004D192A" w:rsidR="004D192A" w:rsidP="006D1A14" w:rsidRDefault="004D192A" w14:paraId="448A2170" w14:textId="77777777">
      <w:pPr>
        <w:pStyle w:val="ContactInfo"/>
        <w:numPr>
          <w:ilvl w:val="0"/>
          <w:numId w:val="54"/>
        </w:numPr>
        <w:jc w:val="left"/>
      </w:pPr>
      <w:r w:rsidRPr="004D192A">
        <w:rPr>
          <w:b/>
          <w:bCs/>
        </w:rPr>
        <w:t>Description Structure:</w:t>
      </w:r>
      <w:r w:rsidRPr="004D192A">
        <w:t xml:space="preserve"> All artworks are accompanied by consistent descriptions, including essential details such as size, style, artist, and history.</w:t>
      </w:r>
    </w:p>
    <w:p w:rsidRPr="004D192A" w:rsidR="004D192A" w:rsidP="006D1A14" w:rsidRDefault="004D192A" w14:paraId="0231A526" w14:textId="77777777">
      <w:pPr>
        <w:pStyle w:val="ContactInfo"/>
        <w:numPr>
          <w:ilvl w:val="0"/>
          <w:numId w:val="54"/>
        </w:numPr>
        <w:jc w:val="left"/>
      </w:pPr>
      <w:r w:rsidRPr="004D192A">
        <w:rPr>
          <w:b/>
          <w:bCs/>
        </w:rPr>
        <w:t>Educational Content:</w:t>
      </w:r>
      <w:r w:rsidRPr="004D192A">
        <w:t xml:space="preserve"> Articles, curated collections, and interviews are formatted in a uniform style, providing valuable and engaging information.</w:t>
      </w:r>
    </w:p>
    <w:p w:rsidRPr="004D192A" w:rsidR="004D192A" w:rsidP="009B5BCC" w:rsidRDefault="004D192A" w14:paraId="45996604" w14:textId="77777777">
      <w:pPr>
        <w:pStyle w:val="ContactInfo"/>
        <w:ind w:firstLine="720"/>
        <w:jc w:val="left"/>
        <w:rPr>
          <w:b/>
          <w:bCs/>
        </w:rPr>
      </w:pPr>
      <w:r w:rsidRPr="004D192A">
        <w:rPr>
          <w:b/>
          <w:bCs/>
        </w:rPr>
        <w:t>Disadvantages</w:t>
      </w:r>
    </w:p>
    <w:p w:rsidRPr="004D192A" w:rsidR="004D192A" w:rsidP="006D1A14" w:rsidRDefault="004D192A" w14:paraId="28EB7EAC" w14:textId="77777777">
      <w:pPr>
        <w:pStyle w:val="ContactInfo"/>
        <w:numPr>
          <w:ilvl w:val="0"/>
          <w:numId w:val="55"/>
        </w:numPr>
        <w:jc w:val="left"/>
      </w:pPr>
      <w:r w:rsidRPr="004D192A">
        <w:rPr>
          <w:b/>
          <w:bCs/>
        </w:rPr>
        <w:t>Language Support:</w:t>
      </w:r>
      <w:r w:rsidRPr="004D192A">
        <w:t xml:space="preserve"> The lack of a multilingual platform creates a barrier for international users, reducing overall user experience consistency.</w:t>
      </w:r>
    </w:p>
    <w:p w:rsidRPr="004D192A" w:rsidR="004D192A" w:rsidP="006D1A14" w:rsidRDefault="004D192A" w14:paraId="6D676772" w14:textId="77777777">
      <w:pPr>
        <w:pStyle w:val="ContactInfo"/>
        <w:numPr>
          <w:ilvl w:val="0"/>
          <w:numId w:val="55"/>
        </w:numPr>
        <w:jc w:val="left"/>
      </w:pPr>
      <w:r w:rsidRPr="004D192A">
        <w:rPr>
          <w:b/>
          <w:bCs/>
        </w:rPr>
        <w:t>Direct Interaction:</w:t>
      </w:r>
      <w:r w:rsidRPr="004D192A">
        <w:t xml:space="preserve"> The absence of direct communication between buyers and sellers sometimes disrupts order personalization.</w:t>
      </w:r>
    </w:p>
    <w:p w:rsidRPr="004D192A" w:rsidR="004D192A" w:rsidP="00404E13" w:rsidRDefault="004D192A" w14:paraId="32F86DE3" w14:textId="69EB88A7">
      <w:pPr>
        <w:pStyle w:val="ContactInfo"/>
        <w:jc w:val="left"/>
      </w:pPr>
    </w:p>
    <w:p w:rsidRPr="004D192A" w:rsidR="004D192A" w:rsidP="00B630D6" w:rsidRDefault="004D192A" w14:paraId="7F9C5F79" w14:textId="77777777">
      <w:pPr>
        <w:pStyle w:val="Heading3"/>
      </w:pPr>
      <w:r w:rsidRPr="004D192A">
        <w:t>Overall Rating: 4.63/5</w:t>
      </w:r>
    </w:p>
    <w:p w:rsidRPr="004D192A" w:rsidR="004D192A" w:rsidP="00404E13" w:rsidRDefault="004D192A" w14:paraId="2D07A623" w14:textId="77777777">
      <w:pPr>
        <w:pStyle w:val="ContactInfo"/>
        <w:jc w:val="left"/>
      </w:pPr>
      <w:r w:rsidRPr="004D192A">
        <w:t>Artsy is a professional platform for art enthusiasts, collectors, and galleries. Its high consistency in design, functionality, and content makes it one of the best in its segment. However, multilingual support and improved accessibility for beginners could enhance its versatility.</w:t>
      </w:r>
    </w:p>
    <w:p w:rsidRPr="004D192A" w:rsidR="004D192A" w:rsidP="00404E13" w:rsidRDefault="004D192A" w14:paraId="197D45E3" w14:textId="0BE65134">
      <w:pPr>
        <w:pStyle w:val="ContactInfo"/>
        <w:jc w:val="left"/>
      </w:pPr>
    </w:p>
    <w:p w:rsidRPr="004D192A" w:rsidR="004D192A" w:rsidP="00B630D6" w:rsidRDefault="004D192A" w14:paraId="75EEDFA4" w14:textId="77777777">
      <w:pPr>
        <w:pStyle w:val="Heading2"/>
      </w:pPr>
      <w:r w:rsidRPr="004D192A">
        <w:t>Analysis of the Singulart Website Based on Key Criteria</w:t>
      </w:r>
    </w:p>
    <w:p w:rsidRPr="004D192A" w:rsidR="004D192A" w:rsidP="00404E13" w:rsidRDefault="004D192A" w14:paraId="68069009" w14:textId="77777777">
      <w:pPr>
        <w:pStyle w:val="ContactInfo"/>
        <w:jc w:val="left"/>
        <w:rPr>
          <w:b/>
          <w:bCs/>
        </w:rPr>
      </w:pPr>
      <w:r w:rsidRPr="004D192A">
        <w:rPr>
          <w:b/>
          <w:bCs/>
        </w:rPr>
        <w:t>1. User-Friendliness</w:t>
      </w:r>
    </w:p>
    <w:p w:rsidRPr="004D192A" w:rsidR="004D192A" w:rsidP="00404E13" w:rsidRDefault="004D192A" w14:paraId="5ED0940A" w14:textId="77777777">
      <w:pPr>
        <w:pStyle w:val="ContactInfo"/>
        <w:jc w:val="left"/>
        <w:rPr>
          <w:b/>
          <w:bCs/>
        </w:rPr>
      </w:pPr>
      <w:r w:rsidRPr="004D192A">
        <w:rPr>
          <w:b/>
          <w:bCs/>
        </w:rPr>
        <w:t>Interface</w:t>
      </w:r>
    </w:p>
    <w:p w:rsidRPr="004D192A" w:rsidR="004D192A" w:rsidP="006D1A14" w:rsidRDefault="004D192A" w14:paraId="02CC3D9F" w14:textId="77777777">
      <w:pPr>
        <w:pStyle w:val="ContactInfo"/>
        <w:numPr>
          <w:ilvl w:val="0"/>
          <w:numId w:val="56"/>
        </w:numPr>
        <w:jc w:val="left"/>
      </w:pPr>
      <w:proofErr w:type="spellStart"/>
      <w:r w:rsidRPr="004D192A">
        <w:t>Singulart</w:t>
      </w:r>
      <w:proofErr w:type="spellEnd"/>
      <w:r w:rsidRPr="004D192A">
        <w:t xml:space="preserve"> has an elegant and intuitive interface. The homepage highlights categories such as "Paintings," "Sculptures," and "Photography," as well as key collections and curated selections.</w:t>
      </w:r>
    </w:p>
    <w:p w:rsidRPr="004D192A" w:rsidR="004D192A" w:rsidP="009B5BCC" w:rsidRDefault="004D192A" w14:paraId="7064A525" w14:textId="77777777">
      <w:pPr>
        <w:pStyle w:val="ContactInfo"/>
        <w:ind w:firstLine="720"/>
        <w:jc w:val="left"/>
        <w:rPr>
          <w:b/>
          <w:bCs/>
        </w:rPr>
      </w:pPr>
      <w:r w:rsidRPr="004D192A">
        <w:rPr>
          <w:b/>
          <w:bCs/>
        </w:rPr>
        <w:t>Navigation</w:t>
      </w:r>
    </w:p>
    <w:p w:rsidRPr="004D192A" w:rsidR="004D192A" w:rsidP="006D1A14" w:rsidRDefault="004D192A" w14:paraId="602078F9" w14:textId="77777777">
      <w:pPr>
        <w:pStyle w:val="ContactInfo"/>
        <w:numPr>
          <w:ilvl w:val="0"/>
          <w:numId w:val="57"/>
        </w:numPr>
        <w:jc w:val="left"/>
      </w:pPr>
      <w:r w:rsidRPr="004D192A">
        <w:t>Navigation is simple and user-friendly, offering search options by style, materials, size, price, and color. There are also dedicated sections for collectors and corporate buyers.</w:t>
      </w:r>
    </w:p>
    <w:p w:rsidRPr="004D192A" w:rsidR="004D192A" w:rsidP="009B5BCC" w:rsidRDefault="004D192A" w14:paraId="58CDD507" w14:textId="77777777">
      <w:pPr>
        <w:pStyle w:val="ContactInfo"/>
        <w:ind w:firstLine="720"/>
        <w:jc w:val="left"/>
        <w:rPr>
          <w:b/>
          <w:bCs/>
        </w:rPr>
      </w:pPr>
      <w:r w:rsidRPr="004D192A">
        <w:rPr>
          <w:b/>
          <w:bCs/>
        </w:rPr>
        <w:t>Purchase Process</w:t>
      </w:r>
    </w:p>
    <w:p w:rsidRPr="004D192A" w:rsidR="004D192A" w:rsidP="006D1A14" w:rsidRDefault="004D192A" w14:paraId="6B724EF3" w14:textId="77777777">
      <w:pPr>
        <w:pStyle w:val="ContactInfo"/>
        <w:numPr>
          <w:ilvl w:val="0"/>
          <w:numId w:val="58"/>
        </w:numPr>
        <w:jc w:val="left"/>
      </w:pPr>
      <w:r w:rsidRPr="004D192A">
        <w:t>The checkout process is well-structured, with the option to contact customer support for additional details.</w:t>
      </w:r>
    </w:p>
    <w:p w:rsidRPr="004D192A" w:rsidR="004D192A" w:rsidP="009B5BCC" w:rsidRDefault="004D192A" w14:paraId="1B4B9F37" w14:textId="77777777">
      <w:pPr>
        <w:pStyle w:val="ContactInfo"/>
        <w:ind w:firstLine="720"/>
        <w:jc w:val="left"/>
        <w:rPr>
          <w:b/>
          <w:bCs/>
        </w:rPr>
      </w:pPr>
      <w:r w:rsidRPr="004D192A">
        <w:rPr>
          <w:b/>
          <w:bCs/>
        </w:rPr>
        <w:t>For Artists</w:t>
      </w:r>
    </w:p>
    <w:p w:rsidRPr="004D192A" w:rsidR="004D192A" w:rsidP="006D1A14" w:rsidRDefault="004D192A" w14:paraId="3F27B9DA" w14:textId="77777777">
      <w:pPr>
        <w:pStyle w:val="ContactInfo"/>
        <w:numPr>
          <w:ilvl w:val="0"/>
          <w:numId w:val="59"/>
        </w:numPr>
        <w:jc w:val="left"/>
      </w:pPr>
      <w:proofErr w:type="spellStart"/>
      <w:r w:rsidRPr="004D192A">
        <w:t>Singulart</w:t>
      </w:r>
      <w:proofErr w:type="spellEnd"/>
      <w:r w:rsidRPr="004D192A">
        <w:t xml:space="preserve"> provides an easy-to-use interface for uploading artworks. However, registration is selective, as the platform focuses on high-level professionals.</w:t>
      </w:r>
    </w:p>
    <w:p w:rsidRPr="004D192A" w:rsidR="004D192A" w:rsidP="009B5BCC" w:rsidRDefault="004D192A" w14:paraId="7211B4DD" w14:textId="77777777">
      <w:pPr>
        <w:pStyle w:val="ContactInfo"/>
        <w:ind w:firstLine="720"/>
        <w:jc w:val="left"/>
        <w:rPr>
          <w:b/>
          <w:bCs/>
        </w:rPr>
      </w:pPr>
      <w:r w:rsidRPr="004D192A">
        <w:rPr>
          <w:b/>
          <w:bCs/>
        </w:rPr>
        <w:t>Disadvantages</w:t>
      </w:r>
    </w:p>
    <w:p w:rsidRPr="004D192A" w:rsidR="004D192A" w:rsidP="006D1A14" w:rsidRDefault="004D192A" w14:paraId="2C5465DE" w14:textId="77777777">
      <w:pPr>
        <w:pStyle w:val="ContactInfo"/>
        <w:numPr>
          <w:ilvl w:val="0"/>
          <w:numId w:val="60"/>
        </w:numPr>
        <w:jc w:val="left"/>
      </w:pPr>
      <w:r w:rsidRPr="004D192A">
        <w:t>The process may be slightly complex for beginners, both users and artists.</w:t>
      </w:r>
    </w:p>
    <w:p w:rsidRPr="004D192A" w:rsidR="004D192A" w:rsidP="00404E13" w:rsidRDefault="004D192A" w14:paraId="47B927A8" w14:textId="77777777">
      <w:pPr>
        <w:pStyle w:val="ContactInfo"/>
        <w:jc w:val="left"/>
        <w:rPr>
          <w:b/>
          <w:bCs/>
        </w:rPr>
      </w:pPr>
      <w:r w:rsidRPr="004D192A">
        <w:rPr>
          <w:b/>
          <w:bCs/>
        </w:rPr>
        <w:t>2. Responsiveness</w:t>
      </w:r>
    </w:p>
    <w:p w:rsidRPr="004D192A" w:rsidR="004D192A" w:rsidP="006D1A14" w:rsidRDefault="004D192A" w14:paraId="25332C7A" w14:textId="77777777">
      <w:pPr>
        <w:pStyle w:val="ContactInfo"/>
        <w:numPr>
          <w:ilvl w:val="0"/>
          <w:numId w:val="61"/>
        </w:numPr>
        <w:jc w:val="left"/>
      </w:pPr>
      <w:r w:rsidRPr="004D192A">
        <w:rPr>
          <w:b/>
          <w:bCs/>
        </w:rPr>
        <w:t>Mobile Version:</w:t>
      </w:r>
      <w:r w:rsidRPr="004D192A">
        <w:t xml:space="preserve"> The site is fully optimized for mobile devices while maintaining functionality and aesthetics.</w:t>
      </w:r>
    </w:p>
    <w:p w:rsidRPr="004D192A" w:rsidR="004D192A" w:rsidP="006D1A14" w:rsidRDefault="004D192A" w14:paraId="373E12FF" w14:textId="77777777">
      <w:pPr>
        <w:pStyle w:val="ContactInfo"/>
        <w:numPr>
          <w:ilvl w:val="0"/>
          <w:numId w:val="61"/>
        </w:numPr>
        <w:jc w:val="left"/>
      </w:pPr>
      <w:r w:rsidRPr="004D192A">
        <w:rPr>
          <w:b/>
          <w:bCs/>
        </w:rPr>
        <w:t>Mobile App:</w:t>
      </w:r>
      <w:r w:rsidRPr="004D192A">
        <w:t xml:space="preserve"> Currently, </w:t>
      </w:r>
      <w:proofErr w:type="spellStart"/>
      <w:r w:rsidRPr="004D192A">
        <w:t>Singulart</w:t>
      </w:r>
      <w:proofErr w:type="spellEnd"/>
      <w:r w:rsidRPr="004D192A">
        <w:t xml:space="preserve"> does not have an official mobile app, which may be a drawback for users who prefer mobile applications.</w:t>
      </w:r>
    </w:p>
    <w:p w:rsidRPr="004D192A" w:rsidR="004D192A" w:rsidP="006D1A14" w:rsidRDefault="004D192A" w14:paraId="636B8FD6" w14:textId="77777777">
      <w:pPr>
        <w:pStyle w:val="ContactInfo"/>
        <w:numPr>
          <w:ilvl w:val="0"/>
          <w:numId w:val="61"/>
        </w:numPr>
        <w:jc w:val="left"/>
      </w:pPr>
      <w:r w:rsidRPr="004D192A">
        <w:rPr>
          <w:b/>
          <w:bCs/>
        </w:rPr>
        <w:t>Loading Speed:</w:t>
      </w:r>
      <w:r w:rsidRPr="004D192A">
        <w:t xml:space="preserve"> Pages and images load quickly, which is crucial for showcasing high-quality artworks.</w:t>
      </w:r>
    </w:p>
    <w:p w:rsidRPr="004D192A" w:rsidR="004D192A" w:rsidP="00404E13" w:rsidRDefault="004D192A" w14:paraId="4E542C30" w14:textId="77777777">
      <w:pPr>
        <w:pStyle w:val="ContactInfo"/>
        <w:jc w:val="left"/>
        <w:rPr>
          <w:b/>
          <w:bCs/>
        </w:rPr>
      </w:pPr>
      <w:r w:rsidRPr="004D192A">
        <w:rPr>
          <w:b/>
          <w:bCs/>
        </w:rPr>
        <w:t>3. Accessibility</w:t>
      </w:r>
    </w:p>
    <w:p w:rsidRPr="004D192A" w:rsidR="004D192A" w:rsidP="006D1A14" w:rsidRDefault="004D192A" w14:paraId="0E301332" w14:textId="77777777">
      <w:pPr>
        <w:pStyle w:val="ContactInfo"/>
        <w:numPr>
          <w:ilvl w:val="0"/>
          <w:numId w:val="62"/>
        </w:numPr>
        <w:jc w:val="left"/>
      </w:pPr>
      <w:r w:rsidRPr="004D192A">
        <w:rPr>
          <w:b/>
          <w:bCs/>
        </w:rPr>
        <w:t>Localization:</w:t>
      </w:r>
      <w:r w:rsidRPr="004D192A">
        <w:t xml:space="preserve"> </w:t>
      </w:r>
      <w:proofErr w:type="spellStart"/>
      <w:r w:rsidRPr="004D192A">
        <w:t>Singulart</w:t>
      </w:r>
      <w:proofErr w:type="spellEnd"/>
      <w:r w:rsidRPr="004D192A">
        <w:t xml:space="preserve"> is designed for an international audience and supports multiple languages (including French, English, German, and more), along with various currency options for payments.</w:t>
      </w:r>
    </w:p>
    <w:p w:rsidRPr="004D192A" w:rsidR="004D192A" w:rsidP="006D1A14" w:rsidRDefault="004D192A" w14:paraId="655D0BE6" w14:textId="77777777">
      <w:pPr>
        <w:pStyle w:val="ContactInfo"/>
        <w:numPr>
          <w:ilvl w:val="0"/>
          <w:numId w:val="62"/>
        </w:numPr>
        <w:jc w:val="left"/>
      </w:pPr>
      <w:r w:rsidRPr="004D192A">
        <w:rPr>
          <w:b/>
          <w:bCs/>
        </w:rPr>
        <w:t>For Users with Disabilities:</w:t>
      </w:r>
      <w:r w:rsidRPr="004D192A">
        <w:t xml:space="preserve"> The platform meets basic accessibility standards, including keyboard navigation and screen reader support.</w:t>
      </w:r>
    </w:p>
    <w:p w:rsidRPr="004D192A" w:rsidR="004D192A" w:rsidP="009B5BCC" w:rsidRDefault="004D192A" w14:paraId="3D9E733C" w14:textId="77777777">
      <w:pPr>
        <w:pStyle w:val="ContactInfo"/>
        <w:ind w:firstLine="720"/>
        <w:jc w:val="left"/>
        <w:rPr>
          <w:b/>
          <w:bCs/>
        </w:rPr>
      </w:pPr>
      <w:r w:rsidRPr="004D192A">
        <w:rPr>
          <w:b/>
          <w:bCs/>
        </w:rPr>
        <w:t>Disadvantages</w:t>
      </w:r>
    </w:p>
    <w:p w:rsidRPr="004D192A" w:rsidR="004D192A" w:rsidP="006D1A14" w:rsidRDefault="004D192A" w14:paraId="02B7A83B" w14:textId="77777777">
      <w:pPr>
        <w:pStyle w:val="ContactInfo"/>
        <w:numPr>
          <w:ilvl w:val="0"/>
          <w:numId w:val="63"/>
        </w:numPr>
        <w:jc w:val="left"/>
      </w:pPr>
      <w:r w:rsidRPr="004D192A">
        <w:t>Although the site is multilingual, some translations may be limited or automated.</w:t>
      </w:r>
    </w:p>
    <w:p w:rsidRPr="004D192A" w:rsidR="004D192A" w:rsidP="00404E13" w:rsidRDefault="004D192A" w14:paraId="35F063DD" w14:textId="77777777">
      <w:pPr>
        <w:pStyle w:val="ContactInfo"/>
        <w:jc w:val="left"/>
        <w:rPr>
          <w:b/>
          <w:bCs/>
        </w:rPr>
      </w:pPr>
      <w:r w:rsidRPr="004D192A">
        <w:rPr>
          <w:b/>
          <w:bCs/>
        </w:rPr>
        <w:t>4. Aesthetics</w:t>
      </w:r>
    </w:p>
    <w:p w:rsidRPr="004D192A" w:rsidR="004D192A" w:rsidP="006D1A14" w:rsidRDefault="004D192A" w14:paraId="6233DDBD" w14:textId="77777777">
      <w:pPr>
        <w:pStyle w:val="ContactInfo"/>
        <w:numPr>
          <w:ilvl w:val="0"/>
          <w:numId w:val="64"/>
        </w:numPr>
        <w:jc w:val="left"/>
      </w:pPr>
      <w:r w:rsidRPr="004D192A">
        <w:rPr>
          <w:b/>
          <w:bCs/>
        </w:rPr>
        <w:t>Design:</w:t>
      </w:r>
      <w:r w:rsidRPr="004D192A">
        <w:t xml:space="preserve"> </w:t>
      </w:r>
      <w:proofErr w:type="spellStart"/>
      <w:r w:rsidRPr="004D192A">
        <w:t>Singulart</w:t>
      </w:r>
      <w:proofErr w:type="spellEnd"/>
      <w:r w:rsidRPr="004D192A">
        <w:t xml:space="preserve"> features a modern and minimalist design, focusing on the artworks. The white background and large images create a professional look.</w:t>
      </w:r>
    </w:p>
    <w:p w:rsidRPr="004D192A" w:rsidR="004D192A" w:rsidP="006D1A14" w:rsidRDefault="004D192A" w14:paraId="7ACE8E4C" w14:textId="77777777">
      <w:pPr>
        <w:pStyle w:val="ContactInfo"/>
        <w:numPr>
          <w:ilvl w:val="0"/>
          <w:numId w:val="64"/>
        </w:numPr>
        <w:jc w:val="left"/>
      </w:pPr>
      <w:r w:rsidRPr="004D192A">
        <w:rPr>
          <w:b/>
          <w:bCs/>
        </w:rPr>
        <w:t>Color Palette:</w:t>
      </w:r>
      <w:r w:rsidRPr="004D192A">
        <w:t xml:space="preserve"> Neutral colors and high-quality typography enhance the focus on the artworks.</w:t>
      </w:r>
    </w:p>
    <w:p w:rsidRPr="004D192A" w:rsidR="004D192A" w:rsidP="006D1A14" w:rsidRDefault="004D192A" w14:paraId="6135F65D" w14:textId="77777777">
      <w:pPr>
        <w:pStyle w:val="ContactInfo"/>
        <w:numPr>
          <w:ilvl w:val="0"/>
          <w:numId w:val="64"/>
        </w:numPr>
        <w:jc w:val="left"/>
      </w:pPr>
      <w:r w:rsidRPr="004D192A">
        <w:rPr>
          <w:b/>
          <w:bCs/>
        </w:rPr>
        <w:t>Visual Organization:</w:t>
      </w:r>
      <w:r w:rsidRPr="004D192A">
        <w:t xml:space="preserve"> Galleries are structured to present artworks in the best light, with clear displays of relevant information.</w:t>
      </w:r>
    </w:p>
    <w:p w:rsidRPr="004D192A" w:rsidR="004D192A" w:rsidP="00404E13" w:rsidRDefault="004D192A" w14:paraId="24301A17" w14:textId="77777777">
      <w:pPr>
        <w:pStyle w:val="ContactInfo"/>
        <w:jc w:val="left"/>
        <w:rPr>
          <w:b/>
          <w:bCs/>
        </w:rPr>
      </w:pPr>
      <w:r w:rsidRPr="004D192A">
        <w:rPr>
          <w:b/>
          <w:bCs/>
        </w:rPr>
        <w:t>5. Content Quality</w:t>
      </w:r>
    </w:p>
    <w:p w:rsidRPr="004D192A" w:rsidR="004D192A" w:rsidP="006D1A14" w:rsidRDefault="004D192A" w14:paraId="64659D39" w14:textId="77777777">
      <w:pPr>
        <w:pStyle w:val="ContactInfo"/>
        <w:numPr>
          <w:ilvl w:val="0"/>
          <w:numId w:val="65"/>
        </w:numPr>
        <w:jc w:val="left"/>
      </w:pPr>
      <w:r w:rsidRPr="004D192A">
        <w:rPr>
          <w:b/>
          <w:bCs/>
        </w:rPr>
        <w:t>Artwork Descriptions:</w:t>
      </w:r>
      <w:r w:rsidRPr="004D192A">
        <w:t xml:space="preserve"> Each piece includes detailed descriptions, covering the artist's biography, materials, size, and technique.</w:t>
      </w:r>
    </w:p>
    <w:p w:rsidRPr="004D192A" w:rsidR="004D192A" w:rsidP="006D1A14" w:rsidRDefault="004D192A" w14:paraId="294D8EBE" w14:textId="77777777">
      <w:pPr>
        <w:pStyle w:val="ContactInfo"/>
        <w:numPr>
          <w:ilvl w:val="0"/>
          <w:numId w:val="65"/>
        </w:numPr>
        <w:jc w:val="left"/>
      </w:pPr>
      <w:r w:rsidRPr="004D192A">
        <w:rPr>
          <w:b/>
          <w:bCs/>
        </w:rPr>
        <w:t>Photographs:</w:t>
      </w:r>
      <w:r w:rsidRPr="004D192A">
        <w:t xml:space="preserve"> High-quality images allow detailed viewing, with some artworks displayed in interior settings for reference.</w:t>
      </w:r>
    </w:p>
    <w:p w:rsidRPr="004D192A" w:rsidR="004D192A" w:rsidP="006D1A14" w:rsidRDefault="004D192A" w14:paraId="1F69CC3E" w14:textId="77777777">
      <w:pPr>
        <w:pStyle w:val="ContactInfo"/>
        <w:numPr>
          <w:ilvl w:val="0"/>
          <w:numId w:val="65"/>
        </w:numPr>
        <w:jc w:val="left"/>
      </w:pPr>
      <w:r w:rsidRPr="004D192A">
        <w:rPr>
          <w:b/>
          <w:bCs/>
        </w:rPr>
        <w:t>Educational Content:</w:t>
      </w:r>
      <w:r w:rsidRPr="004D192A">
        <w:t xml:space="preserve"> The platform publishes articles and curated collections, including tips for selecting art and insights into contemporary trends.</w:t>
      </w:r>
    </w:p>
    <w:p w:rsidRPr="004D192A" w:rsidR="004D192A" w:rsidP="009B5BCC" w:rsidRDefault="004D192A" w14:paraId="38CD295C" w14:textId="77777777">
      <w:pPr>
        <w:pStyle w:val="ContactInfo"/>
        <w:ind w:firstLine="720"/>
        <w:jc w:val="left"/>
        <w:rPr>
          <w:b/>
          <w:bCs/>
        </w:rPr>
      </w:pPr>
      <w:r w:rsidRPr="004D192A">
        <w:rPr>
          <w:b/>
          <w:bCs/>
        </w:rPr>
        <w:t>Disadvantages</w:t>
      </w:r>
    </w:p>
    <w:p w:rsidRPr="004D192A" w:rsidR="004D192A" w:rsidP="006D1A14" w:rsidRDefault="004D192A" w14:paraId="31B88929" w14:textId="77777777">
      <w:pPr>
        <w:pStyle w:val="ContactInfo"/>
        <w:numPr>
          <w:ilvl w:val="0"/>
          <w:numId w:val="66"/>
        </w:numPr>
        <w:jc w:val="left"/>
      </w:pPr>
      <w:r w:rsidRPr="004D192A">
        <w:t>Information on rare or unique works may sometimes be insufficient.</w:t>
      </w:r>
    </w:p>
    <w:p w:rsidRPr="004D192A" w:rsidR="004D192A" w:rsidP="00404E13" w:rsidRDefault="004D192A" w14:paraId="409AF72B" w14:textId="77777777">
      <w:pPr>
        <w:pStyle w:val="ContactInfo"/>
        <w:jc w:val="left"/>
        <w:rPr>
          <w:b/>
          <w:bCs/>
        </w:rPr>
      </w:pPr>
      <w:r w:rsidRPr="004D192A">
        <w:rPr>
          <w:b/>
          <w:bCs/>
        </w:rPr>
        <w:t>6. Interactivity</w:t>
      </w:r>
    </w:p>
    <w:p w:rsidRPr="004D192A" w:rsidR="004D192A" w:rsidP="006D1A14" w:rsidRDefault="004D192A" w14:paraId="1408FF58" w14:textId="77777777">
      <w:pPr>
        <w:pStyle w:val="ContactInfo"/>
        <w:numPr>
          <w:ilvl w:val="0"/>
          <w:numId w:val="67"/>
        </w:numPr>
        <w:jc w:val="left"/>
      </w:pPr>
      <w:r w:rsidRPr="004D192A">
        <w:rPr>
          <w:b/>
          <w:bCs/>
        </w:rPr>
        <w:t>Functionality for Buyers:</w:t>
      </w:r>
      <w:r w:rsidRPr="004D192A">
        <w:t xml:space="preserve"> Users can follow artists, add artworks to favorites, and receive personalized recommendations.</w:t>
      </w:r>
    </w:p>
    <w:p w:rsidRPr="004D192A" w:rsidR="004D192A" w:rsidP="006D1A14" w:rsidRDefault="004D192A" w14:paraId="38389AD3" w14:textId="77777777">
      <w:pPr>
        <w:pStyle w:val="ContactInfo"/>
        <w:numPr>
          <w:ilvl w:val="0"/>
          <w:numId w:val="67"/>
        </w:numPr>
        <w:jc w:val="left"/>
      </w:pPr>
      <w:r w:rsidRPr="004D192A">
        <w:rPr>
          <w:b/>
          <w:bCs/>
        </w:rPr>
        <w:t>Functionality for Artists:</w:t>
      </w:r>
      <w:r w:rsidRPr="004D192A">
        <w:t xml:space="preserve"> The platform offers analytical tools and promotional support.</w:t>
      </w:r>
    </w:p>
    <w:p w:rsidRPr="004D192A" w:rsidR="004D192A" w:rsidP="006D1A14" w:rsidRDefault="004D192A" w14:paraId="6E9871E8" w14:textId="77777777">
      <w:pPr>
        <w:pStyle w:val="ContactInfo"/>
        <w:numPr>
          <w:ilvl w:val="0"/>
          <w:numId w:val="67"/>
        </w:numPr>
        <w:jc w:val="left"/>
      </w:pPr>
      <w:r w:rsidRPr="004D192A">
        <w:rPr>
          <w:b/>
          <w:bCs/>
        </w:rPr>
        <w:t>Social Features:</w:t>
      </w:r>
      <w:r w:rsidRPr="004D192A">
        <w:t xml:space="preserve"> </w:t>
      </w:r>
      <w:proofErr w:type="spellStart"/>
      <w:r w:rsidRPr="004D192A">
        <w:t>Singulart</w:t>
      </w:r>
      <w:proofErr w:type="spellEnd"/>
      <w:r w:rsidRPr="004D192A">
        <w:t xml:space="preserve"> engages users through email newsletters, personalized recommendations, and thematic selections.</w:t>
      </w:r>
    </w:p>
    <w:p w:rsidRPr="004D192A" w:rsidR="004D192A" w:rsidP="009B5BCC" w:rsidRDefault="004D192A" w14:paraId="6956C8A4" w14:textId="77777777">
      <w:pPr>
        <w:pStyle w:val="ContactInfo"/>
        <w:ind w:firstLine="720"/>
        <w:jc w:val="left"/>
        <w:rPr>
          <w:b/>
          <w:bCs/>
        </w:rPr>
      </w:pPr>
      <w:r w:rsidRPr="004D192A">
        <w:rPr>
          <w:b/>
          <w:bCs/>
        </w:rPr>
        <w:t>Disadvantages</w:t>
      </w:r>
    </w:p>
    <w:p w:rsidR="004D192A" w:rsidP="006D1A14" w:rsidRDefault="004D192A" w14:paraId="415C230E" w14:textId="77777777">
      <w:pPr>
        <w:pStyle w:val="ContactInfo"/>
        <w:numPr>
          <w:ilvl w:val="0"/>
          <w:numId w:val="68"/>
        </w:numPr>
        <w:jc w:val="left"/>
      </w:pPr>
      <w:r w:rsidRPr="004D192A">
        <w:t>Direct communication between buyers and artists is not always possible, as most interactions occur through the platform.</w:t>
      </w:r>
    </w:p>
    <w:p w:rsidRPr="00404E13" w:rsidR="00404E13" w:rsidP="00404E13" w:rsidRDefault="00404E13" w14:paraId="3521B737" w14:textId="77777777">
      <w:pPr>
        <w:pStyle w:val="ContactInfo"/>
        <w:jc w:val="left"/>
        <w:rPr>
          <w:b/>
          <w:bCs/>
        </w:rPr>
      </w:pPr>
      <w:r w:rsidRPr="00404E13">
        <w:rPr>
          <w:b/>
          <w:bCs/>
        </w:rPr>
        <w:t>7. Consistency</w:t>
      </w:r>
    </w:p>
    <w:p w:rsidRPr="00404E13" w:rsidR="00404E13" w:rsidP="009B5BCC" w:rsidRDefault="00404E13" w14:paraId="697E8EC5" w14:textId="77777777">
      <w:pPr>
        <w:pStyle w:val="ContactInfo"/>
        <w:ind w:firstLine="360"/>
        <w:jc w:val="left"/>
        <w:rPr>
          <w:b/>
          <w:bCs/>
        </w:rPr>
      </w:pPr>
      <w:r w:rsidRPr="00404E13">
        <w:rPr>
          <w:b/>
          <w:bCs/>
        </w:rPr>
        <w:t>Design &amp; Interface</w:t>
      </w:r>
    </w:p>
    <w:p w:rsidRPr="00404E13" w:rsidR="00404E13" w:rsidP="006D1A14" w:rsidRDefault="00404E13" w14:paraId="37381AF2" w14:textId="77777777">
      <w:pPr>
        <w:pStyle w:val="ContactInfo"/>
        <w:numPr>
          <w:ilvl w:val="0"/>
          <w:numId w:val="69"/>
        </w:numPr>
        <w:jc w:val="left"/>
      </w:pPr>
      <w:r w:rsidRPr="00404E13">
        <w:rPr>
          <w:b/>
          <w:bCs/>
        </w:rPr>
        <w:t>Unified Style:</w:t>
      </w:r>
      <w:r w:rsidRPr="00404E13">
        <w:t xml:space="preserve"> </w:t>
      </w:r>
      <w:proofErr w:type="spellStart"/>
      <w:r w:rsidRPr="00404E13">
        <w:t>Singulart</w:t>
      </w:r>
      <w:proofErr w:type="spellEnd"/>
      <w:r w:rsidRPr="00404E13">
        <w:t xml:space="preserve"> maintains a high level of design consistency, featuring a modern minimalist approach, uniform page structure, and an intuitive interface across all sections.</w:t>
      </w:r>
    </w:p>
    <w:p w:rsidRPr="00404E13" w:rsidR="00404E13" w:rsidP="006D1A14" w:rsidRDefault="00404E13" w14:paraId="7E6E87A8" w14:textId="77777777">
      <w:pPr>
        <w:pStyle w:val="ContactInfo"/>
        <w:numPr>
          <w:ilvl w:val="0"/>
          <w:numId w:val="69"/>
        </w:numPr>
        <w:jc w:val="left"/>
      </w:pPr>
      <w:r w:rsidRPr="00404E13">
        <w:rPr>
          <w:b/>
          <w:bCs/>
        </w:rPr>
        <w:t>Navigation:</w:t>
      </w:r>
      <w:r w:rsidRPr="00404E13">
        <w:t xml:space="preserve"> The logic of filters, button placement, and product card structure remains unchanged across all pages, making user interaction seamless.</w:t>
      </w:r>
    </w:p>
    <w:p w:rsidRPr="00404E13" w:rsidR="00404E13" w:rsidP="006D1A14" w:rsidRDefault="00404E13" w14:paraId="71573EC0" w14:textId="77777777">
      <w:pPr>
        <w:pStyle w:val="ContactInfo"/>
        <w:numPr>
          <w:ilvl w:val="0"/>
          <w:numId w:val="69"/>
        </w:numPr>
        <w:jc w:val="left"/>
      </w:pPr>
      <w:r w:rsidRPr="00404E13">
        <w:rPr>
          <w:b/>
          <w:bCs/>
        </w:rPr>
        <w:t>Mobile Version:</w:t>
      </w:r>
      <w:r w:rsidRPr="00404E13">
        <w:t xml:space="preserve"> The responsive design ensures full interface consistency between desktop and mobile versions.</w:t>
      </w:r>
    </w:p>
    <w:p w:rsidRPr="00404E13" w:rsidR="00404E13" w:rsidP="009B5BCC" w:rsidRDefault="00404E13" w14:paraId="3B0F3C5E" w14:textId="77777777">
      <w:pPr>
        <w:pStyle w:val="ContactInfo"/>
        <w:ind w:firstLine="360"/>
        <w:jc w:val="left"/>
        <w:rPr>
          <w:b/>
          <w:bCs/>
        </w:rPr>
      </w:pPr>
      <w:r w:rsidRPr="00404E13">
        <w:rPr>
          <w:b/>
          <w:bCs/>
        </w:rPr>
        <w:t>User Interaction</w:t>
      </w:r>
    </w:p>
    <w:p w:rsidRPr="00404E13" w:rsidR="00404E13" w:rsidP="006D1A14" w:rsidRDefault="00404E13" w14:paraId="528BBC49" w14:textId="24C7A1B0">
      <w:pPr>
        <w:pStyle w:val="ContactInfo"/>
        <w:numPr>
          <w:ilvl w:val="0"/>
          <w:numId w:val="70"/>
        </w:numPr>
        <w:jc w:val="left"/>
      </w:pPr>
      <w:r w:rsidRPr="00404E13">
        <w:rPr>
          <w:b/>
          <w:bCs/>
        </w:rPr>
        <w:t>Purchase Process:</w:t>
      </w:r>
      <w:r w:rsidRPr="00404E13">
        <w:t xml:space="preserve"> The order placement mechanism remains the same, whether for personal or corporate purchases, creating </w:t>
      </w:r>
      <w:r w:rsidRPr="00404E13" w:rsidR="00885CCF">
        <w:t>predictable</w:t>
      </w:r>
      <w:r w:rsidRPr="00404E13">
        <w:t xml:space="preserve"> user experience.</w:t>
      </w:r>
    </w:p>
    <w:p w:rsidRPr="00404E13" w:rsidR="00404E13" w:rsidP="006D1A14" w:rsidRDefault="00404E13" w14:paraId="55C32A10" w14:textId="77777777">
      <w:pPr>
        <w:pStyle w:val="ContactInfo"/>
        <w:numPr>
          <w:ilvl w:val="0"/>
          <w:numId w:val="70"/>
        </w:numPr>
        <w:jc w:val="left"/>
      </w:pPr>
      <w:r w:rsidRPr="00404E13">
        <w:rPr>
          <w:b/>
          <w:bCs/>
        </w:rPr>
        <w:t>Communication:</w:t>
      </w:r>
      <w:r w:rsidRPr="00404E13">
        <w:t xml:space="preserve"> All interactions with the platform, including support requests, follow a unified standard, emphasizing professionalism.</w:t>
      </w:r>
    </w:p>
    <w:p w:rsidRPr="00404E13" w:rsidR="00404E13" w:rsidP="009B5BCC" w:rsidRDefault="00404E13" w14:paraId="3B319715" w14:textId="77777777">
      <w:pPr>
        <w:pStyle w:val="ContactInfo"/>
        <w:ind w:firstLine="360"/>
        <w:jc w:val="left"/>
        <w:rPr>
          <w:b/>
          <w:bCs/>
        </w:rPr>
      </w:pPr>
      <w:r w:rsidRPr="00404E13">
        <w:rPr>
          <w:b/>
          <w:bCs/>
        </w:rPr>
        <w:t>Content</w:t>
      </w:r>
    </w:p>
    <w:p w:rsidRPr="00404E13" w:rsidR="00404E13" w:rsidP="006D1A14" w:rsidRDefault="00404E13" w14:paraId="787DD059" w14:textId="77777777">
      <w:pPr>
        <w:pStyle w:val="ContactInfo"/>
        <w:numPr>
          <w:ilvl w:val="0"/>
          <w:numId w:val="71"/>
        </w:numPr>
        <w:jc w:val="left"/>
      </w:pPr>
      <w:r w:rsidRPr="00404E13">
        <w:rPr>
          <w:b/>
          <w:bCs/>
        </w:rPr>
        <w:t>Description Structure:</w:t>
      </w:r>
      <w:r w:rsidRPr="00404E13">
        <w:t xml:space="preserve"> Detailed descriptions of artworks and artist biographies are consistently formatted, making it easier to compare different pieces.</w:t>
      </w:r>
    </w:p>
    <w:p w:rsidRPr="00404E13" w:rsidR="00404E13" w:rsidP="006D1A14" w:rsidRDefault="00404E13" w14:paraId="0DAEF0BA" w14:textId="77777777">
      <w:pPr>
        <w:pStyle w:val="ContactInfo"/>
        <w:numPr>
          <w:ilvl w:val="0"/>
          <w:numId w:val="71"/>
        </w:numPr>
        <w:jc w:val="left"/>
      </w:pPr>
      <w:r w:rsidRPr="00404E13">
        <w:rPr>
          <w:b/>
          <w:bCs/>
        </w:rPr>
        <w:t>Educational Content:</w:t>
      </w:r>
      <w:r w:rsidRPr="00404E13">
        <w:t xml:space="preserve"> Articles, curated collections, and buying guides follow a uniform style and tone, reinforcing the brand identity.</w:t>
      </w:r>
    </w:p>
    <w:p w:rsidRPr="00404E13" w:rsidR="00404E13" w:rsidP="009B5BCC" w:rsidRDefault="00404E13" w14:paraId="0B55D5EE" w14:textId="77777777">
      <w:pPr>
        <w:pStyle w:val="ContactInfo"/>
        <w:ind w:firstLine="360"/>
        <w:jc w:val="left"/>
        <w:rPr>
          <w:b/>
          <w:bCs/>
        </w:rPr>
      </w:pPr>
      <w:r w:rsidRPr="00404E13">
        <w:rPr>
          <w:b/>
          <w:bCs/>
        </w:rPr>
        <w:t>Disadvantages</w:t>
      </w:r>
    </w:p>
    <w:p w:rsidRPr="00404E13" w:rsidR="00404E13" w:rsidP="006D1A14" w:rsidRDefault="00404E13" w14:paraId="76FCD470" w14:textId="77777777">
      <w:pPr>
        <w:pStyle w:val="ContactInfo"/>
        <w:numPr>
          <w:ilvl w:val="0"/>
          <w:numId w:val="72"/>
        </w:numPr>
        <w:jc w:val="left"/>
      </w:pPr>
      <w:r w:rsidRPr="00404E13">
        <w:rPr>
          <w:b/>
          <w:bCs/>
        </w:rPr>
        <w:t>Automated Translation:</w:t>
      </w:r>
      <w:r w:rsidRPr="00404E13">
        <w:t xml:space="preserve"> While the site supports multiple languages, some translations appear mechanical, reducing the perceived quality.</w:t>
      </w:r>
    </w:p>
    <w:p w:rsidRPr="00404E13" w:rsidR="00404E13" w:rsidP="006D1A14" w:rsidRDefault="00404E13" w14:paraId="5C6EC9BE" w14:textId="77777777">
      <w:pPr>
        <w:pStyle w:val="ContactInfo"/>
        <w:numPr>
          <w:ilvl w:val="0"/>
          <w:numId w:val="72"/>
        </w:numPr>
        <w:jc w:val="left"/>
      </w:pPr>
      <w:r w:rsidRPr="00404E13">
        <w:rPr>
          <w:b/>
          <w:bCs/>
        </w:rPr>
        <w:t>Limited Communication:</w:t>
      </w:r>
      <w:r w:rsidRPr="00404E13">
        <w:t xml:space="preserve"> Strict moderation of buyer-artist interactions may be seen as a drawback for those who prefer a more personal approach.</w:t>
      </w:r>
    </w:p>
    <w:p w:rsidRPr="00404E13" w:rsidR="00404E13" w:rsidP="00404E13" w:rsidRDefault="00404E13" w14:paraId="213E5E02" w14:textId="4CBEFD64">
      <w:pPr>
        <w:pStyle w:val="ContactInfo"/>
        <w:jc w:val="left"/>
      </w:pPr>
    </w:p>
    <w:p w:rsidRPr="00404E13" w:rsidR="00404E13" w:rsidP="00B630D6" w:rsidRDefault="00404E13" w14:paraId="70A9405A" w14:textId="77777777">
      <w:pPr>
        <w:pStyle w:val="Heading3"/>
      </w:pPr>
      <w:r w:rsidRPr="00404E13">
        <w:t>Overall Rating: 4.7/5</w:t>
      </w:r>
    </w:p>
    <w:p w:rsidRPr="00404E13" w:rsidR="00404E13" w:rsidP="00404E13" w:rsidRDefault="00404E13" w14:paraId="28169D6E" w14:textId="77777777">
      <w:pPr>
        <w:pStyle w:val="ContactInfo"/>
        <w:jc w:val="left"/>
      </w:pPr>
      <w:proofErr w:type="spellStart"/>
      <w:r w:rsidRPr="00404E13">
        <w:t>Singulart</w:t>
      </w:r>
      <w:proofErr w:type="spellEnd"/>
      <w:r w:rsidRPr="00404E13">
        <w:t xml:space="preserve"> is a professional platform with a strong emphasis on quality, international accessibility, and aesthetics. It stands out for its consistency and well-thought-out design, </w:t>
      </w:r>
      <w:r w:rsidRPr="00404E13">
        <w:t>but the addition of a mobile app and improved translations could make it even more versatile.</w:t>
      </w:r>
    </w:p>
    <w:p w:rsidRPr="004D192A" w:rsidR="00404E13" w:rsidP="07235D98" w:rsidRDefault="00404E13" w14:paraId="7A4EA4A6" w14:textId="77777777">
      <w:pPr>
        <w:pStyle w:val="Heading1"/>
        <w:jc w:val="center"/>
      </w:pPr>
    </w:p>
    <w:p w:rsidR="07235D98" w:rsidP="07235D98" w:rsidRDefault="07235D98" w14:paraId="1F083B89" w14:textId="61A952E6"/>
    <w:p w:rsidR="07235D98" w:rsidP="07235D98" w:rsidRDefault="07235D98" w14:paraId="3AAA8234" w14:textId="517E87B3"/>
    <w:p w:rsidR="07235D98" w:rsidP="07235D98" w:rsidRDefault="07235D98" w14:paraId="56C162A0" w14:textId="7BDA165D"/>
    <w:p w:rsidR="07235D98" w:rsidP="07235D98" w:rsidRDefault="07235D98" w14:paraId="3F9E6419" w14:textId="20B6141D"/>
    <w:p w:rsidR="07235D98" w:rsidP="07235D98" w:rsidRDefault="07235D98" w14:paraId="17E09010" w14:textId="56BE04F5"/>
    <w:p w:rsidR="07235D98" w:rsidP="07235D98" w:rsidRDefault="07235D98" w14:paraId="38374149" w14:textId="2706CE11"/>
    <w:p w:rsidR="07235D98" w:rsidP="07235D98" w:rsidRDefault="07235D98" w14:paraId="4E6A122F" w14:textId="56509CC5"/>
    <w:p w:rsidR="07235D98" w:rsidP="07235D98" w:rsidRDefault="07235D98" w14:paraId="62757B69" w14:textId="0ECCCA58"/>
    <w:p w:rsidR="07235D98" w:rsidP="07235D98" w:rsidRDefault="07235D98" w14:paraId="7C980475" w14:textId="2D3B5D91"/>
    <w:p w:rsidR="07235D98" w:rsidP="07235D98" w:rsidRDefault="07235D98" w14:paraId="1C650503" w14:textId="1B20523C"/>
    <w:p w:rsidR="004D192A" w:rsidP="07235D98" w:rsidRDefault="00E5639E" w14:paraId="3187D285" w14:textId="4AEB0DC9">
      <w:pPr>
        <w:pStyle w:val="Heading1"/>
        <w:jc w:val="center"/>
      </w:pPr>
      <w:r>
        <w:t>Conduct Audience and Context Research</w:t>
      </w:r>
    </w:p>
    <w:p w:rsidR="00E5639E" w:rsidP="00E5639E" w:rsidRDefault="00E5639E" w14:paraId="3C4A9375" w14:textId="1F334F8A">
      <w:pPr>
        <w:pStyle w:val="Heading3"/>
      </w:pPr>
      <w:r>
        <w:t>User Persona 1</w:t>
      </w:r>
    </w:p>
    <w:p w:rsidRPr="002574C1" w:rsidR="00781328" w:rsidP="00781328" w:rsidRDefault="00781328" w14:paraId="25A431EC" w14:textId="2460EB7A">
      <w:pPr>
        <w:rPr>
          <w:b w:val="1"/>
          <w:bCs w:val="1"/>
        </w:rPr>
      </w:pPr>
      <w:r w:rsidRPr="00AAF4A3" w:rsidR="6B3EB5F8">
        <w:rPr>
          <w:b w:val="1"/>
          <w:bCs w:val="1"/>
        </w:rPr>
        <w:t xml:space="preserve">User Persona: </w:t>
      </w:r>
      <w:r w:rsidR="79BEBA4D">
        <w:rPr>
          <w:b w:val="0"/>
          <w:bCs w:val="0"/>
        </w:rPr>
        <w:t>Emma</w:t>
      </w:r>
      <w:r w:rsidR="6B3EB5F8">
        <w:rPr>
          <w:b w:val="0"/>
          <w:bCs w:val="0"/>
        </w:rPr>
        <w:t xml:space="preserve"> </w:t>
      </w:r>
      <w:r w:rsidR="79BEBA4D">
        <w:rPr>
          <w:b w:val="0"/>
          <w:bCs w:val="0"/>
        </w:rPr>
        <w:t>Taylor</w:t>
      </w:r>
      <w:r w:rsidR="3B98C249">
        <w:rPr>
          <w:b w:val="0"/>
          <w:bCs w:val="0"/>
        </w:rPr>
        <w:t>, 32, stay-at-home mom</w:t>
      </w:r>
    </w:p>
    <w:p w:rsidRPr="002574C1" w:rsidR="00781328" w:rsidP="00781328" w:rsidRDefault="00781328" w14:paraId="73426E1F" w14:textId="053786EA">
      <w:pPr>
        <w:rPr>
          <w:b/>
          <w:bCs/>
        </w:rPr>
      </w:pPr>
      <w:r w:rsidRPr="002574C1">
        <w:rPr>
          <w:b/>
          <w:bCs/>
        </w:rPr>
        <w:t>Demographics:</w:t>
      </w:r>
    </w:p>
    <w:p w:rsidR="005C7175" w:rsidP="00781328" w:rsidRDefault="002574C1" w14:paraId="7332BFC8" w14:textId="2FF41299" w14:noSpellErr="1">
      <w:r w:rsidR="79BEBA4D">
        <w:rPr/>
        <w:t xml:space="preserve">Emma Taylor is </w:t>
      </w:r>
      <w:r w:rsidRPr="00AAF4A3" w:rsidR="3CBE710E">
        <w:rPr>
          <w:lang w:val="uk-UA"/>
        </w:rPr>
        <w:t>32</w:t>
      </w:r>
      <w:r w:rsidR="3CBE710E">
        <w:rPr/>
        <w:t>,</w:t>
      </w:r>
      <w:r w:rsidR="79BEBA4D">
        <w:rPr/>
        <w:t xml:space="preserve"> </w:t>
      </w:r>
      <w:r w:rsidR="3CBE710E">
        <w:rPr/>
        <w:t>a stay</w:t>
      </w:r>
      <w:r w:rsidR="6B3EB5F8">
        <w:rPr/>
        <w:t xml:space="preserve">-at-home mom, </w:t>
      </w:r>
      <w:r w:rsidR="510B2105">
        <w:rPr/>
        <w:t>a part</w:t>
      </w:r>
      <w:r w:rsidR="6B3EB5F8">
        <w:rPr/>
        <w:t xml:space="preserve">-time freelance </w:t>
      </w:r>
      <w:r w:rsidR="510B2105">
        <w:rPr/>
        <w:t>illustrator</w:t>
      </w:r>
      <w:r w:rsidR="79BEBA4D">
        <w:rPr/>
        <w:t>. She has a</w:t>
      </w:r>
      <w:r w:rsidR="6B3EB5F8">
        <w:rPr/>
        <w:t xml:space="preserve"> </w:t>
      </w:r>
      <w:bookmarkStart w:name="_Int_VL5fhAlB" w:id="496688805"/>
      <w:r w:rsidR="6B3EB5F8">
        <w:rPr/>
        <w:t xml:space="preserve">Bachelor’s degree in </w:t>
      </w:r>
      <w:r w:rsidR="3CBE710E">
        <w:rPr/>
        <w:t>Graphic Design</w:t>
      </w:r>
      <w:bookmarkEnd w:id="496688805"/>
      <w:r w:rsidR="510B2105">
        <w:rPr/>
        <w:t>. Emma</w:t>
      </w:r>
      <w:r w:rsidR="3CBE710E">
        <w:rPr/>
        <w:t>’s income level is middle-class, she</w:t>
      </w:r>
      <w:r w:rsidR="510B2105">
        <w:rPr/>
        <w:t xml:space="preserve"> lives in </w:t>
      </w:r>
      <w:r w:rsidR="6B3EB5F8">
        <w:rPr/>
        <w:t xml:space="preserve">Suburban </w:t>
      </w:r>
      <w:r w:rsidR="510B2105">
        <w:rPr/>
        <w:t xml:space="preserve">area with her family, </w:t>
      </w:r>
      <w:r w:rsidR="510B2105">
        <w:rPr/>
        <w:t>husband</w:t>
      </w:r>
      <w:r w:rsidR="510B2105">
        <w:rPr/>
        <w:t xml:space="preserve"> and a kid </w:t>
      </w:r>
      <w:r w:rsidR="6B3EB5F8">
        <w:rPr/>
        <w:t>(age 5)</w:t>
      </w:r>
      <w:r w:rsidR="510B2105">
        <w:rPr/>
        <w:t>.</w:t>
      </w:r>
      <w:r w:rsidR="3CBE710E">
        <w:rPr/>
        <w:t xml:space="preserve"> Emma is c</w:t>
      </w:r>
      <w:r w:rsidR="6B3EB5F8">
        <w:rPr/>
        <w:t>omfortable with technology</w:t>
      </w:r>
      <w:r w:rsidR="1F57FD3C">
        <w:rPr/>
        <w:t>, and uses</w:t>
      </w:r>
      <w:r w:rsidR="6B3EB5F8">
        <w:rPr/>
        <w:t xml:space="preserve"> smartphones, tablets, and laptops daily </w:t>
      </w:r>
      <w:r w:rsidR="510B2105">
        <w:rPr/>
        <w:t xml:space="preserve">for work </w:t>
      </w:r>
      <w:r w:rsidR="0061D30B">
        <w:rPr/>
        <w:t xml:space="preserve">and </w:t>
      </w:r>
      <w:r w:rsidR="3CBE710E">
        <w:rPr/>
        <w:t>in her daily routine.</w:t>
      </w:r>
    </w:p>
    <w:p w:rsidRPr="005C7175" w:rsidR="005C7175" w:rsidP="005C7175" w:rsidRDefault="00781328" w14:paraId="0CDD9B95" w14:textId="2CA666A4">
      <w:pPr>
        <w:rPr>
          <w:b/>
          <w:bCs/>
        </w:rPr>
      </w:pPr>
      <w:r w:rsidRPr="005C7175">
        <w:rPr>
          <w:b/>
          <w:bCs/>
        </w:rPr>
        <w:t>Preference:</w:t>
      </w:r>
    </w:p>
    <w:p w:rsidRPr="00477553" w:rsidR="00781328" w:rsidP="005C7175" w:rsidRDefault="002633E8" w14:paraId="31A04DFA" w14:textId="7B1306BA">
      <w:pPr>
        <w:rPr>
          <w:u w:val="single"/>
        </w:rPr>
      </w:pPr>
      <w:r>
        <w:rPr>
          <w:u w:val="single"/>
        </w:rPr>
        <w:t xml:space="preserve">Preference in </w:t>
      </w:r>
      <w:r w:rsidRPr="00477553" w:rsidR="00781328">
        <w:rPr>
          <w:u w:val="single"/>
        </w:rPr>
        <w:t xml:space="preserve">Design Styles: </w:t>
      </w:r>
    </w:p>
    <w:p w:rsidR="00781328" w:rsidP="00781328" w:rsidRDefault="002633E8" w14:paraId="08672E98" w14:textId="038FAA43">
      <w:r>
        <w:t>Emma l</w:t>
      </w:r>
      <w:r w:rsidR="00781328">
        <w:t>oves modern, minimalist, and bohemian styles</w:t>
      </w:r>
      <w:r>
        <w:t xml:space="preserve"> and a</w:t>
      </w:r>
      <w:r w:rsidR="00781328">
        <w:t xml:space="preserve">ppreciates unique, handmade, and original artworks.  </w:t>
      </w:r>
    </w:p>
    <w:p w:rsidRPr="00477553" w:rsidR="00781328" w:rsidP="00781328" w:rsidRDefault="00781328" w14:paraId="7973309E" w14:textId="4CA28541">
      <w:pPr>
        <w:rPr>
          <w:u w:val="single"/>
        </w:rPr>
      </w:pPr>
      <w:r w:rsidRPr="00477553">
        <w:rPr>
          <w:u w:val="single"/>
        </w:rPr>
        <w:t xml:space="preserve">Preferred Features:  </w:t>
      </w:r>
    </w:p>
    <w:p w:rsidR="00781328" w:rsidP="00781328" w:rsidRDefault="0025039C" w14:paraId="4FA980D8" w14:textId="1D4BB643">
      <w:r>
        <w:t>Emma prefers e</w:t>
      </w:r>
      <w:r w:rsidR="00781328">
        <w:t xml:space="preserve">asy-to-navigate </w:t>
      </w:r>
      <w:r>
        <w:t>websites</w:t>
      </w:r>
      <w:r w:rsidR="00781328">
        <w:t xml:space="preserve"> with clear categories (e.g., paintings, sculptures, wall decor)</w:t>
      </w:r>
      <w:r w:rsidR="00885CCF">
        <w:t xml:space="preserve">. </w:t>
      </w:r>
      <w:r>
        <w:t>She often uses zoom to see details of artworks while shopping, so she is happy when websites</w:t>
      </w:r>
      <w:r w:rsidR="00E601E0">
        <w:t xml:space="preserve"> have</w:t>
      </w:r>
      <w:r>
        <w:t xml:space="preserve"> </w:t>
      </w:r>
      <w:r w:rsidR="00E601E0">
        <w:t>h</w:t>
      </w:r>
      <w:r w:rsidR="00781328">
        <w:t>igh-quality images</w:t>
      </w:r>
      <w:r w:rsidR="00E601E0">
        <w:t xml:space="preserve"> with zoom functionality.</w:t>
      </w:r>
      <w:r w:rsidR="00781328">
        <w:t xml:space="preserve"> </w:t>
      </w:r>
      <w:r w:rsidR="006E267C">
        <w:t xml:space="preserve">Emma also finds </w:t>
      </w:r>
      <w:r w:rsidR="00885CCF">
        <w:t>especially useful</w:t>
      </w:r>
      <w:r w:rsidR="006E267C">
        <w:t xml:space="preserve"> f</w:t>
      </w:r>
      <w:r w:rsidR="00781328">
        <w:t>ilters for price range, size, color, and artist</w:t>
      </w:r>
      <w:r w:rsidR="006E267C">
        <w:t xml:space="preserve">; Wishlist </w:t>
      </w:r>
      <w:r w:rsidR="00781328">
        <w:t xml:space="preserve">and save-for-later options. </w:t>
      </w:r>
      <w:r w:rsidR="006E267C">
        <w:t>She pays a lot of attention to c</w:t>
      </w:r>
      <w:r w:rsidR="00781328">
        <w:t>ustomer reviews and artist bios</w:t>
      </w:r>
      <w:r w:rsidR="006E267C">
        <w:t xml:space="preserve"> and appreciates m</w:t>
      </w:r>
      <w:r w:rsidR="00781328">
        <w:t xml:space="preserve">obile-friendly design for browsing on the go.  </w:t>
      </w:r>
    </w:p>
    <w:p w:rsidRPr="00477553" w:rsidR="00781328" w:rsidP="00781328" w:rsidRDefault="00781328" w14:paraId="34C0AFFE" w14:textId="786B292D">
      <w:pPr>
        <w:rPr>
          <w:u w:val="single"/>
        </w:rPr>
      </w:pPr>
      <w:r w:rsidRPr="00477553">
        <w:rPr>
          <w:u w:val="single"/>
        </w:rPr>
        <w:t>Content Interests:</w:t>
      </w:r>
    </w:p>
    <w:p w:rsidR="002633E8" w:rsidP="00781328" w:rsidRDefault="00781328" w14:paraId="1814C33A" w14:textId="77777777">
      <w:r>
        <w:t xml:space="preserve">  </w:t>
      </w:r>
      <w:r w:rsidR="002633E8">
        <w:t xml:space="preserve">Emma is interested in </w:t>
      </w:r>
      <w:r w:rsidR="00477553">
        <w:t>blogs</w:t>
      </w:r>
      <w:r>
        <w:t xml:space="preserve"> on styling artworks in home spaces</w:t>
      </w:r>
      <w:r w:rsidR="002633E8">
        <w:t>,</w:t>
      </w:r>
      <w:r w:rsidR="006E267C">
        <w:t xml:space="preserve"> </w:t>
      </w:r>
      <w:r w:rsidR="002633E8">
        <w:t>t</w:t>
      </w:r>
      <w:r w:rsidR="006E267C">
        <w:t>hemed collections (e.g., holiday decor)</w:t>
      </w:r>
      <w:r w:rsidR="002633E8">
        <w:t>, she also loves to read s</w:t>
      </w:r>
      <w:r>
        <w:t xml:space="preserve">tories about artists and their creative processes.  </w:t>
      </w:r>
    </w:p>
    <w:p w:rsidRPr="002633E8" w:rsidR="00781328" w:rsidP="00781328" w:rsidRDefault="00781328" w14:paraId="6956924A" w14:textId="244221BB">
      <w:r w:rsidRPr="00477553">
        <w:rPr>
          <w:b/>
          <w:bCs/>
        </w:rPr>
        <w:t>Goals:</w:t>
      </w:r>
    </w:p>
    <w:p w:rsidR="001D0452" w:rsidP="001D0452" w:rsidRDefault="001D0452" w14:paraId="331640AC" w14:textId="11F9F9E1">
      <w:r>
        <w:t xml:space="preserve">Primary Goals: Find original works of art for decoration that are unique; Be able to compare prices and styles with ease to fit your budget; Feel secure in purchasing items; Independently support the artists and/or small businesses. </w:t>
      </w:r>
    </w:p>
    <w:p w:rsidRPr="001D0452" w:rsidR="001D0452" w:rsidP="001D0452" w:rsidRDefault="001D0452" w14:paraId="65D1540A" w14:textId="77BBD7A1">
      <w:pPr>
        <w:rPr>
          <w:u w:val="single"/>
        </w:rPr>
      </w:pPr>
      <w:r>
        <w:t>Secondary Goals: Discover new artists or trends in home decoration; Save time by getting what she is looking for ASAP.</w:t>
      </w:r>
    </w:p>
    <w:p w:rsidR="001D0452" w:rsidP="001D0452" w:rsidRDefault="001D0452" w14:paraId="2A91E976" w14:textId="77777777">
      <w:r w:rsidRPr="001D0452">
        <w:rPr>
          <w:b/>
          <w:bCs/>
        </w:rPr>
        <w:t>Frustrations:</w:t>
      </w:r>
      <w:r>
        <w:t xml:space="preserve"> poor mobile usability; confusing navigation; unclear product details; shipping and return issues; lack of personalization:</w:t>
      </w:r>
    </w:p>
    <w:p w:rsidR="001D0452" w:rsidP="001D0452" w:rsidRDefault="001D0452" w14:paraId="035298F6" w14:textId="35F2DBB3">
      <w:r>
        <w:t xml:space="preserve"> Emma gets frustrated with websites that are not optimized for mobile, slow loading times. She can get overwhelmed because of cluttered website layouts and complicated forms and return policies for merchandise like artworks.</w:t>
      </w:r>
    </w:p>
    <w:p w:rsidRPr="00894CF3" w:rsidR="00F43FB1" w:rsidP="00F43FB1" w:rsidRDefault="00F43FB1" w14:paraId="49C48B2A" w14:textId="1AF4252C">
      <w:pPr>
        <w:rPr>
          <w:b/>
          <w:bCs/>
        </w:rPr>
      </w:pPr>
      <w:r w:rsidRPr="00894CF3">
        <w:rPr>
          <w:b/>
          <w:bCs/>
        </w:rPr>
        <w:t>Scenario for the Activity</w:t>
      </w:r>
    </w:p>
    <w:p w:rsidR="00F43FB1" w:rsidP="00F43FB1" w:rsidRDefault="00F43FB1" w14:paraId="141B9ABC" w14:textId="77777777">
      <w:r>
        <w:t xml:space="preserve">Task: Emma is looking for a large abstract painting in neutral tones with blue accents to hang above her living room sofa. Her budget is $200–$500. She wants to browse quickly, compare options, and make a secure purchase. </w:t>
      </w:r>
    </w:p>
    <w:p w:rsidR="001D0452" w:rsidP="00F43FB1" w:rsidRDefault="00F43FB1" w14:paraId="53E24C30" w14:textId="3AB61450">
      <w:pPr>
        <w:pStyle w:val="Heading3"/>
      </w:pPr>
      <w:r w:rsidRPr="00894CF3">
        <w:t>Simulated Interactions with Art Websites</w:t>
      </w:r>
      <w:r w:rsidR="001D0452">
        <w:t xml:space="preserve"> </w:t>
      </w:r>
    </w:p>
    <w:p w:rsidRPr="00F43FB1" w:rsidR="001D0452" w:rsidP="001D0452" w:rsidRDefault="001D0452" w14:paraId="0F29D0B1" w14:textId="77777777">
      <w:pPr>
        <w:rPr>
          <w:b/>
          <w:bCs/>
        </w:rPr>
      </w:pPr>
      <w:r w:rsidRPr="00F43FB1">
        <w:rPr>
          <w:b/>
          <w:bCs/>
        </w:rPr>
        <w:t>1. Etsy</w:t>
      </w:r>
    </w:p>
    <w:p w:rsidRPr="00F43FB1" w:rsidR="001D0452" w:rsidP="001D0452" w:rsidRDefault="001D0452" w14:paraId="5237C548" w14:textId="77777777">
      <w:pPr>
        <w:rPr>
          <w:u w:val="single"/>
        </w:rPr>
      </w:pPr>
      <w:r w:rsidRPr="00F43FB1">
        <w:rPr>
          <w:u w:val="single"/>
        </w:rPr>
        <w:t>Steps Taken:</w:t>
      </w:r>
    </w:p>
    <w:p w:rsidR="001D0452" w:rsidP="001D0452" w:rsidRDefault="001D0452" w14:paraId="409830BA" w14:textId="77777777">
      <w:r>
        <w:t>1. Search for "abstract painting" in the search bar</w:t>
      </w:r>
    </w:p>
    <w:p w:rsidR="001D0452" w:rsidP="001D0452" w:rsidRDefault="001D0452" w14:paraId="299213AF" w14:textId="77777777">
      <w:r>
        <w:t>2. Filters applied: Size-large, Color-neutral tones, blue accents, Price-$200-$500</w:t>
      </w:r>
    </w:p>
    <w:p w:rsidR="001D0452" w:rsidP="001D0452" w:rsidRDefault="001D0452" w14:paraId="6409D852" w14:textId="42246BA8">
      <w:r>
        <w:t>3. Saved a few items to the Wishlist</w:t>
      </w:r>
    </w:p>
    <w:p w:rsidR="001D0452" w:rsidP="001D0452" w:rsidRDefault="001D0452" w14:paraId="68BCA105" w14:textId="77777777">
      <w:r>
        <w:t>4. Read the customer reviews and check for shipping details.</w:t>
      </w:r>
    </w:p>
    <w:p w:rsidRPr="00F43FB1" w:rsidR="001D0452" w:rsidP="001D0452" w:rsidRDefault="001D0452" w14:paraId="277A37DA" w14:textId="77777777">
      <w:r w:rsidRPr="00F43FB1">
        <w:t>5. Attempted checkout</w:t>
      </w:r>
    </w:p>
    <w:p w:rsidRPr="00F43FB1" w:rsidR="001D0452" w:rsidP="001D0452" w:rsidRDefault="001D0452" w14:paraId="16BD636A" w14:textId="77777777">
      <w:pPr>
        <w:rPr>
          <w:u w:val="single"/>
        </w:rPr>
      </w:pPr>
      <w:r w:rsidRPr="00F43FB1">
        <w:rPr>
          <w:u w:val="single"/>
        </w:rPr>
        <w:t>Observations:</w:t>
      </w:r>
    </w:p>
    <w:p w:rsidR="001D0452" w:rsidP="001D0452" w:rsidRDefault="001D0452" w14:paraId="7A9B9C57" w14:textId="27D16E71">
      <w:r>
        <w:t>It was easy to use the filters and quickly narrow down the options; customer reviews gave great confidence in the quality of the artwork.</w:t>
      </w:r>
    </w:p>
    <w:p w:rsidR="001D0452" w:rsidP="001D0452" w:rsidRDefault="001D0452" w14:paraId="3EC9B6B5" w14:textId="64D62B20">
      <w:r>
        <w:t>Shipping costs were unclear until the final checkout step.</w:t>
      </w:r>
    </w:p>
    <w:p w:rsidR="001D0452" w:rsidP="001D0452" w:rsidRDefault="001D0452" w14:paraId="5B731665" w14:textId="77777777">
      <w:r w:rsidRPr="00F43FB1">
        <w:t>Improvements:</w:t>
      </w:r>
      <w:r>
        <w:t xml:space="preserve"> Earlier display of shipping costs.  </w:t>
      </w:r>
    </w:p>
    <w:p w:rsidRPr="00F43FB1" w:rsidR="001D0452" w:rsidP="00AAF4A3" w:rsidRDefault="001D0452" w14:paraId="499EACF7" w14:textId="58DBA3D9">
      <w:pPr>
        <w:pStyle w:val="Normal"/>
        <w:rPr>
          <w:b w:val="1"/>
          <w:bCs w:val="1"/>
        </w:rPr>
      </w:pPr>
      <w:r w:rsidRPr="00AAF4A3" w:rsidR="002BE6FF">
        <w:rPr>
          <w:b w:val="1"/>
          <w:bCs w:val="1"/>
        </w:rPr>
        <w:t xml:space="preserve">2. </w:t>
      </w:r>
      <w:r w:rsidRPr="00AAF4A3" w:rsidR="002BE6FF">
        <w:rPr>
          <w:b w:val="1"/>
          <w:bCs w:val="1"/>
        </w:rPr>
        <w:t>SaatchiArt</w:t>
      </w:r>
      <w:proofErr w:type="spellStart"/>
      <w:proofErr w:type="spellEnd"/>
    </w:p>
    <w:p w:rsidRPr="00F43FB1" w:rsidR="001D0452" w:rsidP="001D0452" w:rsidRDefault="001D0452" w14:paraId="675E6E53" w14:textId="77777777">
      <w:pPr>
        <w:rPr>
          <w:u w:val="single"/>
        </w:rPr>
      </w:pPr>
      <w:r w:rsidRPr="00F43FB1">
        <w:rPr>
          <w:u w:val="single"/>
        </w:rPr>
        <w:t>Steps Taken:</w:t>
      </w:r>
    </w:p>
    <w:p w:rsidR="001D0452" w:rsidP="001D0452" w:rsidRDefault="001D0452" w14:paraId="2CBB43E4" w14:textId="0A42E19A">
      <w:r>
        <w:t>1. Looked in the "Abstract" category</w:t>
      </w:r>
    </w:p>
    <w:p w:rsidR="001D0452" w:rsidP="001D0452" w:rsidRDefault="001D0452" w14:paraId="27283E39" w14:textId="77777777">
      <w:r>
        <w:t>2. Filters: Size, Color, Price</w:t>
      </w:r>
    </w:p>
    <w:p w:rsidR="001D0452" w:rsidP="001D0452" w:rsidRDefault="001D0452" w14:paraId="4DE7D39E" w14:textId="2759FBFA">
      <w:r>
        <w:t xml:space="preserve">3. Looked through bios of the </w:t>
      </w:r>
      <w:r w:rsidR="00F43FB1">
        <w:t xml:space="preserve">artists </w:t>
      </w:r>
      <w:r w:rsidR="00F43FB1">
        <w:rPr>
          <w:rFonts w:ascii="Times New Roman" w:hAnsi="Times New Roman" w:cs="Times New Roman"/>
        </w:rPr>
        <w:t>​</w:t>
      </w:r>
    </w:p>
    <w:p w:rsidR="001D0452" w:rsidP="001D0452" w:rsidRDefault="001D0452" w14:paraId="51AE361B" w14:textId="77777777">
      <w:r>
        <w:t xml:space="preserve">4. Put a painting in a cart and proceeded with checkout </w:t>
      </w:r>
      <w:r>
        <w:rPr>
          <w:rFonts w:ascii="Times New Roman" w:hAnsi="Times New Roman" w:cs="Times New Roman"/>
        </w:rPr>
        <w:t>​</w:t>
      </w:r>
    </w:p>
    <w:p w:rsidRPr="00F43FB1" w:rsidR="001D0452" w:rsidP="001D0452" w:rsidRDefault="001D0452" w14:paraId="235E7E41" w14:textId="77777777">
      <w:pPr>
        <w:rPr>
          <w:u w:val="single"/>
        </w:rPr>
      </w:pPr>
      <w:r w:rsidRPr="00F43FB1">
        <w:rPr>
          <w:u w:val="single"/>
        </w:rPr>
        <w:t>Observations:</w:t>
      </w:r>
    </w:p>
    <w:p w:rsidR="001D0452" w:rsidP="001D0452" w:rsidRDefault="001D0452" w14:paraId="7B1E5249" w14:textId="0910E012">
      <w:r>
        <w:t>Filters were easy to work with, artist bios added personality and made a piece of art unique.</w:t>
      </w:r>
    </w:p>
    <w:p w:rsidR="00F43FB1" w:rsidP="001D0452" w:rsidRDefault="00F43FB1" w14:paraId="1C8CA6C2" w14:textId="77777777">
      <w:r>
        <w:t xml:space="preserve">The "View in Room" feature was not available for all artworks.  </w:t>
      </w:r>
    </w:p>
    <w:p w:rsidR="001D0452" w:rsidP="001D0452" w:rsidRDefault="001D0452" w14:paraId="3A3AEF52" w14:textId="45E5D0EB">
      <w:r>
        <w:t>Suggestion: Provide "View in Room" feature for all artworks.</w:t>
      </w:r>
    </w:p>
    <w:p w:rsidRPr="00F43FB1" w:rsidR="001D0452" w:rsidP="00AAF4A3" w:rsidRDefault="001D0452" w14:paraId="01FBE087" w14:textId="36B41645">
      <w:pPr>
        <w:pStyle w:val="Normal"/>
        <w:rPr>
          <w:b w:val="1"/>
          <w:bCs w:val="1"/>
        </w:rPr>
      </w:pPr>
      <w:r w:rsidRPr="00AAF4A3" w:rsidR="002BE6FF">
        <w:rPr>
          <w:b w:val="1"/>
          <w:bCs w:val="1"/>
        </w:rPr>
        <w:t>3. Artsy</w:t>
      </w:r>
    </w:p>
    <w:p w:rsidRPr="00F43FB1" w:rsidR="001D0452" w:rsidP="001D0452" w:rsidRDefault="001D0452" w14:paraId="36E15650" w14:textId="3C1DE66C">
      <w:pPr>
        <w:rPr>
          <w:u w:val="single"/>
        </w:rPr>
      </w:pPr>
      <w:r w:rsidRPr="00F43FB1">
        <w:rPr>
          <w:u w:val="single"/>
        </w:rPr>
        <w:t>Steps</w:t>
      </w:r>
      <w:r w:rsidRPr="00F43FB1" w:rsidR="00F43FB1">
        <w:rPr>
          <w:u w:val="single"/>
        </w:rPr>
        <w:t xml:space="preserve"> Taken</w:t>
      </w:r>
      <w:r w:rsidRPr="00F43FB1">
        <w:rPr>
          <w:u w:val="single"/>
        </w:rPr>
        <w:t>:</w:t>
      </w:r>
    </w:p>
    <w:p w:rsidR="001D0452" w:rsidP="001D0452" w:rsidRDefault="001D0452" w14:paraId="7DB9088A" w14:textId="77777777">
      <w:r>
        <w:t>1. Scrolled the section "Collect"</w:t>
      </w:r>
    </w:p>
    <w:p w:rsidR="00F43FB1" w:rsidP="001D0452" w:rsidRDefault="001D0452" w14:paraId="31738195" w14:textId="77777777">
      <w:r>
        <w:t xml:space="preserve">2. Filtering: Medium, Size, Price  </w:t>
      </w:r>
    </w:p>
    <w:p w:rsidR="001D0452" w:rsidP="001D0452" w:rsidRDefault="001D0452" w14:paraId="3E897FEF" w14:textId="305B164E">
      <w:r>
        <w:t>3. Read about the artists and their exhibitions.</w:t>
      </w:r>
    </w:p>
    <w:p w:rsidR="001D0452" w:rsidP="001D0452" w:rsidRDefault="001D0452" w14:paraId="3BFDB995" w14:textId="2ED68BB8">
      <w:r>
        <w:t>4. Trie</w:t>
      </w:r>
      <w:r w:rsidR="00F43FB1">
        <w:t>d</w:t>
      </w:r>
      <w:r>
        <w:t xml:space="preserve"> to get the contact with a gallery to inquire about buying </w:t>
      </w:r>
    </w:p>
    <w:p w:rsidRPr="00F43FB1" w:rsidR="00F43FB1" w:rsidP="001D0452" w:rsidRDefault="001D0452" w14:paraId="476340F7" w14:textId="77777777">
      <w:pPr>
        <w:rPr>
          <w:u w:val="single"/>
        </w:rPr>
      </w:pPr>
      <w:r w:rsidRPr="00F43FB1">
        <w:rPr>
          <w:u w:val="single"/>
        </w:rPr>
        <w:t>Observations:</w:t>
      </w:r>
    </w:p>
    <w:p w:rsidR="001D0452" w:rsidP="001D0452" w:rsidRDefault="00F43FB1" w14:paraId="2310AEA8" w14:textId="3C38A864">
      <w:r>
        <w:t>The website</w:t>
      </w:r>
      <w:r w:rsidR="001D0452">
        <w:t xml:space="preserve"> had a great deal of details about the artists and exhibitions; filters were well-implemented and easy to apply. </w:t>
      </w:r>
    </w:p>
    <w:p w:rsidR="001D0452" w:rsidP="001D0452" w:rsidRDefault="00F43FB1" w14:paraId="52091994" w14:textId="58503B21">
      <w:r>
        <w:t>C</w:t>
      </w:r>
      <w:r w:rsidR="001D0452">
        <w:t xml:space="preserve">ontacting the gallery for purchase might be indirect and slow, which is the case for some artworks without clear price information. </w:t>
      </w:r>
    </w:p>
    <w:p w:rsidR="001D0452" w:rsidP="001D0452" w:rsidRDefault="00F43FB1" w14:paraId="42272599" w14:textId="06CEEA76">
      <w:r>
        <w:t>Suggestion: A</w:t>
      </w:r>
      <w:r w:rsidR="001D0452">
        <w:t xml:space="preserve">dd to the site </w:t>
      </w:r>
      <w:r>
        <w:t>the possibility</w:t>
      </w:r>
      <w:r w:rsidR="001D0452">
        <w:t xml:space="preserve"> of direct purchase of </w:t>
      </w:r>
      <w:r>
        <w:t>artwork</w:t>
      </w:r>
      <w:r w:rsidR="001D0452">
        <w:t xml:space="preserve"> with clear pricing.  </w:t>
      </w:r>
    </w:p>
    <w:p w:rsidRPr="00F43FB1" w:rsidR="001D0452" w:rsidP="00AAF4A3" w:rsidRDefault="001D0452" w14:paraId="364F1474" w14:textId="55B38FA3">
      <w:pPr>
        <w:pStyle w:val="Normal"/>
        <w:rPr>
          <w:b w:val="1"/>
          <w:bCs w:val="1"/>
        </w:rPr>
      </w:pPr>
      <w:r w:rsidRPr="00AAF4A3" w:rsidR="002BE6FF">
        <w:rPr>
          <w:b w:val="1"/>
          <w:bCs w:val="1"/>
        </w:rPr>
        <w:t xml:space="preserve">4. </w:t>
      </w:r>
      <w:r w:rsidRPr="00AAF4A3" w:rsidR="002BE6FF">
        <w:rPr>
          <w:b w:val="1"/>
          <w:bCs w:val="1"/>
        </w:rPr>
        <w:t>Artfinder</w:t>
      </w:r>
      <w:proofErr w:type="spellStart"/>
      <w:proofErr w:type="spellEnd"/>
    </w:p>
    <w:p w:rsidRPr="00F43FB1" w:rsidR="001D0452" w:rsidP="001D0452" w:rsidRDefault="001D0452" w14:paraId="12D07B0A" w14:textId="77777777">
      <w:pPr>
        <w:rPr>
          <w:u w:val="single"/>
        </w:rPr>
      </w:pPr>
      <w:r w:rsidRPr="00F43FB1">
        <w:rPr>
          <w:u w:val="single"/>
        </w:rPr>
        <w:t>Steps Taken:</w:t>
      </w:r>
    </w:p>
    <w:p w:rsidR="001D0452" w:rsidP="001D0452" w:rsidRDefault="001D0452" w14:paraId="630CDA64" w14:textId="77777777">
      <w:r>
        <w:t xml:space="preserve">1. Search for "large abstract art." </w:t>
      </w:r>
    </w:p>
    <w:p w:rsidR="001D0452" w:rsidP="001D0452" w:rsidRDefault="001D0452" w14:paraId="7F230B29" w14:textId="77777777">
      <w:r>
        <w:t>2. Applied filters: Budget, Color Palette</w:t>
      </w:r>
    </w:p>
    <w:p w:rsidR="001D0452" w:rsidP="001D0452" w:rsidRDefault="001D0452" w14:paraId="7E70261E" w14:textId="77777777">
      <w:r>
        <w:t>3. Utilized the "View in Room" feature to see what the artwork would look like in a living room.</w:t>
      </w:r>
    </w:p>
    <w:p w:rsidR="001D0452" w:rsidP="001D0452" w:rsidRDefault="001D0452" w14:paraId="2F73416A" w14:textId="77777777">
      <w:r>
        <w:t>4. Completed the purchase process.</w:t>
      </w:r>
    </w:p>
    <w:p w:rsidRPr="00F43FB1" w:rsidR="001D0452" w:rsidP="001D0452" w:rsidRDefault="001D0452" w14:paraId="73A1445D" w14:textId="77777777">
      <w:pPr>
        <w:rPr>
          <w:u w:val="single"/>
        </w:rPr>
      </w:pPr>
      <w:r w:rsidRPr="00F43FB1">
        <w:rPr>
          <w:u w:val="single"/>
        </w:rPr>
        <w:t>Observations:</w:t>
      </w:r>
    </w:p>
    <w:p w:rsidR="001D0452" w:rsidP="001D0452" w:rsidRDefault="001D0452" w14:paraId="0CC8A138" w14:textId="57666FFD">
      <w:r>
        <w:t xml:space="preserve">The "View in Room" feature was </w:t>
      </w:r>
      <w:r w:rsidR="00F43FB1">
        <w:t>very helpful</w:t>
      </w:r>
      <w:r>
        <w:t xml:space="preserve">, and the filters were intuitive and effective. </w:t>
      </w:r>
    </w:p>
    <w:p w:rsidR="001D0452" w:rsidP="001D0452" w:rsidRDefault="001D0452" w14:paraId="07DD9785" w14:textId="4935605C">
      <w:r>
        <w:t>Sometimes the website would lag when using the "View in Room" feature.</w:t>
      </w:r>
    </w:p>
    <w:p w:rsidR="001D0452" w:rsidP="001D0452" w:rsidRDefault="001D0452" w14:paraId="5B0A894E" w14:textId="257778D6">
      <w:r>
        <w:t xml:space="preserve">Improvements: Make the "View in Room" feature smoother. </w:t>
      </w:r>
    </w:p>
    <w:p w:rsidRPr="00F43FB1" w:rsidR="001D0452" w:rsidP="00AAF4A3" w:rsidRDefault="001D0452" w14:paraId="11967B01" w14:textId="55F3F2D8">
      <w:pPr>
        <w:pStyle w:val="Normal"/>
        <w:rPr>
          <w:b w:val="1"/>
          <w:bCs w:val="1"/>
        </w:rPr>
      </w:pPr>
      <w:r w:rsidRPr="00AAF4A3" w:rsidR="002BE6FF">
        <w:rPr>
          <w:b w:val="1"/>
          <w:bCs w:val="1"/>
        </w:rPr>
        <w:t xml:space="preserve">5. </w:t>
      </w:r>
      <w:r w:rsidRPr="00AAF4A3" w:rsidR="002BE6FF">
        <w:rPr>
          <w:b w:val="1"/>
          <w:bCs w:val="1"/>
        </w:rPr>
        <w:t>Singulart</w:t>
      </w:r>
      <w:proofErr w:type="spellStart"/>
      <w:proofErr w:type="spellEnd"/>
    </w:p>
    <w:p w:rsidRPr="00F43FB1" w:rsidR="001D0452" w:rsidP="001D0452" w:rsidRDefault="001D0452" w14:paraId="54F9956D" w14:textId="77777777">
      <w:pPr>
        <w:rPr>
          <w:u w:val="single"/>
        </w:rPr>
      </w:pPr>
      <w:r w:rsidRPr="00F43FB1">
        <w:rPr>
          <w:u w:val="single"/>
        </w:rPr>
        <w:t>Steps Taken:</w:t>
      </w:r>
    </w:p>
    <w:p w:rsidR="001D0452" w:rsidP="001D0452" w:rsidRDefault="001D0452" w14:paraId="05E65C0E" w14:textId="77777777">
      <w:r>
        <w:t>1. Browsed the "Abstract Art" collection</w:t>
      </w:r>
    </w:p>
    <w:p w:rsidR="001D0452" w:rsidP="001D0452" w:rsidRDefault="001D0452" w14:paraId="71663650" w14:textId="77777777">
      <w:r>
        <w:t xml:space="preserve">2. Size, Color, Price Filter Applied </w:t>
      </w:r>
    </w:p>
    <w:p w:rsidR="001D0452" w:rsidP="001D0452" w:rsidRDefault="001D0452" w14:paraId="793E81DC" w14:textId="652FFDC0">
      <w:r>
        <w:t xml:space="preserve">3. </w:t>
      </w:r>
      <w:r w:rsidR="00F43FB1">
        <w:t>Saved Favorites,</w:t>
      </w:r>
      <w:r>
        <w:t xml:space="preserve"> and compar</w:t>
      </w:r>
      <w:r w:rsidR="00F43FB1">
        <w:t>ed</w:t>
      </w:r>
      <w:r>
        <w:t xml:space="preserve"> similar artwork</w:t>
      </w:r>
    </w:p>
    <w:p w:rsidR="001D0452" w:rsidP="001D0452" w:rsidRDefault="001D0452" w14:paraId="6E08DD37" w14:textId="030FFA19">
      <w:r>
        <w:t xml:space="preserve">4. Proceeded to </w:t>
      </w:r>
      <w:r w:rsidR="00F43FB1">
        <w:t>check out</w:t>
      </w:r>
      <w:r>
        <w:t xml:space="preserve"> and checked options for payment</w:t>
      </w:r>
    </w:p>
    <w:p w:rsidRPr="00F43FB1" w:rsidR="001D0452" w:rsidP="001D0452" w:rsidRDefault="001D0452" w14:paraId="651B7067" w14:textId="77777777">
      <w:pPr>
        <w:rPr>
          <w:u w:val="single"/>
        </w:rPr>
      </w:pPr>
      <w:r w:rsidRPr="00F43FB1">
        <w:rPr>
          <w:u w:val="single"/>
        </w:rPr>
        <w:t>Observations:</w:t>
      </w:r>
    </w:p>
    <w:p w:rsidR="001D0452" w:rsidP="001D0452" w:rsidRDefault="001D0452" w14:paraId="68B40F22" w14:textId="51D7B08B">
      <w:r>
        <w:t xml:space="preserve">The comparison feature was nice </w:t>
      </w:r>
      <w:r w:rsidR="00F43FB1">
        <w:t>to</w:t>
      </w:r>
      <w:r>
        <w:t xml:space="preserve"> evaluate similar artwork; payment options </w:t>
      </w:r>
      <w:r w:rsidR="003B7732">
        <w:t>were very</w:t>
      </w:r>
      <w:r>
        <w:t xml:space="preserve"> clear and secure. </w:t>
      </w:r>
    </w:p>
    <w:p w:rsidR="001D0452" w:rsidP="001D0452" w:rsidRDefault="001D0452" w14:paraId="5EB584E2" w14:textId="739190BC">
      <w:r>
        <w:t xml:space="preserve">The layout of the website was somehow messy on mobile, </w:t>
      </w:r>
      <w:r w:rsidR="003B7732">
        <w:t>and</w:t>
      </w:r>
      <w:r>
        <w:t xml:space="preserve"> some filters were hard to find.</w:t>
      </w:r>
    </w:p>
    <w:p w:rsidR="001D0452" w:rsidP="001D0452" w:rsidRDefault="001D0452" w14:paraId="74B7C3C4" w14:textId="386B20F1">
      <w:r>
        <w:t xml:space="preserve">Improvements: </w:t>
      </w:r>
      <w:r w:rsidR="003B7732">
        <w:t>M</w:t>
      </w:r>
      <w:r>
        <w:t xml:space="preserve">ake the mobile layout more navigable, make filters more salient and accessible.  </w:t>
      </w:r>
    </w:p>
    <w:p w:rsidR="001D0452" w:rsidP="001D0452" w:rsidRDefault="001D0452" w14:paraId="48DE2519" w14:textId="77777777"/>
    <w:p w:rsidRPr="003B7732" w:rsidR="001D0452" w:rsidP="001D0452" w:rsidRDefault="001D0452" w14:paraId="0D420355" w14:textId="77777777">
      <w:pPr>
        <w:rPr>
          <w:b/>
          <w:bCs/>
        </w:rPr>
      </w:pPr>
      <w:r w:rsidRPr="003B7732">
        <w:rPr>
          <w:b/>
          <w:bCs/>
        </w:rPr>
        <w:t>Assess the Access Environment</w:t>
      </w:r>
    </w:p>
    <w:p w:rsidR="001D0452" w:rsidP="001D0452" w:rsidRDefault="001D0452" w14:paraId="38867FCA" w14:textId="7F99F38B">
      <w:r>
        <w:t xml:space="preserve">If peers access </w:t>
      </w:r>
      <w:r w:rsidR="003B7732">
        <w:t>websites</w:t>
      </w:r>
      <w:r>
        <w:t xml:space="preserve"> while walking around on their smartphones, we can witness the following: small text difficult to read on Artsy, buttons too small to tap accurately on </w:t>
      </w:r>
      <w:proofErr w:type="spellStart"/>
      <w:r>
        <w:t>Singulart</w:t>
      </w:r>
      <w:proofErr w:type="spellEnd"/>
      <w:r>
        <w:t>, menus hard to access on Etsy.  </w:t>
      </w:r>
    </w:p>
    <w:p w:rsidRPr="003204D9" w:rsidR="003B7732" w:rsidP="003B7732" w:rsidRDefault="003B7732" w14:paraId="51775D6C" w14:textId="77777777">
      <w:pPr>
        <w:rPr>
          <w:b/>
          <w:bCs/>
        </w:rPr>
      </w:pPr>
      <w:r w:rsidRPr="003204D9">
        <w:rPr>
          <w:b/>
          <w:bCs/>
        </w:rPr>
        <w:t>Evaluate the Target Audience’s Tech Proficiency</w:t>
      </w:r>
    </w:p>
    <w:p w:rsidR="001D0452" w:rsidP="001D0452" w:rsidRDefault="001D0452" w14:paraId="4B803B5E" w14:textId="77777777">
      <w:r>
        <w:t xml:space="preserve">Questions to Consider: Emma is tech-savvy, but she prefers simplicity due to her busy schedule.  She needs a simplified interface, large buttons, clear labels, and minimal clutter would improve her experience.  </w:t>
      </w:r>
    </w:p>
    <w:p w:rsidR="001D0452" w:rsidP="001D0452" w:rsidRDefault="001D0452" w14:paraId="117253E7" w14:textId="77777777">
      <w:r>
        <w:t>Activity:</w:t>
      </w:r>
    </w:p>
    <w:p w:rsidR="001D0452" w:rsidP="001D0452" w:rsidRDefault="001D0452" w14:paraId="6A0974B8" w14:textId="77777777">
      <w:r>
        <w:t xml:space="preserve">Tech-Savvy User:  Applies multiple </w:t>
      </w:r>
      <w:proofErr w:type="gramStart"/>
      <w:r>
        <w:t>search</w:t>
      </w:r>
      <w:proofErr w:type="gramEnd"/>
      <w:r>
        <w:t xml:space="preserve"> filters and uses advanced features like "View in Room."</w:t>
      </w:r>
    </w:p>
    <w:p w:rsidR="001D0452" w:rsidP="001D0452" w:rsidRDefault="001D0452" w14:paraId="07CFB2B4" w14:textId="77777777">
      <w:r>
        <w:t>Novice User: Concerned with simple tasks such as locating the homepage and help resources. Suggestions: The navigation bar is too crowded. Clear labeling, with a 'Help' section that stands out.</w:t>
      </w:r>
    </w:p>
    <w:p w:rsidRPr="003B7732" w:rsidR="001D0452" w:rsidP="001D0452" w:rsidRDefault="001D0452" w14:paraId="46076088" w14:textId="77777777">
      <w:pPr>
        <w:rPr>
          <w:b/>
          <w:bCs/>
        </w:rPr>
      </w:pPr>
      <w:r w:rsidRPr="003B7732">
        <w:rPr>
          <w:b/>
          <w:bCs/>
        </w:rPr>
        <w:t>Documenting Insights</w:t>
      </w:r>
    </w:p>
    <w:p w:rsidR="001D0452" w:rsidP="001D0452" w:rsidRDefault="001D0452" w14:paraId="240F23A4" w14:textId="77777777">
      <w:r w:rsidRPr="003B7732">
        <w:rPr>
          <w:u w:val="single"/>
        </w:rPr>
        <w:t>Persona-based insights:</w:t>
      </w:r>
      <w:r>
        <w:t xml:space="preserve"> Emma struggled to compare artworks side by side on most websites. She recommended a 'compare' feature that would allow her to assess similar pieces. On </w:t>
      </w:r>
      <w:proofErr w:type="spellStart"/>
      <w:r>
        <w:t>SaatchiArt</w:t>
      </w:r>
      <w:proofErr w:type="spellEnd"/>
      <w:r>
        <w:t>, she enjoyed reading the bios of the artists but wanted more styling tips.</w:t>
      </w:r>
    </w:p>
    <w:p w:rsidR="001D0452" w:rsidP="001D0452" w:rsidRDefault="001D0452" w14:paraId="7DB54D5F" w14:textId="4BF3A4DC">
      <w:r w:rsidRPr="003B7732">
        <w:rPr>
          <w:u w:val="single"/>
        </w:rPr>
        <w:t>Context-Based Insights:</w:t>
      </w:r>
      <w:r>
        <w:t xml:space="preserve"> </w:t>
      </w:r>
      <w:r w:rsidR="003B7732">
        <w:t>Mobile users can find the websites challenging to navigate due to</w:t>
      </w:r>
      <w:r>
        <w:t xml:space="preserve"> small-sized menu icons, or perhaps text overlapping at </w:t>
      </w:r>
      <w:r w:rsidR="003B7732">
        <w:t>smaller</w:t>
      </w:r>
      <w:r>
        <w:t xml:space="preserve"> displays. </w:t>
      </w:r>
      <w:r w:rsidR="003B7732">
        <w:t xml:space="preserve">Beginners need clear labels on buttons </w:t>
      </w:r>
      <w:r>
        <w:t xml:space="preserve">and </w:t>
      </w:r>
      <w:r w:rsidR="003B7732">
        <w:t>a</w:t>
      </w:r>
      <w:r>
        <w:t xml:space="preserve"> 'Help' tab explicitly to walk them through</w:t>
      </w:r>
      <w:r w:rsidRPr="003B7732" w:rsidR="003B7732">
        <w:t xml:space="preserve"> </w:t>
      </w:r>
      <w:r w:rsidR="003B7732">
        <w:t>tasks like filtering and checkout</w:t>
      </w:r>
      <w:r>
        <w:t>.</w:t>
      </w:r>
    </w:p>
    <w:p w:rsidR="003B7732" w:rsidP="008927C0" w:rsidRDefault="003B7732" w14:paraId="0A730389" w14:textId="77777777">
      <w:pPr>
        <w:pStyle w:val="Heading3"/>
      </w:pPr>
    </w:p>
    <w:p w:rsidR="004C660B" w:rsidP="004C660B" w:rsidRDefault="008927C0" w14:paraId="594EC99C" w14:textId="77777777">
      <w:pPr>
        <w:pStyle w:val="Heading3"/>
      </w:pPr>
      <w:r>
        <w:t xml:space="preserve">User </w:t>
      </w:r>
      <w:r w:rsidRPr="008927C0">
        <w:t>Persona 2  </w:t>
      </w:r>
    </w:p>
    <w:p w:rsidRPr="004C660B" w:rsidR="005706D0" w:rsidP="004C660B" w:rsidRDefault="008927C0" w14:paraId="4962C00C" w14:textId="1A4B5D90">
      <w:pPr>
        <w:pStyle w:val="Heading3"/>
      </w:pPr>
      <w:r w:rsidRPr="00367230">
        <w:rPr>
          <w:rFonts w:asciiTheme="minorHAnsi" w:hAnsiTheme="minorHAnsi"/>
          <w:color w:val="595959" w:themeColor="text1" w:themeTint="A6"/>
        </w:rPr>
        <w:t> </w:t>
      </w:r>
      <w:r w:rsidRPr="00367230" w:rsidR="55FA01EE">
        <w:rPr>
          <w:rFonts w:eastAsia="Constantia" w:cs="Constantia" w:asciiTheme="minorHAnsi" w:hAnsiTheme="minorHAnsi"/>
          <w:b/>
          <w:bCs/>
          <w:color w:val="595959" w:themeColor="text1" w:themeTint="A6"/>
          <w:sz w:val="22"/>
          <w:szCs w:val="22"/>
        </w:rPr>
        <w:t xml:space="preserve">User Persona: </w:t>
      </w:r>
      <w:r w:rsidRPr="00367230" w:rsidR="55FA01EE">
        <w:rPr>
          <w:rFonts w:eastAsia="Aptos" w:cs="Aptos" w:asciiTheme="minorHAnsi" w:hAnsiTheme="minorHAnsi"/>
          <w:color w:val="595959" w:themeColor="text1" w:themeTint="A6"/>
          <w:sz w:val="22"/>
          <w:szCs w:val="22"/>
          <w:lang w:val="en-GB"/>
        </w:rPr>
        <w:t>Fred, 67, Collector.</w:t>
      </w:r>
    </w:p>
    <w:p w:rsidRPr="00367230" w:rsidR="005706D0" w:rsidP="445261EA" w:rsidRDefault="55FA01EE" w14:paraId="49FF8E6A" w14:textId="053B655E">
      <w:pPr>
        <w:rPr>
          <w:rFonts w:eastAsia="Constantia" w:cs="Constantia"/>
        </w:rPr>
      </w:pPr>
      <w:r w:rsidRPr="00367230">
        <w:rPr>
          <w:rFonts w:eastAsia="Constantia" w:cs="Constantia"/>
          <w:b/>
          <w:bCs/>
        </w:rPr>
        <w:t>Demographics:</w:t>
      </w:r>
    </w:p>
    <w:p w:rsidRPr="00367230" w:rsidR="005706D0" w:rsidP="445261EA" w:rsidRDefault="55FA01EE" w14:paraId="4FD76091" w14:textId="32170A88">
      <w:pPr>
        <w:rPr>
          <w:rFonts w:eastAsia="Aptos" w:cs="Aptos"/>
        </w:rPr>
      </w:pPr>
      <w:r w:rsidRPr="00367230">
        <w:rPr>
          <w:rFonts w:eastAsia="Aptos" w:cs="Aptos"/>
          <w:lang w:val="en-GB"/>
        </w:rPr>
        <w:t>Fred is 67 years old, old-school man. He has education in economy sphere, but he was always collecting some interesting art and helps young artist by investing in their art. Since he was retired, he had more time to learn more about art pieces and collect pieces he liked and valued.</w:t>
      </w:r>
    </w:p>
    <w:p w:rsidRPr="00367230" w:rsidR="005706D0" w:rsidP="445261EA" w:rsidRDefault="55FA01EE" w14:paraId="1DBC54C1" w14:textId="036DCDCF">
      <w:pPr>
        <w:rPr>
          <w:rFonts w:eastAsia="Constantia" w:cs="Constantia"/>
        </w:rPr>
      </w:pPr>
      <w:r w:rsidRPr="00367230">
        <w:rPr>
          <w:rFonts w:eastAsia="Constantia" w:cs="Constantia"/>
          <w:b/>
          <w:bCs/>
        </w:rPr>
        <w:t>Preference:</w:t>
      </w:r>
    </w:p>
    <w:p w:rsidRPr="00367230" w:rsidR="005706D0" w:rsidP="445261EA" w:rsidRDefault="55FA01EE" w14:paraId="3437DE1C" w14:textId="59CEE88C">
      <w:pPr>
        <w:rPr>
          <w:rFonts w:eastAsia="Aptos" w:cs="Aptos"/>
          <w:sz w:val="24"/>
          <w:szCs w:val="24"/>
        </w:rPr>
      </w:pPr>
      <w:r w:rsidRPr="00367230">
        <w:rPr>
          <w:rFonts w:eastAsia="Constantia" w:cs="Constantia"/>
          <w:u w:val="single"/>
        </w:rPr>
        <w:t xml:space="preserve">Preference in Design Styles: </w:t>
      </w:r>
      <w:r w:rsidRPr="00367230">
        <w:rPr>
          <w:rFonts w:eastAsia="Aptos" w:cs="Aptos"/>
          <w:sz w:val="24"/>
          <w:szCs w:val="24"/>
          <w:lang w:val="en-GB"/>
        </w:rPr>
        <w:t xml:space="preserve"> </w:t>
      </w:r>
    </w:p>
    <w:p w:rsidRPr="00367230" w:rsidR="005706D0" w:rsidP="445261EA" w:rsidRDefault="55FA01EE" w14:paraId="3E4E1A2A" w14:textId="5DC4D85D">
      <w:pPr>
        <w:rPr>
          <w:rFonts w:eastAsia="Aptos" w:cs="Aptos"/>
        </w:rPr>
      </w:pPr>
      <w:r w:rsidRPr="00367230">
        <w:rPr>
          <w:rFonts w:eastAsia="Aptos" w:cs="Aptos"/>
          <w:lang w:val="en-GB"/>
        </w:rPr>
        <w:t>Fred prefers minimalism and simplicity in websites and appreciate unique artworks which can accomplished his collection.</w:t>
      </w:r>
    </w:p>
    <w:p w:rsidRPr="00367230" w:rsidR="005706D0" w:rsidP="445261EA" w:rsidRDefault="55FA01EE" w14:paraId="2F6DDB55" w14:textId="1ED8292A">
      <w:pPr>
        <w:rPr>
          <w:rFonts w:eastAsia="Aptos" w:cs="Aptos"/>
          <w:sz w:val="24"/>
          <w:szCs w:val="24"/>
        </w:rPr>
      </w:pPr>
      <w:r w:rsidRPr="00367230">
        <w:rPr>
          <w:rFonts w:eastAsia="Constantia" w:cs="Constantia"/>
          <w:u w:val="single"/>
        </w:rPr>
        <w:t xml:space="preserve">Preferred Features:  </w:t>
      </w:r>
      <w:r w:rsidRPr="00367230">
        <w:rPr>
          <w:rFonts w:eastAsia="Aptos" w:cs="Aptos"/>
          <w:sz w:val="24"/>
          <w:szCs w:val="24"/>
          <w:lang w:val="en-GB"/>
        </w:rPr>
        <w:t xml:space="preserve"> </w:t>
      </w:r>
    </w:p>
    <w:p w:rsidRPr="00367230" w:rsidR="005706D0" w:rsidP="445261EA" w:rsidRDefault="55FA01EE" w14:paraId="10A49782" w14:textId="7B47EC8E">
      <w:pPr>
        <w:rPr>
          <w:rFonts w:eastAsia="Aptos" w:cs="Aptos"/>
        </w:rPr>
      </w:pPr>
      <w:r w:rsidRPr="00367230">
        <w:rPr>
          <w:rFonts w:eastAsia="Aptos" w:cs="Aptos"/>
          <w:lang w:val="en-GB"/>
        </w:rPr>
        <w:t>Fred prefers simply looking sites with clear and easy navigation through it, transparent pricing and fees which could be seen as soon as possible because usually customers either don't notice or notice at the last moment before payment. He likes the site with hight-quality photos and clear description of every artwork to be able to see exactly how the art looks like, and it would help him to decide what art piece he wants to buy.</w:t>
      </w:r>
    </w:p>
    <w:p w:rsidRPr="00367230" w:rsidR="005706D0" w:rsidP="445261EA" w:rsidRDefault="55FA01EE" w14:paraId="71E9A77F" w14:textId="42B107EF">
      <w:pPr>
        <w:rPr>
          <w:rFonts w:eastAsia="Constantia" w:cs="Constantia"/>
        </w:rPr>
      </w:pPr>
      <w:r w:rsidRPr="00367230">
        <w:rPr>
          <w:rFonts w:eastAsia="Constantia" w:cs="Constantia"/>
          <w:u w:val="single"/>
        </w:rPr>
        <w:t>Content Interests:</w:t>
      </w:r>
    </w:p>
    <w:p w:rsidRPr="00367230" w:rsidR="005706D0" w:rsidP="445261EA" w:rsidRDefault="55FA01EE" w14:paraId="3B4DD50B" w14:textId="28ABD161">
      <w:pPr>
        <w:rPr>
          <w:rFonts w:eastAsia="Aptos" w:cs="Aptos"/>
        </w:rPr>
      </w:pPr>
      <w:r w:rsidRPr="00367230">
        <w:rPr>
          <w:rFonts w:eastAsia="Aptos" w:cs="Aptos"/>
          <w:lang w:val="en-GB"/>
        </w:rPr>
        <w:t>Fred is interested in collecting artworks he finds unique to supplement his own collection.</w:t>
      </w:r>
    </w:p>
    <w:p w:rsidRPr="00367230" w:rsidR="005706D0" w:rsidP="445261EA" w:rsidRDefault="55FA01EE" w14:paraId="1A7381F6" w14:textId="12CC5CB0">
      <w:pPr>
        <w:rPr>
          <w:rFonts w:eastAsia="Constantia" w:cs="Constantia"/>
        </w:rPr>
      </w:pPr>
      <w:r w:rsidRPr="00367230">
        <w:rPr>
          <w:rFonts w:eastAsia="Constantia" w:cs="Constantia"/>
          <w:b/>
          <w:bCs/>
        </w:rPr>
        <w:t>Goals:</w:t>
      </w:r>
    </w:p>
    <w:p w:rsidRPr="00367230" w:rsidR="005706D0" w:rsidP="445261EA" w:rsidRDefault="55FA01EE" w14:paraId="1018FF50" w14:textId="29979E2D">
      <w:pPr>
        <w:pStyle w:val="ListParagraph"/>
        <w:numPr>
          <w:ilvl w:val="0"/>
          <w:numId w:val="10"/>
        </w:numPr>
        <w:rPr>
          <w:rFonts w:eastAsia="Aptos" w:cs="Aptos"/>
        </w:rPr>
      </w:pPr>
      <w:r w:rsidRPr="00367230">
        <w:rPr>
          <w:rFonts w:eastAsia="Aptos" w:cs="Aptos"/>
          <w:b/>
          <w:bCs/>
          <w:lang w:val="en-IE"/>
        </w:rPr>
        <w:t>Discover new artists</w:t>
      </w:r>
      <w:r w:rsidRPr="00367230">
        <w:rPr>
          <w:rFonts w:eastAsia="Aptos" w:cs="Aptos"/>
          <w:lang w:val="en-IE"/>
        </w:rPr>
        <w:t xml:space="preserve"> – Fred wants to explore fresh talent and unique pieces that could appreciate.</w:t>
      </w:r>
    </w:p>
    <w:p w:rsidRPr="00367230" w:rsidR="005706D0" w:rsidP="445261EA" w:rsidRDefault="55FA01EE" w14:paraId="5F579BAB" w14:textId="4A9F31CF">
      <w:pPr>
        <w:pStyle w:val="ListParagraph"/>
        <w:numPr>
          <w:ilvl w:val="0"/>
          <w:numId w:val="9"/>
        </w:numPr>
        <w:rPr>
          <w:rFonts w:eastAsia="Aptos" w:cs="Aptos"/>
        </w:rPr>
      </w:pPr>
      <w:r w:rsidRPr="00367230">
        <w:rPr>
          <w:rFonts w:eastAsia="Aptos" w:cs="Aptos"/>
          <w:b/>
          <w:bCs/>
          <w:lang w:val="en-IE"/>
        </w:rPr>
        <w:t>Find clear and transparent pricing</w:t>
      </w:r>
      <w:r w:rsidRPr="00367230">
        <w:rPr>
          <w:rFonts w:eastAsia="Aptos" w:cs="Aptos"/>
          <w:lang w:val="en-IE"/>
        </w:rPr>
        <w:t xml:space="preserve"> – He needs clear costs without hidden fees.</w:t>
      </w:r>
    </w:p>
    <w:p w:rsidRPr="00367230" w:rsidR="005706D0" w:rsidP="445261EA" w:rsidRDefault="55FA01EE" w14:paraId="7BF53C42" w14:textId="4A3FAA1F">
      <w:pPr>
        <w:pStyle w:val="ListParagraph"/>
        <w:numPr>
          <w:ilvl w:val="0"/>
          <w:numId w:val="9"/>
        </w:numPr>
        <w:rPr>
          <w:rFonts w:eastAsia="Aptos" w:cs="Aptos"/>
        </w:rPr>
      </w:pPr>
      <w:r w:rsidRPr="00367230">
        <w:rPr>
          <w:rFonts w:eastAsia="Aptos" w:cs="Aptos"/>
          <w:b/>
          <w:bCs/>
          <w:lang w:val="en-IE"/>
        </w:rPr>
        <w:t>Easily compare artworks</w:t>
      </w:r>
      <w:r w:rsidRPr="00367230">
        <w:rPr>
          <w:rFonts w:eastAsia="Aptos" w:cs="Aptos"/>
          <w:lang w:val="en-IE"/>
        </w:rPr>
        <w:t xml:space="preserve"> – Prefers simple search tools to compare pieces efficiently.</w:t>
      </w:r>
    </w:p>
    <w:p w:rsidRPr="00367230" w:rsidR="005706D0" w:rsidP="445261EA" w:rsidRDefault="55FA01EE" w14:paraId="09BD88EB" w14:textId="45FE3E64">
      <w:pPr>
        <w:pStyle w:val="ListParagraph"/>
        <w:numPr>
          <w:ilvl w:val="0"/>
          <w:numId w:val="9"/>
        </w:numPr>
        <w:rPr>
          <w:rFonts w:eastAsia="Aptos" w:cs="Aptos"/>
        </w:rPr>
      </w:pPr>
      <w:r w:rsidRPr="00367230">
        <w:rPr>
          <w:rFonts w:eastAsia="Aptos" w:cs="Aptos"/>
          <w:b/>
          <w:bCs/>
          <w:lang w:val="en-IE"/>
        </w:rPr>
        <w:t>Make seamless purchases</w:t>
      </w:r>
      <w:r w:rsidRPr="00367230">
        <w:rPr>
          <w:rFonts w:eastAsia="Aptos" w:cs="Aptos"/>
          <w:lang w:val="en-IE"/>
        </w:rPr>
        <w:t xml:space="preserve"> – A quick, secure buying process is essential.</w:t>
      </w:r>
    </w:p>
    <w:p w:rsidRPr="00367230" w:rsidR="005706D0" w:rsidP="445261EA" w:rsidRDefault="55FA01EE" w14:paraId="0366D703" w14:textId="540F9A11">
      <w:pPr>
        <w:pStyle w:val="ListParagraph"/>
        <w:numPr>
          <w:ilvl w:val="0"/>
          <w:numId w:val="9"/>
        </w:numPr>
        <w:rPr>
          <w:rFonts w:eastAsia="Aptos" w:cs="Aptos"/>
        </w:rPr>
      </w:pPr>
      <w:r w:rsidRPr="00367230">
        <w:rPr>
          <w:rFonts w:eastAsia="Aptos" w:cs="Aptos"/>
          <w:b/>
          <w:bCs/>
          <w:lang w:val="en-IE"/>
        </w:rPr>
        <w:t>Quote</w:t>
      </w:r>
      <w:r w:rsidRPr="00367230">
        <w:rPr>
          <w:rFonts w:eastAsia="Aptos" w:cs="Aptos"/>
          <w:lang w:val="en-IE"/>
        </w:rPr>
        <w:t>: - “I love Art and supporting young talents”.</w:t>
      </w:r>
    </w:p>
    <w:p w:rsidRPr="00367230" w:rsidR="005706D0" w:rsidP="445261EA" w:rsidRDefault="55FA01EE" w14:paraId="7BCCCDDF" w14:textId="6933F549">
      <w:pPr>
        <w:rPr>
          <w:rFonts w:eastAsia="Constantia" w:cs="Constantia"/>
        </w:rPr>
      </w:pPr>
      <w:r w:rsidRPr="00367230">
        <w:rPr>
          <w:rFonts w:eastAsia="Constantia" w:cs="Constantia"/>
          <w:b/>
          <w:bCs/>
        </w:rPr>
        <w:t>Scenario for the Activity</w:t>
      </w:r>
    </w:p>
    <w:p w:rsidRPr="00367230" w:rsidR="005706D0" w:rsidP="445261EA" w:rsidRDefault="55FA01EE" w14:paraId="57505338" w14:textId="3A3A46C5">
      <w:pPr>
        <w:rPr>
          <w:rFonts w:eastAsia="Constantia" w:cs="Constantia"/>
        </w:rPr>
      </w:pPr>
      <w:r w:rsidRPr="00367230">
        <w:rPr>
          <w:rFonts w:eastAsia="Constantia" w:cs="Constantia"/>
        </w:rPr>
        <w:t>Task: Fred is searching for something that can be added to his collection. He needs to spend some time in front of computer without any hurry to find exact masteries he would be happy with.</w:t>
      </w:r>
    </w:p>
    <w:p w:rsidRPr="00367230" w:rsidR="005706D0" w:rsidP="445261EA" w:rsidRDefault="55FA01EE" w14:paraId="25D8CFB1" w14:textId="76EC0964">
      <w:pPr>
        <w:pStyle w:val="Heading3"/>
        <w:rPr>
          <w:rFonts w:eastAsia="Constantia" w:cs="Constantia" w:asciiTheme="minorHAnsi" w:hAnsiTheme="minorHAnsi"/>
          <w:color w:val="595959" w:themeColor="text1" w:themeTint="A6"/>
          <w:sz w:val="22"/>
          <w:szCs w:val="22"/>
        </w:rPr>
      </w:pPr>
      <w:r w:rsidRPr="00367230">
        <w:rPr>
          <w:rFonts w:eastAsia="Constantia" w:cs="Constantia" w:asciiTheme="minorHAnsi" w:hAnsiTheme="minorHAnsi"/>
          <w:color w:val="595959" w:themeColor="text1" w:themeTint="A6"/>
        </w:rPr>
        <w:t xml:space="preserve">Simulated Interactions with Art Websites </w:t>
      </w:r>
      <w:r w:rsidRPr="00367230">
        <w:rPr>
          <w:rFonts w:eastAsia="Constantia" w:cs="Constantia" w:asciiTheme="minorHAnsi" w:hAnsiTheme="minorHAnsi"/>
          <w:color w:val="595959" w:themeColor="text1" w:themeTint="A6"/>
          <w:sz w:val="22"/>
          <w:szCs w:val="22"/>
        </w:rPr>
        <w:t xml:space="preserve"> </w:t>
      </w:r>
    </w:p>
    <w:p w:rsidRPr="00367230" w:rsidR="005706D0" w:rsidP="445261EA" w:rsidRDefault="55FA01EE" w14:paraId="4B141803" w14:textId="19B600D2">
      <w:pPr>
        <w:rPr>
          <w:rFonts w:eastAsia="Constantia" w:cs="Constantia"/>
        </w:rPr>
      </w:pPr>
      <w:r w:rsidRPr="00367230">
        <w:rPr>
          <w:rFonts w:eastAsia="Constantia" w:cs="Constantia"/>
        </w:rPr>
        <w:t xml:space="preserve">1. Check filters (or if there is a possibility to press the button “What’s new” which </w:t>
      </w:r>
      <w:r w:rsidRPr="00367230" w:rsidR="00C327B4">
        <w:rPr>
          <w:rFonts w:eastAsia="Constantia" w:cs="Constantia"/>
        </w:rPr>
        <w:t>supposed to</w:t>
      </w:r>
      <w:r w:rsidRPr="00367230">
        <w:rPr>
          <w:rFonts w:eastAsia="Constantia" w:cs="Constantia"/>
        </w:rPr>
        <w:t xml:space="preserve"> show new art that was published.</w:t>
      </w:r>
    </w:p>
    <w:p w:rsidRPr="00367230" w:rsidR="005706D0" w:rsidP="445261EA" w:rsidRDefault="55FA01EE" w14:paraId="394A9AB3" w14:textId="4BC7633F">
      <w:pPr>
        <w:rPr>
          <w:rFonts w:eastAsia="Constantia" w:cs="Constantia"/>
        </w:rPr>
      </w:pPr>
      <w:r w:rsidRPr="00367230">
        <w:rPr>
          <w:rFonts w:eastAsia="Constantia" w:cs="Constantia"/>
        </w:rPr>
        <w:t>2. Check every aspect of artwork that he likes and read the description with some information about the artist.</w:t>
      </w:r>
    </w:p>
    <w:p w:rsidRPr="00367230" w:rsidR="005706D0" w:rsidP="445261EA" w:rsidRDefault="55FA01EE" w14:paraId="60E63611" w14:textId="27739297">
      <w:pPr>
        <w:rPr>
          <w:rFonts w:eastAsia="Constantia" w:cs="Constantia"/>
        </w:rPr>
      </w:pPr>
      <w:r w:rsidRPr="00367230">
        <w:rPr>
          <w:rFonts w:eastAsia="Constantia" w:cs="Constantia"/>
        </w:rPr>
        <w:t>3. Saved a few items to the Wishlist</w:t>
      </w:r>
    </w:p>
    <w:p w:rsidRPr="00367230" w:rsidR="005706D0" w:rsidP="445261EA" w:rsidRDefault="55FA01EE" w14:paraId="7C1F7B89" w14:textId="3E92DDC3">
      <w:pPr>
        <w:rPr>
          <w:rFonts w:eastAsia="Constantia" w:cs="Constantia"/>
        </w:rPr>
      </w:pPr>
      <w:r w:rsidRPr="00367230">
        <w:rPr>
          <w:rFonts w:eastAsia="Constantia" w:cs="Constantia"/>
        </w:rPr>
        <w:t>5. Attempted checkout</w:t>
      </w:r>
    </w:p>
    <w:p w:rsidRPr="00367230" w:rsidR="005706D0" w:rsidP="445261EA" w:rsidRDefault="005706D0" w14:paraId="4C4F106A" w14:textId="2CE251CD">
      <w:pPr>
        <w:rPr>
          <w:rFonts w:eastAsia="Constantia" w:cs="Constantia"/>
        </w:rPr>
      </w:pPr>
    </w:p>
    <w:p w:rsidRPr="00367230" w:rsidR="005706D0" w:rsidP="445261EA" w:rsidRDefault="55FA01EE" w14:paraId="2DA2F76A" w14:textId="79B43AD2">
      <w:pPr>
        <w:rPr>
          <w:rFonts w:eastAsia="Aptos" w:cs="Aptos"/>
        </w:rPr>
      </w:pPr>
      <w:r w:rsidRPr="00367230">
        <w:rPr>
          <w:rFonts w:eastAsia="Aptos" w:cs="Aptos"/>
          <w:b/>
          <w:bCs/>
          <w:lang w:val="en-GB"/>
        </w:rPr>
        <w:t>Feedback:</w:t>
      </w:r>
    </w:p>
    <w:p w:rsidRPr="00367230" w:rsidR="005706D0" w:rsidP="445261EA" w:rsidRDefault="55FA01EE" w14:paraId="191DA520" w14:textId="01B1EB11">
      <w:pPr>
        <w:rPr>
          <w:rFonts w:eastAsia="Aptos" w:cs="Aptos"/>
        </w:rPr>
      </w:pPr>
      <w:r w:rsidRPr="00367230">
        <w:rPr>
          <w:rFonts w:eastAsia="Aptos" w:cs="Aptos"/>
          <w:b/>
          <w:bCs/>
          <w:lang w:val="en-IE"/>
        </w:rPr>
        <w:t>Etsy</w:t>
      </w:r>
      <w:r w:rsidRPr="00367230">
        <w:rPr>
          <w:rFonts w:eastAsia="Aptos" w:cs="Aptos"/>
          <w:lang w:val="en-IE"/>
        </w:rPr>
        <w:t xml:space="preserve"> is a good site for finding some interesting handmade stuff and art. It has simple checkout and good search functionality with categories and subcategories. But it has too much clutter and unrelated recommendations, unclear prices because of additional shipping costs and some descriptions are poor or quiet incorrect what can confused customers.</w:t>
      </w:r>
    </w:p>
    <w:p w:rsidRPr="00367230" w:rsidR="005706D0" w:rsidP="445261EA" w:rsidRDefault="55FA01EE" w14:paraId="654307CA" w14:textId="3C8990F3">
      <w:pPr>
        <w:rPr>
          <w:rFonts w:eastAsia="Aptos" w:cs="Aptos"/>
        </w:rPr>
      </w:pPr>
      <w:r w:rsidRPr="00367230">
        <w:rPr>
          <w:rFonts w:eastAsia="Aptos" w:cs="Aptos"/>
          <w:b/>
          <w:bCs/>
          <w:lang w:val="en-IE"/>
        </w:rPr>
        <w:t>Etsy</w:t>
      </w:r>
      <w:r w:rsidRPr="00367230">
        <w:rPr>
          <w:rFonts w:eastAsia="Aptos" w:cs="Aptos"/>
          <w:lang w:val="en-IE"/>
        </w:rPr>
        <w:t xml:space="preserve"> might feel overwhelming for Fred due to the vast number of items and varied seller quality. It may not be the best fit for high-end art collection.</w:t>
      </w:r>
    </w:p>
    <w:p w:rsidRPr="00367230" w:rsidR="005706D0" w:rsidP="445261EA" w:rsidRDefault="55FA01EE" w14:paraId="685308DC" w14:textId="7A1864FF">
      <w:pPr>
        <w:rPr>
          <w:rFonts w:eastAsia="Aptos" w:cs="Aptos"/>
        </w:rPr>
      </w:pPr>
      <w:r w:rsidRPr="00367230">
        <w:rPr>
          <w:rFonts w:eastAsia="Aptos" w:cs="Aptos"/>
          <w:lang w:val="en-IE"/>
        </w:rPr>
        <w:t xml:space="preserve">For improvements for this site needs to clear prices showing the price of shipping price next to the art piece. </w:t>
      </w:r>
    </w:p>
    <w:p w:rsidRPr="00367230" w:rsidR="005706D0" w:rsidP="445261EA" w:rsidRDefault="005706D0" w14:paraId="120AC446" w14:textId="2849AC53">
      <w:pPr>
        <w:rPr>
          <w:rFonts w:eastAsia="Aptos" w:cs="Aptos"/>
        </w:rPr>
      </w:pPr>
    </w:p>
    <w:p w:rsidRPr="00367230" w:rsidR="005706D0" w:rsidP="445261EA" w:rsidRDefault="55FA01EE" w14:paraId="3604A63D" w14:textId="30533B3E">
      <w:pPr>
        <w:rPr>
          <w:rFonts w:eastAsia="Aptos" w:cs="Aptos"/>
        </w:rPr>
      </w:pPr>
      <w:proofErr w:type="spellStart"/>
      <w:r w:rsidRPr="00367230">
        <w:rPr>
          <w:rFonts w:eastAsia="Aptos" w:cs="Aptos"/>
          <w:b/>
          <w:bCs/>
          <w:lang w:val="en-IE"/>
        </w:rPr>
        <w:t>Artfinder</w:t>
      </w:r>
      <w:proofErr w:type="spellEnd"/>
      <w:r w:rsidRPr="00367230">
        <w:rPr>
          <w:rFonts w:eastAsia="Aptos" w:cs="Aptos"/>
          <w:lang w:val="en-IE"/>
        </w:rPr>
        <w:t xml:space="preserve"> and </w:t>
      </w:r>
      <w:r w:rsidRPr="00367230">
        <w:rPr>
          <w:rFonts w:eastAsia="Aptos" w:cs="Aptos"/>
          <w:b/>
          <w:bCs/>
          <w:lang w:val="en-IE"/>
        </w:rPr>
        <w:t>Saatchi Art</w:t>
      </w:r>
      <w:r w:rsidRPr="00367230">
        <w:rPr>
          <w:rFonts w:eastAsia="Aptos" w:cs="Aptos"/>
          <w:lang w:val="en-IE"/>
        </w:rPr>
        <w:t xml:space="preserve"> is a site with a large selection of original artworks with a lot of information about the art piece, but there can be some issues for customers with overwhelmed interface and design of site and prices inconsistencies. </w:t>
      </w:r>
    </w:p>
    <w:p w:rsidRPr="00367230" w:rsidR="005706D0" w:rsidP="445261EA" w:rsidRDefault="55FA01EE" w14:paraId="7FA50BB2" w14:textId="1DE9930E">
      <w:pPr>
        <w:rPr>
          <w:rFonts w:eastAsia="Aptos" w:cs="Aptos"/>
        </w:rPr>
      </w:pPr>
      <w:r w:rsidRPr="00367230">
        <w:rPr>
          <w:rFonts w:eastAsia="Aptos" w:cs="Aptos"/>
          <w:lang w:val="en-IE"/>
        </w:rPr>
        <w:t xml:space="preserve">Fred finds </w:t>
      </w:r>
      <w:proofErr w:type="spellStart"/>
      <w:r w:rsidRPr="00367230">
        <w:rPr>
          <w:rFonts w:eastAsia="Aptos" w:cs="Aptos"/>
          <w:b/>
          <w:bCs/>
          <w:lang w:val="en-IE"/>
        </w:rPr>
        <w:t>Artfinder</w:t>
      </w:r>
      <w:proofErr w:type="spellEnd"/>
      <w:r w:rsidRPr="00367230">
        <w:rPr>
          <w:rFonts w:eastAsia="Aptos" w:cs="Aptos"/>
          <w:lang w:val="en-IE"/>
        </w:rPr>
        <w:t xml:space="preserve"> and </w:t>
      </w:r>
      <w:r w:rsidRPr="00367230">
        <w:rPr>
          <w:rFonts w:eastAsia="Aptos" w:cs="Aptos"/>
          <w:b/>
          <w:bCs/>
          <w:lang w:val="en-IE"/>
        </w:rPr>
        <w:t>Saatchi Art</w:t>
      </w:r>
      <w:r w:rsidRPr="00367230">
        <w:rPr>
          <w:rFonts w:eastAsia="Aptos" w:cs="Aptos"/>
          <w:lang w:val="en-IE"/>
        </w:rPr>
        <w:t xml:space="preserve"> appealing due to their vast selection of emerging artists and clear pricing, though Saatchi Art can feel overwhelming. While both platforms offer quality curation, he struggles with occasional slow loading times and complex navigation.</w:t>
      </w:r>
    </w:p>
    <w:p w:rsidRPr="00367230" w:rsidR="005706D0" w:rsidP="445261EA" w:rsidRDefault="55FA01EE" w14:paraId="678C4286" w14:textId="7C9CB47F">
      <w:pPr>
        <w:rPr>
          <w:rFonts w:eastAsia="Aptos" w:cs="Aptos"/>
        </w:rPr>
      </w:pPr>
      <w:r w:rsidRPr="00367230">
        <w:rPr>
          <w:rFonts w:eastAsia="Aptos" w:cs="Aptos"/>
        </w:rPr>
        <w:t xml:space="preserve">To improve these sites, it would be nice to have a more structured portfolio of artists, clearer prices and enhance the virtual review to see how art looks from different settings. </w:t>
      </w:r>
    </w:p>
    <w:p w:rsidRPr="00367230" w:rsidR="005706D0" w:rsidP="445261EA" w:rsidRDefault="005706D0" w14:paraId="2C6BB56A" w14:textId="20AFB9CC">
      <w:pPr>
        <w:rPr>
          <w:rFonts w:eastAsia="Aptos" w:cs="Aptos"/>
        </w:rPr>
      </w:pPr>
    </w:p>
    <w:p w:rsidRPr="00367230" w:rsidR="005706D0" w:rsidP="445261EA" w:rsidRDefault="55FA01EE" w14:paraId="74272917" w14:textId="59A81D58">
      <w:pPr>
        <w:rPr>
          <w:rFonts w:eastAsia="Aptos" w:cs="Aptos"/>
        </w:rPr>
      </w:pPr>
      <w:r w:rsidRPr="00367230">
        <w:rPr>
          <w:rFonts w:eastAsia="Aptos" w:cs="Aptos"/>
          <w:b/>
          <w:bCs/>
          <w:lang w:val="en-IE"/>
        </w:rPr>
        <w:t>Artsy</w:t>
      </w:r>
      <w:r w:rsidRPr="00367230">
        <w:rPr>
          <w:rFonts w:eastAsia="Aptos" w:cs="Aptos"/>
          <w:lang w:val="en-IE"/>
        </w:rPr>
        <w:t xml:space="preserve"> and </w:t>
      </w:r>
      <w:proofErr w:type="spellStart"/>
      <w:r w:rsidRPr="00367230">
        <w:rPr>
          <w:rFonts w:eastAsia="Aptos" w:cs="Aptos"/>
          <w:b/>
          <w:bCs/>
          <w:lang w:val="en-IE"/>
        </w:rPr>
        <w:t>Singulart</w:t>
      </w:r>
      <w:proofErr w:type="spellEnd"/>
      <w:r w:rsidRPr="00367230">
        <w:rPr>
          <w:rFonts w:eastAsia="Aptos" w:cs="Aptos"/>
          <w:lang w:val="en-IE"/>
        </w:rPr>
        <w:t xml:space="preserve"> are nearly perfect for customers who are searching for valued piece of art. There is a lot of high-end and investment-grade art pieces, auction-style buying options, detailed artist profiles and provenance, strong focus on contemporary and emerging artists which are good qualities for customers. There are disadvantages too like </w:t>
      </w:r>
      <w:r w:rsidRPr="00367230">
        <w:rPr>
          <w:rFonts w:eastAsia="Aptos" w:cs="Aptos"/>
          <w:lang w:val="en-IE"/>
        </w:rPr>
        <w:t xml:space="preserve">limited selection compared to larger marketplaces, some artworks require inquiries instead of direct purchases and auctions on </w:t>
      </w:r>
      <w:r w:rsidRPr="00367230">
        <w:rPr>
          <w:rFonts w:eastAsia="Aptos" w:cs="Aptos"/>
          <w:b/>
          <w:bCs/>
          <w:lang w:val="en-IE"/>
        </w:rPr>
        <w:t>Singular</w:t>
      </w:r>
      <w:r w:rsidRPr="00367230">
        <w:rPr>
          <w:rFonts w:eastAsia="Aptos" w:cs="Aptos"/>
          <w:lang w:val="en-IE"/>
        </w:rPr>
        <w:t xml:space="preserve"> can be complicated for someone who prefers straightforward buying.</w:t>
      </w:r>
    </w:p>
    <w:p w:rsidRPr="00367230" w:rsidR="005706D0" w:rsidP="445261EA" w:rsidRDefault="55FA01EE" w14:paraId="477ED745" w14:textId="5FF1EFA9">
      <w:pPr>
        <w:rPr>
          <w:rFonts w:eastAsia="Aptos" w:cs="Aptos"/>
        </w:rPr>
      </w:pPr>
      <w:r w:rsidRPr="00367230">
        <w:rPr>
          <w:rFonts w:eastAsia="Aptos" w:cs="Aptos"/>
          <w:lang w:val="en-IE"/>
        </w:rPr>
        <w:t xml:space="preserve">Fred finds </w:t>
      </w:r>
      <w:proofErr w:type="spellStart"/>
      <w:r w:rsidRPr="00367230">
        <w:rPr>
          <w:rFonts w:eastAsia="Aptos" w:cs="Aptos"/>
          <w:b/>
          <w:bCs/>
          <w:lang w:val="en-IE"/>
        </w:rPr>
        <w:t>Singulart</w:t>
      </w:r>
      <w:proofErr w:type="spellEnd"/>
      <w:r w:rsidRPr="00367230">
        <w:rPr>
          <w:rFonts w:eastAsia="Aptos" w:cs="Aptos"/>
          <w:lang w:val="en-IE"/>
        </w:rPr>
        <w:t xml:space="preserve"> and </w:t>
      </w:r>
      <w:r w:rsidRPr="00367230">
        <w:rPr>
          <w:rFonts w:eastAsia="Aptos" w:cs="Aptos"/>
          <w:b/>
          <w:bCs/>
          <w:lang w:val="en-IE"/>
        </w:rPr>
        <w:t>Artsy</w:t>
      </w:r>
      <w:r w:rsidRPr="00367230">
        <w:rPr>
          <w:rFonts w:eastAsia="Aptos" w:cs="Aptos"/>
          <w:lang w:val="en-IE"/>
        </w:rPr>
        <w:t xml:space="preserve"> appealing for their curated selection of emerging artists and investment-worthy pieces, with clear artist backgrounds and pricing transparency. However, he sometimes feels overwhelmed by </w:t>
      </w:r>
      <w:proofErr w:type="spellStart"/>
      <w:r w:rsidRPr="00367230">
        <w:rPr>
          <w:rFonts w:eastAsia="Aptos" w:cs="Aptos"/>
          <w:lang w:val="en-IE"/>
        </w:rPr>
        <w:t>Artsy's</w:t>
      </w:r>
      <w:proofErr w:type="spellEnd"/>
      <w:r w:rsidRPr="00367230">
        <w:rPr>
          <w:rFonts w:eastAsia="Aptos" w:cs="Aptos"/>
          <w:lang w:val="en-IE"/>
        </w:rPr>
        <w:t xml:space="preserve"> auction system and </w:t>
      </w:r>
      <w:proofErr w:type="spellStart"/>
      <w:r w:rsidRPr="00367230">
        <w:rPr>
          <w:rFonts w:eastAsia="Aptos" w:cs="Aptos"/>
          <w:lang w:val="en-IE"/>
        </w:rPr>
        <w:t>Singulart's</w:t>
      </w:r>
      <w:proofErr w:type="spellEnd"/>
      <w:r w:rsidRPr="00367230">
        <w:rPr>
          <w:rFonts w:eastAsia="Aptos" w:cs="Aptos"/>
          <w:lang w:val="en-IE"/>
        </w:rPr>
        <w:t xml:space="preserve"> limited selection compared to larger marketplaces.</w:t>
      </w:r>
    </w:p>
    <w:p w:rsidRPr="00367230" w:rsidR="005706D0" w:rsidP="4F1B7237" w:rsidRDefault="55FA01EE" w14:paraId="4B9118C1" w14:textId="1A18D28E">
      <w:pPr>
        <w:rPr>
          <w:rFonts w:eastAsia="Aptos" w:cs="Aptos"/>
        </w:rPr>
      </w:pPr>
      <w:r w:rsidRPr="00AAF4A3" w:rsidR="52730D9E">
        <w:rPr>
          <w:rFonts w:eastAsia="Aptos" w:cs="Aptos"/>
          <w:lang w:val="en-IE"/>
        </w:rPr>
        <w:t>Nice improvements would be if in those sites would be better filters to find emerging artists with investment potential, make a price tracking feature to monitor changes over time.</w:t>
      </w:r>
    </w:p>
    <w:p w:rsidR="00AAF4A3" w:rsidP="00AAF4A3" w:rsidRDefault="00AAF4A3" w14:paraId="79757D42" w14:textId="109E2975">
      <w:pPr>
        <w:pStyle w:val="Heading3"/>
      </w:pPr>
    </w:p>
    <w:p w:rsidR="66760994" w:rsidP="00AAF4A3" w:rsidRDefault="66760994" w14:paraId="30DEAD67" w14:textId="6A726035">
      <w:pPr>
        <w:pStyle w:val="Heading3"/>
        <w:rPr>
          <w:rFonts w:ascii="Aptos" w:hAnsi="Aptos" w:eastAsia="Aptos" w:cs="Aptos"/>
          <w:color w:val="000000" w:themeColor="text1" w:themeTint="FF" w:themeShade="FF"/>
          <w:lang w:val="en-IE"/>
        </w:rPr>
      </w:pPr>
      <w:r w:rsidR="3DA1A26F">
        <w:rPr/>
        <w:t>User Persona 3</w:t>
      </w:r>
      <w:r w:rsidR="48689DD8">
        <w:rPr/>
        <w:t xml:space="preserve">: </w:t>
      </w:r>
    </w:p>
    <w:p w:rsidR="66760994" w:rsidP="00AAF4A3" w:rsidRDefault="66760994" w14:paraId="0CB668C2" w14:textId="741E0A31">
      <w:pPr>
        <w:pStyle w:val="Normal"/>
        <w:rPr>
          <w:rFonts w:ascii="Aptos" w:hAnsi="Aptos" w:eastAsia="Aptos" w:cs="Aptos"/>
          <w:b w:val="1"/>
          <w:bCs w:val="1"/>
          <w:color w:val="000000" w:themeColor="text1" w:themeTint="FF" w:themeShade="FF"/>
          <w:lang w:val="en-IE"/>
        </w:rPr>
      </w:pPr>
      <w:r w:rsidRPr="00AAF4A3" w:rsidR="504FAA39">
        <w:rPr>
          <w:b w:val="1"/>
          <w:bCs w:val="1"/>
        </w:rPr>
        <w:t> </w:t>
      </w:r>
      <w:r w:rsidRPr="00AAF4A3" w:rsidR="504FAA39">
        <w:rPr>
          <w:b w:val="1"/>
          <w:bCs w:val="1"/>
        </w:rPr>
        <w:t>User Persona:</w:t>
      </w:r>
      <w:r w:rsidRPr="00AAF4A3" w:rsidR="504FAA39">
        <w:rPr>
          <w:b w:val="1"/>
          <w:bCs w:val="1"/>
        </w:rPr>
        <w:t xml:space="preserve"> </w:t>
      </w:r>
      <w:r w:rsidR="48689DD8">
        <w:rPr>
          <w:b w:val="0"/>
          <w:bCs w:val="0"/>
        </w:rPr>
        <w:t>Michel, 35 years old</w:t>
      </w:r>
      <w:r w:rsidR="476836C6">
        <w:rPr>
          <w:b w:val="0"/>
          <w:bCs w:val="0"/>
        </w:rPr>
        <w:t>, artist</w:t>
      </w:r>
    </w:p>
    <w:p w:rsidR="12535F72" w:rsidP="00AAF4A3" w:rsidRDefault="12535F72" w14:paraId="3BE76804" w14:textId="44E164B1">
      <w:pPr>
        <w:pStyle w:val="Normal"/>
      </w:pPr>
      <w:r w:rsidR="453E2488">
        <w:rPr/>
        <w:t xml:space="preserve"> </w:t>
      </w:r>
      <w:r w:rsidR="1AF74155">
        <w:rPr/>
        <w:t xml:space="preserve">А </w:t>
      </w:r>
      <w:r w:rsidR="1B3182BB">
        <w:rPr/>
        <w:t>35</w:t>
      </w:r>
      <w:r w:rsidR="786BAAF6">
        <w:rPr/>
        <w:t xml:space="preserve">-year-old man with two higher education degrees (history and economics) with good computer and internet skills. You are an amateur artist working in </w:t>
      </w:r>
      <w:r w:rsidR="786BAAF6">
        <w:rPr/>
        <w:t>various styles</w:t>
      </w:r>
      <w:r w:rsidR="786BAAF6">
        <w:rPr/>
        <w:t xml:space="preserve"> and techniques: acrylic, oil, pencils, pastels. You also do needlework, creating home decorations from foam, </w:t>
      </w:r>
      <w:r w:rsidR="786BAAF6">
        <w:rPr/>
        <w:t>foamiran</w:t>
      </w:r>
      <w:r w:rsidR="786BAAF6">
        <w:rPr/>
        <w:t xml:space="preserve">, satin ribbons, </w:t>
      </w:r>
      <w:r w:rsidR="786BAAF6">
        <w:rPr/>
        <w:t>fabric</w:t>
      </w:r>
      <w:r w:rsidR="786BAAF6">
        <w:rPr/>
        <w:t xml:space="preserve"> and other materials. You are looking to sell your work or fulfill orders, and have explored Etsy, Saatchi Art, </w:t>
      </w:r>
      <w:r w:rsidR="786BAAF6">
        <w:rPr/>
        <w:t>Artfinder</w:t>
      </w:r>
      <w:r w:rsidR="786BAAF6">
        <w:rPr/>
        <w:t xml:space="preserve">, Artsy, and </w:t>
      </w:r>
      <w:r w:rsidR="786BAAF6">
        <w:rPr/>
        <w:t>Singulart</w:t>
      </w:r>
      <w:r w:rsidR="786BAAF6">
        <w:rPr/>
        <w:t xml:space="preserve"> platforms to do so. </w:t>
      </w:r>
      <w:r w:rsidR="49332610">
        <w:rPr/>
        <w:t xml:space="preserve"> </w:t>
      </w:r>
      <w:proofErr w:type="spellStart"/>
      <w:proofErr w:type="spellEnd"/>
      <w:proofErr w:type="spellStart"/>
      <w:proofErr w:type="spellEnd"/>
      <w:proofErr w:type="spellStart"/>
      <w:proofErr w:type="spellEnd"/>
    </w:p>
    <w:p w:rsidR="17AC745E" w:rsidP="4F1B7237" w:rsidRDefault="17AC745E" w14:paraId="5035FE5C" w14:textId="567C18EE">
      <w:r w:rsidRPr="4F1B7237">
        <w:rPr>
          <w:rFonts w:ascii="Constantia" w:hAnsi="Constantia" w:eastAsia="Constantia" w:cs="Constantia"/>
          <w:sz w:val="24"/>
          <w:szCs w:val="24"/>
        </w:rPr>
        <w:t xml:space="preserve">Suitable </w:t>
      </w:r>
      <w:proofErr w:type="spellStart"/>
      <w:r w:rsidRPr="4F1B7237">
        <w:rPr>
          <w:rFonts w:ascii="Constantia" w:hAnsi="Constantia" w:eastAsia="Constantia" w:cs="Constantia"/>
          <w:sz w:val="24"/>
          <w:szCs w:val="24"/>
        </w:rPr>
        <w:t>Platform</w:t>
      </w:r>
      <w:r w:rsidRPr="4F1B7237">
        <w:t>Etsy</w:t>
      </w:r>
      <w:proofErr w:type="spellEnd"/>
      <w:r w:rsidRPr="4F1B7237">
        <w:t xml:space="preserve"> may be the most suitable platform for you. It is geared towards selling both artwork and handmade crafts, which aligns with your profile. The platform offers a user-friendly interface for uploading works and interacting with buyers. Etsy also has a broad audience interested in unique and creative items, allowing you to sell both paintings and handmade crafts.</w:t>
      </w:r>
    </w:p>
    <w:p w:rsidR="17AC745E" w:rsidP="4F1B7237" w:rsidRDefault="17AC745E" w14:paraId="71CE6668" w14:textId="5F1CF68D">
      <w:r w:rsidRPr="4F1B7237">
        <w:t xml:space="preserve">Saatchi Art and </w:t>
      </w:r>
      <w:proofErr w:type="spellStart"/>
      <w:r w:rsidRPr="4F1B7237">
        <w:t>Artfinder</w:t>
      </w:r>
      <w:proofErr w:type="spellEnd"/>
      <w:r w:rsidRPr="4F1B7237">
        <w:t xml:space="preserve"> are good choices if you want to focus on selling paintings. These platforms cater specifically to artists, making them ideal for promoting your artwork. However, their audience is more interested in professional works, and the registration and approval process may be more challenging for artists with a small portfolio.</w:t>
      </w:r>
    </w:p>
    <w:p w:rsidR="17AC745E" w:rsidP="4F1B7237" w:rsidRDefault="17AC745E" w14:paraId="0AFA0B4E" w14:textId="4342203D">
      <w:r w:rsidRPr="4F1B7237">
        <w:t xml:space="preserve">Artsy and </w:t>
      </w:r>
      <w:proofErr w:type="spellStart"/>
      <w:r w:rsidRPr="4F1B7237">
        <w:t>Singulart</w:t>
      </w:r>
      <w:proofErr w:type="spellEnd"/>
      <w:r w:rsidRPr="4F1B7237">
        <w:t xml:space="preserve"> are geared toward professional artists and galleries, which may limit opportunities for an amateur artist. These platforms require a high level of professionalism and an extensive portfolio.</w:t>
      </w:r>
    </w:p>
    <w:p w:rsidR="17AC745E" w:rsidP="4F1B7237" w:rsidRDefault="17AC745E" w14:paraId="5E85FE1E" w14:textId="445BA7FE">
      <w:pPr>
        <w:pStyle w:val="Heading3"/>
        <w:rPr>
          <w:rFonts w:ascii="Constantia" w:hAnsi="Constantia" w:eastAsia="Constantia" w:cs="Constantia"/>
        </w:rPr>
      </w:pPr>
      <w:r w:rsidRPr="4F1B7237">
        <w:rPr>
          <w:rFonts w:ascii="Constantia" w:hAnsi="Constantia" w:eastAsia="Constantia" w:cs="Constantia"/>
        </w:rPr>
        <w:t>Steps Taken to Research the Platforms</w:t>
      </w:r>
    </w:p>
    <w:p w:rsidR="17AC745E" w:rsidP="4F1B7237" w:rsidRDefault="17AC745E" w14:paraId="36863272" w14:textId="78D02982">
      <w:pPr>
        <w:pStyle w:val="ListParagraph"/>
        <w:numPr>
          <w:ilvl w:val="0"/>
          <w:numId w:val="8"/>
        </w:numPr>
        <w:spacing w:before="0" w:after="0"/>
        <w:rPr>
          <w:rFonts w:ascii="Constantia" w:hAnsi="Constantia" w:eastAsia="Constantia" w:cs="Constantia"/>
        </w:rPr>
      </w:pPr>
      <w:r w:rsidRPr="4F1B7237">
        <w:rPr>
          <w:rFonts w:ascii="Constantia" w:hAnsi="Constantia" w:eastAsia="Constantia" w:cs="Constantia"/>
          <w:b/>
          <w:bCs/>
        </w:rPr>
        <w:t>Exploring the interface:</w:t>
      </w:r>
      <w:r w:rsidRPr="4F1B7237">
        <w:rPr>
          <w:rFonts w:ascii="Constantia" w:hAnsi="Constantia" w:eastAsia="Constantia" w:cs="Constantia"/>
        </w:rPr>
        <w:t xml:space="preserve"> You focused on ease of navigation, store setup options, and the process of adding descriptions and photos of your works.</w:t>
      </w:r>
    </w:p>
    <w:p w:rsidR="17AC745E" w:rsidP="4F1B7237" w:rsidRDefault="17AC745E" w14:paraId="2087522A" w14:textId="3917EFF2">
      <w:pPr>
        <w:pStyle w:val="ListParagraph"/>
        <w:numPr>
          <w:ilvl w:val="0"/>
          <w:numId w:val="8"/>
        </w:numPr>
        <w:spacing w:before="0" w:after="0"/>
        <w:rPr>
          <w:rFonts w:ascii="Constantia" w:hAnsi="Constantia" w:eastAsia="Constantia" w:cs="Constantia"/>
        </w:rPr>
      </w:pPr>
      <w:r w:rsidRPr="4F1B7237">
        <w:rPr>
          <w:rFonts w:ascii="Constantia" w:hAnsi="Constantia" w:eastAsia="Constantia" w:cs="Constantia"/>
          <w:b/>
          <w:bCs/>
        </w:rPr>
        <w:t>Creating a profile:</w:t>
      </w:r>
      <w:r w:rsidRPr="4F1B7237">
        <w:rPr>
          <w:rFonts w:ascii="Constantia" w:hAnsi="Constantia" w:eastAsia="Constantia" w:cs="Constantia"/>
        </w:rPr>
        <w:t xml:space="preserve"> You examined the registration requirements, how artworks should be described, and how photos should be uploaded.</w:t>
      </w:r>
    </w:p>
    <w:p w:rsidR="17AC745E" w:rsidP="4F1B7237" w:rsidRDefault="17AC745E" w14:paraId="52DB788E" w14:textId="557D8242">
      <w:pPr>
        <w:pStyle w:val="ListParagraph"/>
        <w:numPr>
          <w:ilvl w:val="0"/>
          <w:numId w:val="8"/>
        </w:numPr>
        <w:spacing w:before="0" w:after="0"/>
        <w:rPr>
          <w:rFonts w:ascii="Constantia" w:hAnsi="Constantia" w:eastAsia="Constantia" w:cs="Constantia"/>
        </w:rPr>
      </w:pPr>
      <w:r w:rsidRPr="4F1B7237">
        <w:rPr>
          <w:rFonts w:ascii="Constantia" w:hAnsi="Constantia" w:eastAsia="Constantia" w:cs="Constantia"/>
          <w:b/>
          <w:bCs/>
        </w:rPr>
        <w:t>Comparing terms:</w:t>
      </w:r>
      <w:r w:rsidRPr="4F1B7237">
        <w:rPr>
          <w:rFonts w:ascii="Constantia" w:hAnsi="Constantia" w:eastAsia="Constantia" w:cs="Constantia"/>
        </w:rPr>
        <w:t xml:space="preserve"> You analyzed sales commissions, shipping policies, and customer support conditions.</w:t>
      </w:r>
    </w:p>
    <w:p w:rsidR="17AC745E" w:rsidP="4F1B7237" w:rsidRDefault="17AC745E" w14:paraId="2FDD40CC" w14:textId="005A3FE2">
      <w:pPr>
        <w:pStyle w:val="ListParagraph"/>
        <w:numPr>
          <w:ilvl w:val="0"/>
          <w:numId w:val="8"/>
        </w:numPr>
        <w:spacing w:before="0" w:after="0"/>
        <w:rPr>
          <w:rFonts w:ascii="Constantia" w:hAnsi="Constantia" w:eastAsia="Constantia" w:cs="Constantia"/>
        </w:rPr>
      </w:pPr>
      <w:r w:rsidRPr="4F1B7237">
        <w:rPr>
          <w:rFonts w:ascii="Constantia" w:hAnsi="Constantia" w:eastAsia="Constantia" w:cs="Constantia"/>
          <w:b/>
          <w:bCs/>
        </w:rPr>
        <w:t>Evaluating the audience:</w:t>
      </w:r>
      <w:r w:rsidRPr="4F1B7237">
        <w:rPr>
          <w:rFonts w:ascii="Constantia" w:hAnsi="Constantia" w:eastAsia="Constantia" w:cs="Constantia"/>
        </w:rPr>
        <w:t xml:space="preserve"> You assessed how well each platform suits your artistic style.</w:t>
      </w:r>
    </w:p>
    <w:p w:rsidR="17AC745E" w:rsidP="4F1B7237" w:rsidRDefault="17AC745E" w14:paraId="1E2E1B52" w14:textId="0C1F52EF">
      <w:pPr>
        <w:pStyle w:val="Heading3"/>
        <w:rPr>
          <w:rFonts w:ascii="Constantia" w:hAnsi="Constantia" w:eastAsia="Constantia" w:cs="Constantia"/>
        </w:rPr>
      </w:pPr>
      <w:r w:rsidRPr="4F1B7237">
        <w:rPr>
          <w:rFonts w:ascii="Constantia" w:hAnsi="Constantia" w:eastAsia="Constantia" w:cs="Constantia"/>
        </w:rPr>
        <w:t>Challenges and Ease of Use</w:t>
      </w:r>
    </w:p>
    <w:p w:rsidR="17AC745E" w:rsidP="4F1B7237" w:rsidRDefault="17AC745E" w14:paraId="0F492002" w14:textId="6A94A00B">
      <w:pPr>
        <w:pStyle w:val="ListParagraph"/>
        <w:numPr>
          <w:ilvl w:val="0"/>
          <w:numId w:val="7"/>
        </w:numPr>
        <w:spacing w:before="0" w:after="0"/>
        <w:rPr>
          <w:rFonts w:ascii="Constantia" w:hAnsi="Constantia" w:eastAsia="Constantia" w:cs="Constantia"/>
        </w:rPr>
      </w:pPr>
      <w:r w:rsidRPr="4F1B7237">
        <w:rPr>
          <w:rFonts w:ascii="Constantia" w:hAnsi="Constantia" w:eastAsia="Constantia" w:cs="Constantia"/>
          <w:b/>
          <w:bCs/>
        </w:rPr>
        <w:t>Etsy</w:t>
      </w:r>
      <w:r w:rsidRPr="4F1B7237">
        <w:rPr>
          <w:rFonts w:ascii="Constantia" w:hAnsi="Constantia" w:eastAsia="Constantia" w:cs="Constantia"/>
        </w:rPr>
        <w:t xml:space="preserve"> was easy to set up and upload photos to. Navigation is intuitive, and there are plenty of learning resources for beginners. However, the high competition and the need for active shop promotion can be challenging.</w:t>
      </w:r>
    </w:p>
    <w:p w:rsidR="17AC745E" w:rsidP="4F1B7237" w:rsidRDefault="17AC745E" w14:paraId="1628FBCE" w14:textId="51785C49">
      <w:pPr>
        <w:pStyle w:val="ListParagraph"/>
        <w:numPr>
          <w:ilvl w:val="0"/>
          <w:numId w:val="7"/>
        </w:numPr>
        <w:spacing w:before="0" w:after="0"/>
        <w:rPr>
          <w:rFonts w:ascii="Constantia" w:hAnsi="Constantia" w:eastAsia="Constantia" w:cs="Constantia"/>
        </w:rPr>
      </w:pPr>
      <w:r w:rsidRPr="4F1B7237">
        <w:rPr>
          <w:rFonts w:ascii="Constantia" w:hAnsi="Constantia" w:eastAsia="Constantia" w:cs="Constantia"/>
          <w:b/>
          <w:bCs/>
        </w:rPr>
        <w:t xml:space="preserve">Saatchi Art and </w:t>
      </w:r>
      <w:proofErr w:type="spellStart"/>
      <w:r w:rsidRPr="4F1B7237">
        <w:rPr>
          <w:rFonts w:ascii="Constantia" w:hAnsi="Constantia" w:eastAsia="Constantia" w:cs="Constantia"/>
          <w:b/>
          <w:bCs/>
        </w:rPr>
        <w:t>Artfinder</w:t>
      </w:r>
      <w:proofErr w:type="spellEnd"/>
      <w:r w:rsidRPr="4F1B7237">
        <w:rPr>
          <w:rFonts w:ascii="Constantia" w:hAnsi="Constantia" w:eastAsia="Constantia" w:cs="Constantia"/>
        </w:rPr>
        <w:t xml:space="preserve"> raised questions about the approval process, and you were unsure how best to present yourself to stand out among other artists.</w:t>
      </w:r>
    </w:p>
    <w:p w:rsidR="17AC745E" w:rsidP="4F1B7237" w:rsidRDefault="17AC745E" w14:paraId="6CFC629C" w14:textId="2CDE781B">
      <w:pPr>
        <w:pStyle w:val="ListParagraph"/>
        <w:numPr>
          <w:ilvl w:val="0"/>
          <w:numId w:val="7"/>
        </w:numPr>
        <w:spacing w:before="0" w:after="0"/>
        <w:rPr>
          <w:rFonts w:ascii="Constantia" w:hAnsi="Constantia" w:eastAsia="Constantia" w:cs="Constantia"/>
        </w:rPr>
      </w:pPr>
      <w:r w:rsidRPr="4F1B7237">
        <w:rPr>
          <w:rFonts w:ascii="Constantia" w:hAnsi="Constantia" w:eastAsia="Constantia" w:cs="Constantia"/>
          <w:b/>
          <w:bCs/>
        </w:rPr>
        <w:t xml:space="preserve">Artsy and </w:t>
      </w:r>
      <w:proofErr w:type="spellStart"/>
      <w:r w:rsidRPr="4F1B7237">
        <w:rPr>
          <w:rFonts w:ascii="Constantia" w:hAnsi="Constantia" w:eastAsia="Constantia" w:cs="Constantia"/>
          <w:b/>
          <w:bCs/>
        </w:rPr>
        <w:t>Singulart</w:t>
      </w:r>
      <w:proofErr w:type="spellEnd"/>
      <w:r w:rsidRPr="4F1B7237">
        <w:rPr>
          <w:rFonts w:ascii="Constantia" w:hAnsi="Constantia" w:eastAsia="Constantia" w:cs="Constantia"/>
        </w:rPr>
        <w:t xml:space="preserve"> seemed complex for a beginner. Their emphasis on professionalism might discourage artists with a small portfolio.</w:t>
      </w:r>
    </w:p>
    <w:p w:rsidR="17AC745E" w:rsidP="4F1B7237" w:rsidRDefault="17AC745E" w14:paraId="09351A32" w14:textId="6F859022">
      <w:pPr>
        <w:pStyle w:val="Heading3"/>
        <w:rPr>
          <w:rFonts w:ascii="Constantia" w:hAnsi="Constantia" w:eastAsia="Constantia" w:cs="Constantia"/>
        </w:rPr>
      </w:pPr>
      <w:r w:rsidRPr="4F1B7237">
        <w:rPr>
          <w:rFonts w:ascii="Constantia" w:hAnsi="Constantia" w:eastAsia="Constantia" w:cs="Constantia"/>
        </w:rPr>
        <w:t>User Experience</w:t>
      </w:r>
    </w:p>
    <w:p w:rsidR="17AC745E" w:rsidP="4F1B7237" w:rsidRDefault="17AC745E" w14:paraId="3DE7D51D" w14:textId="00C71BE5">
      <w:r w:rsidRPr="4F1B7237">
        <w:t>All the mentioned platforms are accessible on mobile devices, allowing you to work on the go. However, Etsy stands out due to its convenient mobile app.</w:t>
      </w:r>
    </w:p>
    <w:p w:rsidR="17AC745E" w:rsidP="4F1B7237" w:rsidRDefault="17AC745E" w14:paraId="4BFBE3C9" w14:textId="7C5CF038">
      <w:r w:rsidRPr="4F1B7237">
        <w:t xml:space="preserve">Saatchi Art and </w:t>
      </w:r>
      <w:proofErr w:type="spellStart"/>
      <w:r w:rsidRPr="4F1B7237">
        <w:t>Artfinder</w:t>
      </w:r>
      <w:proofErr w:type="spellEnd"/>
      <w:r w:rsidRPr="4F1B7237">
        <w:t xml:space="preserve"> are also well-adapted for tablets and smartphones, but you might find their interfaces less intuitive.</w:t>
      </w:r>
    </w:p>
    <w:p w:rsidR="17AC745E" w:rsidP="4F1B7237" w:rsidRDefault="17AC745E" w14:paraId="573F01BE" w14:textId="676CD018">
      <w:r w:rsidRPr="4F1B7237">
        <w:t xml:space="preserve">Artsy and </w:t>
      </w:r>
      <w:proofErr w:type="spellStart"/>
      <w:r w:rsidRPr="4F1B7237">
        <w:t>Singulart</w:t>
      </w:r>
      <w:proofErr w:type="spellEnd"/>
      <w:r w:rsidRPr="4F1B7237">
        <w:t xml:space="preserve"> have a highly professional design, but their navigation and processes can be difficult for non-professionals.</w:t>
      </w:r>
    </w:p>
    <w:p w:rsidR="17AC745E" w:rsidP="4F1B7237" w:rsidRDefault="17AC745E" w14:paraId="51DDEF44" w14:textId="47471499">
      <w:pPr>
        <w:pStyle w:val="Heading3"/>
        <w:rPr>
          <w:rFonts w:ascii="Constantia" w:hAnsi="Constantia" w:eastAsia="Constantia" w:cs="Constantia"/>
        </w:rPr>
      </w:pPr>
      <w:r w:rsidRPr="4F1B7237">
        <w:rPr>
          <w:rFonts w:ascii="Constantia" w:hAnsi="Constantia" w:eastAsia="Constantia" w:cs="Constantia"/>
        </w:rPr>
        <w:t>Aesthetics and Design</w:t>
      </w:r>
    </w:p>
    <w:p w:rsidR="17AC745E" w:rsidP="4F1B7237" w:rsidRDefault="17AC745E" w14:paraId="7C1FDB64" w14:textId="2A07CE52">
      <w:r w:rsidRPr="4F1B7237">
        <w:t xml:space="preserve">You appreciate soft, pastel colors and minimalist typography, which makes the design of </w:t>
      </w:r>
      <w:proofErr w:type="spellStart"/>
      <w:r w:rsidRPr="4F1B7237">
        <w:t>Singulart</w:t>
      </w:r>
      <w:proofErr w:type="spellEnd"/>
      <w:r w:rsidRPr="4F1B7237">
        <w:t xml:space="preserve"> and Artsy visually appealing to you. However, you also enjoyed Etsy’s lively and inspiring atmosphere, which fosters creativity.</w:t>
      </w:r>
    </w:p>
    <w:p w:rsidR="17AC745E" w:rsidP="4F1B7237" w:rsidRDefault="17AC745E" w14:paraId="08B6827D" w14:textId="58007A91">
      <w:pPr>
        <w:pStyle w:val="Heading3"/>
        <w:rPr>
          <w:rFonts w:ascii="Constantia" w:hAnsi="Constantia" w:eastAsia="Constantia" w:cs="Constantia"/>
        </w:rPr>
      </w:pPr>
      <w:r w:rsidRPr="4F1B7237">
        <w:rPr>
          <w:rFonts w:ascii="Constantia" w:hAnsi="Constantia" w:eastAsia="Constantia" w:cs="Constantia"/>
        </w:rPr>
        <w:t>Conclusion</w:t>
      </w:r>
    </w:p>
    <w:p w:rsidR="17AC745E" w:rsidP="4F1B7237" w:rsidRDefault="17AC745E" w14:paraId="1D9BC515" w14:textId="18BD8241">
      <w:r w:rsidRPr="4F1B7237">
        <w:t xml:space="preserve">If your goal is to start selling your artworks and handmade crafts, begin with Etsy, as it provides the best conditions for beginners. To promote your paintings, consider Saatchi Art or </w:t>
      </w:r>
      <w:proofErr w:type="spellStart"/>
      <w:r w:rsidRPr="4F1B7237">
        <w:t>Artfinder</w:t>
      </w:r>
      <w:proofErr w:type="spellEnd"/>
      <w:r w:rsidRPr="4F1B7237">
        <w:t xml:space="preserve"> if you are willing to invest time in building a professional portfolio.</w:t>
      </w:r>
    </w:p>
    <w:p w:rsidR="4F1B7237" w:rsidP="4F1B7237" w:rsidRDefault="4F1B7237" w14:paraId="60ACBE6A" w14:textId="37B5EA9A" w14:noSpellErr="1">
      <w:pPr>
        <w:spacing w:before="0" w:after="0"/>
        <w:rPr>
          <w:rFonts w:ascii="Constantia" w:hAnsi="Constantia" w:eastAsia="Constantia" w:cs="Constantia"/>
        </w:rPr>
      </w:pPr>
    </w:p>
    <w:p w:rsidR="00AAF4A3" w:rsidP="00AAF4A3" w:rsidRDefault="00AAF4A3" w14:paraId="0FD36388" w14:textId="2640A712">
      <w:pPr>
        <w:spacing w:before="0" w:after="0"/>
        <w:rPr>
          <w:rFonts w:ascii="Constantia" w:hAnsi="Constantia" w:eastAsia="Constantia" w:cs="Constantia"/>
        </w:rPr>
      </w:pPr>
    </w:p>
    <w:p w:rsidR="00AAF4A3" w:rsidP="00AAF4A3" w:rsidRDefault="00AAF4A3" w14:paraId="41081B03" w14:textId="072CA8DA">
      <w:pPr>
        <w:spacing w:before="0" w:after="0"/>
        <w:rPr>
          <w:rFonts w:ascii="Constantia" w:hAnsi="Constantia" w:eastAsia="Constantia" w:cs="Constantia"/>
        </w:rPr>
      </w:pPr>
    </w:p>
    <w:p w:rsidR="00AAF4A3" w:rsidP="00AAF4A3" w:rsidRDefault="00AAF4A3" w14:paraId="75169EFC" w14:textId="0504DFFB">
      <w:pPr>
        <w:spacing w:before="0" w:after="0"/>
        <w:rPr>
          <w:rFonts w:ascii="Constantia" w:hAnsi="Constantia" w:eastAsia="Constantia" w:cs="Constantia"/>
        </w:rPr>
      </w:pPr>
    </w:p>
    <w:p w:rsidR="00AAF4A3" w:rsidP="00AAF4A3" w:rsidRDefault="00AAF4A3" w14:paraId="5A92E973" w14:textId="0A609027">
      <w:pPr>
        <w:spacing w:before="0" w:after="0"/>
        <w:rPr>
          <w:rFonts w:ascii="Constantia" w:hAnsi="Constantia" w:eastAsia="Constantia" w:cs="Constantia"/>
        </w:rPr>
      </w:pPr>
    </w:p>
    <w:p w:rsidR="00AAF4A3" w:rsidP="00AAF4A3" w:rsidRDefault="00AAF4A3" w14:paraId="23B072F4" w14:textId="53B48222">
      <w:pPr>
        <w:spacing w:before="0" w:after="0"/>
        <w:rPr>
          <w:rFonts w:ascii="Constantia" w:hAnsi="Constantia" w:eastAsia="Constantia" w:cs="Constantia"/>
        </w:rPr>
      </w:pPr>
    </w:p>
    <w:p w:rsidR="00AAF4A3" w:rsidP="00AAF4A3" w:rsidRDefault="00AAF4A3" w14:paraId="65C606FA" w14:textId="5D785D5D">
      <w:pPr>
        <w:spacing w:before="0" w:after="0"/>
        <w:rPr>
          <w:rFonts w:ascii="Constantia" w:hAnsi="Constantia" w:eastAsia="Constantia" w:cs="Constantia"/>
        </w:rPr>
      </w:pPr>
    </w:p>
    <w:p w:rsidR="00AAF4A3" w:rsidP="00AAF4A3" w:rsidRDefault="00AAF4A3" w14:paraId="21751C9F" w14:textId="6A632040">
      <w:pPr>
        <w:spacing w:before="0" w:after="0"/>
        <w:rPr>
          <w:rFonts w:ascii="Constantia" w:hAnsi="Constantia" w:eastAsia="Constantia" w:cs="Constantia"/>
        </w:rPr>
      </w:pPr>
    </w:p>
    <w:p w:rsidR="00AAF4A3" w:rsidP="00AAF4A3" w:rsidRDefault="00AAF4A3" w14:paraId="53AE685A" w14:textId="41FCE607">
      <w:pPr>
        <w:spacing w:before="0" w:after="0"/>
        <w:rPr>
          <w:rFonts w:ascii="Constantia" w:hAnsi="Constantia" w:eastAsia="Constantia" w:cs="Constantia"/>
        </w:rPr>
      </w:pPr>
    </w:p>
    <w:p w:rsidR="00AAF4A3" w:rsidP="00AAF4A3" w:rsidRDefault="00AAF4A3" w14:paraId="21668FFB" w14:textId="10097DAC">
      <w:pPr>
        <w:pStyle w:val="Normal"/>
        <w:spacing w:before="0" w:after="0"/>
        <w:rPr>
          <w:rFonts w:ascii="Constantia" w:hAnsi="Constantia" w:eastAsia="Constantia" w:cs="Constantia"/>
        </w:rPr>
      </w:pPr>
    </w:p>
    <w:p w:rsidR="00AAF4A3" w:rsidP="00AAF4A3" w:rsidRDefault="00AAF4A3" w14:paraId="017C30B7" w14:textId="7B98C747">
      <w:pPr>
        <w:pStyle w:val="Normal"/>
        <w:spacing w:before="0" w:after="0"/>
        <w:rPr>
          <w:rFonts w:ascii="Constantia" w:hAnsi="Constantia" w:eastAsia="Constantia" w:cs="Constantia"/>
        </w:rPr>
      </w:pPr>
    </w:p>
    <w:p w:rsidR="2390905C" w:rsidP="00AAF4A3" w:rsidRDefault="2390905C" w14:paraId="50C89E9A" w14:textId="7C18A5B5">
      <w:pPr>
        <w:pStyle w:val="Heading1"/>
        <w:spacing w:before="600" w:beforeAutospacing="off" w:after="60" w:afterAutospacing="off" w:line="264" w:lineRule="auto"/>
        <w:jc w:val="center"/>
        <w:rPr>
          <w:rFonts w:ascii="Constantia" w:hAnsi="Constantia" w:eastAsia="Constantia" w:cs="Constantia"/>
          <w:b w:val="0"/>
          <w:bCs w:val="0"/>
          <w:noProof w:val="0"/>
          <w:color w:val="007789" w:themeColor="accent1" w:themeTint="FF" w:themeShade="BF"/>
          <w:sz w:val="32"/>
          <w:szCs w:val="32"/>
          <w:lang w:val="en-US"/>
        </w:rPr>
      </w:pPr>
      <w:r w:rsidRPr="00AAF4A3" w:rsidR="2390905C">
        <w:rPr>
          <w:rFonts w:ascii="Constantia" w:hAnsi="Constantia" w:eastAsia="Constantia" w:cs="Constantia"/>
          <w:b w:val="0"/>
          <w:bCs w:val="0"/>
          <w:noProof w:val="0"/>
          <w:color w:val="007789" w:themeColor="accent1" w:themeTint="FF" w:themeShade="BF"/>
          <w:sz w:val="32"/>
          <w:szCs w:val="32"/>
          <w:lang w:val="en-US"/>
        </w:rPr>
        <w:t>Project Goals and Objectives</w:t>
      </w:r>
    </w:p>
    <w:p w:rsidR="7AEE44D4" w:rsidP="00AAF4A3" w:rsidRDefault="7AEE44D4" w14:paraId="1E08CD01" w14:textId="6CE8638B">
      <w:pPr>
        <w:pStyle w:val="Heading2"/>
      </w:pPr>
      <w:r w:rsidR="128BAE4B">
        <w:rPr/>
        <w:t>P</w:t>
      </w:r>
      <w:r w:rsidR="2579C0A9">
        <w:rPr/>
        <w:t>ROJECT’</w:t>
      </w:r>
      <w:r w:rsidR="322F08C1">
        <w:rPr/>
        <w:t>s</w:t>
      </w:r>
      <w:r w:rsidR="128BAE4B">
        <w:rPr/>
        <w:t xml:space="preserve"> </w:t>
      </w:r>
      <w:r w:rsidR="2CF4C998">
        <w:rPr/>
        <w:t>Purpose</w:t>
      </w:r>
    </w:p>
    <w:p w:rsidR="7AEE44D4" w:rsidP="4F1B7237" w:rsidRDefault="7AEE44D4" w14:paraId="34C6BF7F" w14:textId="58A311A0">
      <w:r w:rsidR="128BAE4B">
        <w:rPr/>
        <w:t>Creat</w:t>
      </w:r>
      <w:r w:rsidR="220B9F6F">
        <w:rPr/>
        <w:t>ing</w:t>
      </w:r>
      <w:r w:rsidR="128BAE4B">
        <w:rPr/>
        <w:t xml:space="preserve"> </w:t>
      </w:r>
      <w:r w:rsidR="128BAE4B">
        <w:rPr/>
        <w:t>u</w:t>
      </w:r>
      <w:r w:rsidR="128BAE4B">
        <w:rPr/>
        <w:t>ser</w:t>
      </w:r>
      <w:r w:rsidR="128BAE4B">
        <w:rPr/>
        <w:t xml:space="preserve">-friendly and aesthetically appealing website for selling paintings and handmade crafts, ensuring easy navigation, a seamless ordering process, and </w:t>
      </w:r>
      <w:r w:rsidR="18AA1152">
        <w:rPr/>
        <w:t>providing</w:t>
      </w:r>
      <w:r w:rsidR="18AA1152">
        <w:rPr/>
        <w:t xml:space="preserve"> people an opportunity to buy unique art pieces</w:t>
      </w:r>
      <w:r w:rsidR="128BAE4B">
        <w:rPr/>
        <w:t>.</w:t>
      </w:r>
    </w:p>
    <w:p w:rsidR="7AEE44D4" w:rsidP="00AAF4A3" w:rsidRDefault="7AEE44D4" w14:paraId="0D71EFA0" w14:textId="7C820ED5">
      <w:pPr>
        <w:spacing w:before="240" w:after="240"/>
        <w:rPr>
          <w:rFonts w:ascii="Constantia" w:hAnsi="Constantia" w:eastAsia="Constantia" w:cs="Constantia"/>
        </w:rPr>
      </w:pPr>
      <w:r w:rsidRPr="00AAF4A3" w:rsidR="128BAE4B">
        <w:rPr>
          <w:rFonts w:ascii="Constantia" w:hAnsi="Constantia" w:eastAsia="Constantia" w:cs="Constantia"/>
        </w:rPr>
        <w:t>The website should:</w:t>
      </w:r>
    </w:p>
    <w:p w:rsidR="7AEE44D4" w:rsidP="00AAF4A3" w:rsidRDefault="7AEE44D4" w14:paraId="4C610AB4" w14:textId="1B2FAE0F">
      <w:pPr>
        <w:pStyle w:val="ListParagraph"/>
        <w:numPr>
          <w:ilvl w:val="0"/>
          <w:numId w:val="6"/>
        </w:numPr>
        <w:spacing w:before="240" w:after="240"/>
        <w:rPr>
          <w:rFonts w:ascii="Constantia" w:hAnsi="Constantia" w:eastAsia="Constantia" w:cs="Constantia"/>
        </w:rPr>
      </w:pPr>
      <w:r w:rsidRPr="00AAF4A3" w:rsidR="128BAE4B">
        <w:rPr>
          <w:rFonts w:ascii="Constantia" w:hAnsi="Constantia" w:eastAsia="Constantia" w:cs="Constantia"/>
        </w:rPr>
        <w:t>Address the lack of a convenient and professional platform for selling original paintings and handmade crafts.</w:t>
      </w:r>
    </w:p>
    <w:p w:rsidR="7AEE44D4" w:rsidP="00AAF4A3" w:rsidRDefault="7AEE44D4" w14:paraId="24EC6AF8" w14:textId="67E4CB5B">
      <w:pPr>
        <w:pStyle w:val="ListParagraph"/>
        <w:numPr>
          <w:ilvl w:val="0"/>
          <w:numId w:val="6"/>
        </w:numPr>
        <w:spacing w:before="0" w:after="0"/>
        <w:rPr>
          <w:rFonts w:ascii="Constantia" w:hAnsi="Constantia" w:eastAsia="Constantia" w:cs="Constantia"/>
        </w:rPr>
      </w:pPr>
      <w:r w:rsidRPr="00AAF4A3" w:rsidR="128BAE4B">
        <w:rPr>
          <w:rFonts w:ascii="Constantia" w:hAnsi="Constantia" w:eastAsia="Constantia" w:cs="Constantia"/>
        </w:rPr>
        <w:t xml:space="preserve">Meet buyers' needs for finding and </w:t>
      </w:r>
      <w:r w:rsidRPr="00AAF4A3" w:rsidR="128BAE4B">
        <w:rPr>
          <w:rFonts w:ascii="Constantia" w:hAnsi="Constantia" w:eastAsia="Constantia" w:cs="Constantia"/>
        </w:rPr>
        <w:t>purchasing</w:t>
      </w:r>
      <w:r w:rsidRPr="00AAF4A3" w:rsidR="128BAE4B">
        <w:rPr>
          <w:rFonts w:ascii="Constantia" w:hAnsi="Constantia" w:eastAsia="Constantia" w:cs="Constantia"/>
        </w:rPr>
        <w:t xml:space="preserve"> unique, high-quality works of art.</w:t>
      </w:r>
    </w:p>
    <w:p w:rsidR="7AEE44D4" w:rsidP="00AAF4A3" w:rsidRDefault="7AEE44D4" w14:paraId="3E60AFE5" w14:textId="1385BB32">
      <w:pPr>
        <w:pStyle w:val="Normal"/>
        <w:spacing w:before="0" w:after="0"/>
        <w:ind w:left="0"/>
        <w:rPr>
          <w:rFonts w:ascii="Constantia" w:hAnsi="Constantia" w:eastAsia="Constantia" w:cs="Constantia"/>
        </w:rPr>
      </w:pPr>
      <w:r w:rsidRPr="00AAF4A3" w:rsidR="128BAE4B">
        <w:rPr>
          <w:rFonts w:ascii="Constantia" w:hAnsi="Constantia" w:eastAsia="Constantia" w:cs="Constantia"/>
        </w:rPr>
        <w:t>Target Audience</w:t>
      </w:r>
    </w:p>
    <w:p w:rsidR="7AEE44D4" w:rsidP="4F1B7237" w:rsidRDefault="7AEE44D4" w14:paraId="72871209" w14:textId="7FA92C11">
      <w:pPr>
        <w:pStyle w:val="ListParagraph"/>
        <w:numPr>
          <w:ilvl w:val="0"/>
          <w:numId w:val="5"/>
        </w:numPr>
        <w:spacing w:before="0" w:after="0"/>
        <w:rPr>
          <w:rFonts w:ascii="Constantia" w:hAnsi="Constantia" w:eastAsia="Constantia" w:cs="Constantia"/>
        </w:rPr>
      </w:pPr>
      <w:r w:rsidRPr="4F1B7237">
        <w:rPr>
          <w:rFonts w:ascii="Constantia" w:hAnsi="Constantia" w:eastAsia="Constantia" w:cs="Constantia"/>
        </w:rPr>
        <w:t>Art enthusiasts and collectors.</w:t>
      </w:r>
    </w:p>
    <w:p w:rsidR="7AEE44D4" w:rsidP="4F1B7237" w:rsidRDefault="7AEE44D4" w14:paraId="37543512" w14:textId="1ECD8446">
      <w:pPr>
        <w:pStyle w:val="ListParagraph"/>
        <w:numPr>
          <w:ilvl w:val="0"/>
          <w:numId w:val="5"/>
        </w:numPr>
        <w:spacing w:before="0" w:after="0"/>
        <w:rPr>
          <w:rFonts w:ascii="Constantia" w:hAnsi="Constantia" w:eastAsia="Constantia" w:cs="Constantia"/>
        </w:rPr>
      </w:pPr>
      <w:r w:rsidRPr="4F1B7237">
        <w:rPr>
          <w:rFonts w:ascii="Constantia" w:hAnsi="Constantia" w:eastAsia="Constantia" w:cs="Constantia"/>
        </w:rPr>
        <w:t>People looking for unique gifts.</w:t>
      </w:r>
    </w:p>
    <w:p w:rsidR="7AEE44D4" w:rsidP="4F1B7237" w:rsidRDefault="7AEE44D4" w14:paraId="2E7CB50A" w14:textId="0B0C3017">
      <w:pPr>
        <w:pStyle w:val="ListParagraph"/>
        <w:numPr>
          <w:ilvl w:val="0"/>
          <w:numId w:val="5"/>
        </w:numPr>
        <w:spacing w:before="0" w:after="0"/>
        <w:rPr>
          <w:rFonts w:ascii="Constantia" w:hAnsi="Constantia" w:eastAsia="Constantia" w:cs="Constantia"/>
        </w:rPr>
      </w:pPr>
      <w:r w:rsidRPr="4F1B7237">
        <w:rPr>
          <w:rFonts w:ascii="Constantia" w:hAnsi="Constantia" w:eastAsia="Constantia" w:cs="Constantia"/>
        </w:rPr>
        <w:t>Interior decorators and designers.</w:t>
      </w:r>
    </w:p>
    <w:p w:rsidR="7AEE44D4" w:rsidP="4F1B7237" w:rsidRDefault="7AEE44D4" w14:paraId="7A0D0F25" w14:textId="5BBC45D8">
      <w:pPr>
        <w:pStyle w:val="ListParagraph"/>
        <w:numPr>
          <w:ilvl w:val="0"/>
          <w:numId w:val="5"/>
        </w:numPr>
        <w:spacing w:before="0" w:after="0"/>
        <w:rPr>
          <w:rFonts w:ascii="Constantia" w:hAnsi="Constantia" w:eastAsia="Constantia" w:cs="Constantia"/>
        </w:rPr>
      </w:pPr>
      <w:r w:rsidRPr="4F1B7237">
        <w:rPr>
          <w:rFonts w:ascii="Constantia" w:hAnsi="Constantia" w:eastAsia="Constantia" w:cs="Constantia"/>
        </w:rPr>
        <w:t>Buyers who appreciate handmade craftsmanship and artistic style.</w:t>
      </w:r>
    </w:p>
    <w:p w:rsidR="7AEE44D4" w:rsidP="4F1B7237" w:rsidRDefault="7AEE44D4" w14:paraId="4371B76D" w14:textId="4CE21014">
      <w:pPr>
        <w:pStyle w:val="Heading3"/>
        <w:rPr>
          <w:rFonts w:ascii="Constantia" w:hAnsi="Constantia" w:eastAsia="Constantia" w:cs="Constantia"/>
        </w:rPr>
      </w:pPr>
      <w:r w:rsidRPr="4F1B7237">
        <w:rPr>
          <w:rFonts w:ascii="Constantia" w:hAnsi="Constantia" w:eastAsia="Constantia" w:cs="Constantia"/>
        </w:rPr>
        <w:t>Expected User Experience</w:t>
      </w:r>
    </w:p>
    <w:p w:rsidR="7AEE44D4" w:rsidP="4F1B7237" w:rsidRDefault="7AEE44D4" w14:paraId="5DE347F9" w14:textId="053FE0BA">
      <w:pPr>
        <w:pStyle w:val="ListParagraph"/>
        <w:numPr>
          <w:ilvl w:val="0"/>
          <w:numId w:val="4"/>
        </w:numPr>
        <w:spacing w:before="0" w:after="0"/>
        <w:rPr>
          <w:rFonts w:ascii="Constantia" w:hAnsi="Constantia" w:eastAsia="Constantia" w:cs="Constantia"/>
        </w:rPr>
      </w:pPr>
      <w:r w:rsidRPr="4F1B7237">
        <w:rPr>
          <w:rFonts w:ascii="Constantia" w:hAnsi="Constantia" w:eastAsia="Constantia" w:cs="Constantia"/>
        </w:rPr>
        <w:t>Ease and convenience of interacting with the website.</w:t>
      </w:r>
    </w:p>
    <w:p w:rsidR="7AEE44D4" w:rsidP="4F1B7237" w:rsidRDefault="7AEE44D4" w14:paraId="2E6F9E7C" w14:textId="078420F5">
      <w:pPr>
        <w:pStyle w:val="ListParagraph"/>
        <w:numPr>
          <w:ilvl w:val="0"/>
          <w:numId w:val="4"/>
        </w:numPr>
        <w:spacing w:before="0" w:after="0"/>
        <w:rPr>
          <w:rFonts w:ascii="Constantia" w:hAnsi="Constantia" w:eastAsia="Constantia" w:cs="Constantia"/>
        </w:rPr>
      </w:pPr>
      <w:r w:rsidRPr="4F1B7237">
        <w:rPr>
          <w:rFonts w:ascii="Constantia" w:hAnsi="Constantia" w:eastAsia="Constantia" w:cs="Constantia"/>
        </w:rPr>
        <w:t>A sense of exclusivity and personalized service.</w:t>
      </w:r>
    </w:p>
    <w:p w:rsidR="7AEE44D4" w:rsidP="4F1B7237" w:rsidRDefault="7AEE44D4" w14:paraId="5617B9FE" w14:textId="5E3192B4">
      <w:pPr>
        <w:pStyle w:val="ListParagraph"/>
        <w:numPr>
          <w:ilvl w:val="0"/>
          <w:numId w:val="4"/>
        </w:numPr>
        <w:spacing w:before="0" w:after="0"/>
        <w:rPr>
          <w:rFonts w:ascii="Constantia" w:hAnsi="Constantia" w:eastAsia="Constantia" w:cs="Constantia"/>
        </w:rPr>
      </w:pPr>
      <w:r w:rsidRPr="4F1B7237">
        <w:rPr>
          <w:rFonts w:ascii="Constantia" w:hAnsi="Constantia" w:eastAsia="Constantia" w:cs="Constantia"/>
        </w:rPr>
        <w:t>Inspiration and a desire to acquire a unique piece of art.</w:t>
      </w:r>
    </w:p>
    <w:p w:rsidR="7AEE44D4" w:rsidP="00AAF4A3" w:rsidRDefault="7AEE44D4" w14:paraId="38D0696D" w14:textId="759CDC32">
      <w:pPr>
        <w:pStyle w:val="Heading3"/>
        <w:spacing w:before="319" w:after="319"/>
        <w:rPr>
          <w:rFonts w:ascii="Constantia" w:hAnsi="Constantia" w:eastAsia="Constantia" w:cs="Constantia"/>
        </w:rPr>
      </w:pPr>
      <w:r w:rsidRPr="00AAF4A3" w:rsidR="128BAE4B">
        <w:rPr>
          <w:rFonts w:ascii="Constantia" w:hAnsi="Constantia" w:eastAsia="Constantia" w:cs="Constantia"/>
        </w:rPr>
        <w:t>Broad Objectives</w:t>
      </w:r>
    </w:p>
    <w:p w:rsidR="7AEE44D4" w:rsidP="00AAF4A3" w:rsidRDefault="7AEE44D4" w14:paraId="19C1FDAF" w14:textId="5402E6BC">
      <w:pPr>
        <w:pStyle w:val="Heading4"/>
        <w:rPr>
          <w:rFonts w:ascii="Constantia" w:hAnsi="Constantia" w:eastAsia="Constantia" w:cs="Constantia"/>
        </w:rPr>
      </w:pPr>
      <w:r w:rsidR="128BAE4B">
        <w:rPr/>
        <w:t>Sections and Content</w:t>
      </w:r>
    </w:p>
    <w:p w:rsidR="7AEE44D4" w:rsidP="4F1B7237" w:rsidRDefault="7AEE44D4" w14:paraId="086EA0DA" w14:textId="4EFADB2B">
      <w:pPr>
        <w:pStyle w:val="ListParagraph"/>
        <w:numPr>
          <w:ilvl w:val="0"/>
          <w:numId w:val="3"/>
        </w:numPr>
        <w:spacing w:before="0" w:after="0"/>
        <w:rPr>
          <w:rFonts w:ascii="Constantia" w:hAnsi="Constantia" w:eastAsia="Constantia" w:cs="Constantia"/>
        </w:rPr>
      </w:pPr>
      <w:r w:rsidRPr="4F1B7237">
        <w:rPr>
          <w:rFonts w:ascii="Constantia" w:hAnsi="Constantia" w:eastAsia="Constantia" w:cs="Constantia"/>
          <w:b/>
          <w:bCs/>
        </w:rPr>
        <w:t>Homepage</w:t>
      </w:r>
      <w:r w:rsidRPr="4F1B7237">
        <w:rPr>
          <w:rFonts w:ascii="Constantia" w:hAnsi="Constantia" w:eastAsia="Constantia" w:cs="Constantia"/>
        </w:rPr>
        <w:t xml:space="preserve"> – Showcasing the uniqueness of the products, highlighting key advantages.</w:t>
      </w:r>
    </w:p>
    <w:p w:rsidR="7AEE44D4" w:rsidP="4F1B7237" w:rsidRDefault="7AEE44D4" w14:paraId="05AED95D" w14:textId="36170858">
      <w:pPr>
        <w:pStyle w:val="ListParagraph"/>
        <w:numPr>
          <w:ilvl w:val="0"/>
          <w:numId w:val="3"/>
        </w:numPr>
        <w:spacing w:before="0" w:after="0"/>
        <w:rPr>
          <w:rFonts w:ascii="Constantia" w:hAnsi="Constantia" w:eastAsia="Constantia" w:cs="Constantia"/>
        </w:rPr>
      </w:pPr>
      <w:r w:rsidRPr="4F1B7237">
        <w:rPr>
          <w:rFonts w:ascii="Constantia" w:hAnsi="Constantia" w:eastAsia="Constantia" w:cs="Constantia"/>
          <w:b/>
          <w:bCs/>
        </w:rPr>
        <w:t>Product Catalog</w:t>
      </w:r>
      <w:r w:rsidRPr="4F1B7237">
        <w:rPr>
          <w:rFonts w:ascii="Constantia" w:hAnsi="Constantia" w:eastAsia="Constantia" w:cs="Constantia"/>
        </w:rPr>
        <w:t xml:space="preserve"> – Convenient categorization, filtering by parameters (price, style, materials, etc.).</w:t>
      </w:r>
    </w:p>
    <w:p w:rsidR="7AEE44D4" w:rsidP="4F1B7237" w:rsidRDefault="7AEE44D4" w14:paraId="013A3086" w14:textId="0285C0A7">
      <w:pPr>
        <w:pStyle w:val="ListParagraph"/>
        <w:numPr>
          <w:ilvl w:val="0"/>
          <w:numId w:val="3"/>
        </w:numPr>
        <w:spacing w:before="0" w:after="0"/>
        <w:rPr>
          <w:rFonts w:ascii="Constantia" w:hAnsi="Constantia" w:eastAsia="Constantia" w:cs="Constantia"/>
        </w:rPr>
      </w:pPr>
      <w:r w:rsidRPr="4F1B7237">
        <w:rPr>
          <w:rFonts w:ascii="Constantia" w:hAnsi="Constantia" w:eastAsia="Constantia" w:cs="Constantia"/>
          <w:b/>
          <w:bCs/>
        </w:rPr>
        <w:t>Product Page</w:t>
      </w:r>
      <w:r w:rsidRPr="4F1B7237">
        <w:rPr>
          <w:rFonts w:ascii="Constantia" w:hAnsi="Constantia" w:eastAsia="Constantia" w:cs="Constantia"/>
        </w:rPr>
        <w:t xml:space="preserve"> – Detailed photos, descriptions, artist/craftsman information, pricing, and a "Buy" button.</w:t>
      </w:r>
    </w:p>
    <w:p w:rsidR="7AEE44D4" w:rsidP="4F1B7237" w:rsidRDefault="7AEE44D4" w14:paraId="431A9633" w14:textId="7AE8C9B8">
      <w:pPr>
        <w:pStyle w:val="ListParagraph"/>
        <w:numPr>
          <w:ilvl w:val="0"/>
          <w:numId w:val="3"/>
        </w:numPr>
        <w:spacing w:before="0" w:after="0"/>
        <w:rPr>
          <w:rFonts w:ascii="Constantia" w:hAnsi="Constantia" w:eastAsia="Constantia" w:cs="Constantia"/>
        </w:rPr>
      </w:pPr>
      <w:r w:rsidRPr="4F1B7237">
        <w:rPr>
          <w:rFonts w:ascii="Constantia" w:hAnsi="Constantia" w:eastAsia="Constantia" w:cs="Constantia"/>
          <w:b/>
          <w:bCs/>
        </w:rPr>
        <w:t>About Us</w:t>
      </w:r>
      <w:r w:rsidRPr="4F1B7237">
        <w:rPr>
          <w:rFonts w:ascii="Constantia" w:hAnsi="Constantia" w:eastAsia="Constantia" w:cs="Constantia"/>
        </w:rPr>
        <w:t xml:space="preserve"> – Story about the artists and craftsmen behind the works, brand history.</w:t>
      </w:r>
    </w:p>
    <w:p w:rsidR="7AEE44D4" w:rsidP="4F1B7237" w:rsidRDefault="7AEE44D4" w14:paraId="50245B99" w14:textId="66D0C9CF">
      <w:pPr>
        <w:pStyle w:val="ListParagraph"/>
        <w:numPr>
          <w:ilvl w:val="0"/>
          <w:numId w:val="3"/>
        </w:numPr>
        <w:spacing w:before="0" w:after="0"/>
        <w:rPr>
          <w:rFonts w:ascii="Constantia" w:hAnsi="Constantia" w:eastAsia="Constantia" w:cs="Constantia"/>
        </w:rPr>
      </w:pPr>
      <w:r w:rsidRPr="4F1B7237">
        <w:rPr>
          <w:rFonts w:ascii="Constantia" w:hAnsi="Constantia" w:eastAsia="Constantia" w:cs="Constantia"/>
          <w:b/>
          <w:bCs/>
        </w:rPr>
        <w:t>Customer Reviews and Stories</w:t>
      </w:r>
      <w:r w:rsidRPr="4F1B7237">
        <w:rPr>
          <w:rFonts w:ascii="Constantia" w:hAnsi="Constantia" w:eastAsia="Constantia" w:cs="Constantia"/>
        </w:rPr>
        <w:t xml:space="preserve"> – Building trust through real customer experiences.</w:t>
      </w:r>
    </w:p>
    <w:p w:rsidR="7AEE44D4" w:rsidP="00AAF4A3" w:rsidRDefault="7AEE44D4" w14:paraId="3EE03A1F" w14:textId="009E043F">
      <w:pPr>
        <w:pStyle w:val="ListParagraph"/>
        <w:numPr>
          <w:ilvl w:val="0"/>
          <w:numId w:val="3"/>
        </w:numPr>
        <w:spacing w:before="0" w:after="0"/>
        <w:rPr>
          <w:rFonts w:ascii="Constantia" w:hAnsi="Constantia" w:eastAsia="Constantia" w:cs="Constantia"/>
          <w:b w:val="0"/>
          <w:bCs w:val="0"/>
          <w:sz w:val="24"/>
          <w:szCs w:val="24"/>
        </w:rPr>
      </w:pPr>
      <w:r w:rsidRPr="00AAF4A3" w:rsidR="128BAE4B">
        <w:rPr>
          <w:rFonts w:ascii="Constantia" w:hAnsi="Constantia" w:eastAsia="Constantia" w:cs="Constantia"/>
          <w:b w:val="1"/>
          <w:bCs w:val="1"/>
        </w:rPr>
        <w:t>Contacts and Feedback</w:t>
      </w:r>
      <w:r w:rsidRPr="00AAF4A3" w:rsidR="128BAE4B">
        <w:rPr>
          <w:rFonts w:ascii="Constantia" w:hAnsi="Constantia" w:eastAsia="Constantia" w:cs="Constantia"/>
        </w:rPr>
        <w:t xml:space="preserve"> – Contact form, social media links.</w:t>
      </w:r>
    </w:p>
    <w:p w:rsidR="7AEE44D4" w:rsidP="00AAF4A3" w:rsidRDefault="7AEE44D4" w14:paraId="330D0918" w14:textId="213C9A97">
      <w:pPr>
        <w:pStyle w:val="Heading4"/>
        <w:rPr>
          <w:rFonts w:ascii="Constantia" w:hAnsi="Constantia" w:eastAsia="Constantia" w:cs="Constantia"/>
          <w:b w:val="0"/>
          <w:bCs w:val="0"/>
          <w:sz w:val="24"/>
          <w:szCs w:val="24"/>
        </w:rPr>
      </w:pPr>
      <w:r w:rsidR="128BAE4B">
        <w:rPr/>
        <w:t>Functionality</w:t>
      </w:r>
    </w:p>
    <w:p w:rsidR="7AEE44D4" w:rsidP="4F1B7237" w:rsidRDefault="7AEE44D4" w14:paraId="68322CB7" w14:textId="68F7CD57">
      <w:pPr>
        <w:pStyle w:val="ListParagraph"/>
        <w:numPr>
          <w:ilvl w:val="0"/>
          <w:numId w:val="2"/>
        </w:numPr>
        <w:spacing w:before="0" w:after="0"/>
        <w:rPr>
          <w:rFonts w:ascii="Constantia" w:hAnsi="Constantia" w:eastAsia="Constantia" w:cs="Constantia"/>
        </w:rPr>
      </w:pPr>
      <w:r w:rsidRPr="4F1B7237">
        <w:rPr>
          <w:rFonts w:ascii="Constantia" w:hAnsi="Constantia" w:eastAsia="Constantia" w:cs="Constantia"/>
        </w:rPr>
        <w:t>Intuitive navigation.</w:t>
      </w:r>
    </w:p>
    <w:p w:rsidR="7AEE44D4" w:rsidP="4F1B7237" w:rsidRDefault="7AEE44D4" w14:paraId="2C088D06" w14:textId="5EC42421">
      <w:pPr>
        <w:pStyle w:val="ListParagraph"/>
        <w:numPr>
          <w:ilvl w:val="0"/>
          <w:numId w:val="2"/>
        </w:numPr>
        <w:spacing w:before="0" w:after="0"/>
        <w:rPr>
          <w:rFonts w:ascii="Constantia" w:hAnsi="Constantia" w:eastAsia="Constantia" w:cs="Constantia"/>
        </w:rPr>
      </w:pPr>
      <w:r w:rsidRPr="4F1B7237">
        <w:rPr>
          <w:rFonts w:ascii="Constantia" w:hAnsi="Constantia" w:eastAsia="Constantia" w:cs="Constantia"/>
        </w:rPr>
        <w:t>Product search and filtering options.</w:t>
      </w:r>
    </w:p>
    <w:p w:rsidR="7AEE44D4" w:rsidP="4F1B7237" w:rsidRDefault="7AEE44D4" w14:paraId="2E1CC8F0" w14:textId="6860DF37">
      <w:pPr>
        <w:pStyle w:val="ListParagraph"/>
        <w:numPr>
          <w:ilvl w:val="0"/>
          <w:numId w:val="2"/>
        </w:numPr>
        <w:spacing w:before="0" w:after="0"/>
        <w:rPr>
          <w:rFonts w:ascii="Constantia" w:hAnsi="Constantia" w:eastAsia="Constantia" w:cs="Constantia"/>
        </w:rPr>
      </w:pPr>
      <w:r w:rsidRPr="4F1B7237">
        <w:rPr>
          <w:rFonts w:ascii="Constantia" w:hAnsi="Constantia" w:eastAsia="Constantia" w:cs="Constantia"/>
        </w:rPr>
        <w:t>Online ordering with multiple payment and shipping options.</w:t>
      </w:r>
    </w:p>
    <w:p w:rsidR="7AEE44D4" w:rsidP="4F1B7237" w:rsidRDefault="7AEE44D4" w14:paraId="2E77954C" w14:textId="450B71EC">
      <w:pPr>
        <w:pStyle w:val="ListParagraph"/>
        <w:numPr>
          <w:ilvl w:val="0"/>
          <w:numId w:val="2"/>
        </w:numPr>
        <w:spacing w:before="0" w:after="0"/>
        <w:rPr>
          <w:rFonts w:ascii="Constantia" w:hAnsi="Constantia" w:eastAsia="Constantia" w:cs="Constantia"/>
        </w:rPr>
      </w:pPr>
      <w:r w:rsidRPr="4F1B7237">
        <w:rPr>
          <w:rFonts w:ascii="Constantia" w:hAnsi="Constantia" w:eastAsia="Constantia" w:cs="Constantia"/>
        </w:rPr>
        <w:t>Responsive design for optimal viewing on all devices.</w:t>
      </w:r>
    </w:p>
    <w:p w:rsidR="7AEE44D4" w:rsidP="4F1B7237" w:rsidRDefault="7AEE44D4" w14:paraId="128F721E" w14:textId="38A56789">
      <w:pPr>
        <w:pStyle w:val="ListParagraph"/>
        <w:numPr>
          <w:ilvl w:val="0"/>
          <w:numId w:val="2"/>
        </w:numPr>
        <w:spacing w:before="0" w:after="0"/>
        <w:rPr>
          <w:rFonts w:ascii="Constantia" w:hAnsi="Constantia" w:eastAsia="Constantia" w:cs="Constantia"/>
        </w:rPr>
      </w:pPr>
      <w:r w:rsidRPr="4F1B7237">
        <w:rPr>
          <w:rFonts w:ascii="Constantia" w:hAnsi="Constantia" w:eastAsia="Constantia" w:cs="Constantia"/>
        </w:rPr>
        <w:t>Social media integration.</w:t>
      </w:r>
    </w:p>
    <w:p w:rsidR="7AEE44D4" w:rsidP="00AAF4A3" w:rsidRDefault="7AEE44D4" w14:paraId="4EA815E0" w14:textId="553E3A32" w14:noSpellErr="1">
      <w:pPr>
        <w:pStyle w:val="Heading4"/>
        <w:spacing w:before="319" w:after="319"/>
        <w:rPr>
          <w:rFonts w:ascii="Constantia" w:hAnsi="Constantia" w:eastAsia="Constantia" w:cs="Constantia"/>
          <w:b w:val="0"/>
          <w:bCs w:val="0"/>
          <w:sz w:val="24"/>
          <w:szCs w:val="24"/>
        </w:rPr>
      </w:pPr>
      <w:r w:rsidRPr="00AAF4A3" w:rsidR="128BAE4B">
        <w:rPr>
          <w:rFonts w:ascii="Constantia" w:hAnsi="Constantia" w:eastAsia="Constantia" w:cs="Constantia"/>
          <w:b w:val="0"/>
          <w:bCs w:val="0"/>
          <w:sz w:val="24"/>
          <w:szCs w:val="24"/>
        </w:rPr>
        <w:t>Design Elements</w:t>
      </w:r>
    </w:p>
    <w:p w:rsidR="7AEE44D4" w:rsidP="4F1B7237" w:rsidRDefault="7AEE44D4" w14:paraId="0993C700" w14:textId="4224CD33">
      <w:pPr>
        <w:pStyle w:val="ListParagraph"/>
        <w:numPr>
          <w:ilvl w:val="0"/>
          <w:numId w:val="1"/>
        </w:numPr>
        <w:spacing w:before="0" w:after="0"/>
        <w:rPr>
          <w:rFonts w:ascii="Constantia" w:hAnsi="Constantia" w:eastAsia="Constantia" w:cs="Constantia"/>
        </w:rPr>
      </w:pPr>
      <w:r w:rsidRPr="4F1B7237">
        <w:rPr>
          <w:rFonts w:ascii="Constantia" w:hAnsi="Constantia" w:eastAsia="Constantia" w:cs="Constantia"/>
        </w:rPr>
        <w:t>Elegant, minimalist style with a focus on visual content.</w:t>
      </w:r>
    </w:p>
    <w:p w:rsidR="7AEE44D4" w:rsidP="4F1B7237" w:rsidRDefault="7AEE44D4" w14:paraId="31415F13" w14:textId="19EA6C9B">
      <w:pPr>
        <w:pStyle w:val="ListParagraph"/>
        <w:numPr>
          <w:ilvl w:val="0"/>
          <w:numId w:val="1"/>
        </w:numPr>
        <w:spacing w:before="0" w:after="0"/>
        <w:rPr>
          <w:rFonts w:ascii="Constantia" w:hAnsi="Constantia" w:eastAsia="Constantia" w:cs="Constantia"/>
        </w:rPr>
      </w:pPr>
      <w:r w:rsidRPr="4F1B7237">
        <w:rPr>
          <w:rFonts w:ascii="Constantia" w:hAnsi="Constantia" w:eastAsia="Constantia" w:cs="Constantia"/>
        </w:rPr>
        <w:t>Clean interface that highlights the aesthetics of the products.</w:t>
      </w:r>
    </w:p>
    <w:p w:rsidR="7AEE44D4" w:rsidP="4F1B7237" w:rsidRDefault="7AEE44D4" w14:paraId="3907EE2F" w14:textId="69CAF50A">
      <w:pPr>
        <w:pStyle w:val="ListParagraph"/>
        <w:numPr>
          <w:ilvl w:val="0"/>
          <w:numId w:val="1"/>
        </w:numPr>
        <w:spacing w:before="0" w:after="0"/>
        <w:rPr>
          <w:rFonts w:ascii="Constantia" w:hAnsi="Constantia" w:eastAsia="Constantia" w:cs="Constantia"/>
        </w:rPr>
      </w:pPr>
      <w:r w:rsidRPr="4F1B7237">
        <w:rPr>
          <w:rFonts w:ascii="Constantia" w:hAnsi="Constantia" w:eastAsia="Constantia" w:cs="Constantia"/>
        </w:rPr>
        <w:t>A harmonious color scheme that creates a pleasant atmosphere.</w:t>
      </w:r>
    </w:p>
    <w:p w:rsidR="128BAE4B" w:rsidRDefault="128BAE4B" w14:paraId="21A12546" w14:textId="779C70AE">
      <w:r w:rsidR="128BAE4B">
        <w:rPr/>
        <w:t>This website will provide a comfortable user experience, enhance the perceived value of artworks, and serve as a convenient platform for both artists and buyers.</w:t>
      </w:r>
    </w:p>
    <w:p w:rsidR="006C2382" w:rsidP="00AAF4A3" w:rsidRDefault="006C2382" w14:paraId="5E5DB119" w14:textId="03B2F492">
      <w:pPr>
        <w:pStyle w:val="Heading2"/>
      </w:pPr>
      <w:r w:rsidR="0FD1978F">
        <w:rPr/>
        <w:t>Translat</w:t>
      </w:r>
      <w:r w:rsidR="7AEE3E92">
        <w:rPr/>
        <w:t>ing</w:t>
      </w:r>
      <w:r w:rsidR="0FD1978F">
        <w:rPr/>
        <w:t xml:space="preserve"> goals into user-focused objectives:</w:t>
      </w:r>
    </w:p>
    <w:p w:rsidR="6156848F" w:rsidP="00AAF4A3" w:rsidRDefault="6156848F" w14:paraId="03164ECC" w14:textId="02648428">
      <w:pPr>
        <w:spacing w:before="120" w:beforeAutospacing="off" w:after="200" w:afterAutospacing="off" w:line="264" w:lineRule="auto"/>
        <w:rPr>
          <w:rFonts w:ascii="Constantia" w:hAnsi="Constantia" w:eastAsia="Constantia" w:cs="Constantia"/>
          <w:b w:val="1"/>
          <w:bCs w:val="1"/>
          <w:noProof w:val="0"/>
          <w:color w:val="595959" w:themeColor="text1" w:themeTint="A6" w:themeShade="FF"/>
          <w:sz w:val="22"/>
          <w:szCs w:val="22"/>
          <w:lang w:val="en-US"/>
        </w:rPr>
      </w:pPr>
      <w:r w:rsidRPr="00AAF4A3" w:rsidR="6156848F">
        <w:rPr>
          <w:rFonts w:ascii="Constantia" w:hAnsi="Constantia" w:eastAsia="Constantia" w:cs="Constantia"/>
          <w:b w:val="1"/>
          <w:bCs w:val="1"/>
          <w:noProof w:val="0"/>
          <w:color w:val="595959" w:themeColor="text1" w:themeTint="A6" w:themeShade="FF"/>
          <w:sz w:val="22"/>
          <w:szCs w:val="22"/>
          <w:lang w:val="en-US"/>
        </w:rPr>
        <w:t xml:space="preserve">Our goals for the accessible and easy-to-use website </w:t>
      </w:r>
      <w:r w:rsidRPr="00AAF4A3" w:rsidR="6156848F">
        <w:rPr>
          <w:rFonts w:ascii="Constantia" w:hAnsi="Constantia" w:eastAsia="Constantia" w:cs="Constantia"/>
          <w:b w:val="1"/>
          <w:bCs w:val="1"/>
          <w:noProof w:val="0"/>
          <w:color w:val="595959" w:themeColor="text1" w:themeTint="A6" w:themeShade="FF"/>
          <w:sz w:val="22"/>
          <w:szCs w:val="22"/>
          <w:lang w:val="en-US"/>
        </w:rPr>
        <w:t>are</w:t>
      </w:r>
      <w:r w:rsidRPr="00AAF4A3" w:rsidR="11305805">
        <w:rPr>
          <w:rFonts w:ascii="Constantia" w:hAnsi="Constantia" w:eastAsia="Constantia" w:cs="Constantia"/>
          <w:b w:val="1"/>
          <w:bCs w:val="1"/>
          <w:noProof w:val="0"/>
          <w:color w:val="595959" w:themeColor="text1" w:themeTint="A6" w:themeShade="FF"/>
          <w:sz w:val="22"/>
          <w:szCs w:val="22"/>
          <w:lang w:val="en-US"/>
        </w:rPr>
        <w:t>:</w:t>
      </w:r>
      <w:r w:rsidRPr="00AAF4A3" w:rsidR="11305805">
        <w:rPr>
          <w:rFonts w:ascii="Constantia" w:hAnsi="Constantia" w:eastAsia="Constantia" w:cs="Constantia"/>
          <w:b w:val="1"/>
          <w:bCs w:val="1"/>
          <w:noProof w:val="0"/>
          <w:color w:val="595959" w:themeColor="text1" w:themeTint="A6" w:themeShade="FF"/>
          <w:sz w:val="22"/>
          <w:szCs w:val="22"/>
          <w:lang w:val="en-US"/>
        </w:rPr>
        <w:t xml:space="preserve"> </w:t>
      </w:r>
    </w:p>
    <w:p w:rsidR="5C98A394" w:rsidP="00AAF4A3" w:rsidRDefault="5C98A394" w14:paraId="72D60B02" w14:textId="6411BD38">
      <w:pPr>
        <w:spacing w:before="120" w:beforeAutospacing="off" w:after="200" w:afterAutospacing="off" w:line="264" w:lineRule="auto"/>
        <w:rPr>
          <w:rFonts w:ascii="Constantia" w:hAnsi="Constantia" w:eastAsia="Constantia" w:cs="Constantia"/>
          <w:b w:val="0"/>
          <w:bCs w:val="0"/>
          <w:noProof w:val="0"/>
          <w:color w:val="595959" w:themeColor="text1" w:themeTint="A6" w:themeShade="FF"/>
          <w:sz w:val="22"/>
          <w:szCs w:val="22"/>
          <w:u w:val="single"/>
          <w:lang w:val="en-US"/>
        </w:rPr>
      </w:pPr>
      <w:r w:rsidRPr="00AAF4A3" w:rsidR="5C98A394">
        <w:rPr>
          <w:rFonts w:ascii="Constantia" w:hAnsi="Constantia" w:eastAsia="Constantia" w:cs="Constantia"/>
          <w:b w:val="0"/>
          <w:bCs w:val="0"/>
          <w:noProof w:val="0"/>
          <w:color w:val="595959" w:themeColor="text1" w:themeTint="A6" w:themeShade="FF"/>
          <w:sz w:val="22"/>
          <w:szCs w:val="22"/>
          <w:u w:val="single"/>
          <w:lang w:val="en-US"/>
        </w:rPr>
        <w:t>For sellers (artists):</w:t>
      </w:r>
    </w:p>
    <w:p w:rsidR="5EBED3FB" w:rsidP="00AAF4A3" w:rsidRDefault="5EBED3FB" w14:paraId="21665BD8" w14:textId="3EFEC8A0">
      <w:pPr>
        <w:pStyle w:val="ListParagraph"/>
        <w:numPr>
          <w:ilvl w:val="0"/>
          <w:numId w:val="95"/>
        </w:numPr>
        <w:spacing w:before="120" w:beforeAutospacing="off" w:after="200" w:afterAutospacing="off" w:line="264" w:lineRule="auto"/>
        <w:rPr>
          <w:rFonts w:ascii="Constantia" w:hAnsi="Constantia" w:eastAsia="Constantia" w:cs="Constantia"/>
          <w:noProof w:val="0"/>
          <w:color w:val="595959" w:themeColor="text1" w:themeTint="A6" w:themeShade="FF"/>
          <w:sz w:val="22"/>
          <w:szCs w:val="22"/>
          <w:lang w:val="en-US"/>
        </w:rPr>
      </w:pPr>
      <w:r w:rsidRPr="00AAF4A3" w:rsidR="5EBED3FB">
        <w:rPr>
          <w:rFonts w:ascii="Constantia" w:hAnsi="Constantia" w:eastAsia="Constantia" w:cs="Constantia"/>
          <w:noProof w:val="0"/>
          <w:color w:val="595959" w:themeColor="text1" w:themeTint="A6" w:themeShade="FF"/>
          <w:sz w:val="22"/>
          <w:szCs w:val="22"/>
          <w:lang w:val="en-IE"/>
        </w:rPr>
        <w:t>Simple yet elegant design</w:t>
      </w:r>
    </w:p>
    <w:p w:rsidR="6D61122D" w:rsidP="00AAF4A3" w:rsidRDefault="6D61122D" w14:paraId="327F5EB5" w14:textId="7F0691E6">
      <w:pPr>
        <w:pStyle w:val="ListParagraph"/>
        <w:numPr>
          <w:ilvl w:val="0"/>
          <w:numId w:val="95"/>
        </w:numPr>
        <w:spacing w:before="120" w:beforeAutospacing="off" w:after="200" w:afterAutospacing="off" w:line="264" w:lineRule="auto"/>
        <w:rPr>
          <w:rFonts w:ascii="Constantia" w:hAnsi="Constantia" w:eastAsia="Constantia" w:cs="Constantia"/>
          <w:noProof w:val="0"/>
          <w:color w:val="595959" w:themeColor="text1" w:themeTint="A6" w:themeShade="FF"/>
          <w:sz w:val="22"/>
          <w:szCs w:val="22"/>
          <w:lang w:val="en-US"/>
        </w:rPr>
      </w:pPr>
      <w:r w:rsidRPr="00AAF4A3" w:rsidR="6D61122D">
        <w:rPr>
          <w:rFonts w:ascii="Constantia" w:hAnsi="Constantia" w:eastAsia="Constantia" w:cs="Constantia"/>
          <w:noProof w:val="0"/>
          <w:color w:val="595959" w:themeColor="text1" w:themeTint="A6" w:themeShade="FF"/>
          <w:sz w:val="22"/>
          <w:szCs w:val="22"/>
          <w:lang w:val="en-US"/>
        </w:rPr>
        <w:t>E</w:t>
      </w:r>
      <w:r w:rsidRPr="00AAF4A3" w:rsidR="11305805">
        <w:rPr>
          <w:rFonts w:ascii="Constantia" w:hAnsi="Constantia" w:eastAsia="Constantia" w:cs="Constantia"/>
          <w:noProof w:val="0"/>
          <w:color w:val="595959" w:themeColor="text1" w:themeTint="A6" w:themeShade="FF"/>
          <w:sz w:val="22"/>
          <w:szCs w:val="22"/>
          <w:lang w:val="en-US"/>
        </w:rPr>
        <w:t>asy</w:t>
      </w:r>
      <w:r w:rsidRPr="00AAF4A3" w:rsidR="1450CD9E">
        <w:rPr>
          <w:rFonts w:ascii="Constantia" w:hAnsi="Constantia" w:eastAsia="Constantia" w:cs="Constantia"/>
          <w:noProof w:val="0"/>
          <w:color w:val="595959" w:themeColor="text1" w:themeTint="A6" w:themeShade="FF"/>
          <w:sz w:val="22"/>
          <w:szCs w:val="22"/>
          <w:lang w:val="en-US"/>
        </w:rPr>
        <w:t xml:space="preserve"> navigation and</w:t>
      </w:r>
      <w:r w:rsidRPr="00AAF4A3" w:rsidR="11305805">
        <w:rPr>
          <w:rFonts w:ascii="Constantia" w:hAnsi="Constantia" w:eastAsia="Constantia" w:cs="Constantia"/>
          <w:noProof w:val="0"/>
          <w:color w:val="595959" w:themeColor="text1" w:themeTint="A6" w:themeShade="FF"/>
          <w:sz w:val="22"/>
          <w:szCs w:val="22"/>
          <w:lang w:val="en-US"/>
        </w:rPr>
        <w:t xml:space="preserve"> forms</w:t>
      </w:r>
    </w:p>
    <w:p w:rsidR="2A93D08D" w:rsidP="00AAF4A3" w:rsidRDefault="2A93D08D" w14:paraId="0125444C" w14:textId="358A193B">
      <w:pPr>
        <w:pStyle w:val="ListParagraph"/>
        <w:numPr>
          <w:ilvl w:val="0"/>
          <w:numId w:val="95"/>
        </w:numPr>
        <w:spacing w:before="120" w:beforeAutospacing="off" w:after="200" w:afterAutospacing="off" w:line="264" w:lineRule="auto"/>
        <w:rPr>
          <w:rFonts w:ascii="Constantia" w:hAnsi="Constantia" w:eastAsia="Constantia" w:cs="Constantia"/>
          <w:noProof w:val="0"/>
          <w:color w:val="595959" w:themeColor="text1" w:themeTint="A6" w:themeShade="FF"/>
          <w:sz w:val="22"/>
          <w:szCs w:val="22"/>
          <w:lang w:val="en-US"/>
        </w:rPr>
      </w:pPr>
      <w:r w:rsidRPr="00AAF4A3" w:rsidR="2A93D08D">
        <w:rPr>
          <w:rFonts w:ascii="Constantia" w:hAnsi="Constantia" w:eastAsia="Constantia" w:cs="Constantia"/>
          <w:noProof w:val="0"/>
          <w:color w:val="595959" w:themeColor="text1" w:themeTint="A6" w:themeShade="FF"/>
          <w:sz w:val="22"/>
          <w:szCs w:val="22"/>
          <w:lang w:val="en-US"/>
        </w:rPr>
        <w:t>F</w:t>
      </w:r>
      <w:r w:rsidRPr="00AAF4A3" w:rsidR="11305805">
        <w:rPr>
          <w:rFonts w:ascii="Constantia" w:hAnsi="Constantia" w:eastAsia="Constantia" w:cs="Constantia"/>
          <w:noProof w:val="0"/>
          <w:color w:val="595959" w:themeColor="text1" w:themeTint="A6" w:themeShade="FF"/>
          <w:sz w:val="22"/>
          <w:szCs w:val="22"/>
          <w:lang w:val="en-US"/>
        </w:rPr>
        <w:t xml:space="preserve">ast notifications with information if someone wants to buy their products </w:t>
      </w:r>
    </w:p>
    <w:p w:rsidR="183643D2" w:rsidP="00AAF4A3" w:rsidRDefault="183643D2" w14:paraId="14D13A75" w14:textId="2885CC77">
      <w:pPr>
        <w:pStyle w:val="ListParagraph"/>
        <w:numPr>
          <w:ilvl w:val="0"/>
          <w:numId w:val="95"/>
        </w:numPr>
        <w:spacing w:before="120" w:beforeAutospacing="off" w:after="200" w:afterAutospacing="off" w:line="264" w:lineRule="auto"/>
        <w:rPr>
          <w:rFonts w:ascii="Constantia" w:hAnsi="Constantia" w:eastAsia="Constantia" w:cs="Constantia"/>
          <w:noProof w:val="0"/>
          <w:color w:val="595959" w:themeColor="text1" w:themeTint="A6" w:themeShade="FF"/>
          <w:sz w:val="22"/>
          <w:szCs w:val="22"/>
          <w:lang w:val="en-IE"/>
        </w:rPr>
      </w:pPr>
      <w:r w:rsidRPr="00AAF4A3" w:rsidR="183643D2">
        <w:rPr>
          <w:rFonts w:ascii="Constantia" w:hAnsi="Constantia" w:eastAsia="Constantia" w:cs="Constantia"/>
          <w:noProof w:val="0"/>
          <w:color w:val="595959" w:themeColor="text1" w:themeTint="A6" w:themeShade="FF"/>
          <w:sz w:val="22"/>
          <w:szCs w:val="22"/>
          <w:lang w:val="en-IE"/>
        </w:rPr>
        <w:t>Interface</w:t>
      </w:r>
      <w:r w:rsidRPr="00AAF4A3" w:rsidR="139653CA">
        <w:rPr>
          <w:rFonts w:ascii="Constantia" w:hAnsi="Constantia" w:eastAsia="Constantia" w:cs="Constantia"/>
          <w:noProof w:val="0"/>
          <w:color w:val="595959" w:themeColor="text1" w:themeTint="A6" w:themeShade="FF"/>
          <w:sz w:val="22"/>
          <w:szCs w:val="22"/>
          <w:lang w:val="en-IE"/>
        </w:rPr>
        <w:t xml:space="preserve"> intui</w:t>
      </w:r>
      <w:r w:rsidRPr="00AAF4A3" w:rsidR="412220ED">
        <w:rPr>
          <w:rFonts w:ascii="Constantia" w:hAnsi="Constantia" w:eastAsia="Constantia" w:cs="Constantia"/>
          <w:noProof w:val="0"/>
          <w:color w:val="595959" w:themeColor="text1" w:themeTint="A6" w:themeShade="FF"/>
          <w:sz w:val="22"/>
          <w:szCs w:val="22"/>
          <w:lang w:val="en-IE"/>
        </w:rPr>
        <w:t>ti</w:t>
      </w:r>
      <w:r w:rsidRPr="00AAF4A3" w:rsidR="139653CA">
        <w:rPr>
          <w:rFonts w:ascii="Constantia" w:hAnsi="Constantia" w:eastAsia="Constantia" w:cs="Constantia"/>
          <w:noProof w:val="0"/>
          <w:color w:val="595959" w:themeColor="text1" w:themeTint="A6" w:themeShade="FF"/>
          <w:sz w:val="22"/>
          <w:szCs w:val="22"/>
          <w:lang w:val="en-IE"/>
        </w:rPr>
        <w:t>ve</w:t>
      </w:r>
      <w:r w:rsidRPr="00AAF4A3" w:rsidR="183643D2">
        <w:rPr>
          <w:rFonts w:ascii="Constantia" w:hAnsi="Constantia" w:eastAsia="Constantia" w:cs="Constantia"/>
          <w:noProof w:val="0"/>
          <w:color w:val="595959" w:themeColor="text1" w:themeTint="A6" w:themeShade="FF"/>
          <w:sz w:val="22"/>
          <w:szCs w:val="22"/>
          <w:lang w:val="en-IE"/>
        </w:rPr>
        <w:t xml:space="preserve"> </w:t>
      </w:r>
      <w:r w:rsidRPr="00AAF4A3" w:rsidR="58C81BC0">
        <w:rPr>
          <w:rFonts w:ascii="Constantia" w:hAnsi="Constantia" w:eastAsia="Constantia" w:cs="Constantia"/>
          <w:noProof w:val="0"/>
          <w:color w:val="595959" w:themeColor="text1" w:themeTint="A6" w:themeShade="FF"/>
          <w:sz w:val="22"/>
          <w:szCs w:val="22"/>
          <w:lang w:val="en-IE"/>
        </w:rPr>
        <w:t xml:space="preserve">and </w:t>
      </w:r>
      <w:r w:rsidRPr="00AAF4A3" w:rsidR="21C886A2">
        <w:rPr>
          <w:rFonts w:ascii="Constantia" w:hAnsi="Constantia" w:eastAsia="Constantia" w:cs="Constantia"/>
          <w:noProof w:val="0"/>
          <w:color w:val="595959" w:themeColor="text1" w:themeTint="A6" w:themeShade="FF"/>
          <w:sz w:val="22"/>
          <w:szCs w:val="22"/>
          <w:lang w:val="en-IE"/>
        </w:rPr>
        <w:t xml:space="preserve">convenient to </w:t>
      </w:r>
      <w:r w:rsidRPr="00AAF4A3" w:rsidR="11305805">
        <w:rPr>
          <w:rFonts w:ascii="Constantia" w:hAnsi="Constantia" w:eastAsia="Constantia" w:cs="Constantia"/>
          <w:noProof w:val="0"/>
          <w:color w:val="595959" w:themeColor="text1" w:themeTint="A6" w:themeShade="FF"/>
          <w:sz w:val="22"/>
          <w:szCs w:val="22"/>
          <w:lang w:val="en-IE"/>
        </w:rPr>
        <w:t>post artist’s artwork, easy to check the reviews or contact with customers</w:t>
      </w:r>
    </w:p>
    <w:p w:rsidR="68F1F937" w:rsidP="00AAF4A3" w:rsidRDefault="68F1F937" w14:paraId="7C95E214" w14:textId="3AA3FD2C">
      <w:pPr>
        <w:spacing w:before="120" w:beforeAutospacing="off" w:after="200" w:afterAutospacing="off" w:line="264" w:lineRule="auto"/>
        <w:rPr>
          <w:rFonts w:ascii="Constantia" w:hAnsi="Constantia" w:eastAsia="Constantia" w:cs="Constantia"/>
          <w:noProof w:val="0"/>
          <w:color w:val="595959" w:themeColor="text1" w:themeTint="A6" w:themeShade="FF"/>
          <w:sz w:val="22"/>
          <w:szCs w:val="22"/>
          <w:u w:val="single"/>
          <w:lang w:val="en-US"/>
        </w:rPr>
      </w:pPr>
      <w:r w:rsidRPr="00AAF4A3" w:rsidR="68F1F937">
        <w:rPr>
          <w:rFonts w:ascii="Constantia" w:hAnsi="Constantia" w:eastAsia="Constantia" w:cs="Constantia"/>
          <w:noProof w:val="0"/>
          <w:color w:val="595959" w:themeColor="text1" w:themeTint="A6" w:themeShade="FF"/>
          <w:sz w:val="22"/>
          <w:szCs w:val="22"/>
          <w:u w:val="single"/>
          <w:lang w:val="en-US"/>
        </w:rPr>
        <w:t>For buyers:</w:t>
      </w:r>
    </w:p>
    <w:p w:rsidR="61232094" w:rsidP="00AAF4A3" w:rsidRDefault="61232094" w14:paraId="29D07DE9" w14:textId="585C2D60">
      <w:pPr>
        <w:pStyle w:val="ListParagraph"/>
        <w:numPr>
          <w:ilvl w:val="0"/>
          <w:numId w:val="96"/>
        </w:numPr>
        <w:spacing w:before="120" w:beforeAutospacing="off" w:after="200" w:afterAutospacing="off" w:line="264" w:lineRule="auto"/>
        <w:rPr>
          <w:rFonts w:ascii="Constantia" w:hAnsi="Constantia" w:eastAsia="Constantia" w:cs="Constantia"/>
          <w:noProof w:val="0"/>
          <w:color w:val="595959" w:themeColor="text1" w:themeTint="A6" w:themeShade="FF"/>
          <w:sz w:val="22"/>
          <w:szCs w:val="22"/>
          <w:lang w:val="en-US"/>
        </w:rPr>
      </w:pPr>
      <w:r w:rsidRPr="00AAF4A3" w:rsidR="61232094">
        <w:rPr>
          <w:rFonts w:ascii="Constantia" w:hAnsi="Constantia" w:eastAsia="Constantia" w:cs="Constantia"/>
          <w:noProof w:val="0"/>
          <w:color w:val="595959" w:themeColor="text1" w:themeTint="A6" w:themeShade="FF"/>
          <w:sz w:val="22"/>
          <w:szCs w:val="22"/>
          <w:lang w:val="en-US"/>
        </w:rPr>
        <w:t>M</w:t>
      </w:r>
      <w:r w:rsidRPr="00AAF4A3" w:rsidR="11305805">
        <w:rPr>
          <w:rFonts w:ascii="Constantia" w:hAnsi="Constantia" w:eastAsia="Constantia" w:cs="Constantia"/>
          <w:noProof w:val="0"/>
          <w:color w:val="595959" w:themeColor="text1" w:themeTint="A6" w:themeShade="FF"/>
          <w:sz w:val="22"/>
          <w:szCs w:val="22"/>
          <w:lang w:val="en-US"/>
        </w:rPr>
        <w:t xml:space="preserve">ultiple filters to navigate the website </w:t>
      </w:r>
    </w:p>
    <w:p w:rsidR="0DD1A4AF" w:rsidP="00AAF4A3" w:rsidRDefault="0DD1A4AF" w14:paraId="13419942" w14:textId="4ECA17A6">
      <w:pPr>
        <w:pStyle w:val="ListParagraph"/>
        <w:numPr>
          <w:ilvl w:val="0"/>
          <w:numId w:val="96"/>
        </w:numPr>
        <w:spacing w:before="120" w:beforeAutospacing="off" w:after="200" w:afterAutospacing="off" w:line="264" w:lineRule="auto"/>
        <w:rPr>
          <w:rFonts w:ascii="Constantia" w:hAnsi="Constantia" w:eastAsia="Constantia" w:cs="Constantia"/>
          <w:noProof w:val="0"/>
          <w:color w:val="595959" w:themeColor="text1" w:themeTint="A6" w:themeShade="FF"/>
          <w:sz w:val="22"/>
          <w:szCs w:val="22"/>
          <w:lang w:val="en-US"/>
        </w:rPr>
      </w:pPr>
      <w:r w:rsidRPr="00AAF4A3" w:rsidR="0DD1A4AF">
        <w:rPr>
          <w:rFonts w:ascii="Constantia" w:hAnsi="Constantia" w:eastAsia="Constantia" w:cs="Constantia"/>
          <w:noProof w:val="0"/>
          <w:color w:val="595959" w:themeColor="text1" w:themeTint="A6" w:themeShade="FF"/>
          <w:sz w:val="22"/>
          <w:szCs w:val="22"/>
          <w:lang w:val="en-US"/>
        </w:rPr>
        <w:t xml:space="preserve">Categories </w:t>
      </w:r>
      <w:r w:rsidRPr="00AAF4A3" w:rsidR="11305805">
        <w:rPr>
          <w:rFonts w:ascii="Constantia" w:hAnsi="Constantia" w:eastAsia="Constantia" w:cs="Constantia"/>
          <w:noProof w:val="0"/>
          <w:color w:val="595959" w:themeColor="text1" w:themeTint="A6" w:themeShade="FF"/>
          <w:sz w:val="22"/>
          <w:szCs w:val="22"/>
          <w:lang w:val="en-US"/>
        </w:rPr>
        <w:t>based on preferences: type of art, artists, price, if needs- gallery</w:t>
      </w:r>
    </w:p>
    <w:p w:rsidR="01722404" w:rsidP="00AAF4A3" w:rsidRDefault="01722404" w14:paraId="3702DD6B" w14:textId="6FE548B3">
      <w:pPr>
        <w:pStyle w:val="ListParagraph"/>
        <w:numPr>
          <w:ilvl w:val="0"/>
          <w:numId w:val="96"/>
        </w:numPr>
        <w:spacing w:before="120" w:beforeAutospacing="off" w:after="200" w:afterAutospacing="off" w:line="264" w:lineRule="auto"/>
        <w:rPr>
          <w:rFonts w:ascii="Constantia" w:hAnsi="Constantia" w:eastAsia="Constantia" w:cs="Constantia"/>
          <w:noProof w:val="0"/>
          <w:color w:val="595959" w:themeColor="text1" w:themeTint="A6" w:themeShade="FF"/>
          <w:sz w:val="22"/>
          <w:szCs w:val="22"/>
          <w:lang w:val="en-US"/>
        </w:rPr>
      </w:pPr>
      <w:r w:rsidRPr="00AAF4A3" w:rsidR="01722404">
        <w:rPr>
          <w:rFonts w:ascii="Constantia" w:hAnsi="Constantia" w:eastAsia="Constantia" w:cs="Constantia"/>
          <w:noProof w:val="0"/>
          <w:color w:val="595959" w:themeColor="text1" w:themeTint="A6" w:themeShade="FF"/>
          <w:sz w:val="22"/>
          <w:szCs w:val="22"/>
          <w:lang w:val="en-US"/>
        </w:rPr>
        <w:t>H</w:t>
      </w:r>
      <w:r w:rsidRPr="00AAF4A3" w:rsidR="11305805">
        <w:rPr>
          <w:rFonts w:ascii="Constantia" w:hAnsi="Constantia" w:eastAsia="Constantia" w:cs="Constantia"/>
          <w:noProof w:val="0"/>
          <w:color w:val="595959" w:themeColor="text1" w:themeTint="A6" w:themeShade="FF"/>
          <w:sz w:val="22"/>
          <w:szCs w:val="22"/>
          <w:lang w:val="en-US"/>
        </w:rPr>
        <w:t xml:space="preserve">igh quality photos of every art piece from different angle </w:t>
      </w:r>
      <w:r w:rsidRPr="00AAF4A3" w:rsidR="5BCAC896">
        <w:rPr>
          <w:rFonts w:ascii="Constantia" w:hAnsi="Constantia" w:eastAsia="Constantia" w:cs="Constantia"/>
          <w:noProof w:val="0"/>
          <w:color w:val="595959" w:themeColor="text1" w:themeTint="A6" w:themeShade="FF"/>
          <w:sz w:val="22"/>
          <w:szCs w:val="22"/>
          <w:lang w:val="en-US"/>
        </w:rPr>
        <w:t>(</w:t>
      </w:r>
      <w:r w:rsidRPr="00AAF4A3" w:rsidR="11305805">
        <w:rPr>
          <w:rFonts w:ascii="Constantia" w:hAnsi="Constantia" w:eastAsia="Constantia" w:cs="Constantia"/>
          <w:noProof w:val="0"/>
          <w:color w:val="595959" w:themeColor="text1" w:themeTint="A6" w:themeShade="FF"/>
          <w:sz w:val="22"/>
          <w:szCs w:val="22"/>
          <w:lang w:val="en-US"/>
        </w:rPr>
        <w:t xml:space="preserve">especially if </w:t>
      </w:r>
      <w:r w:rsidRPr="00AAF4A3" w:rsidR="11305805">
        <w:rPr>
          <w:rFonts w:ascii="Constantia" w:hAnsi="Constantia" w:eastAsia="Constantia" w:cs="Constantia"/>
          <w:noProof w:val="0"/>
          <w:color w:val="595959" w:themeColor="text1" w:themeTint="A6" w:themeShade="FF"/>
          <w:sz w:val="22"/>
          <w:szCs w:val="22"/>
          <w:lang w:val="en-US"/>
        </w:rPr>
        <w:t>it’s</w:t>
      </w:r>
      <w:r w:rsidRPr="00AAF4A3" w:rsidR="11305805">
        <w:rPr>
          <w:rFonts w:ascii="Constantia" w:hAnsi="Constantia" w:eastAsia="Constantia" w:cs="Constantia"/>
          <w:noProof w:val="0"/>
          <w:color w:val="595959" w:themeColor="text1" w:themeTint="A6" w:themeShade="FF"/>
          <w:sz w:val="22"/>
          <w:szCs w:val="22"/>
          <w:lang w:val="en-US"/>
        </w:rPr>
        <w:t xml:space="preserve"> a sculpture</w:t>
      </w:r>
      <w:r w:rsidRPr="00AAF4A3" w:rsidR="00824F0D">
        <w:rPr>
          <w:rFonts w:ascii="Constantia" w:hAnsi="Constantia" w:eastAsia="Constantia" w:cs="Constantia"/>
          <w:noProof w:val="0"/>
          <w:color w:val="595959" w:themeColor="text1" w:themeTint="A6" w:themeShade="FF"/>
          <w:sz w:val="22"/>
          <w:szCs w:val="22"/>
          <w:lang w:val="en-US"/>
        </w:rPr>
        <w:t>)</w:t>
      </w:r>
      <w:r w:rsidRPr="00AAF4A3" w:rsidR="11305805">
        <w:rPr>
          <w:rFonts w:ascii="Constantia" w:hAnsi="Constantia" w:eastAsia="Constantia" w:cs="Constantia"/>
          <w:noProof w:val="0"/>
          <w:color w:val="595959" w:themeColor="text1" w:themeTint="A6" w:themeShade="FF"/>
          <w:sz w:val="22"/>
          <w:szCs w:val="22"/>
          <w:lang w:val="en-US"/>
        </w:rPr>
        <w:t xml:space="preserve"> </w:t>
      </w:r>
    </w:p>
    <w:p w:rsidR="2E343555" w:rsidP="00AAF4A3" w:rsidRDefault="2E343555" w14:paraId="2CC5E599" w14:textId="45FF05FA">
      <w:pPr>
        <w:pStyle w:val="ListParagraph"/>
        <w:numPr>
          <w:ilvl w:val="0"/>
          <w:numId w:val="96"/>
        </w:numPr>
        <w:spacing w:before="120" w:beforeAutospacing="off" w:after="200" w:afterAutospacing="off" w:line="264" w:lineRule="auto"/>
        <w:rPr>
          <w:rFonts w:ascii="Constantia" w:hAnsi="Constantia" w:eastAsia="Constantia" w:cs="Constantia"/>
          <w:noProof w:val="0"/>
          <w:color w:val="595959" w:themeColor="text1" w:themeTint="A6" w:themeShade="FF"/>
          <w:sz w:val="22"/>
          <w:szCs w:val="22"/>
          <w:lang w:val="en-US"/>
        </w:rPr>
      </w:pPr>
      <w:r w:rsidRPr="00AAF4A3" w:rsidR="2E343555">
        <w:rPr>
          <w:rFonts w:ascii="Constantia" w:hAnsi="Constantia" w:eastAsia="Constantia" w:cs="Constantia"/>
          <w:noProof w:val="0"/>
          <w:color w:val="595959" w:themeColor="text1" w:themeTint="A6" w:themeShade="FF"/>
          <w:sz w:val="22"/>
          <w:szCs w:val="22"/>
          <w:lang w:val="en-US"/>
        </w:rPr>
        <w:t>D</w:t>
      </w:r>
      <w:r w:rsidRPr="00AAF4A3" w:rsidR="11305805">
        <w:rPr>
          <w:rFonts w:ascii="Constantia" w:hAnsi="Constantia" w:eastAsia="Constantia" w:cs="Constantia"/>
          <w:noProof w:val="0"/>
          <w:color w:val="595959" w:themeColor="text1" w:themeTint="A6" w:themeShade="FF"/>
          <w:sz w:val="22"/>
          <w:szCs w:val="22"/>
          <w:lang w:val="en-US"/>
        </w:rPr>
        <w:t xml:space="preserve">etailed </w:t>
      </w:r>
      <w:r w:rsidRPr="00AAF4A3" w:rsidR="11305805">
        <w:rPr>
          <w:rFonts w:ascii="Constantia" w:hAnsi="Constantia" w:eastAsia="Constantia" w:cs="Constantia"/>
          <w:noProof w:val="0"/>
          <w:color w:val="595959" w:themeColor="text1" w:themeTint="A6" w:themeShade="FF"/>
          <w:sz w:val="22"/>
          <w:szCs w:val="22"/>
          <w:lang w:val="en-US"/>
        </w:rPr>
        <w:t>description</w:t>
      </w:r>
      <w:r w:rsidRPr="00AAF4A3" w:rsidR="4678E5A7">
        <w:rPr>
          <w:rFonts w:ascii="Constantia" w:hAnsi="Constantia" w:eastAsia="Constantia" w:cs="Constantia"/>
          <w:noProof w:val="0"/>
          <w:color w:val="595959" w:themeColor="text1" w:themeTint="A6" w:themeShade="FF"/>
          <w:sz w:val="22"/>
          <w:szCs w:val="22"/>
          <w:lang w:val="en-US"/>
        </w:rPr>
        <w:t>s</w:t>
      </w:r>
      <w:r w:rsidRPr="00AAF4A3" w:rsidR="11305805">
        <w:rPr>
          <w:rFonts w:ascii="Constantia" w:hAnsi="Constantia" w:eastAsia="Constantia" w:cs="Constantia"/>
          <w:noProof w:val="0"/>
          <w:color w:val="595959" w:themeColor="text1" w:themeTint="A6" w:themeShade="FF"/>
          <w:sz w:val="22"/>
          <w:szCs w:val="22"/>
          <w:lang w:val="en-US"/>
        </w:rPr>
        <w:t xml:space="preserve"> of the art piece, information about the artist</w:t>
      </w:r>
      <w:r w:rsidRPr="00AAF4A3" w:rsidR="7F9338B9">
        <w:rPr>
          <w:rFonts w:ascii="Constantia" w:hAnsi="Constantia" w:eastAsia="Constantia" w:cs="Constantia"/>
          <w:noProof w:val="0"/>
          <w:color w:val="595959" w:themeColor="text1" w:themeTint="A6" w:themeShade="FF"/>
          <w:sz w:val="22"/>
          <w:szCs w:val="22"/>
          <w:lang w:val="en-US"/>
        </w:rPr>
        <w:t>s</w:t>
      </w:r>
      <w:r w:rsidRPr="00AAF4A3" w:rsidR="11305805">
        <w:rPr>
          <w:rFonts w:ascii="Constantia" w:hAnsi="Constantia" w:eastAsia="Constantia" w:cs="Constantia"/>
          <w:noProof w:val="0"/>
          <w:color w:val="595959" w:themeColor="text1" w:themeTint="A6" w:themeShade="FF"/>
          <w:sz w:val="22"/>
          <w:szCs w:val="22"/>
          <w:lang w:val="en-US"/>
        </w:rPr>
        <w:t xml:space="preserve"> and galler</w:t>
      </w:r>
      <w:r w:rsidRPr="00AAF4A3" w:rsidR="27448EF8">
        <w:rPr>
          <w:rFonts w:ascii="Constantia" w:hAnsi="Constantia" w:eastAsia="Constantia" w:cs="Constantia"/>
          <w:noProof w:val="0"/>
          <w:color w:val="595959" w:themeColor="text1" w:themeTint="A6" w:themeShade="FF"/>
          <w:sz w:val="22"/>
          <w:szCs w:val="22"/>
          <w:lang w:val="en-US"/>
        </w:rPr>
        <w:t>ies</w:t>
      </w:r>
    </w:p>
    <w:p w:rsidR="03876C29" w:rsidP="00AAF4A3" w:rsidRDefault="03876C29" w14:paraId="137685C9" w14:textId="2204CA68">
      <w:pPr>
        <w:pStyle w:val="ListParagraph"/>
        <w:numPr>
          <w:ilvl w:val="0"/>
          <w:numId w:val="96"/>
        </w:numPr>
        <w:spacing w:before="120" w:beforeAutospacing="off" w:after="200" w:afterAutospacing="off" w:line="264" w:lineRule="auto"/>
        <w:rPr>
          <w:rFonts w:ascii="Constantia" w:hAnsi="Constantia" w:eastAsia="Constantia" w:cs="Constantia"/>
          <w:noProof w:val="0"/>
          <w:color w:val="595959" w:themeColor="text1" w:themeTint="A6" w:themeShade="FF"/>
          <w:sz w:val="22"/>
          <w:szCs w:val="22"/>
          <w:lang w:val="en-US"/>
        </w:rPr>
      </w:pPr>
      <w:r w:rsidRPr="00AAF4A3" w:rsidR="03876C29">
        <w:rPr>
          <w:rFonts w:ascii="Constantia" w:hAnsi="Constantia" w:eastAsia="Constantia" w:cs="Constantia"/>
          <w:noProof w:val="0"/>
          <w:color w:val="595959" w:themeColor="text1" w:themeTint="A6" w:themeShade="FF"/>
          <w:sz w:val="22"/>
          <w:szCs w:val="22"/>
          <w:lang w:val="en-US"/>
        </w:rPr>
        <w:t>C</w:t>
      </w:r>
      <w:r w:rsidRPr="00AAF4A3" w:rsidR="11305805">
        <w:rPr>
          <w:rFonts w:ascii="Constantia" w:hAnsi="Constantia" w:eastAsia="Constantia" w:cs="Constantia"/>
          <w:noProof w:val="0"/>
          <w:color w:val="595959" w:themeColor="text1" w:themeTint="A6" w:themeShade="FF"/>
          <w:sz w:val="22"/>
          <w:szCs w:val="22"/>
          <w:lang w:val="en-US"/>
        </w:rPr>
        <w:t xml:space="preserve">ontacts </w:t>
      </w:r>
      <w:r w:rsidRPr="00AAF4A3" w:rsidR="1649376B">
        <w:rPr>
          <w:rFonts w:ascii="Constantia" w:hAnsi="Constantia" w:eastAsia="Constantia" w:cs="Constantia"/>
          <w:noProof w:val="0"/>
          <w:color w:val="595959" w:themeColor="text1" w:themeTint="A6" w:themeShade="FF"/>
          <w:sz w:val="22"/>
          <w:szCs w:val="22"/>
          <w:lang w:val="en-US"/>
        </w:rPr>
        <w:t xml:space="preserve">and ability to communicate with artists </w:t>
      </w:r>
      <w:r w:rsidRPr="00AAF4A3" w:rsidR="24D88353">
        <w:rPr>
          <w:rFonts w:ascii="Constantia" w:hAnsi="Constantia" w:eastAsia="Constantia" w:cs="Constantia"/>
          <w:noProof w:val="0"/>
          <w:color w:val="595959" w:themeColor="text1" w:themeTint="A6" w:themeShade="FF"/>
          <w:sz w:val="22"/>
          <w:szCs w:val="22"/>
          <w:lang w:val="en-US"/>
        </w:rPr>
        <w:t>f</w:t>
      </w:r>
      <w:r w:rsidRPr="00AAF4A3" w:rsidR="11305805">
        <w:rPr>
          <w:rFonts w:ascii="Constantia" w:hAnsi="Constantia" w:eastAsia="Constantia" w:cs="Constantia"/>
          <w:noProof w:val="0"/>
          <w:color w:val="595959" w:themeColor="text1" w:themeTint="A6" w:themeShade="FF"/>
          <w:sz w:val="22"/>
          <w:szCs w:val="22"/>
          <w:lang w:val="en-US"/>
        </w:rPr>
        <w:t xml:space="preserve">or better </w:t>
      </w:r>
      <w:r w:rsidRPr="00AAF4A3" w:rsidR="6EFA6029">
        <w:rPr>
          <w:rFonts w:ascii="Constantia" w:hAnsi="Constantia" w:eastAsia="Constantia" w:cs="Constantia"/>
          <w:noProof w:val="0"/>
          <w:color w:val="595959" w:themeColor="text1" w:themeTint="A6" w:themeShade="FF"/>
          <w:sz w:val="22"/>
          <w:szCs w:val="22"/>
          <w:lang w:val="en-US"/>
        </w:rPr>
        <w:t xml:space="preserve">buyer/seller </w:t>
      </w:r>
      <w:r w:rsidRPr="00AAF4A3" w:rsidR="11305805">
        <w:rPr>
          <w:rFonts w:ascii="Constantia" w:hAnsi="Constantia" w:eastAsia="Constantia" w:cs="Constantia"/>
          <w:noProof w:val="0"/>
          <w:color w:val="595959" w:themeColor="text1" w:themeTint="A6" w:themeShade="FF"/>
          <w:sz w:val="22"/>
          <w:szCs w:val="22"/>
          <w:lang w:val="en-US"/>
        </w:rPr>
        <w:t>connection</w:t>
      </w:r>
    </w:p>
    <w:p w:rsidR="11305805" w:rsidP="00AAF4A3" w:rsidRDefault="11305805" w14:paraId="34A689D1" w14:textId="14446F59">
      <w:pPr>
        <w:pStyle w:val="Heading3"/>
        <w:rPr>
          <w:noProof w:val="0"/>
          <w:lang w:val="en-US"/>
        </w:rPr>
      </w:pPr>
      <w:r w:rsidRPr="00AAF4A3" w:rsidR="11305805">
        <w:rPr>
          <w:noProof w:val="0"/>
          <w:lang w:val="en-US"/>
        </w:rPr>
        <w:t xml:space="preserve">Draft a value proposition: </w:t>
      </w:r>
    </w:p>
    <w:p w:rsidR="11305805" w:rsidP="00AAF4A3" w:rsidRDefault="11305805" w14:paraId="7ADCA0D6" w14:textId="0746FEC9">
      <w:pPr>
        <w:spacing w:before="120" w:beforeAutospacing="off" w:after="200" w:afterAutospacing="off" w:line="264" w:lineRule="auto"/>
      </w:pPr>
      <w:r w:rsidRPr="00AAF4A3" w:rsidR="11305805">
        <w:rPr>
          <w:rFonts w:ascii="Constantia" w:hAnsi="Constantia" w:eastAsia="Constantia" w:cs="Constantia"/>
          <w:noProof w:val="0"/>
          <w:color w:val="595959" w:themeColor="text1" w:themeTint="A6" w:themeShade="FF"/>
          <w:sz w:val="22"/>
          <w:szCs w:val="22"/>
          <w:lang w:val="en-US"/>
        </w:rPr>
        <w:t xml:space="preserve">Our platform will focus on creating enjoyable and useful experiences for all users, both artists who want to sell their creations and customers who want to explore and </w:t>
      </w:r>
      <w:r w:rsidRPr="00AAF4A3" w:rsidR="11305805">
        <w:rPr>
          <w:rFonts w:ascii="Constantia" w:hAnsi="Constantia" w:eastAsia="Constantia" w:cs="Constantia"/>
          <w:noProof w:val="0"/>
          <w:color w:val="595959" w:themeColor="text1" w:themeTint="A6" w:themeShade="FF"/>
          <w:sz w:val="22"/>
          <w:szCs w:val="22"/>
          <w:lang w:val="en-US"/>
        </w:rPr>
        <w:t>purchase</w:t>
      </w:r>
      <w:r w:rsidRPr="00AAF4A3" w:rsidR="11305805">
        <w:rPr>
          <w:rFonts w:ascii="Constantia" w:hAnsi="Constantia" w:eastAsia="Constantia" w:cs="Constantia"/>
          <w:noProof w:val="0"/>
          <w:color w:val="595959" w:themeColor="text1" w:themeTint="A6" w:themeShade="FF"/>
          <w:sz w:val="22"/>
          <w:szCs w:val="22"/>
          <w:lang w:val="en-US"/>
        </w:rPr>
        <w:t xml:space="preserve"> them. This website will stand out by its comfortable and easy to navigate interface, useful features, </w:t>
      </w:r>
      <w:r w:rsidRPr="00AAF4A3" w:rsidR="11305805">
        <w:rPr>
          <w:rFonts w:ascii="Constantia" w:hAnsi="Constantia" w:eastAsia="Constantia" w:cs="Constantia"/>
          <w:noProof w:val="0"/>
          <w:color w:val="595959" w:themeColor="text1" w:themeTint="A6" w:themeShade="FF"/>
          <w:sz w:val="22"/>
          <w:szCs w:val="22"/>
          <w:lang w:val="en-US"/>
        </w:rPr>
        <w:t>professionalism</w:t>
      </w:r>
      <w:r w:rsidRPr="00AAF4A3" w:rsidR="11305805">
        <w:rPr>
          <w:rFonts w:ascii="Constantia" w:hAnsi="Constantia" w:eastAsia="Constantia" w:cs="Constantia"/>
          <w:noProof w:val="0"/>
          <w:color w:val="595959" w:themeColor="text1" w:themeTint="A6" w:themeShade="FF"/>
          <w:sz w:val="22"/>
          <w:szCs w:val="22"/>
          <w:lang w:val="en-US"/>
        </w:rPr>
        <w:t xml:space="preserve"> and consistency. We will provide not just a shopping website, but an aesthetically pleasing and accessible platform for buying and selling original art. We want to make our webpage a space designed for creative, artistic people and make it easy to use for everyone, </w:t>
      </w:r>
      <w:r w:rsidRPr="00AAF4A3" w:rsidR="11305805">
        <w:rPr>
          <w:rFonts w:ascii="Constantia" w:hAnsi="Constantia" w:eastAsia="Constantia" w:cs="Constantia"/>
          <w:noProof w:val="0"/>
          <w:color w:val="595959" w:themeColor="text1" w:themeTint="A6" w:themeShade="FF"/>
          <w:sz w:val="22"/>
          <w:szCs w:val="22"/>
          <w:lang w:val="en-US"/>
        </w:rPr>
        <w:t>beginners</w:t>
      </w:r>
      <w:r w:rsidRPr="00AAF4A3" w:rsidR="11305805">
        <w:rPr>
          <w:rFonts w:ascii="Constantia" w:hAnsi="Constantia" w:eastAsia="Constantia" w:cs="Constantia"/>
          <w:noProof w:val="0"/>
          <w:color w:val="595959" w:themeColor="text1" w:themeTint="A6" w:themeShade="FF"/>
          <w:sz w:val="22"/>
          <w:szCs w:val="22"/>
          <w:lang w:val="en-US"/>
        </w:rPr>
        <w:t xml:space="preserve"> and professionals.</w:t>
      </w:r>
    </w:p>
    <w:p w:rsidR="00AAF4A3" w:rsidP="00AAF4A3" w:rsidRDefault="00AAF4A3" w14:paraId="22014EE0" w14:textId="286837FB">
      <w:pPr>
        <w:spacing w:before="120" w:beforeAutospacing="off" w:after="200" w:afterAutospacing="off" w:line="264" w:lineRule="auto"/>
        <w:rPr>
          <w:rFonts w:ascii="Constantia" w:hAnsi="Constantia" w:eastAsia="Constantia" w:cs="Constantia"/>
          <w:noProof w:val="0"/>
          <w:color w:val="595959" w:themeColor="text1" w:themeTint="A6" w:themeShade="FF"/>
          <w:sz w:val="22"/>
          <w:szCs w:val="22"/>
          <w:lang w:val="en-US"/>
        </w:rPr>
      </w:pPr>
    </w:p>
    <w:p w:rsidR="00AAF4A3" w:rsidP="00AAF4A3" w:rsidRDefault="00AAF4A3" w14:paraId="796C78CA" w14:textId="6FEA327B">
      <w:pPr>
        <w:pStyle w:val="Normal"/>
        <w:spacing w:before="120" w:beforeAutospacing="off" w:after="200" w:afterAutospacing="off" w:line="264" w:lineRule="auto"/>
        <w:rPr>
          <w:rFonts w:ascii="Constantia" w:hAnsi="Constantia" w:eastAsia="Constantia" w:cs="Constantia"/>
          <w:noProof w:val="0"/>
          <w:color w:val="595959" w:themeColor="text1" w:themeTint="A6" w:themeShade="FF"/>
          <w:sz w:val="22"/>
          <w:szCs w:val="22"/>
          <w:lang w:val="en-US"/>
        </w:rPr>
      </w:pPr>
    </w:p>
    <w:p w:rsidR="00AAF4A3" w:rsidRDefault="00AAF4A3" w14:paraId="2C153326" w14:textId="42FC1B24"/>
    <w:sectPr w:rsidR="005706D0">
      <w:footerReference w:type="default" r:id="rId11"/>
      <w:pgSz w:w="12240" w:h="15840" w:orient="portrait"/>
      <w:pgMar w:top="1728" w:right="1800" w:bottom="1440" w:left="1800" w:header="720" w:footer="720" w:gutter="0"/>
      <w:pgNumType w:start="0"/>
      <w:cols w:space="720"/>
      <w:titlePg/>
      <w:docGrid w:linePitch="360"/>
      <w:headerReference w:type="default" r:id="Rf76187d966de4f55"/>
      <w:headerReference w:type="first" r:id="R6059393a77914d86"/>
      <w:footerReference w:type="first" r:id="Rb809ae7694fb4f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2E23" w:rsidP="00C6554A" w:rsidRDefault="00522E23" w14:paraId="1CA17975" w14:textId="77777777">
      <w:pPr>
        <w:spacing w:before="0" w:after="0" w:line="240" w:lineRule="auto"/>
      </w:pPr>
      <w:r>
        <w:separator/>
      </w:r>
    </w:p>
  </w:endnote>
  <w:endnote w:type="continuationSeparator" w:id="0">
    <w:p w:rsidR="00522E23" w:rsidP="00C6554A" w:rsidRDefault="00522E23" w14:paraId="6E934ABC"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33DAF" w:rsidRDefault="00ED7C44" w14:paraId="1F11E674" w14:textId="77777777">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0AAF4A3" w:rsidTr="00AAF4A3" w14:paraId="488E0A67">
      <w:trPr>
        <w:trHeight w:val="300"/>
      </w:trPr>
      <w:tc>
        <w:tcPr>
          <w:tcW w:w="2880" w:type="dxa"/>
          <w:tcMar/>
        </w:tcPr>
        <w:p w:rsidR="00AAF4A3" w:rsidP="00AAF4A3" w:rsidRDefault="00AAF4A3" w14:paraId="164653F6" w14:textId="5CFF85A7">
          <w:pPr>
            <w:pStyle w:val="Header"/>
            <w:bidi w:val="0"/>
            <w:ind w:left="-115"/>
            <w:jc w:val="left"/>
          </w:pPr>
        </w:p>
      </w:tc>
      <w:tc>
        <w:tcPr>
          <w:tcW w:w="2880" w:type="dxa"/>
          <w:tcMar/>
        </w:tcPr>
        <w:p w:rsidR="00AAF4A3" w:rsidP="00AAF4A3" w:rsidRDefault="00AAF4A3" w14:paraId="45E7E83D" w14:textId="58B2E2FC">
          <w:pPr>
            <w:pStyle w:val="Header"/>
            <w:bidi w:val="0"/>
            <w:jc w:val="center"/>
          </w:pPr>
        </w:p>
      </w:tc>
      <w:tc>
        <w:tcPr>
          <w:tcW w:w="2880" w:type="dxa"/>
          <w:tcMar/>
        </w:tcPr>
        <w:p w:rsidR="00AAF4A3" w:rsidP="00AAF4A3" w:rsidRDefault="00AAF4A3" w14:paraId="07B0A235" w14:textId="79CFABF3">
          <w:pPr>
            <w:pStyle w:val="Header"/>
            <w:bidi w:val="0"/>
            <w:ind w:right="-115"/>
            <w:jc w:val="right"/>
          </w:pPr>
        </w:p>
      </w:tc>
    </w:tr>
  </w:tbl>
  <w:p w:rsidR="00AAF4A3" w:rsidP="00AAF4A3" w:rsidRDefault="00AAF4A3" w14:paraId="3818A455" w14:textId="5BAAF7F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2E23" w:rsidP="00C6554A" w:rsidRDefault="00522E23" w14:paraId="2DB90F2F" w14:textId="77777777">
      <w:pPr>
        <w:spacing w:before="0" w:after="0" w:line="240" w:lineRule="auto"/>
      </w:pPr>
      <w:r>
        <w:separator/>
      </w:r>
    </w:p>
  </w:footnote>
  <w:footnote w:type="continuationSeparator" w:id="0">
    <w:p w:rsidR="00522E23" w:rsidP="00C6554A" w:rsidRDefault="00522E23" w14:paraId="1CFA99AC" w14:textId="77777777">
      <w:pPr>
        <w:spacing w:before="0"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0AAF4A3" w:rsidTr="00AAF4A3" w14:paraId="6CA70DCB">
      <w:trPr>
        <w:trHeight w:val="300"/>
      </w:trPr>
      <w:tc>
        <w:tcPr>
          <w:tcW w:w="2880" w:type="dxa"/>
          <w:tcMar/>
        </w:tcPr>
        <w:p w:rsidR="00AAF4A3" w:rsidP="00AAF4A3" w:rsidRDefault="00AAF4A3" w14:paraId="2B02D2A6" w14:textId="598D1D16">
          <w:pPr>
            <w:pStyle w:val="Header"/>
            <w:bidi w:val="0"/>
            <w:ind w:left="-115"/>
            <w:jc w:val="left"/>
          </w:pPr>
        </w:p>
      </w:tc>
      <w:tc>
        <w:tcPr>
          <w:tcW w:w="2880" w:type="dxa"/>
          <w:tcMar/>
        </w:tcPr>
        <w:p w:rsidR="00AAF4A3" w:rsidP="00AAF4A3" w:rsidRDefault="00AAF4A3" w14:paraId="23F0E8A2" w14:textId="67D14436">
          <w:pPr>
            <w:pStyle w:val="Header"/>
            <w:bidi w:val="0"/>
            <w:jc w:val="center"/>
          </w:pPr>
        </w:p>
      </w:tc>
      <w:tc>
        <w:tcPr>
          <w:tcW w:w="2880" w:type="dxa"/>
          <w:tcMar/>
        </w:tcPr>
        <w:p w:rsidR="00AAF4A3" w:rsidP="00AAF4A3" w:rsidRDefault="00AAF4A3" w14:paraId="5D9A1D24" w14:textId="53571802">
          <w:pPr>
            <w:pStyle w:val="Header"/>
            <w:bidi w:val="0"/>
            <w:ind w:right="-115"/>
            <w:jc w:val="right"/>
          </w:pPr>
        </w:p>
      </w:tc>
    </w:tr>
  </w:tbl>
  <w:p w:rsidR="00AAF4A3" w:rsidP="00AAF4A3" w:rsidRDefault="00AAF4A3" w14:paraId="41BF379E" w14:textId="30ADE43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0AAF4A3" w:rsidTr="00AAF4A3" w14:paraId="76378231">
      <w:trPr>
        <w:trHeight w:val="300"/>
      </w:trPr>
      <w:tc>
        <w:tcPr>
          <w:tcW w:w="2880" w:type="dxa"/>
          <w:tcMar/>
        </w:tcPr>
        <w:p w:rsidR="00AAF4A3" w:rsidP="00AAF4A3" w:rsidRDefault="00AAF4A3" w14:paraId="61D72FC2" w14:textId="13448A74">
          <w:pPr>
            <w:pStyle w:val="Header"/>
            <w:bidi w:val="0"/>
            <w:ind w:left="-115"/>
            <w:jc w:val="left"/>
          </w:pPr>
        </w:p>
      </w:tc>
      <w:tc>
        <w:tcPr>
          <w:tcW w:w="2880" w:type="dxa"/>
          <w:tcMar/>
        </w:tcPr>
        <w:p w:rsidR="00AAF4A3" w:rsidP="00AAF4A3" w:rsidRDefault="00AAF4A3" w14:paraId="2968A86D" w14:textId="021466A6">
          <w:pPr>
            <w:pStyle w:val="Header"/>
            <w:bidi w:val="0"/>
            <w:jc w:val="center"/>
          </w:pPr>
        </w:p>
      </w:tc>
      <w:tc>
        <w:tcPr>
          <w:tcW w:w="2880" w:type="dxa"/>
          <w:tcMar/>
        </w:tcPr>
        <w:p w:rsidR="00AAF4A3" w:rsidP="00AAF4A3" w:rsidRDefault="00AAF4A3" w14:paraId="0323D21D" w14:textId="43461BE9">
          <w:pPr>
            <w:pStyle w:val="Header"/>
            <w:bidi w:val="0"/>
            <w:ind w:right="-115"/>
            <w:jc w:val="right"/>
          </w:pPr>
        </w:p>
      </w:tc>
    </w:tr>
  </w:tbl>
  <w:p w:rsidR="00AAF4A3" w:rsidP="00AAF4A3" w:rsidRDefault="00AAF4A3" w14:paraId="79FDC724" w14:textId="3A7F7760">
    <w:pPr>
      <w:pStyle w:val="Header"/>
      <w:bidi w:val="0"/>
    </w:pPr>
  </w:p>
</w:hdr>
</file>

<file path=word/intelligence2.xml><?xml version="1.0" encoding="utf-8"?>
<int2:intelligence xmlns:int2="http://schemas.microsoft.com/office/intelligence/2020/intelligence">
  <int2:observations>
    <int2:bookmark int2:bookmarkName="_Int_VL5fhAlB" int2:invalidationBookmarkName="" int2:hashCode="U45dRVFnKzBkr8" int2:id="3asLSQG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5">
    <w:nsid w:val="61c9e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9f372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hint="default" w:ascii="Century Gothic" w:hAnsi="Century Gothic"/>
        <w:color w:val="0D0D0D" w:themeColor="text1" w:themeTint="F2"/>
      </w:rPr>
    </w:lvl>
  </w:abstractNum>
  <w:abstractNum w:abstractNumId="2" w15:restartNumberingAfterBreak="0">
    <w:nsid w:val="011D710B"/>
    <w:multiLevelType w:val="multilevel"/>
    <w:tmpl w:val="5078A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1873FDC"/>
    <w:multiLevelType w:val="multilevel"/>
    <w:tmpl w:val="5078A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19B51AC"/>
    <w:multiLevelType w:val="multilevel"/>
    <w:tmpl w:val="FC0A9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1ED0CB9"/>
    <w:multiLevelType w:val="multilevel"/>
    <w:tmpl w:val="9C3043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6580AE8"/>
    <w:multiLevelType w:val="multilevel"/>
    <w:tmpl w:val="5078A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7EB77C9"/>
    <w:multiLevelType w:val="multilevel"/>
    <w:tmpl w:val="493C17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8974B21"/>
    <w:multiLevelType w:val="multilevel"/>
    <w:tmpl w:val="5078A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98864FD"/>
    <w:multiLevelType w:val="multilevel"/>
    <w:tmpl w:val="5078A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A545A07"/>
    <w:multiLevelType w:val="multilevel"/>
    <w:tmpl w:val="5078A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B014EEF"/>
    <w:multiLevelType w:val="multilevel"/>
    <w:tmpl w:val="FD58DD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0E656D37"/>
    <w:multiLevelType w:val="multilevel"/>
    <w:tmpl w:val="5714F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EDC41BC"/>
    <w:multiLevelType w:val="multilevel"/>
    <w:tmpl w:val="2CE0D8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F3A592C"/>
    <w:multiLevelType w:val="multilevel"/>
    <w:tmpl w:val="648CB8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11E60C4"/>
    <w:multiLevelType w:val="multilevel"/>
    <w:tmpl w:val="FAECC9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3862EC7"/>
    <w:multiLevelType w:val="multilevel"/>
    <w:tmpl w:val="698EE3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4954A5A"/>
    <w:multiLevelType w:val="multilevel"/>
    <w:tmpl w:val="461E41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5DF523F"/>
    <w:multiLevelType w:val="multilevel"/>
    <w:tmpl w:val="102473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6E21016"/>
    <w:multiLevelType w:val="hybridMultilevel"/>
    <w:tmpl w:val="F15A92C6"/>
    <w:lvl w:ilvl="0" w:tplc="1BCEECE6">
      <w:start w:val="1"/>
      <w:numFmt w:val="bullet"/>
      <w:lvlText w:val=""/>
      <w:lvlJc w:val="left"/>
      <w:pPr>
        <w:ind w:left="720" w:hanging="360"/>
      </w:pPr>
      <w:rPr>
        <w:rFonts w:hint="default" w:ascii="Symbol" w:hAnsi="Symbol"/>
      </w:rPr>
    </w:lvl>
    <w:lvl w:ilvl="1" w:tplc="D8E0B406">
      <w:start w:val="1"/>
      <w:numFmt w:val="bullet"/>
      <w:lvlText w:val="o"/>
      <w:lvlJc w:val="left"/>
      <w:pPr>
        <w:ind w:left="1440" w:hanging="360"/>
      </w:pPr>
      <w:rPr>
        <w:rFonts w:hint="default" w:ascii="Courier New" w:hAnsi="Courier New"/>
      </w:rPr>
    </w:lvl>
    <w:lvl w:ilvl="2" w:tplc="CAD8595A">
      <w:start w:val="1"/>
      <w:numFmt w:val="bullet"/>
      <w:lvlText w:val=""/>
      <w:lvlJc w:val="left"/>
      <w:pPr>
        <w:ind w:left="2160" w:hanging="360"/>
      </w:pPr>
      <w:rPr>
        <w:rFonts w:hint="default" w:ascii="Wingdings" w:hAnsi="Wingdings"/>
      </w:rPr>
    </w:lvl>
    <w:lvl w:ilvl="3" w:tplc="40AC7418">
      <w:start w:val="1"/>
      <w:numFmt w:val="bullet"/>
      <w:lvlText w:val=""/>
      <w:lvlJc w:val="left"/>
      <w:pPr>
        <w:ind w:left="2880" w:hanging="360"/>
      </w:pPr>
      <w:rPr>
        <w:rFonts w:hint="default" w:ascii="Symbol" w:hAnsi="Symbol"/>
      </w:rPr>
    </w:lvl>
    <w:lvl w:ilvl="4" w:tplc="489AC74E">
      <w:start w:val="1"/>
      <w:numFmt w:val="bullet"/>
      <w:lvlText w:val="o"/>
      <w:lvlJc w:val="left"/>
      <w:pPr>
        <w:ind w:left="3600" w:hanging="360"/>
      </w:pPr>
      <w:rPr>
        <w:rFonts w:hint="default" w:ascii="Courier New" w:hAnsi="Courier New"/>
      </w:rPr>
    </w:lvl>
    <w:lvl w:ilvl="5" w:tplc="7F66112C">
      <w:start w:val="1"/>
      <w:numFmt w:val="bullet"/>
      <w:lvlText w:val=""/>
      <w:lvlJc w:val="left"/>
      <w:pPr>
        <w:ind w:left="4320" w:hanging="360"/>
      </w:pPr>
      <w:rPr>
        <w:rFonts w:hint="default" w:ascii="Wingdings" w:hAnsi="Wingdings"/>
      </w:rPr>
    </w:lvl>
    <w:lvl w:ilvl="6" w:tplc="40C2C430">
      <w:start w:val="1"/>
      <w:numFmt w:val="bullet"/>
      <w:lvlText w:val=""/>
      <w:lvlJc w:val="left"/>
      <w:pPr>
        <w:ind w:left="5040" w:hanging="360"/>
      </w:pPr>
      <w:rPr>
        <w:rFonts w:hint="default" w:ascii="Symbol" w:hAnsi="Symbol"/>
      </w:rPr>
    </w:lvl>
    <w:lvl w:ilvl="7" w:tplc="EF96E3B4">
      <w:start w:val="1"/>
      <w:numFmt w:val="bullet"/>
      <w:lvlText w:val="o"/>
      <w:lvlJc w:val="left"/>
      <w:pPr>
        <w:ind w:left="5760" w:hanging="360"/>
      </w:pPr>
      <w:rPr>
        <w:rFonts w:hint="default" w:ascii="Courier New" w:hAnsi="Courier New"/>
      </w:rPr>
    </w:lvl>
    <w:lvl w:ilvl="8" w:tplc="020621CC">
      <w:start w:val="1"/>
      <w:numFmt w:val="bullet"/>
      <w:lvlText w:val=""/>
      <w:lvlJc w:val="left"/>
      <w:pPr>
        <w:ind w:left="6480" w:hanging="360"/>
      </w:pPr>
      <w:rPr>
        <w:rFonts w:hint="default" w:ascii="Wingdings" w:hAnsi="Wingdings"/>
      </w:rPr>
    </w:lvl>
  </w:abstractNum>
  <w:abstractNum w:abstractNumId="20" w15:restartNumberingAfterBreak="0">
    <w:nsid w:val="17FE1BEF"/>
    <w:multiLevelType w:val="multilevel"/>
    <w:tmpl w:val="89F858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0B5FB8"/>
    <w:multiLevelType w:val="multilevel"/>
    <w:tmpl w:val="A86484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1B0121F7"/>
    <w:multiLevelType w:val="multilevel"/>
    <w:tmpl w:val="5260AE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1C9A6EF4"/>
    <w:multiLevelType w:val="multilevel"/>
    <w:tmpl w:val="AE2A32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1E293870"/>
    <w:multiLevelType w:val="hybridMultilevel"/>
    <w:tmpl w:val="C0DEB57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217E27A9"/>
    <w:multiLevelType w:val="multilevel"/>
    <w:tmpl w:val="89A056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29738B2"/>
    <w:multiLevelType w:val="multilevel"/>
    <w:tmpl w:val="93F25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23007AF2"/>
    <w:multiLevelType w:val="multilevel"/>
    <w:tmpl w:val="F6D28E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243B189B"/>
    <w:multiLevelType w:val="multilevel"/>
    <w:tmpl w:val="2F6462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24F63612"/>
    <w:multiLevelType w:val="multilevel"/>
    <w:tmpl w:val="2DE2B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E552D5"/>
    <w:multiLevelType w:val="multilevel"/>
    <w:tmpl w:val="5078A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8796F30"/>
    <w:multiLevelType w:val="multilevel"/>
    <w:tmpl w:val="CA7EF0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2AE54366"/>
    <w:multiLevelType w:val="multilevel"/>
    <w:tmpl w:val="DBD893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2C85323D"/>
    <w:multiLevelType w:val="multilevel"/>
    <w:tmpl w:val="5078A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2D901EB4"/>
    <w:multiLevelType w:val="multilevel"/>
    <w:tmpl w:val="2B9C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654D49"/>
    <w:multiLevelType w:val="multilevel"/>
    <w:tmpl w:val="704A5C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350C4877"/>
    <w:multiLevelType w:val="multilevel"/>
    <w:tmpl w:val="804EA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360F1DFE"/>
    <w:multiLevelType w:val="multilevel"/>
    <w:tmpl w:val="A6242C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377703F3"/>
    <w:multiLevelType w:val="multilevel"/>
    <w:tmpl w:val="6E60E4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38D15D9C"/>
    <w:multiLevelType w:val="multilevel"/>
    <w:tmpl w:val="F670C8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E623C4C"/>
    <w:multiLevelType w:val="hybridMultilevel"/>
    <w:tmpl w:val="8E5CFC78"/>
    <w:lvl w:ilvl="0" w:tplc="3210DD4A">
      <w:start w:val="1"/>
      <w:numFmt w:val="bullet"/>
      <w:lvlText w:val=""/>
      <w:lvlJc w:val="left"/>
      <w:pPr>
        <w:ind w:left="720" w:hanging="360"/>
      </w:pPr>
      <w:rPr>
        <w:rFonts w:hint="default" w:ascii="Symbol" w:hAnsi="Symbol"/>
      </w:rPr>
    </w:lvl>
    <w:lvl w:ilvl="1" w:tplc="1D221C16">
      <w:start w:val="1"/>
      <w:numFmt w:val="bullet"/>
      <w:lvlText w:val="o"/>
      <w:lvlJc w:val="left"/>
      <w:pPr>
        <w:ind w:left="1440" w:hanging="360"/>
      </w:pPr>
      <w:rPr>
        <w:rFonts w:hint="default" w:ascii="Courier New" w:hAnsi="Courier New"/>
      </w:rPr>
    </w:lvl>
    <w:lvl w:ilvl="2" w:tplc="BD808BFA">
      <w:start w:val="1"/>
      <w:numFmt w:val="bullet"/>
      <w:lvlText w:val=""/>
      <w:lvlJc w:val="left"/>
      <w:pPr>
        <w:ind w:left="2160" w:hanging="360"/>
      </w:pPr>
      <w:rPr>
        <w:rFonts w:hint="default" w:ascii="Wingdings" w:hAnsi="Wingdings"/>
      </w:rPr>
    </w:lvl>
    <w:lvl w:ilvl="3" w:tplc="7744FF36">
      <w:start w:val="1"/>
      <w:numFmt w:val="bullet"/>
      <w:lvlText w:val=""/>
      <w:lvlJc w:val="left"/>
      <w:pPr>
        <w:ind w:left="2880" w:hanging="360"/>
      </w:pPr>
      <w:rPr>
        <w:rFonts w:hint="default" w:ascii="Symbol" w:hAnsi="Symbol"/>
      </w:rPr>
    </w:lvl>
    <w:lvl w:ilvl="4" w:tplc="6E5C1EAE">
      <w:start w:val="1"/>
      <w:numFmt w:val="bullet"/>
      <w:lvlText w:val="o"/>
      <w:lvlJc w:val="left"/>
      <w:pPr>
        <w:ind w:left="3600" w:hanging="360"/>
      </w:pPr>
      <w:rPr>
        <w:rFonts w:hint="default" w:ascii="Courier New" w:hAnsi="Courier New"/>
      </w:rPr>
    </w:lvl>
    <w:lvl w:ilvl="5" w:tplc="5DC0ED1C">
      <w:start w:val="1"/>
      <w:numFmt w:val="bullet"/>
      <w:lvlText w:val=""/>
      <w:lvlJc w:val="left"/>
      <w:pPr>
        <w:ind w:left="4320" w:hanging="360"/>
      </w:pPr>
      <w:rPr>
        <w:rFonts w:hint="default" w:ascii="Wingdings" w:hAnsi="Wingdings"/>
      </w:rPr>
    </w:lvl>
    <w:lvl w:ilvl="6" w:tplc="F59273A4">
      <w:start w:val="1"/>
      <w:numFmt w:val="bullet"/>
      <w:lvlText w:val=""/>
      <w:lvlJc w:val="left"/>
      <w:pPr>
        <w:ind w:left="5040" w:hanging="360"/>
      </w:pPr>
      <w:rPr>
        <w:rFonts w:hint="default" w:ascii="Symbol" w:hAnsi="Symbol"/>
      </w:rPr>
    </w:lvl>
    <w:lvl w:ilvl="7" w:tplc="F19469C8">
      <w:start w:val="1"/>
      <w:numFmt w:val="bullet"/>
      <w:lvlText w:val="o"/>
      <w:lvlJc w:val="left"/>
      <w:pPr>
        <w:ind w:left="5760" w:hanging="360"/>
      </w:pPr>
      <w:rPr>
        <w:rFonts w:hint="default" w:ascii="Courier New" w:hAnsi="Courier New"/>
      </w:rPr>
    </w:lvl>
    <w:lvl w:ilvl="8" w:tplc="96B893D0">
      <w:start w:val="1"/>
      <w:numFmt w:val="bullet"/>
      <w:lvlText w:val=""/>
      <w:lvlJc w:val="left"/>
      <w:pPr>
        <w:ind w:left="6480" w:hanging="360"/>
      </w:pPr>
      <w:rPr>
        <w:rFonts w:hint="default" w:ascii="Wingdings" w:hAnsi="Wingdings"/>
      </w:rPr>
    </w:lvl>
  </w:abstractNum>
  <w:abstractNum w:abstractNumId="41" w15:restartNumberingAfterBreak="0">
    <w:nsid w:val="3FA265EA"/>
    <w:multiLevelType w:val="multilevel"/>
    <w:tmpl w:val="3E2448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3FD20C90"/>
    <w:multiLevelType w:val="multilevel"/>
    <w:tmpl w:val="2D90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28B35E"/>
    <w:multiLevelType w:val="hybridMultilevel"/>
    <w:tmpl w:val="64CC6604"/>
    <w:lvl w:ilvl="0" w:tplc="115A08A4">
      <w:start w:val="1"/>
      <w:numFmt w:val="bullet"/>
      <w:lvlText w:val=""/>
      <w:lvlJc w:val="left"/>
      <w:pPr>
        <w:ind w:left="720" w:hanging="360"/>
      </w:pPr>
      <w:rPr>
        <w:rFonts w:hint="default" w:ascii="Symbol" w:hAnsi="Symbol"/>
      </w:rPr>
    </w:lvl>
    <w:lvl w:ilvl="1" w:tplc="C75A6BD2">
      <w:start w:val="1"/>
      <w:numFmt w:val="bullet"/>
      <w:lvlText w:val="o"/>
      <w:lvlJc w:val="left"/>
      <w:pPr>
        <w:ind w:left="1440" w:hanging="360"/>
      </w:pPr>
      <w:rPr>
        <w:rFonts w:hint="default" w:ascii="Courier New" w:hAnsi="Courier New"/>
      </w:rPr>
    </w:lvl>
    <w:lvl w:ilvl="2" w:tplc="F9E2D932">
      <w:start w:val="1"/>
      <w:numFmt w:val="bullet"/>
      <w:lvlText w:val=""/>
      <w:lvlJc w:val="left"/>
      <w:pPr>
        <w:ind w:left="2160" w:hanging="360"/>
      </w:pPr>
      <w:rPr>
        <w:rFonts w:hint="default" w:ascii="Wingdings" w:hAnsi="Wingdings"/>
      </w:rPr>
    </w:lvl>
    <w:lvl w:ilvl="3" w:tplc="12B07106">
      <w:start w:val="1"/>
      <w:numFmt w:val="bullet"/>
      <w:lvlText w:val=""/>
      <w:lvlJc w:val="left"/>
      <w:pPr>
        <w:ind w:left="2880" w:hanging="360"/>
      </w:pPr>
      <w:rPr>
        <w:rFonts w:hint="default" w:ascii="Symbol" w:hAnsi="Symbol"/>
      </w:rPr>
    </w:lvl>
    <w:lvl w:ilvl="4" w:tplc="789454FA">
      <w:start w:val="1"/>
      <w:numFmt w:val="bullet"/>
      <w:lvlText w:val="o"/>
      <w:lvlJc w:val="left"/>
      <w:pPr>
        <w:ind w:left="3600" w:hanging="360"/>
      </w:pPr>
      <w:rPr>
        <w:rFonts w:hint="default" w:ascii="Courier New" w:hAnsi="Courier New"/>
      </w:rPr>
    </w:lvl>
    <w:lvl w:ilvl="5" w:tplc="4E22F166">
      <w:start w:val="1"/>
      <w:numFmt w:val="bullet"/>
      <w:lvlText w:val=""/>
      <w:lvlJc w:val="left"/>
      <w:pPr>
        <w:ind w:left="4320" w:hanging="360"/>
      </w:pPr>
      <w:rPr>
        <w:rFonts w:hint="default" w:ascii="Wingdings" w:hAnsi="Wingdings"/>
      </w:rPr>
    </w:lvl>
    <w:lvl w:ilvl="6" w:tplc="9334A14C">
      <w:start w:val="1"/>
      <w:numFmt w:val="bullet"/>
      <w:lvlText w:val=""/>
      <w:lvlJc w:val="left"/>
      <w:pPr>
        <w:ind w:left="5040" w:hanging="360"/>
      </w:pPr>
      <w:rPr>
        <w:rFonts w:hint="default" w:ascii="Symbol" w:hAnsi="Symbol"/>
      </w:rPr>
    </w:lvl>
    <w:lvl w:ilvl="7" w:tplc="5B44CDA4">
      <w:start w:val="1"/>
      <w:numFmt w:val="bullet"/>
      <w:lvlText w:val="o"/>
      <w:lvlJc w:val="left"/>
      <w:pPr>
        <w:ind w:left="5760" w:hanging="360"/>
      </w:pPr>
      <w:rPr>
        <w:rFonts w:hint="default" w:ascii="Courier New" w:hAnsi="Courier New"/>
      </w:rPr>
    </w:lvl>
    <w:lvl w:ilvl="8" w:tplc="87F4069C">
      <w:start w:val="1"/>
      <w:numFmt w:val="bullet"/>
      <w:lvlText w:val=""/>
      <w:lvlJc w:val="left"/>
      <w:pPr>
        <w:ind w:left="6480" w:hanging="360"/>
      </w:pPr>
      <w:rPr>
        <w:rFonts w:hint="default" w:ascii="Wingdings" w:hAnsi="Wingdings"/>
      </w:rPr>
    </w:lvl>
  </w:abstractNum>
  <w:abstractNum w:abstractNumId="44" w15:restartNumberingAfterBreak="0">
    <w:nsid w:val="421B36D3"/>
    <w:multiLevelType w:val="multilevel"/>
    <w:tmpl w:val="5078A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4353063C"/>
    <w:multiLevelType w:val="multilevel"/>
    <w:tmpl w:val="BE8ED4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443737A4"/>
    <w:multiLevelType w:val="multilevel"/>
    <w:tmpl w:val="7C30DF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459B1D3C"/>
    <w:multiLevelType w:val="multilevel"/>
    <w:tmpl w:val="5882D8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45FFC69C"/>
    <w:multiLevelType w:val="hybridMultilevel"/>
    <w:tmpl w:val="7F5C6092"/>
    <w:lvl w:ilvl="0" w:tplc="2410FC6E">
      <w:start w:val="1"/>
      <w:numFmt w:val="bullet"/>
      <w:lvlText w:val=""/>
      <w:lvlJc w:val="left"/>
      <w:pPr>
        <w:ind w:left="720" w:hanging="360"/>
      </w:pPr>
      <w:rPr>
        <w:rFonts w:hint="default" w:ascii="Symbol" w:hAnsi="Symbol"/>
      </w:rPr>
    </w:lvl>
    <w:lvl w:ilvl="1" w:tplc="A14A155C">
      <w:start w:val="1"/>
      <w:numFmt w:val="bullet"/>
      <w:lvlText w:val="o"/>
      <w:lvlJc w:val="left"/>
      <w:pPr>
        <w:ind w:left="1440" w:hanging="360"/>
      </w:pPr>
      <w:rPr>
        <w:rFonts w:hint="default" w:ascii="Courier New" w:hAnsi="Courier New"/>
      </w:rPr>
    </w:lvl>
    <w:lvl w:ilvl="2" w:tplc="D45A406E">
      <w:start w:val="1"/>
      <w:numFmt w:val="bullet"/>
      <w:lvlText w:val=""/>
      <w:lvlJc w:val="left"/>
      <w:pPr>
        <w:ind w:left="2160" w:hanging="360"/>
      </w:pPr>
      <w:rPr>
        <w:rFonts w:hint="default" w:ascii="Wingdings" w:hAnsi="Wingdings"/>
      </w:rPr>
    </w:lvl>
    <w:lvl w:ilvl="3" w:tplc="2312AB36">
      <w:start w:val="1"/>
      <w:numFmt w:val="bullet"/>
      <w:lvlText w:val=""/>
      <w:lvlJc w:val="left"/>
      <w:pPr>
        <w:ind w:left="2880" w:hanging="360"/>
      </w:pPr>
      <w:rPr>
        <w:rFonts w:hint="default" w:ascii="Symbol" w:hAnsi="Symbol"/>
      </w:rPr>
    </w:lvl>
    <w:lvl w:ilvl="4" w:tplc="D1205A84">
      <w:start w:val="1"/>
      <w:numFmt w:val="bullet"/>
      <w:lvlText w:val="o"/>
      <w:lvlJc w:val="left"/>
      <w:pPr>
        <w:ind w:left="3600" w:hanging="360"/>
      </w:pPr>
      <w:rPr>
        <w:rFonts w:hint="default" w:ascii="Courier New" w:hAnsi="Courier New"/>
      </w:rPr>
    </w:lvl>
    <w:lvl w:ilvl="5" w:tplc="DBE0A888">
      <w:start w:val="1"/>
      <w:numFmt w:val="bullet"/>
      <w:lvlText w:val=""/>
      <w:lvlJc w:val="left"/>
      <w:pPr>
        <w:ind w:left="4320" w:hanging="360"/>
      </w:pPr>
      <w:rPr>
        <w:rFonts w:hint="default" w:ascii="Wingdings" w:hAnsi="Wingdings"/>
      </w:rPr>
    </w:lvl>
    <w:lvl w:ilvl="6" w:tplc="02082464">
      <w:start w:val="1"/>
      <w:numFmt w:val="bullet"/>
      <w:lvlText w:val=""/>
      <w:lvlJc w:val="left"/>
      <w:pPr>
        <w:ind w:left="5040" w:hanging="360"/>
      </w:pPr>
      <w:rPr>
        <w:rFonts w:hint="default" w:ascii="Symbol" w:hAnsi="Symbol"/>
      </w:rPr>
    </w:lvl>
    <w:lvl w:ilvl="7" w:tplc="5DD04E00">
      <w:start w:val="1"/>
      <w:numFmt w:val="bullet"/>
      <w:lvlText w:val="o"/>
      <w:lvlJc w:val="left"/>
      <w:pPr>
        <w:ind w:left="5760" w:hanging="360"/>
      </w:pPr>
      <w:rPr>
        <w:rFonts w:hint="default" w:ascii="Courier New" w:hAnsi="Courier New"/>
      </w:rPr>
    </w:lvl>
    <w:lvl w:ilvl="8" w:tplc="D5A821A2">
      <w:start w:val="1"/>
      <w:numFmt w:val="bullet"/>
      <w:lvlText w:val=""/>
      <w:lvlJc w:val="left"/>
      <w:pPr>
        <w:ind w:left="6480" w:hanging="360"/>
      </w:pPr>
      <w:rPr>
        <w:rFonts w:hint="default" w:ascii="Wingdings" w:hAnsi="Wingdings"/>
      </w:rPr>
    </w:lvl>
  </w:abstractNum>
  <w:abstractNum w:abstractNumId="49" w15:restartNumberingAfterBreak="0">
    <w:nsid w:val="462E0A00"/>
    <w:multiLevelType w:val="multilevel"/>
    <w:tmpl w:val="BE94DB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47780BA2"/>
    <w:multiLevelType w:val="multilevel"/>
    <w:tmpl w:val="5078A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48342B76"/>
    <w:multiLevelType w:val="multilevel"/>
    <w:tmpl w:val="32B0D0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48495F18"/>
    <w:multiLevelType w:val="multilevel"/>
    <w:tmpl w:val="C1A08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4BAB3275"/>
    <w:multiLevelType w:val="multilevel"/>
    <w:tmpl w:val="C7BAC9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4C4237D5"/>
    <w:multiLevelType w:val="multilevel"/>
    <w:tmpl w:val="57AA9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4E217B1F"/>
    <w:multiLevelType w:val="multilevel"/>
    <w:tmpl w:val="4F8C05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502E2F33"/>
    <w:multiLevelType w:val="multilevel"/>
    <w:tmpl w:val="C220FF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522360E0"/>
    <w:multiLevelType w:val="multilevel"/>
    <w:tmpl w:val="72FC9C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55403DF0"/>
    <w:multiLevelType w:val="multilevel"/>
    <w:tmpl w:val="5078A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56BD5ECA"/>
    <w:multiLevelType w:val="multilevel"/>
    <w:tmpl w:val="8ADA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435792"/>
    <w:multiLevelType w:val="hybridMultilevel"/>
    <w:tmpl w:val="72F0E17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1" w15:restartNumberingAfterBreak="0">
    <w:nsid w:val="5AD84EE3"/>
    <w:multiLevelType w:val="multilevel"/>
    <w:tmpl w:val="277C1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5B3E2A3C"/>
    <w:multiLevelType w:val="multilevel"/>
    <w:tmpl w:val="D0281C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5C090293"/>
    <w:multiLevelType w:val="multilevel"/>
    <w:tmpl w:val="FEE083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5C903D8C"/>
    <w:multiLevelType w:val="multilevel"/>
    <w:tmpl w:val="A880DD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5CF02B32"/>
    <w:multiLevelType w:val="multilevel"/>
    <w:tmpl w:val="9D16C0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60654920"/>
    <w:multiLevelType w:val="multilevel"/>
    <w:tmpl w:val="08A606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64781608"/>
    <w:multiLevelType w:val="multilevel"/>
    <w:tmpl w:val="B6EE6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EB417F"/>
    <w:multiLevelType w:val="multilevel"/>
    <w:tmpl w:val="CDF245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67FA3B01"/>
    <w:multiLevelType w:val="multilevel"/>
    <w:tmpl w:val="95624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691A47F2"/>
    <w:multiLevelType w:val="multilevel"/>
    <w:tmpl w:val="C772E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1" w15:restartNumberingAfterBreak="0">
    <w:nsid w:val="69663B59"/>
    <w:multiLevelType w:val="hybridMultilevel"/>
    <w:tmpl w:val="2B68B4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2" w15:restartNumberingAfterBreak="0">
    <w:nsid w:val="69DF68AC"/>
    <w:multiLevelType w:val="multilevel"/>
    <w:tmpl w:val="CAC8D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6EE46872"/>
    <w:multiLevelType w:val="multilevel"/>
    <w:tmpl w:val="6714CC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70A67123"/>
    <w:multiLevelType w:val="multilevel"/>
    <w:tmpl w:val="4CBACE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70C870B2"/>
    <w:multiLevelType w:val="multilevel"/>
    <w:tmpl w:val="671CF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9C173A"/>
    <w:multiLevelType w:val="multilevel"/>
    <w:tmpl w:val="64800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73C220B6"/>
    <w:multiLevelType w:val="multilevel"/>
    <w:tmpl w:val="4FE0C7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74069BE2"/>
    <w:multiLevelType w:val="multilevel"/>
    <w:tmpl w:val="2F089C8C"/>
    <w:lvl w:ilvl="0">
      <w:start w:val="1"/>
      <w:numFmt w:val="decimal"/>
      <w:lvlText w:val="%1."/>
      <w:lvlJc w:val="left"/>
      <w:pPr>
        <w:ind w:left="720" w:hanging="360"/>
      </w:pPr>
      <w:rPr>
        <w:rFonts w:hint="default" w:ascii="Aptos" w:hAnsi="Apto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4F941D9"/>
    <w:multiLevelType w:val="multilevel"/>
    <w:tmpl w:val="A936ED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750D733C"/>
    <w:multiLevelType w:val="hybridMultilevel"/>
    <w:tmpl w:val="FB522D5A"/>
    <w:lvl w:ilvl="0" w:tplc="35D46A9E">
      <w:start w:val="1"/>
      <w:numFmt w:val="bullet"/>
      <w:lvlText w:val=""/>
      <w:lvlJc w:val="left"/>
      <w:pPr>
        <w:ind w:left="720" w:hanging="360"/>
      </w:pPr>
      <w:rPr>
        <w:rFonts w:hint="default" w:ascii="Symbol" w:hAnsi="Symbol"/>
      </w:rPr>
    </w:lvl>
    <w:lvl w:ilvl="1" w:tplc="88F0E71A">
      <w:start w:val="1"/>
      <w:numFmt w:val="bullet"/>
      <w:lvlText w:val="o"/>
      <w:lvlJc w:val="left"/>
      <w:pPr>
        <w:ind w:left="1440" w:hanging="360"/>
      </w:pPr>
      <w:rPr>
        <w:rFonts w:hint="default" w:ascii="Courier New" w:hAnsi="Courier New"/>
      </w:rPr>
    </w:lvl>
    <w:lvl w:ilvl="2" w:tplc="5F5A8B80">
      <w:start w:val="1"/>
      <w:numFmt w:val="bullet"/>
      <w:lvlText w:val=""/>
      <w:lvlJc w:val="left"/>
      <w:pPr>
        <w:ind w:left="2160" w:hanging="360"/>
      </w:pPr>
      <w:rPr>
        <w:rFonts w:hint="default" w:ascii="Wingdings" w:hAnsi="Wingdings"/>
      </w:rPr>
    </w:lvl>
    <w:lvl w:ilvl="3" w:tplc="0D86170C">
      <w:start w:val="1"/>
      <w:numFmt w:val="bullet"/>
      <w:lvlText w:val=""/>
      <w:lvlJc w:val="left"/>
      <w:pPr>
        <w:ind w:left="2880" w:hanging="360"/>
      </w:pPr>
      <w:rPr>
        <w:rFonts w:hint="default" w:ascii="Symbol" w:hAnsi="Symbol"/>
      </w:rPr>
    </w:lvl>
    <w:lvl w:ilvl="4" w:tplc="9FB4579E">
      <w:start w:val="1"/>
      <w:numFmt w:val="bullet"/>
      <w:lvlText w:val="o"/>
      <w:lvlJc w:val="left"/>
      <w:pPr>
        <w:ind w:left="3600" w:hanging="360"/>
      </w:pPr>
      <w:rPr>
        <w:rFonts w:hint="default" w:ascii="Courier New" w:hAnsi="Courier New"/>
      </w:rPr>
    </w:lvl>
    <w:lvl w:ilvl="5" w:tplc="B7EEBE54">
      <w:start w:val="1"/>
      <w:numFmt w:val="bullet"/>
      <w:lvlText w:val=""/>
      <w:lvlJc w:val="left"/>
      <w:pPr>
        <w:ind w:left="4320" w:hanging="360"/>
      </w:pPr>
      <w:rPr>
        <w:rFonts w:hint="default" w:ascii="Wingdings" w:hAnsi="Wingdings"/>
      </w:rPr>
    </w:lvl>
    <w:lvl w:ilvl="6" w:tplc="43BABC1C">
      <w:start w:val="1"/>
      <w:numFmt w:val="bullet"/>
      <w:lvlText w:val=""/>
      <w:lvlJc w:val="left"/>
      <w:pPr>
        <w:ind w:left="5040" w:hanging="360"/>
      </w:pPr>
      <w:rPr>
        <w:rFonts w:hint="default" w:ascii="Symbol" w:hAnsi="Symbol"/>
      </w:rPr>
    </w:lvl>
    <w:lvl w:ilvl="7" w:tplc="26A040F8">
      <w:start w:val="1"/>
      <w:numFmt w:val="bullet"/>
      <w:lvlText w:val="o"/>
      <w:lvlJc w:val="left"/>
      <w:pPr>
        <w:ind w:left="5760" w:hanging="360"/>
      </w:pPr>
      <w:rPr>
        <w:rFonts w:hint="default" w:ascii="Courier New" w:hAnsi="Courier New"/>
      </w:rPr>
    </w:lvl>
    <w:lvl w:ilvl="8" w:tplc="F40AAA2E">
      <w:start w:val="1"/>
      <w:numFmt w:val="bullet"/>
      <w:lvlText w:val=""/>
      <w:lvlJc w:val="left"/>
      <w:pPr>
        <w:ind w:left="6480" w:hanging="360"/>
      </w:pPr>
      <w:rPr>
        <w:rFonts w:hint="default" w:ascii="Wingdings" w:hAnsi="Wingdings"/>
      </w:rPr>
    </w:lvl>
  </w:abstractNum>
  <w:abstractNum w:abstractNumId="81" w15:restartNumberingAfterBreak="0">
    <w:nsid w:val="755FBBCC"/>
    <w:multiLevelType w:val="hybridMultilevel"/>
    <w:tmpl w:val="827682C0"/>
    <w:lvl w:ilvl="0" w:tplc="86A4EB60">
      <w:start w:val="1"/>
      <w:numFmt w:val="bullet"/>
      <w:lvlText w:val=""/>
      <w:lvlJc w:val="left"/>
      <w:pPr>
        <w:ind w:left="720" w:hanging="360"/>
      </w:pPr>
      <w:rPr>
        <w:rFonts w:hint="default" w:ascii="Symbol" w:hAnsi="Symbol"/>
      </w:rPr>
    </w:lvl>
    <w:lvl w:ilvl="1" w:tplc="7DA8296A">
      <w:start w:val="1"/>
      <w:numFmt w:val="bullet"/>
      <w:lvlText w:val="o"/>
      <w:lvlJc w:val="left"/>
      <w:pPr>
        <w:ind w:left="1440" w:hanging="360"/>
      </w:pPr>
      <w:rPr>
        <w:rFonts w:hint="default" w:ascii="Courier New" w:hAnsi="Courier New"/>
      </w:rPr>
    </w:lvl>
    <w:lvl w:ilvl="2" w:tplc="4B00C0E0">
      <w:start w:val="1"/>
      <w:numFmt w:val="bullet"/>
      <w:lvlText w:val=""/>
      <w:lvlJc w:val="left"/>
      <w:pPr>
        <w:ind w:left="2160" w:hanging="360"/>
      </w:pPr>
      <w:rPr>
        <w:rFonts w:hint="default" w:ascii="Wingdings" w:hAnsi="Wingdings"/>
      </w:rPr>
    </w:lvl>
    <w:lvl w:ilvl="3" w:tplc="ED0440C8">
      <w:start w:val="1"/>
      <w:numFmt w:val="bullet"/>
      <w:lvlText w:val=""/>
      <w:lvlJc w:val="left"/>
      <w:pPr>
        <w:ind w:left="2880" w:hanging="360"/>
      </w:pPr>
      <w:rPr>
        <w:rFonts w:hint="default" w:ascii="Symbol" w:hAnsi="Symbol"/>
      </w:rPr>
    </w:lvl>
    <w:lvl w:ilvl="4" w:tplc="A7AE2786">
      <w:start w:val="1"/>
      <w:numFmt w:val="bullet"/>
      <w:lvlText w:val="o"/>
      <w:lvlJc w:val="left"/>
      <w:pPr>
        <w:ind w:left="3600" w:hanging="360"/>
      </w:pPr>
      <w:rPr>
        <w:rFonts w:hint="default" w:ascii="Courier New" w:hAnsi="Courier New"/>
      </w:rPr>
    </w:lvl>
    <w:lvl w:ilvl="5" w:tplc="91503DB2">
      <w:start w:val="1"/>
      <w:numFmt w:val="bullet"/>
      <w:lvlText w:val=""/>
      <w:lvlJc w:val="left"/>
      <w:pPr>
        <w:ind w:left="4320" w:hanging="360"/>
      </w:pPr>
      <w:rPr>
        <w:rFonts w:hint="default" w:ascii="Wingdings" w:hAnsi="Wingdings"/>
      </w:rPr>
    </w:lvl>
    <w:lvl w:ilvl="6" w:tplc="26B8AB50">
      <w:start w:val="1"/>
      <w:numFmt w:val="bullet"/>
      <w:lvlText w:val=""/>
      <w:lvlJc w:val="left"/>
      <w:pPr>
        <w:ind w:left="5040" w:hanging="360"/>
      </w:pPr>
      <w:rPr>
        <w:rFonts w:hint="default" w:ascii="Symbol" w:hAnsi="Symbol"/>
      </w:rPr>
    </w:lvl>
    <w:lvl w:ilvl="7" w:tplc="C2FE0F62">
      <w:start w:val="1"/>
      <w:numFmt w:val="bullet"/>
      <w:lvlText w:val="o"/>
      <w:lvlJc w:val="left"/>
      <w:pPr>
        <w:ind w:left="5760" w:hanging="360"/>
      </w:pPr>
      <w:rPr>
        <w:rFonts w:hint="default" w:ascii="Courier New" w:hAnsi="Courier New"/>
      </w:rPr>
    </w:lvl>
    <w:lvl w:ilvl="8" w:tplc="93186A44">
      <w:start w:val="1"/>
      <w:numFmt w:val="bullet"/>
      <w:lvlText w:val=""/>
      <w:lvlJc w:val="left"/>
      <w:pPr>
        <w:ind w:left="6480" w:hanging="360"/>
      </w:pPr>
      <w:rPr>
        <w:rFonts w:hint="default" w:ascii="Wingdings" w:hAnsi="Wingdings"/>
      </w:rPr>
    </w:lvl>
  </w:abstractNum>
  <w:abstractNum w:abstractNumId="82" w15:restartNumberingAfterBreak="0">
    <w:nsid w:val="75B74B06"/>
    <w:multiLevelType w:val="multilevel"/>
    <w:tmpl w:val="BABE8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77212ABA"/>
    <w:multiLevelType w:val="multilevel"/>
    <w:tmpl w:val="2C80A9E2"/>
    <w:lvl w:ilvl="0">
      <w:start w:val="2"/>
      <w:numFmt w:val="decimal"/>
      <w:lvlText w:val="%1."/>
      <w:lvlJc w:val="left"/>
      <w:pPr>
        <w:ind w:left="720" w:hanging="360"/>
      </w:pPr>
      <w:rPr>
        <w:rFonts w:hint="default" w:ascii="Aptos" w:hAnsi="Apto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7565EC0"/>
    <w:multiLevelType w:val="multilevel"/>
    <w:tmpl w:val="472CE5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77E97056"/>
    <w:multiLevelType w:val="multilevel"/>
    <w:tmpl w:val="A8B487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7A264D33"/>
    <w:multiLevelType w:val="multilevel"/>
    <w:tmpl w:val="D834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319902"/>
    <w:multiLevelType w:val="hybridMultilevel"/>
    <w:tmpl w:val="36886F5E"/>
    <w:lvl w:ilvl="0" w:tplc="D7CC4C44">
      <w:start w:val="1"/>
      <w:numFmt w:val="bullet"/>
      <w:lvlText w:val=""/>
      <w:lvlJc w:val="left"/>
      <w:pPr>
        <w:ind w:left="720" w:hanging="360"/>
      </w:pPr>
      <w:rPr>
        <w:rFonts w:hint="default" w:ascii="Symbol" w:hAnsi="Symbol"/>
      </w:rPr>
    </w:lvl>
    <w:lvl w:ilvl="1" w:tplc="4594CD3C">
      <w:start w:val="1"/>
      <w:numFmt w:val="bullet"/>
      <w:lvlText w:val="o"/>
      <w:lvlJc w:val="left"/>
      <w:pPr>
        <w:ind w:left="1440" w:hanging="360"/>
      </w:pPr>
      <w:rPr>
        <w:rFonts w:hint="default" w:ascii="Courier New" w:hAnsi="Courier New"/>
      </w:rPr>
    </w:lvl>
    <w:lvl w:ilvl="2" w:tplc="23445E66">
      <w:start w:val="1"/>
      <w:numFmt w:val="bullet"/>
      <w:lvlText w:val=""/>
      <w:lvlJc w:val="left"/>
      <w:pPr>
        <w:ind w:left="2160" w:hanging="360"/>
      </w:pPr>
      <w:rPr>
        <w:rFonts w:hint="default" w:ascii="Wingdings" w:hAnsi="Wingdings"/>
      </w:rPr>
    </w:lvl>
    <w:lvl w:ilvl="3" w:tplc="0D164458">
      <w:start w:val="1"/>
      <w:numFmt w:val="bullet"/>
      <w:lvlText w:val=""/>
      <w:lvlJc w:val="left"/>
      <w:pPr>
        <w:ind w:left="2880" w:hanging="360"/>
      </w:pPr>
      <w:rPr>
        <w:rFonts w:hint="default" w:ascii="Symbol" w:hAnsi="Symbol"/>
      </w:rPr>
    </w:lvl>
    <w:lvl w:ilvl="4" w:tplc="65F24DBA">
      <w:start w:val="1"/>
      <w:numFmt w:val="bullet"/>
      <w:lvlText w:val="o"/>
      <w:lvlJc w:val="left"/>
      <w:pPr>
        <w:ind w:left="3600" w:hanging="360"/>
      </w:pPr>
      <w:rPr>
        <w:rFonts w:hint="default" w:ascii="Courier New" w:hAnsi="Courier New"/>
      </w:rPr>
    </w:lvl>
    <w:lvl w:ilvl="5" w:tplc="6BEA62F4">
      <w:start w:val="1"/>
      <w:numFmt w:val="bullet"/>
      <w:lvlText w:val=""/>
      <w:lvlJc w:val="left"/>
      <w:pPr>
        <w:ind w:left="4320" w:hanging="360"/>
      </w:pPr>
      <w:rPr>
        <w:rFonts w:hint="default" w:ascii="Wingdings" w:hAnsi="Wingdings"/>
      </w:rPr>
    </w:lvl>
    <w:lvl w:ilvl="6" w:tplc="8654E178">
      <w:start w:val="1"/>
      <w:numFmt w:val="bullet"/>
      <w:lvlText w:val=""/>
      <w:lvlJc w:val="left"/>
      <w:pPr>
        <w:ind w:left="5040" w:hanging="360"/>
      </w:pPr>
      <w:rPr>
        <w:rFonts w:hint="default" w:ascii="Symbol" w:hAnsi="Symbol"/>
      </w:rPr>
    </w:lvl>
    <w:lvl w:ilvl="7" w:tplc="51523CBE">
      <w:start w:val="1"/>
      <w:numFmt w:val="bullet"/>
      <w:lvlText w:val="o"/>
      <w:lvlJc w:val="left"/>
      <w:pPr>
        <w:ind w:left="5760" w:hanging="360"/>
      </w:pPr>
      <w:rPr>
        <w:rFonts w:hint="default" w:ascii="Courier New" w:hAnsi="Courier New"/>
      </w:rPr>
    </w:lvl>
    <w:lvl w:ilvl="8" w:tplc="9620AE50">
      <w:start w:val="1"/>
      <w:numFmt w:val="bullet"/>
      <w:lvlText w:val=""/>
      <w:lvlJc w:val="left"/>
      <w:pPr>
        <w:ind w:left="6480" w:hanging="360"/>
      </w:pPr>
      <w:rPr>
        <w:rFonts w:hint="default" w:ascii="Wingdings" w:hAnsi="Wingdings"/>
      </w:rPr>
    </w:lvl>
  </w:abstractNum>
  <w:abstractNum w:abstractNumId="88" w15:restartNumberingAfterBreak="0">
    <w:nsid w:val="7AB83B73"/>
    <w:multiLevelType w:val="multilevel"/>
    <w:tmpl w:val="BFCA24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9" w15:restartNumberingAfterBreak="0">
    <w:nsid w:val="7C812219"/>
    <w:multiLevelType w:val="multilevel"/>
    <w:tmpl w:val="B46AD6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0" w15:restartNumberingAfterBreak="0">
    <w:nsid w:val="7DD68CC8"/>
    <w:multiLevelType w:val="hybridMultilevel"/>
    <w:tmpl w:val="F626A7E0"/>
    <w:lvl w:ilvl="0" w:tplc="BAACF8A2">
      <w:start w:val="1"/>
      <w:numFmt w:val="bullet"/>
      <w:lvlText w:val=""/>
      <w:lvlJc w:val="left"/>
      <w:pPr>
        <w:ind w:left="720" w:hanging="360"/>
      </w:pPr>
      <w:rPr>
        <w:rFonts w:hint="default" w:ascii="Symbol" w:hAnsi="Symbol"/>
      </w:rPr>
    </w:lvl>
    <w:lvl w:ilvl="1" w:tplc="1F62729A">
      <w:start w:val="1"/>
      <w:numFmt w:val="bullet"/>
      <w:lvlText w:val="o"/>
      <w:lvlJc w:val="left"/>
      <w:pPr>
        <w:ind w:left="1440" w:hanging="360"/>
      </w:pPr>
      <w:rPr>
        <w:rFonts w:hint="default" w:ascii="Courier New" w:hAnsi="Courier New"/>
      </w:rPr>
    </w:lvl>
    <w:lvl w:ilvl="2" w:tplc="16FC4056">
      <w:start w:val="1"/>
      <w:numFmt w:val="bullet"/>
      <w:lvlText w:val=""/>
      <w:lvlJc w:val="left"/>
      <w:pPr>
        <w:ind w:left="2160" w:hanging="360"/>
      </w:pPr>
      <w:rPr>
        <w:rFonts w:hint="default" w:ascii="Wingdings" w:hAnsi="Wingdings"/>
      </w:rPr>
    </w:lvl>
    <w:lvl w:ilvl="3" w:tplc="740A1B16">
      <w:start w:val="1"/>
      <w:numFmt w:val="bullet"/>
      <w:lvlText w:val=""/>
      <w:lvlJc w:val="left"/>
      <w:pPr>
        <w:ind w:left="2880" w:hanging="360"/>
      </w:pPr>
      <w:rPr>
        <w:rFonts w:hint="default" w:ascii="Symbol" w:hAnsi="Symbol"/>
      </w:rPr>
    </w:lvl>
    <w:lvl w:ilvl="4" w:tplc="7AA6B35E">
      <w:start w:val="1"/>
      <w:numFmt w:val="bullet"/>
      <w:lvlText w:val="o"/>
      <w:lvlJc w:val="left"/>
      <w:pPr>
        <w:ind w:left="3600" w:hanging="360"/>
      </w:pPr>
      <w:rPr>
        <w:rFonts w:hint="default" w:ascii="Courier New" w:hAnsi="Courier New"/>
      </w:rPr>
    </w:lvl>
    <w:lvl w:ilvl="5" w:tplc="B1CA403E">
      <w:start w:val="1"/>
      <w:numFmt w:val="bullet"/>
      <w:lvlText w:val=""/>
      <w:lvlJc w:val="left"/>
      <w:pPr>
        <w:ind w:left="4320" w:hanging="360"/>
      </w:pPr>
      <w:rPr>
        <w:rFonts w:hint="default" w:ascii="Wingdings" w:hAnsi="Wingdings"/>
      </w:rPr>
    </w:lvl>
    <w:lvl w:ilvl="6" w:tplc="D5AEFF3A">
      <w:start w:val="1"/>
      <w:numFmt w:val="bullet"/>
      <w:lvlText w:val=""/>
      <w:lvlJc w:val="left"/>
      <w:pPr>
        <w:ind w:left="5040" w:hanging="360"/>
      </w:pPr>
      <w:rPr>
        <w:rFonts w:hint="default" w:ascii="Symbol" w:hAnsi="Symbol"/>
      </w:rPr>
    </w:lvl>
    <w:lvl w:ilvl="7" w:tplc="FECA3FCE">
      <w:start w:val="1"/>
      <w:numFmt w:val="bullet"/>
      <w:lvlText w:val="o"/>
      <w:lvlJc w:val="left"/>
      <w:pPr>
        <w:ind w:left="5760" w:hanging="360"/>
      </w:pPr>
      <w:rPr>
        <w:rFonts w:hint="default" w:ascii="Courier New" w:hAnsi="Courier New"/>
      </w:rPr>
    </w:lvl>
    <w:lvl w:ilvl="8" w:tplc="385474E2">
      <w:start w:val="1"/>
      <w:numFmt w:val="bullet"/>
      <w:lvlText w:val=""/>
      <w:lvlJc w:val="left"/>
      <w:pPr>
        <w:ind w:left="6480" w:hanging="360"/>
      </w:pPr>
      <w:rPr>
        <w:rFonts w:hint="default" w:ascii="Wingdings" w:hAnsi="Wingdings"/>
      </w:rPr>
    </w:lvl>
  </w:abstractNum>
  <w:abstractNum w:abstractNumId="91" w15:restartNumberingAfterBreak="0">
    <w:nsid w:val="7E84605B"/>
    <w:multiLevelType w:val="multilevel"/>
    <w:tmpl w:val="985226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7FCB5D6F"/>
    <w:multiLevelType w:val="multilevel"/>
    <w:tmpl w:val="69706E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3" w15:restartNumberingAfterBreak="0">
    <w:nsid w:val="7FD14BA5"/>
    <w:multiLevelType w:val="multilevel"/>
    <w:tmpl w:val="89226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96">
    <w:abstractNumId w:val="95"/>
  </w:num>
  <w:num w:numId="95">
    <w:abstractNumId w:val="94"/>
  </w:num>
  <w:num w:numId="1" w16cid:durableId="2049378228">
    <w:abstractNumId w:val="87"/>
  </w:num>
  <w:num w:numId="2" w16cid:durableId="1798797031">
    <w:abstractNumId w:val="48"/>
  </w:num>
  <w:num w:numId="3" w16cid:durableId="1882938043">
    <w:abstractNumId w:val="40"/>
  </w:num>
  <w:num w:numId="4" w16cid:durableId="602305640">
    <w:abstractNumId w:val="19"/>
  </w:num>
  <w:num w:numId="5" w16cid:durableId="1541356198">
    <w:abstractNumId w:val="43"/>
  </w:num>
  <w:num w:numId="6" w16cid:durableId="1270969200">
    <w:abstractNumId w:val="90"/>
  </w:num>
  <w:num w:numId="7" w16cid:durableId="258146468">
    <w:abstractNumId w:val="81"/>
  </w:num>
  <w:num w:numId="8" w16cid:durableId="1157917152">
    <w:abstractNumId w:val="80"/>
  </w:num>
  <w:num w:numId="9" w16cid:durableId="1831940942">
    <w:abstractNumId w:val="83"/>
  </w:num>
  <w:num w:numId="10" w16cid:durableId="1305232718">
    <w:abstractNumId w:val="78"/>
  </w:num>
  <w:num w:numId="11" w16cid:durableId="1174104514">
    <w:abstractNumId w:val="0"/>
  </w:num>
  <w:num w:numId="12" w16cid:durableId="1361517236">
    <w:abstractNumId w:val="1"/>
  </w:num>
  <w:num w:numId="13" w16cid:durableId="558715261">
    <w:abstractNumId w:val="67"/>
  </w:num>
  <w:num w:numId="14" w16cid:durableId="1430274403">
    <w:abstractNumId w:val="86"/>
  </w:num>
  <w:num w:numId="15" w16cid:durableId="124279137">
    <w:abstractNumId w:val="42"/>
  </w:num>
  <w:num w:numId="16" w16cid:durableId="1566185608">
    <w:abstractNumId w:val="34"/>
  </w:num>
  <w:num w:numId="17" w16cid:durableId="1260216316">
    <w:abstractNumId w:val="63"/>
  </w:num>
  <w:num w:numId="18" w16cid:durableId="1839535778">
    <w:abstractNumId w:val="28"/>
  </w:num>
  <w:num w:numId="19" w16cid:durableId="2100248460">
    <w:abstractNumId w:val="69"/>
  </w:num>
  <w:num w:numId="20" w16cid:durableId="967391723">
    <w:abstractNumId w:val="32"/>
  </w:num>
  <w:num w:numId="21" w16cid:durableId="531848168">
    <w:abstractNumId w:val="31"/>
  </w:num>
  <w:num w:numId="22" w16cid:durableId="21366579">
    <w:abstractNumId w:val="16"/>
  </w:num>
  <w:num w:numId="23" w16cid:durableId="1202131237">
    <w:abstractNumId w:val="65"/>
  </w:num>
  <w:num w:numId="24" w16cid:durableId="1679959794">
    <w:abstractNumId w:val="47"/>
  </w:num>
  <w:num w:numId="25" w16cid:durableId="1872109901">
    <w:abstractNumId w:val="41"/>
  </w:num>
  <w:num w:numId="26" w16cid:durableId="12195578">
    <w:abstractNumId w:val="54"/>
  </w:num>
  <w:num w:numId="27" w16cid:durableId="319846401">
    <w:abstractNumId w:val="25"/>
  </w:num>
  <w:num w:numId="28" w16cid:durableId="1410083155">
    <w:abstractNumId w:val="13"/>
  </w:num>
  <w:num w:numId="29" w16cid:durableId="2032107054">
    <w:abstractNumId w:val="91"/>
  </w:num>
  <w:num w:numId="30" w16cid:durableId="189412729">
    <w:abstractNumId w:val="3"/>
  </w:num>
  <w:num w:numId="31" w16cid:durableId="747851118">
    <w:abstractNumId w:val="62"/>
  </w:num>
  <w:num w:numId="32" w16cid:durableId="1246916781">
    <w:abstractNumId w:val="38"/>
  </w:num>
  <w:num w:numId="33" w16cid:durableId="534196857">
    <w:abstractNumId w:val="66"/>
  </w:num>
  <w:num w:numId="34" w16cid:durableId="2003774759">
    <w:abstractNumId w:val="89"/>
  </w:num>
  <w:num w:numId="35" w16cid:durableId="1957444248">
    <w:abstractNumId w:val="72"/>
  </w:num>
  <w:num w:numId="36" w16cid:durableId="1476220109">
    <w:abstractNumId w:val="27"/>
  </w:num>
  <w:num w:numId="37" w16cid:durableId="298389474">
    <w:abstractNumId w:val="85"/>
  </w:num>
  <w:num w:numId="38" w16cid:durableId="627977750">
    <w:abstractNumId w:val="82"/>
  </w:num>
  <w:num w:numId="39" w16cid:durableId="130445113">
    <w:abstractNumId w:val="51"/>
  </w:num>
  <w:num w:numId="40" w16cid:durableId="1493914658">
    <w:abstractNumId w:val="76"/>
  </w:num>
  <w:num w:numId="41" w16cid:durableId="358430509">
    <w:abstractNumId w:val="64"/>
  </w:num>
  <w:num w:numId="42" w16cid:durableId="450823594">
    <w:abstractNumId w:val="84"/>
  </w:num>
  <w:num w:numId="43" w16cid:durableId="1279875946">
    <w:abstractNumId w:val="5"/>
  </w:num>
  <w:num w:numId="44" w16cid:durableId="608317457">
    <w:abstractNumId w:val="55"/>
  </w:num>
  <w:num w:numId="45" w16cid:durableId="707681294">
    <w:abstractNumId w:val="39"/>
  </w:num>
  <w:num w:numId="46" w16cid:durableId="1774281626">
    <w:abstractNumId w:val="61"/>
  </w:num>
  <w:num w:numId="47" w16cid:durableId="2066098081">
    <w:abstractNumId w:val="53"/>
  </w:num>
  <w:num w:numId="48" w16cid:durableId="2000768543">
    <w:abstractNumId w:val="14"/>
  </w:num>
  <w:num w:numId="49" w16cid:durableId="1501316629">
    <w:abstractNumId w:val="36"/>
  </w:num>
  <w:num w:numId="50" w16cid:durableId="7292075">
    <w:abstractNumId w:val="46"/>
  </w:num>
  <w:num w:numId="51" w16cid:durableId="606347217">
    <w:abstractNumId w:val="22"/>
  </w:num>
  <w:num w:numId="52" w16cid:durableId="1706103748">
    <w:abstractNumId w:val="45"/>
  </w:num>
  <w:num w:numId="53" w16cid:durableId="282418270">
    <w:abstractNumId w:val="92"/>
  </w:num>
  <w:num w:numId="54" w16cid:durableId="1401519309">
    <w:abstractNumId w:val="57"/>
  </w:num>
  <w:num w:numId="55" w16cid:durableId="554269708">
    <w:abstractNumId w:val="12"/>
  </w:num>
  <w:num w:numId="56" w16cid:durableId="713194905">
    <w:abstractNumId w:val="26"/>
  </w:num>
  <w:num w:numId="57" w16cid:durableId="840201716">
    <w:abstractNumId w:val="23"/>
  </w:num>
  <w:num w:numId="58" w16cid:durableId="261501047">
    <w:abstractNumId w:val="73"/>
  </w:num>
  <w:num w:numId="59" w16cid:durableId="1929995774">
    <w:abstractNumId w:val="4"/>
  </w:num>
  <w:num w:numId="60" w16cid:durableId="1095631777">
    <w:abstractNumId w:val="18"/>
  </w:num>
  <w:num w:numId="61" w16cid:durableId="2098210187">
    <w:abstractNumId w:val="77"/>
  </w:num>
  <w:num w:numId="62" w16cid:durableId="377827463">
    <w:abstractNumId w:val="79"/>
  </w:num>
  <w:num w:numId="63" w16cid:durableId="1606499975">
    <w:abstractNumId w:val="68"/>
  </w:num>
  <w:num w:numId="64" w16cid:durableId="216475400">
    <w:abstractNumId w:val="17"/>
  </w:num>
  <w:num w:numId="65" w16cid:durableId="629674482">
    <w:abstractNumId w:val="7"/>
  </w:num>
  <w:num w:numId="66" w16cid:durableId="1802260413">
    <w:abstractNumId w:val="21"/>
  </w:num>
  <w:num w:numId="67" w16cid:durableId="1028263352">
    <w:abstractNumId w:val="52"/>
  </w:num>
  <w:num w:numId="68" w16cid:durableId="750392510">
    <w:abstractNumId w:val="15"/>
  </w:num>
  <w:num w:numId="69" w16cid:durableId="863174728">
    <w:abstractNumId w:val="49"/>
  </w:num>
  <w:num w:numId="70" w16cid:durableId="16852112">
    <w:abstractNumId w:val="74"/>
  </w:num>
  <w:num w:numId="71" w16cid:durableId="1618026902">
    <w:abstractNumId w:val="56"/>
  </w:num>
  <w:num w:numId="72" w16cid:durableId="923344067">
    <w:abstractNumId w:val="37"/>
  </w:num>
  <w:num w:numId="73" w16cid:durableId="968245237">
    <w:abstractNumId w:val="71"/>
  </w:num>
  <w:num w:numId="74" w16cid:durableId="145752397">
    <w:abstractNumId w:val="8"/>
  </w:num>
  <w:num w:numId="75" w16cid:durableId="85923528">
    <w:abstractNumId w:val="9"/>
  </w:num>
  <w:num w:numId="76" w16cid:durableId="2126654863">
    <w:abstractNumId w:val="30"/>
  </w:num>
  <w:num w:numId="77" w16cid:durableId="117381283">
    <w:abstractNumId w:val="6"/>
  </w:num>
  <w:num w:numId="78" w16cid:durableId="1732387909">
    <w:abstractNumId w:val="58"/>
  </w:num>
  <w:num w:numId="79" w16cid:durableId="476186380">
    <w:abstractNumId w:val="33"/>
  </w:num>
  <w:num w:numId="80" w16cid:durableId="2000620135">
    <w:abstractNumId w:val="50"/>
  </w:num>
  <w:num w:numId="81" w16cid:durableId="189417089">
    <w:abstractNumId w:val="2"/>
  </w:num>
  <w:num w:numId="82" w16cid:durableId="2069647059">
    <w:abstractNumId w:val="10"/>
  </w:num>
  <w:num w:numId="83" w16cid:durableId="1862011652">
    <w:abstractNumId w:val="44"/>
  </w:num>
  <w:num w:numId="84" w16cid:durableId="539586514">
    <w:abstractNumId w:val="59"/>
  </w:num>
  <w:num w:numId="85" w16cid:durableId="2100903485">
    <w:abstractNumId w:val="29"/>
  </w:num>
  <w:num w:numId="86" w16cid:durableId="404450682">
    <w:abstractNumId w:val="75"/>
  </w:num>
  <w:num w:numId="87" w16cid:durableId="1749305345">
    <w:abstractNumId w:val="93"/>
  </w:num>
  <w:num w:numId="88" w16cid:durableId="1407728281">
    <w:abstractNumId w:val="20"/>
  </w:num>
  <w:num w:numId="89" w16cid:durableId="1235779090">
    <w:abstractNumId w:val="35"/>
  </w:num>
  <w:num w:numId="90" w16cid:durableId="1136724375">
    <w:abstractNumId w:val="70"/>
  </w:num>
  <w:num w:numId="91" w16cid:durableId="2003847614">
    <w:abstractNumId w:val="11"/>
  </w:num>
  <w:num w:numId="92" w16cid:durableId="1614702825">
    <w:abstractNumId w:val="88"/>
  </w:num>
  <w:num w:numId="93" w16cid:durableId="709887677">
    <w:abstractNumId w:val="24"/>
  </w:num>
  <w:num w:numId="94" w16cid:durableId="354695724">
    <w:abstractNumId w:val="60"/>
  </w:num>
  <w:numIdMacAtCleanup w:val="8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8"/>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1E"/>
    <w:rsid w:val="00016A2D"/>
    <w:rsid w:val="000478E0"/>
    <w:rsid w:val="00090A05"/>
    <w:rsid w:val="000F471E"/>
    <w:rsid w:val="00117517"/>
    <w:rsid w:val="00127B70"/>
    <w:rsid w:val="001311C9"/>
    <w:rsid w:val="001606E1"/>
    <w:rsid w:val="001B0CA6"/>
    <w:rsid w:val="001D0452"/>
    <w:rsid w:val="001E69B4"/>
    <w:rsid w:val="00204B43"/>
    <w:rsid w:val="00233DAF"/>
    <w:rsid w:val="0024197F"/>
    <w:rsid w:val="0025039C"/>
    <w:rsid w:val="002554CD"/>
    <w:rsid w:val="002574C1"/>
    <w:rsid w:val="002608DA"/>
    <w:rsid w:val="002633E8"/>
    <w:rsid w:val="002718A2"/>
    <w:rsid w:val="00293B83"/>
    <w:rsid w:val="002B4294"/>
    <w:rsid w:val="002BE6FF"/>
    <w:rsid w:val="002F0068"/>
    <w:rsid w:val="002F6940"/>
    <w:rsid w:val="003204D9"/>
    <w:rsid w:val="00333D0D"/>
    <w:rsid w:val="00357462"/>
    <w:rsid w:val="00364083"/>
    <w:rsid w:val="00367230"/>
    <w:rsid w:val="003B06DC"/>
    <w:rsid w:val="003B7732"/>
    <w:rsid w:val="00404E13"/>
    <w:rsid w:val="00477553"/>
    <w:rsid w:val="0048119E"/>
    <w:rsid w:val="004B516B"/>
    <w:rsid w:val="004B5317"/>
    <w:rsid w:val="004B5C4A"/>
    <w:rsid w:val="004C049F"/>
    <w:rsid w:val="004C660B"/>
    <w:rsid w:val="004D192A"/>
    <w:rsid w:val="004D5A66"/>
    <w:rsid w:val="004F3CC9"/>
    <w:rsid w:val="005000E2"/>
    <w:rsid w:val="00522E23"/>
    <w:rsid w:val="00522EF7"/>
    <w:rsid w:val="005303D2"/>
    <w:rsid w:val="005706D0"/>
    <w:rsid w:val="005C508B"/>
    <w:rsid w:val="005C7175"/>
    <w:rsid w:val="005E2B2D"/>
    <w:rsid w:val="0061D30B"/>
    <w:rsid w:val="00678742"/>
    <w:rsid w:val="00687750"/>
    <w:rsid w:val="0069442A"/>
    <w:rsid w:val="00697CB5"/>
    <w:rsid w:val="006A3CE7"/>
    <w:rsid w:val="006C2382"/>
    <w:rsid w:val="006D1A14"/>
    <w:rsid w:val="006D3469"/>
    <w:rsid w:val="006E267C"/>
    <w:rsid w:val="006F4E99"/>
    <w:rsid w:val="006F527B"/>
    <w:rsid w:val="00702542"/>
    <w:rsid w:val="0070711E"/>
    <w:rsid w:val="00781328"/>
    <w:rsid w:val="0081293D"/>
    <w:rsid w:val="00824F0D"/>
    <w:rsid w:val="00825656"/>
    <w:rsid w:val="00851A45"/>
    <w:rsid w:val="00885CCF"/>
    <w:rsid w:val="008927C0"/>
    <w:rsid w:val="00894CF3"/>
    <w:rsid w:val="008A14B1"/>
    <w:rsid w:val="008B649A"/>
    <w:rsid w:val="008E0FB6"/>
    <w:rsid w:val="00905BA1"/>
    <w:rsid w:val="00950E1E"/>
    <w:rsid w:val="00994C6B"/>
    <w:rsid w:val="009B28D1"/>
    <w:rsid w:val="009B5BCC"/>
    <w:rsid w:val="009B7AFD"/>
    <w:rsid w:val="00A851DF"/>
    <w:rsid w:val="00A9061E"/>
    <w:rsid w:val="00AA1587"/>
    <w:rsid w:val="00AAF4A3"/>
    <w:rsid w:val="00AC0C93"/>
    <w:rsid w:val="00B067B0"/>
    <w:rsid w:val="00B630D6"/>
    <w:rsid w:val="00BE2116"/>
    <w:rsid w:val="00C327B4"/>
    <w:rsid w:val="00C36CA0"/>
    <w:rsid w:val="00C57B9C"/>
    <w:rsid w:val="00C6554A"/>
    <w:rsid w:val="00C672E4"/>
    <w:rsid w:val="00CF523D"/>
    <w:rsid w:val="00D158B7"/>
    <w:rsid w:val="00D35447"/>
    <w:rsid w:val="00DE4407"/>
    <w:rsid w:val="00DF2308"/>
    <w:rsid w:val="00E15313"/>
    <w:rsid w:val="00E46C7D"/>
    <w:rsid w:val="00E55B64"/>
    <w:rsid w:val="00E5639E"/>
    <w:rsid w:val="00E601E0"/>
    <w:rsid w:val="00EA1A64"/>
    <w:rsid w:val="00ED36DF"/>
    <w:rsid w:val="00ED7C44"/>
    <w:rsid w:val="00F12A40"/>
    <w:rsid w:val="00F43FB1"/>
    <w:rsid w:val="00FD2BC7"/>
    <w:rsid w:val="00FE725E"/>
    <w:rsid w:val="01722404"/>
    <w:rsid w:val="018663CD"/>
    <w:rsid w:val="01B0BA88"/>
    <w:rsid w:val="01F026FA"/>
    <w:rsid w:val="02B7026C"/>
    <w:rsid w:val="0355B82A"/>
    <w:rsid w:val="0376F950"/>
    <w:rsid w:val="03876C29"/>
    <w:rsid w:val="047FFDF7"/>
    <w:rsid w:val="052DEB64"/>
    <w:rsid w:val="06539DFF"/>
    <w:rsid w:val="07235D98"/>
    <w:rsid w:val="0730092E"/>
    <w:rsid w:val="08563D0B"/>
    <w:rsid w:val="0884FEE1"/>
    <w:rsid w:val="0A0AA4DC"/>
    <w:rsid w:val="0AEA64E4"/>
    <w:rsid w:val="0DD1A4AF"/>
    <w:rsid w:val="0ECBA7C6"/>
    <w:rsid w:val="0F1C5762"/>
    <w:rsid w:val="0F6BF7A5"/>
    <w:rsid w:val="0F841A7F"/>
    <w:rsid w:val="0FD1978F"/>
    <w:rsid w:val="1083CFAE"/>
    <w:rsid w:val="11305805"/>
    <w:rsid w:val="11C71BEA"/>
    <w:rsid w:val="11D89B31"/>
    <w:rsid w:val="11FA952F"/>
    <w:rsid w:val="123F26EE"/>
    <w:rsid w:val="12535F72"/>
    <w:rsid w:val="127E407F"/>
    <w:rsid w:val="128BAE4B"/>
    <w:rsid w:val="1294EFCD"/>
    <w:rsid w:val="137AF2B0"/>
    <w:rsid w:val="139653CA"/>
    <w:rsid w:val="1450CD9E"/>
    <w:rsid w:val="147F409E"/>
    <w:rsid w:val="14DDD83C"/>
    <w:rsid w:val="15503F40"/>
    <w:rsid w:val="1649376B"/>
    <w:rsid w:val="166151C1"/>
    <w:rsid w:val="1684532A"/>
    <w:rsid w:val="1764C1A1"/>
    <w:rsid w:val="1790DA1A"/>
    <w:rsid w:val="1793A802"/>
    <w:rsid w:val="17AC745E"/>
    <w:rsid w:val="17D15CA9"/>
    <w:rsid w:val="183643D2"/>
    <w:rsid w:val="18AA1152"/>
    <w:rsid w:val="19B4774E"/>
    <w:rsid w:val="1A0AC6F5"/>
    <w:rsid w:val="1AF74155"/>
    <w:rsid w:val="1B3182BB"/>
    <w:rsid w:val="1BA4421F"/>
    <w:rsid w:val="1ECB059B"/>
    <w:rsid w:val="1F57FD3C"/>
    <w:rsid w:val="1FB693C2"/>
    <w:rsid w:val="1FD29C20"/>
    <w:rsid w:val="1FE67213"/>
    <w:rsid w:val="1FFBC751"/>
    <w:rsid w:val="20E74E8B"/>
    <w:rsid w:val="21400247"/>
    <w:rsid w:val="214C184F"/>
    <w:rsid w:val="21C886A2"/>
    <w:rsid w:val="220B9F6F"/>
    <w:rsid w:val="223A8F92"/>
    <w:rsid w:val="22ABCD0C"/>
    <w:rsid w:val="2390905C"/>
    <w:rsid w:val="243716DF"/>
    <w:rsid w:val="24D88353"/>
    <w:rsid w:val="2579C0A9"/>
    <w:rsid w:val="27448EF8"/>
    <w:rsid w:val="2A93D08D"/>
    <w:rsid w:val="2AA9014B"/>
    <w:rsid w:val="2ADC3EFB"/>
    <w:rsid w:val="2CEEE910"/>
    <w:rsid w:val="2CF4C998"/>
    <w:rsid w:val="2E343555"/>
    <w:rsid w:val="322F08C1"/>
    <w:rsid w:val="3239DEAE"/>
    <w:rsid w:val="32B27DE3"/>
    <w:rsid w:val="33EA52EB"/>
    <w:rsid w:val="34CE6091"/>
    <w:rsid w:val="3585CCF1"/>
    <w:rsid w:val="3647970D"/>
    <w:rsid w:val="36EEFB73"/>
    <w:rsid w:val="37215EAB"/>
    <w:rsid w:val="38332021"/>
    <w:rsid w:val="3AB09095"/>
    <w:rsid w:val="3B17EE0A"/>
    <w:rsid w:val="3B75DC87"/>
    <w:rsid w:val="3B8FAF45"/>
    <w:rsid w:val="3B98C249"/>
    <w:rsid w:val="3BCF8A97"/>
    <w:rsid w:val="3CBE710E"/>
    <w:rsid w:val="3D731609"/>
    <w:rsid w:val="3DA1A26F"/>
    <w:rsid w:val="3DB34577"/>
    <w:rsid w:val="3FCD70DE"/>
    <w:rsid w:val="402E6F42"/>
    <w:rsid w:val="412220ED"/>
    <w:rsid w:val="41DED258"/>
    <w:rsid w:val="41F74C31"/>
    <w:rsid w:val="445261EA"/>
    <w:rsid w:val="453E2488"/>
    <w:rsid w:val="459986A7"/>
    <w:rsid w:val="45B93653"/>
    <w:rsid w:val="4640493F"/>
    <w:rsid w:val="4678E5A7"/>
    <w:rsid w:val="47236196"/>
    <w:rsid w:val="476836C6"/>
    <w:rsid w:val="48689DD8"/>
    <w:rsid w:val="48798368"/>
    <w:rsid w:val="4906A4AA"/>
    <w:rsid w:val="49332610"/>
    <w:rsid w:val="4950AB79"/>
    <w:rsid w:val="4A6E8B23"/>
    <w:rsid w:val="4D427ACA"/>
    <w:rsid w:val="4DE1A947"/>
    <w:rsid w:val="4F1B7237"/>
    <w:rsid w:val="4F1EB964"/>
    <w:rsid w:val="4F73A083"/>
    <w:rsid w:val="4FB31236"/>
    <w:rsid w:val="504FAA39"/>
    <w:rsid w:val="510B2105"/>
    <w:rsid w:val="5154008B"/>
    <w:rsid w:val="524FF8E8"/>
    <w:rsid w:val="52730D9E"/>
    <w:rsid w:val="5288520B"/>
    <w:rsid w:val="532C594F"/>
    <w:rsid w:val="53F074C0"/>
    <w:rsid w:val="54215C7A"/>
    <w:rsid w:val="555645FA"/>
    <w:rsid w:val="555E84EC"/>
    <w:rsid w:val="55661B53"/>
    <w:rsid w:val="55FA01EE"/>
    <w:rsid w:val="56F13B99"/>
    <w:rsid w:val="58945CAE"/>
    <w:rsid w:val="58C81BC0"/>
    <w:rsid w:val="5909CA3C"/>
    <w:rsid w:val="599057FC"/>
    <w:rsid w:val="5A0D33D2"/>
    <w:rsid w:val="5A5D4E52"/>
    <w:rsid w:val="5AD28EBE"/>
    <w:rsid w:val="5BCAC896"/>
    <w:rsid w:val="5C386ECA"/>
    <w:rsid w:val="5C98A394"/>
    <w:rsid w:val="5E26E514"/>
    <w:rsid w:val="5EBED3FB"/>
    <w:rsid w:val="5F992ACF"/>
    <w:rsid w:val="61098A13"/>
    <w:rsid w:val="61232094"/>
    <w:rsid w:val="6156848F"/>
    <w:rsid w:val="623468EE"/>
    <w:rsid w:val="623F4A90"/>
    <w:rsid w:val="62A98262"/>
    <w:rsid w:val="62F2169A"/>
    <w:rsid w:val="6355399A"/>
    <w:rsid w:val="638C4F81"/>
    <w:rsid w:val="65641224"/>
    <w:rsid w:val="66760994"/>
    <w:rsid w:val="681ED0D8"/>
    <w:rsid w:val="68F1F937"/>
    <w:rsid w:val="6B3EB5F8"/>
    <w:rsid w:val="6BEBAB26"/>
    <w:rsid w:val="6C31D81B"/>
    <w:rsid w:val="6C4C24A0"/>
    <w:rsid w:val="6D61122D"/>
    <w:rsid w:val="6DE10402"/>
    <w:rsid w:val="6E7D75EF"/>
    <w:rsid w:val="6EFA6029"/>
    <w:rsid w:val="71084FB8"/>
    <w:rsid w:val="728EE00D"/>
    <w:rsid w:val="735AC084"/>
    <w:rsid w:val="749D5055"/>
    <w:rsid w:val="74ADB6BF"/>
    <w:rsid w:val="7653A97E"/>
    <w:rsid w:val="76DF19BA"/>
    <w:rsid w:val="7829F656"/>
    <w:rsid w:val="786BAAF6"/>
    <w:rsid w:val="7898910E"/>
    <w:rsid w:val="795AA9BB"/>
    <w:rsid w:val="79BEBA4D"/>
    <w:rsid w:val="7AA74A6D"/>
    <w:rsid w:val="7AEE3E92"/>
    <w:rsid w:val="7AEE44D4"/>
    <w:rsid w:val="7CBEEB13"/>
    <w:rsid w:val="7F47B505"/>
    <w:rsid w:val="7F93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7B86B"/>
  <w15:chartTrackingRefBased/>
  <w15:docId w15:val="{87199EAB-4D78-4D05-A591-CFBDD29BD4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hAnsiTheme="majorHAnsi" w:eastAsiaTheme="majorEastAsia"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hAnsiTheme="majorHAnsi" w:eastAsiaTheme="majorEastAsia"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hAnsiTheme="majorHAnsi" w:eastAsiaTheme="majorEastAsia"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706D0"/>
    <w:pPr>
      <w:keepNext/>
      <w:keepLines/>
      <w:spacing w:before="40" w:after="0"/>
      <w:outlineLvl w:val="3"/>
    </w:pPr>
    <w:rPr>
      <w:rFonts w:asciiTheme="majorHAnsi" w:hAnsiTheme="majorHAnsi" w:eastAsiaTheme="majorEastAsia"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hAnsiTheme="majorHAnsi" w:eastAsiaTheme="majorEastAsia"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hAnsiTheme="majorHAnsi" w:eastAsiaTheme="majorEastAsia"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33D0D"/>
    <w:rPr>
      <w:rFonts w:asciiTheme="majorHAnsi" w:hAnsiTheme="majorHAnsi" w:eastAsiaTheme="majorEastAsia" w:cstheme="majorBidi"/>
      <w:color w:val="007789" w:themeColor="accent1" w:themeShade="BF"/>
      <w:sz w:val="32"/>
    </w:rPr>
  </w:style>
  <w:style w:type="character" w:styleId="Heading2Char" w:customStyle="1">
    <w:name w:val="Heading 2 Char"/>
    <w:basedOn w:val="DefaultParagraphFont"/>
    <w:link w:val="Heading2"/>
    <w:uiPriority w:val="9"/>
    <w:rsid w:val="00333D0D"/>
    <w:rPr>
      <w:rFonts w:asciiTheme="majorHAnsi" w:hAnsiTheme="majorHAnsi" w:eastAsiaTheme="majorEastAsia" w:cstheme="majorBidi"/>
      <w:caps/>
      <w:color w:val="007789" w:themeColor="accent1" w:themeShade="BF"/>
      <w:sz w:val="24"/>
    </w:rPr>
  </w:style>
  <w:style w:type="paragraph" w:styleId="ContactInfo" w:customStyle="1">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1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hAnsiTheme="majorHAnsi" w:eastAsiaTheme="majorEastAsia" w:cstheme="majorBidi"/>
      <w:color w:val="007789" w:themeColor="accent1" w:themeShade="BF"/>
      <w:kern w:val="28"/>
      <w:sz w:val="60"/>
    </w:rPr>
  </w:style>
  <w:style w:type="character" w:styleId="TitleChar" w:customStyle="1">
    <w:name w:val="Title Char"/>
    <w:basedOn w:val="DefaultParagraphFont"/>
    <w:link w:val="Title"/>
    <w:uiPriority w:val="2"/>
    <w:rsid w:val="00333D0D"/>
    <w:rPr>
      <w:rFonts w:asciiTheme="majorHAnsi" w:hAnsiTheme="majorHAnsi" w:eastAsiaTheme="majorEastAsia"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hAnsiTheme="majorHAnsi" w:eastAsiaTheme="majorEastAsia" w:cstheme="majorBidi"/>
      <w:caps/>
      <w:sz w:val="26"/>
    </w:rPr>
  </w:style>
  <w:style w:type="character" w:styleId="SubtitleChar" w:customStyle="1">
    <w:name w:val="Subtitle Char"/>
    <w:basedOn w:val="DefaultParagraphFont"/>
    <w:link w:val="Subtitle"/>
    <w:uiPriority w:val="3"/>
    <w:rsid w:val="00333D0D"/>
    <w:rPr>
      <w:rFonts w:asciiTheme="majorHAnsi" w:hAnsiTheme="majorHAnsi" w:eastAsiaTheme="majorEastAsia"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styleId="FooterChar" w:customStyle="1">
    <w:name w:val="Footer Char"/>
    <w:basedOn w:val="DefaultParagraphFont"/>
    <w:link w:val="Footer"/>
    <w:uiPriority w:val="99"/>
    <w:rsid w:val="00C6554A"/>
    <w:rPr>
      <w:caps/>
    </w:rPr>
  </w:style>
  <w:style w:type="paragraph" w:styleId="Photo" w:customStyle="1">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styleId="HeaderChar" w:customStyle="1">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1"/>
      </w:numPr>
      <w:contextualSpacing/>
    </w:pPr>
  </w:style>
  <w:style w:type="character" w:styleId="Heading3Char" w:customStyle="1">
    <w:name w:val="Heading 3 Char"/>
    <w:basedOn w:val="DefaultParagraphFont"/>
    <w:link w:val="Heading3"/>
    <w:uiPriority w:val="9"/>
    <w:rsid w:val="00C6554A"/>
    <w:rPr>
      <w:rFonts w:asciiTheme="majorHAnsi" w:hAnsiTheme="majorHAnsi" w:eastAsiaTheme="majorEastAsia" w:cstheme="majorBidi"/>
      <w:color w:val="004F5B" w:themeColor="accent1" w:themeShade="7F"/>
      <w:sz w:val="24"/>
      <w:szCs w:val="24"/>
    </w:rPr>
  </w:style>
  <w:style w:type="character" w:styleId="Heading8Char" w:customStyle="1">
    <w:name w:val="Heading 8 Char"/>
    <w:basedOn w:val="DefaultParagraphFont"/>
    <w:link w:val="Heading8"/>
    <w:uiPriority w:val="9"/>
    <w:semiHidden/>
    <w:rsid w:val="00C6554A"/>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C6554A"/>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color="007789" w:themeColor="accent1" w:themeShade="BF" w:sz="4" w:space="10"/>
        <w:bottom w:val="single" w:color="007789" w:themeColor="accent1" w:themeShade="BF" w:sz="4" w:space="10"/>
      </w:pBdr>
      <w:spacing w:before="360" w:after="360"/>
      <w:ind w:left="864" w:right="864"/>
      <w:jc w:val="center"/>
    </w:pPr>
    <w:rPr>
      <w:i/>
      <w:iCs/>
      <w:color w:val="007789" w:themeColor="accent1" w:themeShade="BF"/>
    </w:rPr>
  </w:style>
  <w:style w:type="character" w:styleId="IntenseQuoteChar" w:customStyle="1">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color="007789" w:themeColor="accent1" w:themeShade="BF" w:sz="2" w:space="10"/>
        <w:left w:val="single" w:color="007789" w:themeColor="accent1" w:themeShade="BF" w:sz="2" w:space="10"/>
        <w:bottom w:val="single" w:color="007789" w:themeColor="accent1" w:themeShade="BF" w:sz="2" w:space="10"/>
        <w:right w:val="single" w:color="007789" w:themeColor="accent1" w:themeShade="BF" w:sz="2" w:space="10"/>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styleId="BodyText3Char" w:customStyle="1">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styleId="CommentTextChar" w:customStyle="1">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styleId="CommentSubjectChar" w:customStyle="1">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styleId="EndnoteTextChar" w:customStyle="1">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C6554A"/>
    <w:rPr>
      <w:rFonts w:ascii="Consolas" w:hAnsi="Consolas"/>
      <w:szCs w:val="21"/>
    </w:rPr>
  </w:style>
  <w:style w:type="character" w:styleId="Heading7Char" w:customStyle="1">
    <w:name w:val="Heading 7 Char"/>
    <w:basedOn w:val="DefaultParagraphFont"/>
    <w:link w:val="Heading7"/>
    <w:uiPriority w:val="9"/>
    <w:semiHidden/>
    <w:rsid w:val="002554CD"/>
    <w:rPr>
      <w:rFonts w:asciiTheme="majorHAnsi" w:hAnsiTheme="majorHAnsi" w:eastAsiaTheme="majorEastAsia" w:cstheme="majorBidi"/>
      <w:i/>
      <w:iCs/>
      <w:color w:val="004F5B" w:themeColor="accent1" w:themeShade="7F"/>
    </w:rPr>
  </w:style>
  <w:style w:type="character" w:styleId="Heading6Char" w:customStyle="1">
    <w:name w:val="Heading 6 Char"/>
    <w:basedOn w:val="DefaultParagraphFont"/>
    <w:link w:val="Heading6"/>
    <w:uiPriority w:val="9"/>
    <w:semiHidden/>
    <w:rsid w:val="002554CD"/>
    <w:rPr>
      <w:rFonts w:asciiTheme="majorHAnsi" w:hAnsiTheme="majorHAnsi" w:eastAsiaTheme="majorEastAsia" w:cstheme="majorBidi"/>
      <w:color w:val="004F5B" w:themeColor="accent1" w:themeShade="7F"/>
    </w:rPr>
  </w:style>
  <w:style w:type="character" w:styleId="Heading4Char" w:customStyle="1">
    <w:name w:val="Heading 4 Char"/>
    <w:basedOn w:val="DefaultParagraphFont"/>
    <w:link w:val="Heading4"/>
    <w:uiPriority w:val="9"/>
    <w:rsid w:val="005706D0"/>
    <w:rPr>
      <w:rFonts w:asciiTheme="majorHAnsi" w:hAnsiTheme="majorHAnsi" w:eastAsiaTheme="majorEastAsia" w:cstheme="majorBidi"/>
      <w:i/>
      <w:iCs/>
      <w:color w:val="007789" w:themeColor="accent1" w:themeShade="BF"/>
    </w:rPr>
  </w:style>
  <w:style w:type="character" w:styleId="UnresolvedMention">
    <w:name w:val="Unresolved Mention"/>
    <w:basedOn w:val="DefaultParagraphFont"/>
    <w:uiPriority w:val="99"/>
    <w:semiHidden/>
    <w:unhideWhenUsed/>
    <w:rsid w:val="006F4E99"/>
    <w:rPr>
      <w:color w:val="605E5C"/>
      <w:shd w:val="clear" w:color="auto" w:fill="E1DFDD"/>
    </w:rPr>
  </w:style>
  <w:style w:type="paragraph" w:styleId="ListParagraph">
    <w:name w:val="List Paragraph"/>
    <w:basedOn w:val="Normal"/>
    <w:uiPriority w:val="34"/>
    <w:unhideWhenUsed/>
    <w:qFormat/>
    <w:rsid w:val="005C7175"/>
    <w:pPr>
      <w:ind w:left="720"/>
      <w:contextualSpacing/>
    </w:pPr>
  </w:style>
  <w:style w:type="paragraph" w:styleId="Heading5">
    <w:uiPriority w:val="9"/>
    <w:name w:val="heading 5"/>
    <w:basedOn w:val="Normal"/>
    <w:next w:val="Normal"/>
    <w:unhideWhenUsed/>
    <w:qFormat/>
    <w:rsid w:val="00AAF4A3"/>
    <w:rPr>
      <w:rFonts w:eastAsia="Constantia" w:cs="" w:eastAsiaTheme="minorAscii" w:cstheme="majorEastAsia"/>
      <w:color w:val="007789" w:themeColor="accent1" w:themeTint="FF" w:themeShade="BF"/>
    </w:rPr>
    <w:pPr>
      <w:keepNext w:val="1"/>
      <w:keepLines w:val="1"/>
      <w:spacing w:before="80" w:after="40"/>
      <w:outlineLvl w:val="4"/>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1984">
      <w:bodyDiv w:val="1"/>
      <w:marLeft w:val="0"/>
      <w:marRight w:val="0"/>
      <w:marTop w:val="0"/>
      <w:marBottom w:val="0"/>
      <w:divBdr>
        <w:top w:val="none" w:sz="0" w:space="0" w:color="auto"/>
        <w:left w:val="none" w:sz="0" w:space="0" w:color="auto"/>
        <w:bottom w:val="none" w:sz="0" w:space="0" w:color="auto"/>
        <w:right w:val="none" w:sz="0" w:space="0" w:color="auto"/>
      </w:divBdr>
    </w:div>
    <w:div w:id="87818772">
      <w:bodyDiv w:val="1"/>
      <w:marLeft w:val="0"/>
      <w:marRight w:val="0"/>
      <w:marTop w:val="0"/>
      <w:marBottom w:val="0"/>
      <w:divBdr>
        <w:top w:val="none" w:sz="0" w:space="0" w:color="auto"/>
        <w:left w:val="none" w:sz="0" w:space="0" w:color="auto"/>
        <w:bottom w:val="none" w:sz="0" w:space="0" w:color="auto"/>
        <w:right w:val="none" w:sz="0" w:space="0" w:color="auto"/>
      </w:divBdr>
      <w:divsChild>
        <w:div w:id="1095982687">
          <w:marLeft w:val="0"/>
          <w:marRight w:val="0"/>
          <w:marTop w:val="0"/>
          <w:marBottom w:val="0"/>
          <w:divBdr>
            <w:top w:val="none" w:sz="0" w:space="0" w:color="auto"/>
            <w:left w:val="none" w:sz="0" w:space="0" w:color="auto"/>
            <w:bottom w:val="none" w:sz="0" w:space="0" w:color="auto"/>
            <w:right w:val="none" w:sz="0" w:space="0" w:color="auto"/>
          </w:divBdr>
        </w:div>
        <w:div w:id="162858771">
          <w:marLeft w:val="0"/>
          <w:marRight w:val="0"/>
          <w:marTop w:val="0"/>
          <w:marBottom w:val="0"/>
          <w:divBdr>
            <w:top w:val="none" w:sz="0" w:space="0" w:color="auto"/>
            <w:left w:val="none" w:sz="0" w:space="0" w:color="auto"/>
            <w:bottom w:val="none" w:sz="0" w:space="0" w:color="auto"/>
            <w:right w:val="none" w:sz="0" w:space="0" w:color="auto"/>
          </w:divBdr>
        </w:div>
        <w:div w:id="1673870926">
          <w:marLeft w:val="0"/>
          <w:marRight w:val="0"/>
          <w:marTop w:val="0"/>
          <w:marBottom w:val="0"/>
          <w:divBdr>
            <w:top w:val="none" w:sz="0" w:space="0" w:color="auto"/>
            <w:left w:val="none" w:sz="0" w:space="0" w:color="auto"/>
            <w:bottom w:val="none" w:sz="0" w:space="0" w:color="auto"/>
            <w:right w:val="none" w:sz="0" w:space="0" w:color="auto"/>
          </w:divBdr>
        </w:div>
        <w:div w:id="1332373490">
          <w:marLeft w:val="0"/>
          <w:marRight w:val="0"/>
          <w:marTop w:val="0"/>
          <w:marBottom w:val="0"/>
          <w:divBdr>
            <w:top w:val="none" w:sz="0" w:space="0" w:color="auto"/>
            <w:left w:val="none" w:sz="0" w:space="0" w:color="auto"/>
            <w:bottom w:val="none" w:sz="0" w:space="0" w:color="auto"/>
            <w:right w:val="none" w:sz="0" w:space="0" w:color="auto"/>
          </w:divBdr>
        </w:div>
        <w:div w:id="1481338920">
          <w:marLeft w:val="0"/>
          <w:marRight w:val="0"/>
          <w:marTop w:val="0"/>
          <w:marBottom w:val="0"/>
          <w:divBdr>
            <w:top w:val="none" w:sz="0" w:space="0" w:color="auto"/>
            <w:left w:val="none" w:sz="0" w:space="0" w:color="auto"/>
            <w:bottom w:val="none" w:sz="0" w:space="0" w:color="auto"/>
            <w:right w:val="none" w:sz="0" w:space="0" w:color="auto"/>
          </w:divBdr>
        </w:div>
        <w:div w:id="1622951957">
          <w:marLeft w:val="0"/>
          <w:marRight w:val="0"/>
          <w:marTop w:val="0"/>
          <w:marBottom w:val="0"/>
          <w:divBdr>
            <w:top w:val="none" w:sz="0" w:space="0" w:color="auto"/>
            <w:left w:val="none" w:sz="0" w:space="0" w:color="auto"/>
            <w:bottom w:val="none" w:sz="0" w:space="0" w:color="auto"/>
            <w:right w:val="none" w:sz="0" w:space="0" w:color="auto"/>
          </w:divBdr>
        </w:div>
        <w:div w:id="1943757900">
          <w:marLeft w:val="0"/>
          <w:marRight w:val="0"/>
          <w:marTop w:val="0"/>
          <w:marBottom w:val="0"/>
          <w:divBdr>
            <w:top w:val="none" w:sz="0" w:space="0" w:color="auto"/>
            <w:left w:val="none" w:sz="0" w:space="0" w:color="auto"/>
            <w:bottom w:val="none" w:sz="0" w:space="0" w:color="auto"/>
            <w:right w:val="none" w:sz="0" w:space="0" w:color="auto"/>
          </w:divBdr>
        </w:div>
        <w:div w:id="1370498409">
          <w:marLeft w:val="0"/>
          <w:marRight w:val="0"/>
          <w:marTop w:val="0"/>
          <w:marBottom w:val="0"/>
          <w:divBdr>
            <w:top w:val="none" w:sz="0" w:space="0" w:color="auto"/>
            <w:left w:val="none" w:sz="0" w:space="0" w:color="auto"/>
            <w:bottom w:val="none" w:sz="0" w:space="0" w:color="auto"/>
            <w:right w:val="none" w:sz="0" w:space="0" w:color="auto"/>
          </w:divBdr>
        </w:div>
        <w:div w:id="1129012152">
          <w:marLeft w:val="0"/>
          <w:marRight w:val="0"/>
          <w:marTop w:val="0"/>
          <w:marBottom w:val="0"/>
          <w:divBdr>
            <w:top w:val="none" w:sz="0" w:space="0" w:color="auto"/>
            <w:left w:val="none" w:sz="0" w:space="0" w:color="auto"/>
            <w:bottom w:val="none" w:sz="0" w:space="0" w:color="auto"/>
            <w:right w:val="none" w:sz="0" w:space="0" w:color="auto"/>
          </w:divBdr>
        </w:div>
        <w:div w:id="853300914">
          <w:marLeft w:val="0"/>
          <w:marRight w:val="0"/>
          <w:marTop w:val="0"/>
          <w:marBottom w:val="0"/>
          <w:divBdr>
            <w:top w:val="none" w:sz="0" w:space="0" w:color="auto"/>
            <w:left w:val="none" w:sz="0" w:space="0" w:color="auto"/>
            <w:bottom w:val="none" w:sz="0" w:space="0" w:color="auto"/>
            <w:right w:val="none" w:sz="0" w:space="0" w:color="auto"/>
          </w:divBdr>
        </w:div>
        <w:div w:id="280888127">
          <w:marLeft w:val="0"/>
          <w:marRight w:val="0"/>
          <w:marTop w:val="0"/>
          <w:marBottom w:val="0"/>
          <w:divBdr>
            <w:top w:val="none" w:sz="0" w:space="0" w:color="auto"/>
            <w:left w:val="none" w:sz="0" w:space="0" w:color="auto"/>
            <w:bottom w:val="none" w:sz="0" w:space="0" w:color="auto"/>
            <w:right w:val="none" w:sz="0" w:space="0" w:color="auto"/>
          </w:divBdr>
        </w:div>
      </w:divsChild>
    </w:div>
    <w:div w:id="204759254">
      <w:bodyDiv w:val="1"/>
      <w:marLeft w:val="0"/>
      <w:marRight w:val="0"/>
      <w:marTop w:val="0"/>
      <w:marBottom w:val="0"/>
      <w:divBdr>
        <w:top w:val="none" w:sz="0" w:space="0" w:color="auto"/>
        <w:left w:val="none" w:sz="0" w:space="0" w:color="auto"/>
        <w:bottom w:val="none" w:sz="0" w:space="0" w:color="auto"/>
        <w:right w:val="none" w:sz="0" w:space="0" w:color="auto"/>
      </w:divBdr>
    </w:div>
    <w:div w:id="265891731">
      <w:bodyDiv w:val="1"/>
      <w:marLeft w:val="0"/>
      <w:marRight w:val="0"/>
      <w:marTop w:val="0"/>
      <w:marBottom w:val="0"/>
      <w:divBdr>
        <w:top w:val="none" w:sz="0" w:space="0" w:color="auto"/>
        <w:left w:val="none" w:sz="0" w:space="0" w:color="auto"/>
        <w:bottom w:val="none" w:sz="0" w:space="0" w:color="auto"/>
        <w:right w:val="none" w:sz="0" w:space="0" w:color="auto"/>
      </w:divBdr>
    </w:div>
    <w:div w:id="390542372">
      <w:bodyDiv w:val="1"/>
      <w:marLeft w:val="0"/>
      <w:marRight w:val="0"/>
      <w:marTop w:val="0"/>
      <w:marBottom w:val="0"/>
      <w:divBdr>
        <w:top w:val="none" w:sz="0" w:space="0" w:color="auto"/>
        <w:left w:val="none" w:sz="0" w:space="0" w:color="auto"/>
        <w:bottom w:val="none" w:sz="0" w:space="0" w:color="auto"/>
        <w:right w:val="none" w:sz="0" w:space="0" w:color="auto"/>
      </w:divBdr>
    </w:div>
    <w:div w:id="449204096">
      <w:bodyDiv w:val="1"/>
      <w:marLeft w:val="0"/>
      <w:marRight w:val="0"/>
      <w:marTop w:val="0"/>
      <w:marBottom w:val="0"/>
      <w:divBdr>
        <w:top w:val="none" w:sz="0" w:space="0" w:color="auto"/>
        <w:left w:val="none" w:sz="0" w:space="0" w:color="auto"/>
        <w:bottom w:val="none" w:sz="0" w:space="0" w:color="auto"/>
        <w:right w:val="none" w:sz="0" w:space="0" w:color="auto"/>
      </w:divBdr>
    </w:div>
    <w:div w:id="471018962">
      <w:bodyDiv w:val="1"/>
      <w:marLeft w:val="0"/>
      <w:marRight w:val="0"/>
      <w:marTop w:val="0"/>
      <w:marBottom w:val="0"/>
      <w:divBdr>
        <w:top w:val="none" w:sz="0" w:space="0" w:color="auto"/>
        <w:left w:val="none" w:sz="0" w:space="0" w:color="auto"/>
        <w:bottom w:val="none" w:sz="0" w:space="0" w:color="auto"/>
        <w:right w:val="none" w:sz="0" w:space="0" w:color="auto"/>
      </w:divBdr>
    </w:div>
    <w:div w:id="482543898">
      <w:bodyDiv w:val="1"/>
      <w:marLeft w:val="0"/>
      <w:marRight w:val="0"/>
      <w:marTop w:val="0"/>
      <w:marBottom w:val="0"/>
      <w:divBdr>
        <w:top w:val="none" w:sz="0" w:space="0" w:color="auto"/>
        <w:left w:val="none" w:sz="0" w:space="0" w:color="auto"/>
        <w:bottom w:val="none" w:sz="0" w:space="0" w:color="auto"/>
        <w:right w:val="none" w:sz="0" w:space="0" w:color="auto"/>
      </w:divBdr>
    </w:div>
    <w:div w:id="717819374">
      <w:bodyDiv w:val="1"/>
      <w:marLeft w:val="0"/>
      <w:marRight w:val="0"/>
      <w:marTop w:val="0"/>
      <w:marBottom w:val="0"/>
      <w:divBdr>
        <w:top w:val="none" w:sz="0" w:space="0" w:color="auto"/>
        <w:left w:val="none" w:sz="0" w:space="0" w:color="auto"/>
        <w:bottom w:val="none" w:sz="0" w:space="0" w:color="auto"/>
        <w:right w:val="none" w:sz="0" w:space="0" w:color="auto"/>
      </w:divBdr>
      <w:divsChild>
        <w:div w:id="847598464">
          <w:marLeft w:val="0"/>
          <w:marRight w:val="0"/>
          <w:marTop w:val="0"/>
          <w:marBottom w:val="0"/>
          <w:divBdr>
            <w:top w:val="none" w:sz="0" w:space="0" w:color="auto"/>
            <w:left w:val="none" w:sz="0" w:space="0" w:color="auto"/>
            <w:bottom w:val="none" w:sz="0" w:space="0" w:color="auto"/>
            <w:right w:val="none" w:sz="0" w:space="0" w:color="auto"/>
          </w:divBdr>
          <w:divsChild>
            <w:div w:id="226842326">
              <w:marLeft w:val="0"/>
              <w:marRight w:val="0"/>
              <w:marTop w:val="0"/>
              <w:marBottom w:val="0"/>
              <w:divBdr>
                <w:top w:val="none" w:sz="0" w:space="0" w:color="auto"/>
                <w:left w:val="none" w:sz="0" w:space="0" w:color="auto"/>
                <w:bottom w:val="none" w:sz="0" w:space="0" w:color="auto"/>
                <w:right w:val="none" w:sz="0" w:space="0" w:color="auto"/>
              </w:divBdr>
            </w:div>
            <w:div w:id="1990866300">
              <w:marLeft w:val="0"/>
              <w:marRight w:val="0"/>
              <w:marTop w:val="0"/>
              <w:marBottom w:val="0"/>
              <w:divBdr>
                <w:top w:val="none" w:sz="0" w:space="0" w:color="auto"/>
                <w:left w:val="none" w:sz="0" w:space="0" w:color="auto"/>
                <w:bottom w:val="none" w:sz="0" w:space="0" w:color="auto"/>
                <w:right w:val="none" w:sz="0" w:space="0" w:color="auto"/>
              </w:divBdr>
            </w:div>
            <w:div w:id="2099017424">
              <w:marLeft w:val="0"/>
              <w:marRight w:val="0"/>
              <w:marTop w:val="0"/>
              <w:marBottom w:val="0"/>
              <w:divBdr>
                <w:top w:val="none" w:sz="0" w:space="0" w:color="auto"/>
                <w:left w:val="none" w:sz="0" w:space="0" w:color="auto"/>
                <w:bottom w:val="none" w:sz="0" w:space="0" w:color="auto"/>
                <w:right w:val="none" w:sz="0" w:space="0" w:color="auto"/>
              </w:divBdr>
            </w:div>
            <w:div w:id="724912174">
              <w:marLeft w:val="0"/>
              <w:marRight w:val="0"/>
              <w:marTop w:val="0"/>
              <w:marBottom w:val="0"/>
              <w:divBdr>
                <w:top w:val="none" w:sz="0" w:space="0" w:color="auto"/>
                <w:left w:val="none" w:sz="0" w:space="0" w:color="auto"/>
                <w:bottom w:val="none" w:sz="0" w:space="0" w:color="auto"/>
                <w:right w:val="none" w:sz="0" w:space="0" w:color="auto"/>
              </w:divBdr>
            </w:div>
            <w:div w:id="485362299">
              <w:marLeft w:val="0"/>
              <w:marRight w:val="0"/>
              <w:marTop w:val="0"/>
              <w:marBottom w:val="0"/>
              <w:divBdr>
                <w:top w:val="none" w:sz="0" w:space="0" w:color="auto"/>
                <w:left w:val="none" w:sz="0" w:space="0" w:color="auto"/>
                <w:bottom w:val="none" w:sz="0" w:space="0" w:color="auto"/>
                <w:right w:val="none" w:sz="0" w:space="0" w:color="auto"/>
              </w:divBdr>
            </w:div>
            <w:div w:id="220598479">
              <w:marLeft w:val="0"/>
              <w:marRight w:val="0"/>
              <w:marTop w:val="0"/>
              <w:marBottom w:val="0"/>
              <w:divBdr>
                <w:top w:val="none" w:sz="0" w:space="0" w:color="auto"/>
                <w:left w:val="none" w:sz="0" w:space="0" w:color="auto"/>
                <w:bottom w:val="none" w:sz="0" w:space="0" w:color="auto"/>
                <w:right w:val="none" w:sz="0" w:space="0" w:color="auto"/>
              </w:divBdr>
            </w:div>
            <w:div w:id="1429472844">
              <w:marLeft w:val="0"/>
              <w:marRight w:val="0"/>
              <w:marTop w:val="0"/>
              <w:marBottom w:val="0"/>
              <w:divBdr>
                <w:top w:val="none" w:sz="0" w:space="0" w:color="auto"/>
                <w:left w:val="none" w:sz="0" w:space="0" w:color="auto"/>
                <w:bottom w:val="none" w:sz="0" w:space="0" w:color="auto"/>
                <w:right w:val="none" w:sz="0" w:space="0" w:color="auto"/>
              </w:divBdr>
            </w:div>
            <w:div w:id="357320911">
              <w:marLeft w:val="0"/>
              <w:marRight w:val="0"/>
              <w:marTop w:val="0"/>
              <w:marBottom w:val="0"/>
              <w:divBdr>
                <w:top w:val="none" w:sz="0" w:space="0" w:color="auto"/>
                <w:left w:val="none" w:sz="0" w:space="0" w:color="auto"/>
                <w:bottom w:val="none" w:sz="0" w:space="0" w:color="auto"/>
                <w:right w:val="none" w:sz="0" w:space="0" w:color="auto"/>
              </w:divBdr>
            </w:div>
            <w:div w:id="1354965269">
              <w:marLeft w:val="0"/>
              <w:marRight w:val="0"/>
              <w:marTop w:val="0"/>
              <w:marBottom w:val="0"/>
              <w:divBdr>
                <w:top w:val="none" w:sz="0" w:space="0" w:color="auto"/>
                <w:left w:val="none" w:sz="0" w:space="0" w:color="auto"/>
                <w:bottom w:val="none" w:sz="0" w:space="0" w:color="auto"/>
                <w:right w:val="none" w:sz="0" w:space="0" w:color="auto"/>
              </w:divBdr>
            </w:div>
            <w:div w:id="739442885">
              <w:marLeft w:val="0"/>
              <w:marRight w:val="0"/>
              <w:marTop w:val="0"/>
              <w:marBottom w:val="0"/>
              <w:divBdr>
                <w:top w:val="none" w:sz="0" w:space="0" w:color="auto"/>
                <w:left w:val="none" w:sz="0" w:space="0" w:color="auto"/>
                <w:bottom w:val="none" w:sz="0" w:space="0" w:color="auto"/>
                <w:right w:val="none" w:sz="0" w:space="0" w:color="auto"/>
              </w:divBdr>
            </w:div>
            <w:div w:id="1856578044">
              <w:marLeft w:val="0"/>
              <w:marRight w:val="0"/>
              <w:marTop w:val="0"/>
              <w:marBottom w:val="0"/>
              <w:divBdr>
                <w:top w:val="none" w:sz="0" w:space="0" w:color="auto"/>
                <w:left w:val="none" w:sz="0" w:space="0" w:color="auto"/>
                <w:bottom w:val="none" w:sz="0" w:space="0" w:color="auto"/>
                <w:right w:val="none" w:sz="0" w:space="0" w:color="auto"/>
              </w:divBdr>
            </w:div>
            <w:div w:id="400638580">
              <w:marLeft w:val="0"/>
              <w:marRight w:val="0"/>
              <w:marTop w:val="0"/>
              <w:marBottom w:val="0"/>
              <w:divBdr>
                <w:top w:val="none" w:sz="0" w:space="0" w:color="auto"/>
                <w:left w:val="none" w:sz="0" w:space="0" w:color="auto"/>
                <w:bottom w:val="none" w:sz="0" w:space="0" w:color="auto"/>
                <w:right w:val="none" w:sz="0" w:space="0" w:color="auto"/>
              </w:divBdr>
            </w:div>
            <w:div w:id="2021394417">
              <w:marLeft w:val="0"/>
              <w:marRight w:val="0"/>
              <w:marTop w:val="0"/>
              <w:marBottom w:val="0"/>
              <w:divBdr>
                <w:top w:val="none" w:sz="0" w:space="0" w:color="auto"/>
                <w:left w:val="none" w:sz="0" w:space="0" w:color="auto"/>
                <w:bottom w:val="none" w:sz="0" w:space="0" w:color="auto"/>
                <w:right w:val="none" w:sz="0" w:space="0" w:color="auto"/>
              </w:divBdr>
            </w:div>
            <w:div w:id="1538395208">
              <w:marLeft w:val="0"/>
              <w:marRight w:val="0"/>
              <w:marTop w:val="0"/>
              <w:marBottom w:val="0"/>
              <w:divBdr>
                <w:top w:val="none" w:sz="0" w:space="0" w:color="auto"/>
                <w:left w:val="none" w:sz="0" w:space="0" w:color="auto"/>
                <w:bottom w:val="none" w:sz="0" w:space="0" w:color="auto"/>
                <w:right w:val="none" w:sz="0" w:space="0" w:color="auto"/>
              </w:divBdr>
            </w:div>
            <w:div w:id="740370975">
              <w:marLeft w:val="0"/>
              <w:marRight w:val="0"/>
              <w:marTop w:val="0"/>
              <w:marBottom w:val="0"/>
              <w:divBdr>
                <w:top w:val="none" w:sz="0" w:space="0" w:color="auto"/>
                <w:left w:val="none" w:sz="0" w:space="0" w:color="auto"/>
                <w:bottom w:val="none" w:sz="0" w:space="0" w:color="auto"/>
                <w:right w:val="none" w:sz="0" w:space="0" w:color="auto"/>
              </w:divBdr>
            </w:div>
            <w:div w:id="1925723792">
              <w:marLeft w:val="0"/>
              <w:marRight w:val="0"/>
              <w:marTop w:val="0"/>
              <w:marBottom w:val="0"/>
              <w:divBdr>
                <w:top w:val="none" w:sz="0" w:space="0" w:color="auto"/>
                <w:left w:val="none" w:sz="0" w:space="0" w:color="auto"/>
                <w:bottom w:val="none" w:sz="0" w:space="0" w:color="auto"/>
                <w:right w:val="none" w:sz="0" w:space="0" w:color="auto"/>
              </w:divBdr>
            </w:div>
            <w:div w:id="1530995006">
              <w:marLeft w:val="0"/>
              <w:marRight w:val="0"/>
              <w:marTop w:val="0"/>
              <w:marBottom w:val="0"/>
              <w:divBdr>
                <w:top w:val="none" w:sz="0" w:space="0" w:color="auto"/>
                <w:left w:val="none" w:sz="0" w:space="0" w:color="auto"/>
                <w:bottom w:val="none" w:sz="0" w:space="0" w:color="auto"/>
                <w:right w:val="none" w:sz="0" w:space="0" w:color="auto"/>
              </w:divBdr>
            </w:div>
            <w:div w:id="1578510985">
              <w:marLeft w:val="0"/>
              <w:marRight w:val="0"/>
              <w:marTop w:val="0"/>
              <w:marBottom w:val="0"/>
              <w:divBdr>
                <w:top w:val="none" w:sz="0" w:space="0" w:color="auto"/>
                <w:left w:val="none" w:sz="0" w:space="0" w:color="auto"/>
                <w:bottom w:val="none" w:sz="0" w:space="0" w:color="auto"/>
                <w:right w:val="none" w:sz="0" w:space="0" w:color="auto"/>
              </w:divBdr>
            </w:div>
            <w:div w:id="1501382548">
              <w:marLeft w:val="0"/>
              <w:marRight w:val="0"/>
              <w:marTop w:val="0"/>
              <w:marBottom w:val="0"/>
              <w:divBdr>
                <w:top w:val="none" w:sz="0" w:space="0" w:color="auto"/>
                <w:left w:val="none" w:sz="0" w:space="0" w:color="auto"/>
                <w:bottom w:val="none" w:sz="0" w:space="0" w:color="auto"/>
                <w:right w:val="none" w:sz="0" w:space="0" w:color="auto"/>
              </w:divBdr>
            </w:div>
            <w:div w:id="628630432">
              <w:marLeft w:val="0"/>
              <w:marRight w:val="0"/>
              <w:marTop w:val="0"/>
              <w:marBottom w:val="0"/>
              <w:divBdr>
                <w:top w:val="none" w:sz="0" w:space="0" w:color="auto"/>
                <w:left w:val="none" w:sz="0" w:space="0" w:color="auto"/>
                <w:bottom w:val="none" w:sz="0" w:space="0" w:color="auto"/>
                <w:right w:val="none" w:sz="0" w:space="0" w:color="auto"/>
              </w:divBdr>
            </w:div>
          </w:divsChild>
        </w:div>
        <w:div w:id="1891072120">
          <w:marLeft w:val="0"/>
          <w:marRight w:val="0"/>
          <w:marTop w:val="0"/>
          <w:marBottom w:val="0"/>
          <w:divBdr>
            <w:top w:val="none" w:sz="0" w:space="0" w:color="auto"/>
            <w:left w:val="none" w:sz="0" w:space="0" w:color="auto"/>
            <w:bottom w:val="none" w:sz="0" w:space="0" w:color="auto"/>
            <w:right w:val="none" w:sz="0" w:space="0" w:color="auto"/>
          </w:divBdr>
        </w:div>
        <w:div w:id="1071806858">
          <w:marLeft w:val="0"/>
          <w:marRight w:val="0"/>
          <w:marTop w:val="0"/>
          <w:marBottom w:val="0"/>
          <w:divBdr>
            <w:top w:val="none" w:sz="0" w:space="0" w:color="auto"/>
            <w:left w:val="none" w:sz="0" w:space="0" w:color="auto"/>
            <w:bottom w:val="none" w:sz="0" w:space="0" w:color="auto"/>
            <w:right w:val="none" w:sz="0" w:space="0" w:color="auto"/>
          </w:divBdr>
        </w:div>
        <w:div w:id="1348091908">
          <w:marLeft w:val="0"/>
          <w:marRight w:val="0"/>
          <w:marTop w:val="0"/>
          <w:marBottom w:val="0"/>
          <w:divBdr>
            <w:top w:val="none" w:sz="0" w:space="0" w:color="auto"/>
            <w:left w:val="none" w:sz="0" w:space="0" w:color="auto"/>
            <w:bottom w:val="none" w:sz="0" w:space="0" w:color="auto"/>
            <w:right w:val="none" w:sz="0" w:space="0" w:color="auto"/>
          </w:divBdr>
        </w:div>
        <w:div w:id="1981835363">
          <w:marLeft w:val="0"/>
          <w:marRight w:val="0"/>
          <w:marTop w:val="0"/>
          <w:marBottom w:val="0"/>
          <w:divBdr>
            <w:top w:val="none" w:sz="0" w:space="0" w:color="auto"/>
            <w:left w:val="none" w:sz="0" w:space="0" w:color="auto"/>
            <w:bottom w:val="none" w:sz="0" w:space="0" w:color="auto"/>
            <w:right w:val="none" w:sz="0" w:space="0" w:color="auto"/>
          </w:divBdr>
        </w:div>
        <w:div w:id="1177379606">
          <w:marLeft w:val="0"/>
          <w:marRight w:val="0"/>
          <w:marTop w:val="0"/>
          <w:marBottom w:val="0"/>
          <w:divBdr>
            <w:top w:val="none" w:sz="0" w:space="0" w:color="auto"/>
            <w:left w:val="none" w:sz="0" w:space="0" w:color="auto"/>
            <w:bottom w:val="none" w:sz="0" w:space="0" w:color="auto"/>
            <w:right w:val="none" w:sz="0" w:space="0" w:color="auto"/>
          </w:divBdr>
        </w:div>
        <w:div w:id="2053263550">
          <w:marLeft w:val="0"/>
          <w:marRight w:val="0"/>
          <w:marTop w:val="0"/>
          <w:marBottom w:val="0"/>
          <w:divBdr>
            <w:top w:val="none" w:sz="0" w:space="0" w:color="auto"/>
            <w:left w:val="none" w:sz="0" w:space="0" w:color="auto"/>
            <w:bottom w:val="none" w:sz="0" w:space="0" w:color="auto"/>
            <w:right w:val="none" w:sz="0" w:space="0" w:color="auto"/>
          </w:divBdr>
        </w:div>
        <w:div w:id="716705350">
          <w:marLeft w:val="0"/>
          <w:marRight w:val="0"/>
          <w:marTop w:val="0"/>
          <w:marBottom w:val="0"/>
          <w:divBdr>
            <w:top w:val="none" w:sz="0" w:space="0" w:color="auto"/>
            <w:left w:val="none" w:sz="0" w:space="0" w:color="auto"/>
            <w:bottom w:val="none" w:sz="0" w:space="0" w:color="auto"/>
            <w:right w:val="none" w:sz="0" w:space="0" w:color="auto"/>
          </w:divBdr>
        </w:div>
        <w:div w:id="669141331">
          <w:marLeft w:val="0"/>
          <w:marRight w:val="0"/>
          <w:marTop w:val="0"/>
          <w:marBottom w:val="0"/>
          <w:divBdr>
            <w:top w:val="none" w:sz="0" w:space="0" w:color="auto"/>
            <w:left w:val="none" w:sz="0" w:space="0" w:color="auto"/>
            <w:bottom w:val="none" w:sz="0" w:space="0" w:color="auto"/>
            <w:right w:val="none" w:sz="0" w:space="0" w:color="auto"/>
          </w:divBdr>
        </w:div>
        <w:div w:id="526993782">
          <w:marLeft w:val="0"/>
          <w:marRight w:val="0"/>
          <w:marTop w:val="0"/>
          <w:marBottom w:val="0"/>
          <w:divBdr>
            <w:top w:val="none" w:sz="0" w:space="0" w:color="auto"/>
            <w:left w:val="none" w:sz="0" w:space="0" w:color="auto"/>
            <w:bottom w:val="none" w:sz="0" w:space="0" w:color="auto"/>
            <w:right w:val="none" w:sz="0" w:space="0" w:color="auto"/>
          </w:divBdr>
        </w:div>
        <w:div w:id="1444036671">
          <w:marLeft w:val="0"/>
          <w:marRight w:val="0"/>
          <w:marTop w:val="0"/>
          <w:marBottom w:val="0"/>
          <w:divBdr>
            <w:top w:val="none" w:sz="0" w:space="0" w:color="auto"/>
            <w:left w:val="none" w:sz="0" w:space="0" w:color="auto"/>
            <w:bottom w:val="none" w:sz="0" w:space="0" w:color="auto"/>
            <w:right w:val="none" w:sz="0" w:space="0" w:color="auto"/>
          </w:divBdr>
        </w:div>
        <w:div w:id="1078598640">
          <w:marLeft w:val="0"/>
          <w:marRight w:val="0"/>
          <w:marTop w:val="0"/>
          <w:marBottom w:val="0"/>
          <w:divBdr>
            <w:top w:val="none" w:sz="0" w:space="0" w:color="auto"/>
            <w:left w:val="none" w:sz="0" w:space="0" w:color="auto"/>
            <w:bottom w:val="none" w:sz="0" w:space="0" w:color="auto"/>
            <w:right w:val="none" w:sz="0" w:space="0" w:color="auto"/>
          </w:divBdr>
        </w:div>
        <w:div w:id="1722165915">
          <w:marLeft w:val="0"/>
          <w:marRight w:val="0"/>
          <w:marTop w:val="0"/>
          <w:marBottom w:val="0"/>
          <w:divBdr>
            <w:top w:val="none" w:sz="0" w:space="0" w:color="auto"/>
            <w:left w:val="none" w:sz="0" w:space="0" w:color="auto"/>
            <w:bottom w:val="none" w:sz="0" w:space="0" w:color="auto"/>
            <w:right w:val="none" w:sz="0" w:space="0" w:color="auto"/>
          </w:divBdr>
        </w:div>
        <w:div w:id="303975497">
          <w:marLeft w:val="0"/>
          <w:marRight w:val="0"/>
          <w:marTop w:val="0"/>
          <w:marBottom w:val="0"/>
          <w:divBdr>
            <w:top w:val="none" w:sz="0" w:space="0" w:color="auto"/>
            <w:left w:val="none" w:sz="0" w:space="0" w:color="auto"/>
            <w:bottom w:val="none" w:sz="0" w:space="0" w:color="auto"/>
            <w:right w:val="none" w:sz="0" w:space="0" w:color="auto"/>
          </w:divBdr>
        </w:div>
      </w:divsChild>
    </w:div>
    <w:div w:id="751463755">
      <w:bodyDiv w:val="1"/>
      <w:marLeft w:val="0"/>
      <w:marRight w:val="0"/>
      <w:marTop w:val="0"/>
      <w:marBottom w:val="0"/>
      <w:divBdr>
        <w:top w:val="none" w:sz="0" w:space="0" w:color="auto"/>
        <w:left w:val="none" w:sz="0" w:space="0" w:color="auto"/>
        <w:bottom w:val="none" w:sz="0" w:space="0" w:color="auto"/>
        <w:right w:val="none" w:sz="0" w:space="0" w:color="auto"/>
      </w:divBdr>
    </w:div>
    <w:div w:id="926186769">
      <w:bodyDiv w:val="1"/>
      <w:marLeft w:val="0"/>
      <w:marRight w:val="0"/>
      <w:marTop w:val="0"/>
      <w:marBottom w:val="0"/>
      <w:divBdr>
        <w:top w:val="none" w:sz="0" w:space="0" w:color="auto"/>
        <w:left w:val="none" w:sz="0" w:space="0" w:color="auto"/>
        <w:bottom w:val="none" w:sz="0" w:space="0" w:color="auto"/>
        <w:right w:val="none" w:sz="0" w:space="0" w:color="auto"/>
      </w:divBdr>
      <w:divsChild>
        <w:div w:id="1034885987">
          <w:marLeft w:val="0"/>
          <w:marRight w:val="0"/>
          <w:marTop w:val="0"/>
          <w:marBottom w:val="0"/>
          <w:divBdr>
            <w:top w:val="none" w:sz="0" w:space="0" w:color="auto"/>
            <w:left w:val="none" w:sz="0" w:space="0" w:color="auto"/>
            <w:bottom w:val="none" w:sz="0" w:space="0" w:color="auto"/>
            <w:right w:val="none" w:sz="0" w:space="0" w:color="auto"/>
          </w:divBdr>
          <w:divsChild>
            <w:div w:id="1347362204">
              <w:marLeft w:val="0"/>
              <w:marRight w:val="0"/>
              <w:marTop w:val="0"/>
              <w:marBottom w:val="0"/>
              <w:divBdr>
                <w:top w:val="none" w:sz="0" w:space="0" w:color="auto"/>
                <w:left w:val="none" w:sz="0" w:space="0" w:color="auto"/>
                <w:bottom w:val="none" w:sz="0" w:space="0" w:color="auto"/>
                <w:right w:val="none" w:sz="0" w:space="0" w:color="auto"/>
              </w:divBdr>
            </w:div>
            <w:div w:id="1766002541">
              <w:marLeft w:val="0"/>
              <w:marRight w:val="0"/>
              <w:marTop w:val="0"/>
              <w:marBottom w:val="0"/>
              <w:divBdr>
                <w:top w:val="none" w:sz="0" w:space="0" w:color="auto"/>
                <w:left w:val="none" w:sz="0" w:space="0" w:color="auto"/>
                <w:bottom w:val="none" w:sz="0" w:space="0" w:color="auto"/>
                <w:right w:val="none" w:sz="0" w:space="0" w:color="auto"/>
              </w:divBdr>
            </w:div>
            <w:div w:id="1433013773">
              <w:marLeft w:val="0"/>
              <w:marRight w:val="0"/>
              <w:marTop w:val="0"/>
              <w:marBottom w:val="0"/>
              <w:divBdr>
                <w:top w:val="none" w:sz="0" w:space="0" w:color="auto"/>
                <w:left w:val="none" w:sz="0" w:space="0" w:color="auto"/>
                <w:bottom w:val="none" w:sz="0" w:space="0" w:color="auto"/>
                <w:right w:val="none" w:sz="0" w:space="0" w:color="auto"/>
              </w:divBdr>
            </w:div>
            <w:div w:id="1278489801">
              <w:marLeft w:val="0"/>
              <w:marRight w:val="0"/>
              <w:marTop w:val="0"/>
              <w:marBottom w:val="0"/>
              <w:divBdr>
                <w:top w:val="none" w:sz="0" w:space="0" w:color="auto"/>
                <w:left w:val="none" w:sz="0" w:space="0" w:color="auto"/>
                <w:bottom w:val="none" w:sz="0" w:space="0" w:color="auto"/>
                <w:right w:val="none" w:sz="0" w:space="0" w:color="auto"/>
              </w:divBdr>
            </w:div>
            <w:div w:id="421295196">
              <w:marLeft w:val="0"/>
              <w:marRight w:val="0"/>
              <w:marTop w:val="0"/>
              <w:marBottom w:val="0"/>
              <w:divBdr>
                <w:top w:val="none" w:sz="0" w:space="0" w:color="auto"/>
                <w:left w:val="none" w:sz="0" w:space="0" w:color="auto"/>
                <w:bottom w:val="none" w:sz="0" w:space="0" w:color="auto"/>
                <w:right w:val="none" w:sz="0" w:space="0" w:color="auto"/>
              </w:divBdr>
            </w:div>
            <w:div w:id="452402199">
              <w:marLeft w:val="0"/>
              <w:marRight w:val="0"/>
              <w:marTop w:val="0"/>
              <w:marBottom w:val="0"/>
              <w:divBdr>
                <w:top w:val="none" w:sz="0" w:space="0" w:color="auto"/>
                <w:left w:val="none" w:sz="0" w:space="0" w:color="auto"/>
                <w:bottom w:val="none" w:sz="0" w:space="0" w:color="auto"/>
                <w:right w:val="none" w:sz="0" w:space="0" w:color="auto"/>
              </w:divBdr>
            </w:div>
            <w:div w:id="971205469">
              <w:marLeft w:val="0"/>
              <w:marRight w:val="0"/>
              <w:marTop w:val="0"/>
              <w:marBottom w:val="0"/>
              <w:divBdr>
                <w:top w:val="none" w:sz="0" w:space="0" w:color="auto"/>
                <w:left w:val="none" w:sz="0" w:space="0" w:color="auto"/>
                <w:bottom w:val="none" w:sz="0" w:space="0" w:color="auto"/>
                <w:right w:val="none" w:sz="0" w:space="0" w:color="auto"/>
              </w:divBdr>
            </w:div>
            <w:div w:id="948317798">
              <w:marLeft w:val="0"/>
              <w:marRight w:val="0"/>
              <w:marTop w:val="0"/>
              <w:marBottom w:val="0"/>
              <w:divBdr>
                <w:top w:val="none" w:sz="0" w:space="0" w:color="auto"/>
                <w:left w:val="none" w:sz="0" w:space="0" w:color="auto"/>
                <w:bottom w:val="none" w:sz="0" w:space="0" w:color="auto"/>
                <w:right w:val="none" w:sz="0" w:space="0" w:color="auto"/>
              </w:divBdr>
            </w:div>
            <w:div w:id="184558891">
              <w:marLeft w:val="0"/>
              <w:marRight w:val="0"/>
              <w:marTop w:val="0"/>
              <w:marBottom w:val="0"/>
              <w:divBdr>
                <w:top w:val="none" w:sz="0" w:space="0" w:color="auto"/>
                <w:left w:val="none" w:sz="0" w:space="0" w:color="auto"/>
                <w:bottom w:val="none" w:sz="0" w:space="0" w:color="auto"/>
                <w:right w:val="none" w:sz="0" w:space="0" w:color="auto"/>
              </w:divBdr>
            </w:div>
            <w:div w:id="145361082">
              <w:marLeft w:val="0"/>
              <w:marRight w:val="0"/>
              <w:marTop w:val="0"/>
              <w:marBottom w:val="0"/>
              <w:divBdr>
                <w:top w:val="none" w:sz="0" w:space="0" w:color="auto"/>
                <w:left w:val="none" w:sz="0" w:space="0" w:color="auto"/>
                <w:bottom w:val="none" w:sz="0" w:space="0" w:color="auto"/>
                <w:right w:val="none" w:sz="0" w:space="0" w:color="auto"/>
              </w:divBdr>
            </w:div>
            <w:div w:id="1836527396">
              <w:marLeft w:val="0"/>
              <w:marRight w:val="0"/>
              <w:marTop w:val="0"/>
              <w:marBottom w:val="0"/>
              <w:divBdr>
                <w:top w:val="none" w:sz="0" w:space="0" w:color="auto"/>
                <w:left w:val="none" w:sz="0" w:space="0" w:color="auto"/>
                <w:bottom w:val="none" w:sz="0" w:space="0" w:color="auto"/>
                <w:right w:val="none" w:sz="0" w:space="0" w:color="auto"/>
              </w:divBdr>
            </w:div>
            <w:div w:id="924651173">
              <w:marLeft w:val="0"/>
              <w:marRight w:val="0"/>
              <w:marTop w:val="0"/>
              <w:marBottom w:val="0"/>
              <w:divBdr>
                <w:top w:val="none" w:sz="0" w:space="0" w:color="auto"/>
                <w:left w:val="none" w:sz="0" w:space="0" w:color="auto"/>
                <w:bottom w:val="none" w:sz="0" w:space="0" w:color="auto"/>
                <w:right w:val="none" w:sz="0" w:space="0" w:color="auto"/>
              </w:divBdr>
            </w:div>
            <w:div w:id="9456874">
              <w:marLeft w:val="0"/>
              <w:marRight w:val="0"/>
              <w:marTop w:val="0"/>
              <w:marBottom w:val="0"/>
              <w:divBdr>
                <w:top w:val="none" w:sz="0" w:space="0" w:color="auto"/>
                <w:left w:val="none" w:sz="0" w:space="0" w:color="auto"/>
                <w:bottom w:val="none" w:sz="0" w:space="0" w:color="auto"/>
                <w:right w:val="none" w:sz="0" w:space="0" w:color="auto"/>
              </w:divBdr>
            </w:div>
            <w:div w:id="368383728">
              <w:marLeft w:val="0"/>
              <w:marRight w:val="0"/>
              <w:marTop w:val="0"/>
              <w:marBottom w:val="0"/>
              <w:divBdr>
                <w:top w:val="none" w:sz="0" w:space="0" w:color="auto"/>
                <w:left w:val="none" w:sz="0" w:space="0" w:color="auto"/>
                <w:bottom w:val="none" w:sz="0" w:space="0" w:color="auto"/>
                <w:right w:val="none" w:sz="0" w:space="0" w:color="auto"/>
              </w:divBdr>
            </w:div>
            <w:div w:id="1946034912">
              <w:marLeft w:val="0"/>
              <w:marRight w:val="0"/>
              <w:marTop w:val="0"/>
              <w:marBottom w:val="0"/>
              <w:divBdr>
                <w:top w:val="none" w:sz="0" w:space="0" w:color="auto"/>
                <w:left w:val="none" w:sz="0" w:space="0" w:color="auto"/>
                <w:bottom w:val="none" w:sz="0" w:space="0" w:color="auto"/>
                <w:right w:val="none" w:sz="0" w:space="0" w:color="auto"/>
              </w:divBdr>
            </w:div>
            <w:div w:id="1998260594">
              <w:marLeft w:val="0"/>
              <w:marRight w:val="0"/>
              <w:marTop w:val="0"/>
              <w:marBottom w:val="0"/>
              <w:divBdr>
                <w:top w:val="none" w:sz="0" w:space="0" w:color="auto"/>
                <w:left w:val="none" w:sz="0" w:space="0" w:color="auto"/>
                <w:bottom w:val="none" w:sz="0" w:space="0" w:color="auto"/>
                <w:right w:val="none" w:sz="0" w:space="0" w:color="auto"/>
              </w:divBdr>
            </w:div>
            <w:div w:id="1446540132">
              <w:marLeft w:val="0"/>
              <w:marRight w:val="0"/>
              <w:marTop w:val="0"/>
              <w:marBottom w:val="0"/>
              <w:divBdr>
                <w:top w:val="none" w:sz="0" w:space="0" w:color="auto"/>
                <w:left w:val="none" w:sz="0" w:space="0" w:color="auto"/>
                <w:bottom w:val="none" w:sz="0" w:space="0" w:color="auto"/>
                <w:right w:val="none" w:sz="0" w:space="0" w:color="auto"/>
              </w:divBdr>
            </w:div>
            <w:div w:id="1531918359">
              <w:marLeft w:val="0"/>
              <w:marRight w:val="0"/>
              <w:marTop w:val="0"/>
              <w:marBottom w:val="0"/>
              <w:divBdr>
                <w:top w:val="none" w:sz="0" w:space="0" w:color="auto"/>
                <w:left w:val="none" w:sz="0" w:space="0" w:color="auto"/>
                <w:bottom w:val="none" w:sz="0" w:space="0" w:color="auto"/>
                <w:right w:val="none" w:sz="0" w:space="0" w:color="auto"/>
              </w:divBdr>
            </w:div>
            <w:div w:id="1704938747">
              <w:marLeft w:val="0"/>
              <w:marRight w:val="0"/>
              <w:marTop w:val="0"/>
              <w:marBottom w:val="0"/>
              <w:divBdr>
                <w:top w:val="none" w:sz="0" w:space="0" w:color="auto"/>
                <w:left w:val="none" w:sz="0" w:space="0" w:color="auto"/>
                <w:bottom w:val="none" w:sz="0" w:space="0" w:color="auto"/>
                <w:right w:val="none" w:sz="0" w:space="0" w:color="auto"/>
              </w:divBdr>
            </w:div>
            <w:div w:id="1429889593">
              <w:marLeft w:val="0"/>
              <w:marRight w:val="0"/>
              <w:marTop w:val="0"/>
              <w:marBottom w:val="0"/>
              <w:divBdr>
                <w:top w:val="none" w:sz="0" w:space="0" w:color="auto"/>
                <w:left w:val="none" w:sz="0" w:space="0" w:color="auto"/>
                <w:bottom w:val="none" w:sz="0" w:space="0" w:color="auto"/>
                <w:right w:val="none" w:sz="0" w:space="0" w:color="auto"/>
              </w:divBdr>
            </w:div>
          </w:divsChild>
        </w:div>
        <w:div w:id="850295050">
          <w:marLeft w:val="0"/>
          <w:marRight w:val="0"/>
          <w:marTop w:val="0"/>
          <w:marBottom w:val="0"/>
          <w:divBdr>
            <w:top w:val="none" w:sz="0" w:space="0" w:color="auto"/>
            <w:left w:val="none" w:sz="0" w:space="0" w:color="auto"/>
            <w:bottom w:val="none" w:sz="0" w:space="0" w:color="auto"/>
            <w:right w:val="none" w:sz="0" w:space="0" w:color="auto"/>
          </w:divBdr>
        </w:div>
        <w:div w:id="463355335">
          <w:marLeft w:val="0"/>
          <w:marRight w:val="0"/>
          <w:marTop w:val="0"/>
          <w:marBottom w:val="0"/>
          <w:divBdr>
            <w:top w:val="none" w:sz="0" w:space="0" w:color="auto"/>
            <w:left w:val="none" w:sz="0" w:space="0" w:color="auto"/>
            <w:bottom w:val="none" w:sz="0" w:space="0" w:color="auto"/>
            <w:right w:val="none" w:sz="0" w:space="0" w:color="auto"/>
          </w:divBdr>
        </w:div>
        <w:div w:id="598609259">
          <w:marLeft w:val="0"/>
          <w:marRight w:val="0"/>
          <w:marTop w:val="0"/>
          <w:marBottom w:val="0"/>
          <w:divBdr>
            <w:top w:val="none" w:sz="0" w:space="0" w:color="auto"/>
            <w:left w:val="none" w:sz="0" w:space="0" w:color="auto"/>
            <w:bottom w:val="none" w:sz="0" w:space="0" w:color="auto"/>
            <w:right w:val="none" w:sz="0" w:space="0" w:color="auto"/>
          </w:divBdr>
        </w:div>
        <w:div w:id="1162039570">
          <w:marLeft w:val="0"/>
          <w:marRight w:val="0"/>
          <w:marTop w:val="0"/>
          <w:marBottom w:val="0"/>
          <w:divBdr>
            <w:top w:val="none" w:sz="0" w:space="0" w:color="auto"/>
            <w:left w:val="none" w:sz="0" w:space="0" w:color="auto"/>
            <w:bottom w:val="none" w:sz="0" w:space="0" w:color="auto"/>
            <w:right w:val="none" w:sz="0" w:space="0" w:color="auto"/>
          </w:divBdr>
        </w:div>
        <w:div w:id="752046066">
          <w:marLeft w:val="0"/>
          <w:marRight w:val="0"/>
          <w:marTop w:val="0"/>
          <w:marBottom w:val="0"/>
          <w:divBdr>
            <w:top w:val="none" w:sz="0" w:space="0" w:color="auto"/>
            <w:left w:val="none" w:sz="0" w:space="0" w:color="auto"/>
            <w:bottom w:val="none" w:sz="0" w:space="0" w:color="auto"/>
            <w:right w:val="none" w:sz="0" w:space="0" w:color="auto"/>
          </w:divBdr>
        </w:div>
        <w:div w:id="600450017">
          <w:marLeft w:val="0"/>
          <w:marRight w:val="0"/>
          <w:marTop w:val="0"/>
          <w:marBottom w:val="0"/>
          <w:divBdr>
            <w:top w:val="none" w:sz="0" w:space="0" w:color="auto"/>
            <w:left w:val="none" w:sz="0" w:space="0" w:color="auto"/>
            <w:bottom w:val="none" w:sz="0" w:space="0" w:color="auto"/>
            <w:right w:val="none" w:sz="0" w:space="0" w:color="auto"/>
          </w:divBdr>
        </w:div>
        <w:div w:id="2125882410">
          <w:marLeft w:val="0"/>
          <w:marRight w:val="0"/>
          <w:marTop w:val="0"/>
          <w:marBottom w:val="0"/>
          <w:divBdr>
            <w:top w:val="none" w:sz="0" w:space="0" w:color="auto"/>
            <w:left w:val="none" w:sz="0" w:space="0" w:color="auto"/>
            <w:bottom w:val="none" w:sz="0" w:space="0" w:color="auto"/>
            <w:right w:val="none" w:sz="0" w:space="0" w:color="auto"/>
          </w:divBdr>
        </w:div>
        <w:div w:id="924412875">
          <w:marLeft w:val="0"/>
          <w:marRight w:val="0"/>
          <w:marTop w:val="0"/>
          <w:marBottom w:val="0"/>
          <w:divBdr>
            <w:top w:val="none" w:sz="0" w:space="0" w:color="auto"/>
            <w:left w:val="none" w:sz="0" w:space="0" w:color="auto"/>
            <w:bottom w:val="none" w:sz="0" w:space="0" w:color="auto"/>
            <w:right w:val="none" w:sz="0" w:space="0" w:color="auto"/>
          </w:divBdr>
        </w:div>
        <w:div w:id="1779564885">
          <w:marLeft w:val="0"/>
          <w:marRight w:val="0"/>
          <w:marTop w:val="0"/>
          <w:marBottom w:val="0"/>
          <w:divBdr>
            <w:top w:val="none" w:sz="0" w:space="0" w:color="auto"/>
            <w:left w:val="none" w:sz="0" w:space="0" w:color="auto"/>
            <w:bottom w:val="none" w:sz="0" w:space="0" w:color="auto"/>
            <w:right w:val="none" w:sz="0" w:space="0" w:color="auto"/>
          </w:divBdr>
        </w:div>
        <w:div w:id="653989426">
          <w:marLeft w:val="0"/>
          <w:marRight w:val="0"/>
          <w:marTop w:val="0"/>
          <w:marBottom w:val="0"/>
          <w:divBdr>
            <w:top w:val="none" w:sz="0" w:space="0" w:color="auto"/>
            <w:left w:val="none" w:sz="0" w:space="0" w:color="auto"/>
            <w:bottom w:val="none" w:sz="0" w:space="0" w:color="auto"/>
            <w:right w:val="none" w:sz="0" w:space="0" w:color="auto"/>
          </w:divBdr>
        </w:div>
        <w:div w:id="421030793">
          <w:marLeft w:val="0"/>
          <w:marRight w:val="0"/>
          <w:marTop w:val="0"/>
          <w:marBottom w:val="0"/>
          <w:divBdr>
            <w:top w:val="none" w:sz="0" w:space="0" w:color="auto"/>
            <w:left w:val="none" w:sz="0" w:space="0" w:color="auto"/>
            <w:bottom w:val="none" w:sz="0" w:space="0" w:color="auto"/>
            <w:right w:val="none" w:sz="0" w:space="0" w:color="auto"/>
          </w:divBdr>
        </w:div>
        <w:div w:id="373163528">
          <w:marLeft w:val="0"/>
          <w:marRight w:val="0"/>
          <w:marTop w:val="0"/>
          <w:marBottom w:val="0"/>
          <w:divBdr>
            <w:top w:val="none" w:sz="0" w:space="0" w:color="auto"/>
            <w:left w:val="none" w:sz="0" w:space="0" w:color="auto"/>
            <w:bottom w:val="none" w:sz="0" w:space="0" w:color="auto"/>
            <w:right w:val="none" w:sz="0" w:space="0" w:color="auto"/>
          </w:divBdr>
        </w:div>
        <w:div w:id="1755710873">
          <w:marLeft w:val="0"/>
          <w:marRight w:val="0"/>
          <w:marTop w:val="0"/>
          <w:marBottom w:val="0"/>
          <w:divBdr>
            <w:top w:val="none" w:sz="0" w:space="0" w:color="auto"/>
            <w:left w:val="none" w:sz="0" w:space="0" w:color="auto"/>
            <w:bottom w:val="none" w:sz="0" w:space="0" w:color="auto"/>
            <w:right w:val="none" w:sz="0" w:space="0" w:color="auto"/>
          </w:divBdr>
        </w:div>
      </w:divsChild>
    </w:div>
    <w:div w:id="1053851112">
      <w:bodyDiv w:val="1"/>
      <w:marLeft w:val="0"/>
      <w:marRight w:val="0"/>
      <w:marTop w:val="0"/>
      <w:marBottom w:val="0"/>
      <w:divBdr>
        <w:top w:val="none" w:sz="0" w:space="0" w:color="auto"/>
        <w:left w:val="none" w:sz="0" w:space="0" w:color="auto"/>
        <w:bottom w:val="none" w:sz="0" w:space="0" w:color="auto"/>
        <w:right w:val="none" w:sz="0" w:space="0" w:color="auto"/>
      </w:divBdr>
    </w:div>
    <w:div w:id="1056011473">
      <w:bodyDiv w:val="1"/>
      <w:marLeft w:val="0"/>
      <w:marRight w:val="0"/>
      <w:marTop w:val="0"/>
      <w:marBottom w:val="0"/>
      <w:divBdr>
        <w:top w:val="none" w:sz="0" w:space="0" w:color="auto"/>
        <w:left w:val="none" w:sz="0" w:space="0" w:color="auto"/>
        <w:bottom w:val="none" w:sz="0" w:space="0" w:color="auto"/>
        <w:right w:val="none" w:sz="0" w:space="0" w:color="auto"/>
      </w:divBdr>
    </w:div>
    <w:div w:id="1174566150">
      <w:bodyDiv w:val="1"/>
      <w:marLeft w:val="0"/>
      <w:marRight w:val="0"/>
      <w:marTop w:val="0"/>
      <w:marBottom w:val="0"/>
      <w:divBdr>
        <w:top w:val="none" w:sz="0" w:space="0" w:color="auto"/>
        <w:left w:val="none" w:sz="0" w:space="0" w:color="auto"/>
        <w:bottom w:val="none" w:sz="0" w:space="0" w:color="auto"/>
        <w:right w:val="none" w:sz="0" w:space="0" w:color="auto"/>
      </w:divBdr>
    </w:div>
    <w:div w:id="1289816318">
      <w:bodyDiv w:val="1"/>
      <w:marLeft w:val="0"/>
      <w:marRight w:val="0"/>
      <w:marTop w:val="0"/>
      <w:marBottom w:val="0"/>
      <w:divBdr>
        <w:top w:val="none" w:sz="0" w:space="0" w:color="auto"/>
        <w:left w:val="none" w:sz="0" w:space="0" w:color="auto"/>
        <w:bottom w:val="none" w:sz="0" w:space="0" w:color="auto"/>
        <w:right w:val="none" w:sz="0" w:space="0" w:color="auto"/>
      </w:divBdr>
    </w:div>
    <w:div w:id="1315139376">
      <w:bodyDiv w:val="1"/>
      <w:marLeft w:val="0"/>
      <w:marRight w:val="0"/>
      <w:marTop w:val="0"/>
      <w:marBottom w:val="0"/>
      <w:divBdr>
        <w:top w:val="none" w:sz="0" w:space="0" w:color="auto"/>
        <w:left w:val="none" w:sz="0" w:space="0" w:color="auto"/>
        <w:bottom w:val="none" w:sz="0" w:space="0" w:color="auto"/>
        <w:right w:val="none" w:sz="0" w:space="0" w:color="auto"/>
      </w:divBdr>
    </w:div>
    <w:div w:id="1403596515">
      <w:bodyDiv w:val="1"/>
      <w:marLeft w:val="0"/>
      <w:marRight w:val="0"/>
      <w:marTop w:val="0"/>
      <w:marBottom w:val="0"/>
      <w:divBdr>
        <w:top w:val="none" w:sz="0" w:space="0" w:color="auto"/>
        <w:left w:val="none" w:sz="0" w:space="0" w:color="auto"/>
        <w:bottom w:val="none" w:sz="0" w:space="0" w:color="auto"/>
        <w:right w:val="none" w:sz="0" w:space="0" w:color="auto"/>
      </w:divBdr>
      <w:divsChild>
        <w:div w:id="2030180605">
          <w:marLeft w:val="0"/>
          <w:marRight w:val="0"/>
          <w:marTop w:val="0"/>
          <w:marBottom w:val="0"/>
          <w:divBdr>
            <w:top w:val="none" w:sz="0" w:space="0" w:color="auto"/>
            <w:left w:val="none" w:sz="0" w:space="0" w:color="auto"/>
            <w:bottom w:val="none" w:sz="0" w:space="0" w:color="auto"/>
            <w:right w:val="none" w:sz="0" w:space="0" w:color="auto"/>
          </w:divBdr>
          <w:divsChild>
            <w:div w:id="1981226027">
              <w:marLeft w:val="0"/>
              <w:marRight w:val="0"/>
              <w:marTop w:val="0"/>
              <w:marBottom w:val="0"/>
              <w:divBdr>
                <w:top w:val="none" w:sz="0" w:space="0" w:color="auto"/>
                <w:left w:val="none" w:sz="0" w:space="0" w:color="auto"/>
                <w:bottom w:val="none" w:sz="0" w:space="0" w:color="auto"/>
                <w:right w:val="none" w:sz="0" w:space="0" w:color="auto"/>
              </w:divBdr>
            </w:div>
            <w:div w:id="663362525">
              <w:marLeft w:val="0"/>
              <w:marRight w:val="0"/>
              <w:marTop w:val="0"/>
              <w:marBottom w:val="0"/>
              <w:divBdr>
                <w:top w:val="none" w:sz="0" w:space="0" w:color="auto"/>
                <w:left w:val="none" w:sz="0" w:space="0" w:color="auto"/>
                <w:bottom w:val="none" w:sz="0" w:space="0" w:color="auto"/>
                <w:right w:val="none" w:sz="0" w:space="0" w:color="auto"/>
              </w:divBdr>
            </w:div>
            <w:div w:id="6717021">
              <w:marLeft w:val="0"/>
              <w:marRight w:val="0"/>
              <w:marTop w:val="0"/>
              <w:marBottom w:val="0"/>
              <w:divBdr>
                <w:top w:val="none" w:sz="0" w:space="0" w:color="auto"/>
                <w:left w:val="none" w:sz="0" w:space="0" w:color="auto"/>
                <w:bottom w:val="none" w:sz="0" w:space="0" w:color="auto"/>
                <w:right w:val="none" w:sz="0" w:space="0" w:color="auto"/>
              </w:divBdr>
            </w:div>
            <w:div w:id="187528595">
              <w:marLeft w:val="0"/>
              <w:marRight w:val="0"/>
              <w:marTop w:val="0"/>
              <w:marBottom w:val="0"/>
              <w:divBdr>
                <w:top w:val="none" w:sz="0" w:space="0" w:color="auto"/>
                <w:left w:val="none" w:sz="0" w:space="0" w:color="auto"/>
                <w:bottom w:val="none" w:sz="0" w:space="0" w:color="auto"/>
                <w:right w:val="none" w:sz="0" w:space="0" w:color="auto"/>
              </w:divBdr>
            </w:div>
            <w:div w:id="1581865059">
              <w:marLeft w:val="0"/>
              <w:marRight w:val="0"/>
              <w:marTop w:val="0"/>
              <w:marBottom w:val="0"/>
              <w:divBdr>
                <w:top w:val="none" w:sz="0" w:space="0" w:color="auto"/>
                <w:left w:val="none" w:sz="0" w:space="0" w:color="auto"/>
                <w:bottom w:val="none" w:sz="0" w:space="0" w:color="auto"/>
                <w:right w:val="none" w:sz="0" w:space="0" w:color="auto"/>
              </w:divBdr>
            </w:div>
            <w:div w:id="907350567">
              <w:marLeft w:val="0"/>
              <w:marRight w:val="0"/>
              <w:marTop w:val="0"/>
              <w:marBottom w:val="0"/>
              <w:divBdr>
                <w:top w:val="none" w:sz="0" w:space="0" w:color="auto"/>
                <w:left w:val="none" w:sz="0" w:space="0" w:color="auto"/>
                <w:bottom w:val="none" w:sz="0" w:space="0" w:color="auto"/>
                <w:right w:val="none" w:sz="0" w:space="0" w:color="auto"/>
              </w:divBdr>
            </w:div>
            <w:div w:id="141623947">
              <w:marLeft w:val="0"/>
              <w:marRight w:val="0"/>
              <w:marTop w:val="0"/>
              <w:marBottom w:val="0"/>
              <w:divBdr>
                <w:top w:val="none" w:sz="0" w:space="0" w:color="auto"/>
                <w:left w:val="none" w:sz="0" w:space="0" w:color="auto"/>
                <w:bottom w:val="none" w:sz="0" w:space="0" w:color="auto"/>
                <w:right w:val="none" w:sz="0" w:space="0" w:color="auto"/>
              </w:divBdr>
            </w:div>
            <w:div w:id="907958011">
              <w:marLeft w:val="0"/>
              <w:marRight w:val="0"/>
              <w:marTop w:val="0"/>
              <w:marBottom w:val="0"/>
              <w:divBdr>
                <w:top w:val="none" w:sz="0" w:space="0" w:color="auto"/>
                <w:left w:val="none" w:sz="0" w:space="0" w:color="auto"/>
                <w:bottom w:val="none" w:sz="0" w:space="0" w:color="auto"/>
                <w:right w:val="none" w:sz="0" w:space="0" w:color="auto"/>
              </w:divBdr>
            </w:div>
            <w:div w:id="1976328451">
              <w:marLeft w:val="0"/>
              <w:marRight w:val="0"/>
              <w:marTop w:val="0"/>
              <w:marBottom w:val="0"/>
              <w:divBdr>
                <w:top w:val="none" w:sz="0" w:space="0" w:color="auto"/>
                <w:left w:val="none" w:sz="0" w:space="0" w:color="auto"/>
                <w:bottom w:val="none" w:sz="0" w:space="0" w:color="auto"/>
                <w:right w:val="none" w:sz="0" w:space="0" w:color="auto"/>
              </w:divBdr>
            </w:div>
            <w:div w:id="1428885603">
              <w:marLeft w:val="0"/>
              <w:marRight w:val="0"/>
              <w:marTop w:val="0"/>
              <w:marBottom w:val="0"/>
              <w:divBdr>
                <w:top w:val="none" w:sz="0" w:space="0" w:color="auto"/>
                <w:left w:val="none" w:sz="0" w:space="0" w:color="auto"/>
                <w:bottom w:val="none" w:sz="0" w:space="0" w:color="auto"/>
                <w:right w:val="none" w:sz="0" w:space="0" w:color="auto"/>
              </w:divBdr>
            </w:div>
            <w:div w:id="988828821">
              <w:marLeft w:val="0"/>
              <w:marRight w:val="0"/>
              <w:marTop w:val="0"/>
              <w:marBottom w:val="0"/>
              <w:divBdr>
                <w:top w:val="none" w:sz="0" w:space="0" w:color="auto"/>
                <w:left w:val="none" w:sz="0" w:space="0" w:color="auto"/>
                <w:bottom w:val="none" w:sz="0" w:space="0" w:color="auto"/>
                <w:right w:val="none" w:sz="0" w:space="0" w:color="auto"/>
              </w:divBdr>
            </w:div>
            <w:div w:id="101191384">
              <w:marLeft w:val="0"/>
              <w:marRight w:val="0"/>
              <w:marTop w:val="0"/>
              <w:marBottom w:val="0"/>
              <w:divBdr>
                <w:top w:val="none" w:sz="0" w:space="0" w:color="auto"/>
                <w:left w:val="none" w:sz="0" w:space="0" w:color="auto"/>
                <w:bottom w:val="none" w:sz="0" w:space="0" w:color="auto"/>
                <w:right w:val="none" w:sz="0" w:space="0" w:color="auto"/>
              </w:divBdr>
            </w:div>
            <w:div w:id="1255435745">
              <w:marLeft w:val="0"/>
              <w:marRight w:val="0"/>
              <w:marTop w:val="0"/>
              <w:marBottom w:val="0"/>
              <w:divBdr>
                <w:top w:val="none" w:sz="0" w:space="0" w:color="auto"/>
                <w:left w:val="none" w:sz="0" w:space="0" w:color="auto"/>
                <w:bottom w:val="none" w:sz="0" w:space="0" w:color="auto"/>
                <w:right w:val="none" w:sz="0" w:space="0" w:color="auto"/>
              </w:divBdr>
            </w:div>
            <w:div w:id="223950018">
              <w:marLeft w:val="0"/>
              <w:marRight w:val="0"/>
              <w:marTop w:val="0"/>
              <w:marBottom w:val="0"/>
              <w:divBdr>
                <w:top w:val="none" w:sz="0" w:space="0" w:color="auto"/>
                <w:left w:val="none" w:sz="0" w:space="0" w:color="auto"/>
                <w:bottom w:val="none" w:sz="0" w:space="0" w:color="auto"/>
                <w:right w:val="none" w:sz="0" w:space="0" w:color="auto"/>
              </w:divBdr>
            </w:div>
            <w:div w:id="327756927">
              <w:marLeft w:val="0"/>
              <w:marRight w:val="0"/>
              <w:marTop w:val="0"/>
              <w:marBottom w:val="0"/>
              <w:divBdr>
                <w:top w:val="none" w:sz="0" w:space="0" w:color="auto"/>
                <w:left w:val="none" w:sz="0" w:space="0" w:color="auto"/>
                <w:bottom w:val="none" w:sz="0" w:space="0" w:color="auto"/>
                <w:right w:val="none" w:sz="0" w:space="0" w:color="auto"/>
              </w:divBdr>
            </w:div>
            <w:div w:id="292297626">
              <w:marLeft w:val="0"/>
              <w:marRight w:val="0"/>
              <w:marTop w:val="0"/>
              <w:marBottom w:val="0"/>
              <w:divBdr>
                <w:top w:val="none" w:sz="0" w:space="0" w:color="auto"/>
                <w:left w:val="none" w:sz="0" w:space="0" w:color="auto"/>
                <w:bottom w:val="none" w:sz="0" w:space="0" w:color="auto"/>
                <w:right w:val="none" w:sz="0" w:space="0" w:color="auto"/>
              </w:divBdr>
            </w:div>
            <w:div w:id="2040738115">
              <w:marLeft w:val="0"/>
              <w:marRight w:val="0"/>
              <w:marTop w:val="0"/>
              <w:marBottom w:val="0"/>
              <w:divBdr>
                <w:top w:val="none" w:sz="0" w:space="0" w:color="auto"/>
                <w:left w:val="none" w:sz="0" w:space="0" w:color="auto"/>
                <w:bottom w:val="none" w:sz="0" w:space="0" w:color="auto"/>
                <w:right w:val="none" w:sz="0" w:space="0" w:color="auto"/>
              </w:divBdr>
            </w:div>
            <w:div w:id="1748111392">
              <w:marLeft w:val="0"/>
              <w:marRight w:val="0"/>
              <w:marTop w:val="0"/>
              <w:marBottom w:val="0"/>
              <w:divBdr>
                <w:top w:val="none" w:sz="0" w:space="0" w:color="auto"/>
                <w:left w:val="none" w:sz="0" w:space="0" w:color="auto"/>
                <w:bottom w:val="none" w:sz="0" w:space="0" w:color="auto"/>
                <w:right w:val="none" w:sz="0" w:space="0" w:color="auto"/>
              </w:divBdr>
            </w:div>
            <w:div w:id="499082562">
              <w:marLeft w:val="0"/>
              <w:marRight w:val="0"/>
              <w:marTop w:val="0"/>
              <w:marBottom w:val="0"/>
              <w:divBdr>
                <w:top w:val="none" w:sz="0" w:space="0" w:color="auto"/>
                <w:left w:val="none" w:sz="0" w:space="0" w:color="auto"/>
                <w:bottom w:val="none" w:sz="0" w:space="0" w:color="auto"/>
                <w:right w:val="none" w:sz="0" w:space="0" w:color="auto"/>
              </w:divBdr>
            </w:div>
            <w:div w:id="897980901">
              <w:marLeft w:val="0"/>
              <w:marRight w:val="0"/>
              <w:marTop w:val="0"/>
              <w:marBottom w:val="0"/>
              <w:divBdr>
                <w:top w:val="none" w:sz="0" w:space="0" w:color="auto"/>
                <w:left w:val="none" w:sz="0" w:space="0" w:color="auto"/>
                <w:bottom w:val="none" w:sz="0" w:space="0" w:color="auto"/>
                <w:right w:val="none" w:sz="0" w:space="0" w:color="auto"/>
              </w:divBdr>
            </w:div>
          </w:divsChild>
        </w:div>
        <w:div w:id="734472665">
          <w:marLeft w:val="0"/>
          <w:marRight w:val="0"/>
          <w:marTop w:val="0"/>
          <w:marBottom w:val="0"/>
          <w:divBdr>
            <w:top w:val="none" w:sz="0" w:space="0" w:color="auto"/>
            <w:left w:val="none" w:sz="0" w:space="0" w:color="auto"/>
            <w:bottom w:val="none" w:sz="0" w:space="0" w:color="auto"/>
            <w:right w:val="none" w:sz="0" w:space="0" w:color="auto"/>
          </w:divBdr>
        </w:div>
        <w:div w:id="42565472">
          <w:marLeft w:val="0"/>
          <w:marRight w:val="0"/>
          <w:marTop w:val="0"/>
          <w:marBottom w:val="0"/>
          <w:divBdr>
            <w:top w:val="none" w:sz="0" w:space="0" w:color="auto"/>
            <w:left w:val="none" w:sz="0" w:space="0" w:color="auto"/>
            <w:bottom w:val="none" w:sz="0" w:space="0" w:color="auto"/>
            <w:right w:val="none" w:sz="0" w:space="0" w:color="auto"/>
          </w:divBdr>
        </w:div>
        <w:div w:id="636954381">
          <w:marLeft w:val="0"/>
          <w:marRight w:val="0"/>
          <w:marTop w:val="0"/>
          <w:marBottom w:val="0"/>
          <w:divBdr>
            <w:top w:val="none" w:sz="0" w:space="0" w:color="auto"/>
            <w:left w:val="none" w:sz="0" w:space="0" w:color="auto"/>
            <w:bottom w:val="none" w:sz="0" w:space="0" w:color="auto"/>
            <w:right w:val="none" w:sz="0" w:space="0" w:color="auto"/>
          </w:divBdr>
        </w:div>
        <w:div w:id="709115428">
          <w:marLeft w:val="0"/>
          <w:marRight w:val="0"/>
          <w:marTop w:val="0"/>
          <w:marBottom w:val="0"/>
          <w:divBdr>
            <w:top w:val="none" w:sz="0" w:space="0" w:color="auto"/>
            <w:left w:val="none" w:sz="0" w:space="0" w:color="auto"/>
            <w:bottom w:val="none" w:sz="0" w:space="0" w:color="auto"/>
            <w:right w:val="none" w:sz="0" w:space="0" w:color="auto"/>
          </w:divBdr>
        </w:div>
        <w:div w:id="204147871">
          <w:marLeft w:val="0"/>
          <w:marRight w:val="0"/>
          <w:marTop w:val="0"/>
          <w:marBottom w:val="0"/>
          <w:divBdr>
            <w:top w:val="none" w:sz="0" w:space="0" w:color="auto"/>
            <w:left w:val="none" w:sz="0" w:space="0" w:color="auto"/>
            <w:bottom w:val="none" w:sz="0" w:space="0" w:color="auto"/>
            <w:right w:val="none" w:sz="0" w:space="0" w:color="auto"/>
          </w:divBdr>
        </w:div>
        <w:div w:id="1082486625">
          <w:marLeft w:val="0"/>
          <w:marRight w:val="0"/>
          <w:marTop w:val="0"/>
          <w:marBottom w:val="0"/>
          <w:divBdr>
            <w:top w:val="none" w:sz="0" w:space="0" w:color="auto"/>
            <w:left w:val="none" w:sz="0" w:space="0" w:color="auto"/>
            <w:bottom w:val="none" w:sz="0" w:space="0" w:color="auto"/>
            <w:right w:val="none" w:sz="0" w:space="0" w:color="auto"/>
          </w:divBdr>
        </w:div>
        <w:div w:id="352804906">
          <w:marLeft w:val="0"/>
          <w:marRight w:val="0"/>
          <w:marTop w:val="0"/>
          <w:marBottom w:val="0"/>
          <w:divBdr>
            <w:top w:val="none" w:sz="0" w:space="0" w:color="auto"/>
            <w:left w:val="none" w:sz="0" w:space="0" w:color="auto"/>
            <w:bottom w:val="none" w:sz="0" w:space="0" w:color="auto"/>
            <w:right w:val="none" w:sz="0" w:space="0" w:color="auto"/>
          </w:divBdr>
        </w:div>
        <w:div w:id="1292592721">
          <w:marLeft w:val="0"/>
          <w:marRight w:val="0"/>
          <w:marTop w:val="0"/>
          <w:marBottom w:val="0"/>
          <w:divBdr>
            <w:top w:val="none" w:sz="0" w:space="0" w:color="auto"/>
            <w:left w:val="none" w:sz="0" w:space="0" w:color="auto"/>
            <w:bottom w:val="none" w:sz="0" w:space="0" w:color="auto"/>
            <w:right w:val="none" w:sz="0" w:space="0" w:color="auto"/>
          </w:divBdr>
        </w:div>
        <w:div w:id="1366828914">
          <w:marLeft w:val="0"/>
          <w:marRight w:val="0"/>
          <w:marTop w:val="0"/>
          <w:marBottom w:val="0"/>
          <w:divBdr>
            <w:top w:val="none" w:sz="0" w:space="0" w:color="auto"/>
            <w:left w:val="none" w:sz="0" w:space="0" w:color="auto"/>
            <w:bottom w:val="none" w:sz="0" w:space="0" w:color="auto"/>
            <w:right w:val="none" w:sz="0" w:space="0" w:color="auto"/>
          </w:divBdr>
        </w:div>
        <w:div w:id="1569992545">
          <w:marLeft w:val="0"/>
          <w:marRight w:val="0"/>
          <w:marTop w:val="0"/>
          <w:marBottom w:val="0"/>
          <w:divBdr>
            <w:top w:val="none" w:sz="0" w:space="0" w:color="auto"/>
            <w:left w:val="none" w:sz="0" w:space="0" w:color="auto"/>
            <w:bottom w:val="none" w:sz="0" w:space="0" w:color="auto"/>
            <w:right w:val="none" w:sz="0" w:space="0" w:color="auto"/>
          </w:divBdr>
        </w:div>
        <w:div w:id="1020470188">
          <w:marLeft w:val="0"/>
          <w:marRight w:val="0"/>
          <w:marTop w:val="0"/>
          <w:marBottom w:val="0"/>
          <w:divBdr>
            <w:top w:val="none" w:sz="0" w:space="0" w:color="auto"/>
            <w:left w:val="none" w:sz="0" w:space="0" w:color="auto"/>
            <w:bottom w:val="none" w:sz="0" w:space="0" w:color="auto"/>
            <w:right w:val="none" w:sz="0" w:space="0" w:color="auto"/>
          </w:divBdr>
        </w:div>
        <w:div w:id="349988847">
          <w:marLeft w:val="0"/>
          <w:marRight w:val="0"/>
          <w:marTop w:val="0"/>
          <w:marBottom w:val="0"/>
          <w:divBdr>
            <w:top w:val="none" w:sz="0" w:space="0" w:color="auto"/>
            <w:left w:val="none" w:sz="0" w:space="0" w:color="auto"/>
            <w:bottom w:val="none" w:sz="0" w:space="0" w:color="auto"/>
            <w:right w:val="none" w:sz="0" w:space="0" w:color="auto"/>
          </w:divBdr>
        </w:div>
        <w:div w:id="1545216131">
          <w:marLeft w:val="0"/>
          <w:marRight w:val="0"/>
          <w:marTop w:val="0"/>
          <w:marBottom w:val="0"/>
          <w:divBdr>
            <w:top w:val="none" w:sz="0" w:space="0" w:color="auto"/>
            <w:left w:val="none" w:sz="0" w:space="0" w:color="auto"/>
            <w:bottom w:val="none" w:sz="0" w:space="0" w:color="auto"/>
            <w:right w:val="none" w:sz="0" w:space="0" w:color="auto"/>
          </w:divBdr>
        </w:div>
      </w:divsChild>
    </w:div>
    <w:div w:id="1406341277">
      <w:bodyDiv w:val="1"/>
      <w:marLeft w:val="0"/>
      <w:marRight w:val="0"/>
      <w:marTop w:val="0"/>
      <w:marBottom w:val="0"/>
      <w:divBdr>
        <w:top w:val="none" w:sz="0" w:space="0" w:color="auto"/>
        <w:left w:val="none" w:sz="0" w:space="0" w:color="auto"/>
        <w:bottom w:val="none" w:sz="0" w:space="0" w:color="auto"/>
        <w:right w:val="none" w:sz="0" w:space="0" w:color="auto"/>
      </w:divBdr>
      <w:divsChild>
        <w:div w:id="1502820281">
          <w:marLeft w:val="0"/>
          <w:marRight w:val="0"/>
          <w:marTop w:val="0"/>
          <w:marBottom w:val="0"/>
          <w:divBdr>
            <w:top w:val="none" w:sz="0" w:space="0" w:color="auto"/>
            <w:left w:val="none" w:sz="0" w:space="0" w:color="auto"/>
            <w:bottom w:val="none" w:sz="0" w:space="0" w:color="auto"/>
            <w:right w:val="none" w:sz="0" w:space="0" w:color="auto"/>
          </w:divBdr>
        </w:div>
        <w:div w:id="1257907198">
          <w:marLeft w:val="0"/>
          <w:marRight w:val="0"/>
          <w:marTop w:val="0"/>
          <w:marBottom w:val="0"/>
          <w:divBdr>
            <w:top w:val="none" w:sz="0" w:space="0" w:color="auto"/>
            <w:left w:val="none" w:sz="0" w:space="0" w:color="auto"/>
            <w:bottom w:val="none" w:sz="0" w:space="0" w:color="auto"/>
            <w:right w:val="none" w:sz="0" w:space="0" w:color="auto"/>
          </w:divBdr>
        </w:div>
        <w:div w:id="1658413638">
          <w:marLeft w:val="0"/>
          <w:marRight w:val="0"/>
          <w:marTop w:val="0"/>
          <w:marBottom w:val="0"/>
          <w:divBdr>
            <w:top w:val="none" w:sz="0" w:space="0" w:color="auto"/>
            <w:left w:val="none" w:sz="0" w:space="0" w:color="auto"/>
            <w:bottom w:val="none" w:sz="0" w:space="0" w:color="auto"/>
            <w:right w:val="none" w:sz="0" w:space="0" w:color="auto"/>
          </w:divBdr>
        </w:div>
        <w:div w:id="935215684">
          <w:marLeft w:val="0"/>
          <w:marRight w:val="0"/>
          <w:marTop w:val="0"/>
          <w:marBottom w:val="0"/>
          <w:divBdr>
            <w:top w:val="none" w:sz="0" w:space="0" w:color="auto"/>
            <w:left w:val="none" w:sz="0" w:space="0" w:color="auto"/>
            <w:bottom w:val="none" w:sz="0" w:space="0" w:color="auto"/>
            <w:right w:val="none" w:sz="0" w:space="0" w:color="auto"/>
          </w:divBdr>
        </w:div>
        <w:div w:id="1021592933">
          <w:marLeft w:val="0"/>
          <w:marRight w:val="0"/>
          <w:marTop w:val="0"/>
          <w:marBottom w:val="0"/>
          <w:divBdr>
            <w:top w:val="none" w:sz="0" w:space="0" w:color="auto"/>
            <w:left w:val="none" w:sz="0" w:space="0" w:color="auto"/>
            <w:bottom w:val="none" w:sz="0" w:space="0" w:color="auto"/>
            <w:right w:val="none" w:sz="0" w:space="0" w:color="auto"/>
          </w:divBdr>
        </w:div>
        <w:div w:id="1130245268">
          <w:marLeft w:val="0"/>
          <w:marRight w:val="0"/>
          <w:marTop w:val="0"/>
          <w:marBottom w:val="0"/>
          <w:divBdr>
            <w:top w:val="none" w:sz="0" w:space="0" w:color="auto"/>
            <w:left w:val="none" w:sz="0" w:space="0" w:color="auto"/>
            <w:bottom w:val="none" w:sz="0" w:space="0" w:color="auto"/>
            <w:right w:val="none" w:sz="0" w:space="0" w:color="auto"/>
          </w:divBdr>
        </w:div>
        <w:div w:id="1122000943">
          <w:marLeft w:val="0"/>
          <w:marRight w:val="0"/>
          <w:marTop w:val="0"/>
          <w:marBottom w:val="0"/>
          <w:divBdr>
            <w:top w:val="none" w:sz="0" w:space="0" w:color="auto"/>
            <w:left w:val="none" w:sz="0" w:space="0" w:color="auto"/>
            <w:bottom w:val="none" w:sz="0" w:space="0" w:color="auto"/>
            <w:right w:val="none" w:sz="0" w:space="0" w:color="auto"/>
          </w:divBdr>
        </w:div>
        <w:div w:id="398097443">
          <w:marLeft w:val="0"/>
          <w:marRight w:val="0"/>
          <w:marTop w:val="0"/>
          <w:marBottom w:val="0"/>
          <w:divBdr>
            <w:top w:val="none" w:sz="0" w:space="0" w:color="auto"/>
            <w:left w:val="none" w:sz="0" w:space="0" w:color="auto"/>
            <w:bottom w:val="none" w:sz="0" w:space="0" w:color="auto"/>
            <w:right w:val="none" w:sz="0" w:space="0" w:color="auto"/>
          </w:divBdr>
        </w:div>
        <w:div w:id="151988122">
          <w:marLeft w:val="0"/>
          <w:marRight w:val="0"/>
          <w:marTop w:val="0"/>
          <w:marBottom w:val="0"/>
          <w:divBdr>
            <w:top w:val="none" w:sz="0" w:space="0" w:color="auto"/>
            <w:left w:val="none" w:sz="0" w:space="0" w:color="auto"/>
            <w:bottom w:val="none" w:sz="0" w:space="0" w:color="auto"/>
            <w:right w:val="none" w:sz="0" w:space="0" w:color="auto"/>
          </w:divBdr>
        </w:div>
        <w:div w:id="1513909479">
          <w:marLeft w:val="0"/>
          <w:marRight w:val="0"/>
          <w:marTop w:val="0"/>
          <w:marBottom w:val="0"/>
          <w:divBdr>
            <w:top w:val="none" w:sz="0" w:space="0" w:color="auto"/>
            <w:left w:val="none" w:sz="0" w:space="0" w:color="auto"/>
            <w:bottom w:val="none" w:sz="0" w:space="0" w:color="auto"/>
            <w:right w:val="none" w:sz="0" w:space="0" w:color="auto"/>
          </w:divBdr>
        </w:div>
        <w:div w:id="85228308">
          <w:marLeft w:val="0"/>
          <w:marRight w:val="0"/>
          <w:marTop w:val="0"/>
          <w:marBottom w:val="0"/>
          <w:divBdr>
            <w:top w:val="none" w:sz="0" w:space="0" w:color="auto"/>
            <w:left w:val="none" w:sz="0" w:space="0" w:color="auto"/>
            <w:bottom w:val="none" w:sz="0" w:space="0" w:color="auto"/>
            <w:right w:val="none" w:sz="0" w:space="0" w:color="auto"/>
          </w:divBdr>
        </w:div>
      </w:divsChild>
    </w:div>
    <w:div w:id="1593706257">
      <w:bodyDiv w:val="1"/>
      <w:marLeft w:val="0"/>
      <w:marRight w:val="0"/>
      <w:marTop w:val="0"/>
      <w:marBottom w:val="0"/>
      <w:divBdr>
        <w:top w:val="none" w:sz="0" w:space="0" w:color="auto"/>
        <w:left w:val="none" w:sz="0" w:space="0" w:color="auto"/>
        <w:bottom w:val="none" w:sz="0" w:space="0" w:color="auto"/>
        <w:right w:val="none" w:sz="0" w:space="0" w:color="auto"/>
      </w:divBdr>
    </w:div>
    <w:div w:id="1603955440">
      <w:bodyDiv w:val="1"/>
      <w:marLeft w:val="0"/>
      <w:marRight w:val="0"/>
      <w:marTop w:val="0"/>
      <w:marBottom w:val="0"/>
      <w:divBdr>
        <w:top w:val="none" w:sz="0" w:space="0" w:color="auto"/>
        <w:left w:val="none" w:sz="0" w:space="0" w:color="auto"/>
        <w:bottom w:val="none" w:sz="0" w:space="0" w:color="auto"/>
        <w:right w:val="none" w:sz="0" w:space="0" w:color="auto"/>
      </w:divBdr>
    </w:div>
    <w:div w:id="1661470009">
      <w:bodyDiv w:val="1"/>
      <w:marLeft w:val="0"/>
      <w:marRight w:val="0"/>
      <w:marTop w:val="0"/>
      <w:marBottom w:val="0"/>
      <w:divBdr>
        <w:top w:val="none" w:sz="0" w:space="0" w:color="auto"/>
        <w:left w:val="none" w:sz="0" w:space="0" w:color="auto"/>
        <w:bottom w:val="none" w:sz="0" w:space="0" w:color="auto"/>
        <w:right w:val="none" w:sz="0" w:space="0" w:color="auto"/>
      </w:divBdr>
    </w:div>
    <w:div w:id="1671522269">
      <w:bodyDiv w:val="1"/>
      <w:marLeft w:val="0"/>
      <w:marRight w:val="0"/>
      <w:marTop w:val="0"/>
      <w:marBottom w:val="0"/>
      <w:divBdr>
        <w:top w:val="none" w:sz="0" w:space="0" w:color="auto"/>
        <w:left w:val="none" w:sz="0" w:space="0" w:color="auto"/>
        <w:bottom w:val="none" w:sz="0" w:space="0" w:color="auto"/>
        <w:right w:val="none" w:sz="0" w:space="0" w:color="auto"/>
      </w:divBdr>
    </w:div>
    <w:div w:id="1842575708">
      <w:bodyDiv w:val="1"/>
      <w:marLeft w:val="0"/>
      <w:marRight w:val="0"/>
      <w:marTop w:val="0"/>
      <w:marBottom w:val="0"/>
      <w:divBdr>
        <w:top w:val="none" w:sz="0" w:space="0" w:color="auto"/>
        <w:left w:val="none" w:sz="0" w:space="0" w:color="auto"/>
        <w:bottom w:val="none" w:sz="0" w:space="0" w:color="auto"/>
        <w:right w:val="none" w:sz="0" w:space="0" w:color="auto"/>
      </w:divBdr>
      <w:divsChild>
        <w:div w:id="345135747">
          <w:marLeft w:val="0"/>
          <w:marRight w:val="0"/>
          <w:marTop w:val="0"/>
          <w:marBottom w:val="0"/>
          <w:divBdr>
            <w:top w:val="none" w:sz="0" w:space="0" w:color="auto"/>
            <w:left w:val="none" w:sz="0" w:space="0" w:color="auto"/>
            <w:bottom w:val="none" w:sz="0" w:space="0" w:color="auto"/>
            <w:right w:val="none" w:sz="0" w:space="0" w:color="auto"/>
          </w:divBdr>
          <w:divsChild>
            <w:div w:id="196433786">
              <w:marLeft w:val="0"/>
              <w:marRight w:val="0"/>
              <w:marTop w:val="0"/>
              <w:marBottom w:val="0"/>
              <w:divBdr>
                <w:top w:val="none" w:sz="0" w:space="0" w:color="auto"/>
                <w:left w:val="none" w:sz="0" w:space="0" w:color="auto"/>
                <w:bottom w:val="none" w:sz="0" w:space="0" w:color="auto"/>
                <w:right w:val="none" w:sz="0" w:space="0" w:color="auto"/>
              </w:divBdr>
            </w:div>
            <w:div w:id="323894370">
              <w:marLeft w:val="0"/>
              <w:marRight w:val="0"/>
              <w:marTop w:val="0"/>
              <w:marBottom w:val="0"/>
              <w:divBdr>
                <w:top w:val="none" w:sz="0" w:space="0" w:color="auto"/>
                <w:left w:val="none" w:sz="0" w:space="0" w:color="auto"/>
                <w:bottom w:val="none" w:sz="0" w:space="0" w:color="auto"/>
                <w:right w:val="none" w:sz="0" w:space="0" w:color="auto"/>
              </w:divBdr>
            </w:div>
            <w:div w:id="656230111">
              <w:marLeft w:val="0"/>
              <w:marRight w:val="0"/>
              <w:marTop w:val="0"/>
              <w:marBottom w:val="0"/>
              <w:divBdr>
                <w:top w:val="none" w:sz="0" w:space="0" w:color="auto"/>
                <w:left w:val="none" w:sz="0" w:space="0" w:color="auto"/>
                <w:bottom w:val="none" w:sz="0" w:space="0" w:color="auto"/>
                <w:right w:val="none" w:sz="0" w:space="0" w:color="auto"/>
              </w:divBdr>
            </w:div>
            <w:div w:id="1945502542">
              <w:marLeft w:val="0"/>
              <w:marRight w:val="0"/>
              <w:marTop w:val="0"/>
              <w:marBottom w:val="0"/>
              <w:divBdr>
                <w:top w:val="none" w:sz="0" w:space="0" w:color="auto"/>
                <w:left w:val="none" w:sz="0" w:space="0" w:color="auto"/>
                <w:bottom w:val="none" w:sz="0" w:space="0" w:color="auto"/>
                <w:right w:val="none" w:sz="0" w:space="0" w:color="auto"/>
              </w:divBdr>
            </w:div>
            <w:div w:id="1955209683">
              <w:marLeft w:val="0"/>
              <w:marRight w:val="0"/>
              <w:marTop w:val="0"/>
              <w:marBottom w:val="0"/>
              <w:divBdr>
                <w:top w:val="none" w:sz="0" w:space="0" w:color="auto"/>
                <w:left w:val="none" w:sz="0" w:space="0" w:color="auto"/>
                <w:bottom w:val="none" w:sz="0" w:space="0" w:color="auto"/>
                <w:right w:val="none" w:sz="0" w:space="0" w:color="auto"/>
              </w:divBdr>
            </w:div>
            <w:div w:id="1691297400">
              <w:marLeft w:val="0"/>
              <w:marRight w:val="0"/>
              <w:marTop w:val="0"/>
              <w:marBottom w:val="0"/>
              <w:divBdr>
                <w:top w:val="none" w:sz="0" w:space="0" w:color="auto"/>
                <w:left w:val="none" w:sz="0" w:space="0" w:color="auto"/>
                <w:bottom w:val="none" w:sz="0" w:space="0" w:color="auto"/>
                <w:right w:val="none" w:sz="0" w:space="0" w:color="auto"/>
              </w:divBdr>
            </w:div>
            <w:div w:id="1747606801">
              <w:marLeft w:val="0"/>
              <w:marRight w:val="0"/>
              <w:marTop w:val="0"/>
              <w:marBottom w:val="0"/>
              <w:divBdr>
                <w:top w:val="none" w:sz="0" w:space="0" w:color="auto"/>
                <w:left w:val="none" w:sz="0" w:space="0" w:color="auto"/>
                <w:bottom w:val="none" w:sz="0" w:space="0" w:color="auto"/>
                <w:right w:val="none" w:sz="0" w:space="0" w:color="auto"/>
              </w:divBdr>
            </w:div>
            <w:div w:id="1971402881">
              <w:marLeft w:val="0"/>
              <w:marRight w:val="0"/>
              <w:marTop w:val="0"/>
              <w:marBottom w:val="0"/>
              <w:divBdr>
                <w:top w:val="none" w:sz="0" w:space="0" w:color="auto"/>
                <w:left w:val="none" w:sz="0" w:space="0" w:color="auto"/>
                <w:bottom w:val="none" w:sz="0" w:space="0" w:color="auto"/>
                <w:right w:val="none" w:sz="0" w:space="0" w:color="auto"/>
              </w:divBdr>
            </w:div>
            <w:div w:id="909582584">
              <w:marLeft w:val="0"/>
              <w:marRight w:val="0"/>
              <w:marTop w:val="0"/>
              <w:marBottom w:val="0"/>
              <w:divBdr>
                <w:top w:val="none" w:sz="0" w:space="0" w:color="auto"/>
                <w:left w:val="none" w:sz="0" w:space="0" w:color="auto"/>
                <w:bottom w:val="none" w:sz="0" w:space="0" w:color="auto"/>
                <w:right w:val="none" w:sz="0" w:space="0" w:color="auto"/>
              </w:divBdr>
            </w:div>
            <w:div w:id="1510827075">
              <w:marLeft w:val="0"/>
              <w:marRight w:val="0"/>
              <w:marTop w:val="0"/>
              <w:marBottom w:val="0"/>
              <w:divBdr>
                <w:top w:val="none" w:sz="0" w:space="0" w:color="auto"/>
                <w:left w:val="none" w:sz="0" w:space="0" w:color="auto"/>
                <w:bottom w:val="none" w:sz="0" w:space="0" w:color="auto"/>
                <w:right w:val="none" w:sz="0" w:space="0" w:color="auto"/>
              </w:divBdr>
            </w:div>
            <w:div w:id="350570901">
              <w:marLeft w:val="0"/>
              <w:marRight w:val="0"/>
              <w:marTop w:val="0"/>
              <w:marBottom w:val="0"/>
              <w:divBdr>
                <w:top w:val="none" w:sz="0" w:space="0" w:color="auto"/>
                <w:left w:val="none" w:sz="0" w:space="0" w:color="auto"/>
                <w:bottom w:val="none" w:sz="0" w:space="0" w:color="auto"/>
                <w:right w:val="none" w:sz="0" w:space="0" w:color="auto"/>
              </w:divBdr>
            </w:div>
            <w:div w:id="1031761755">
              <w:marLeft w:val="0"/>
              <w:marRight w:val="0"/>
              <w:marTop w:val="0"/>
              <w:marBottom w:val="0"/>
              <w:divBdr>
                <w:top w:val="none" w:sz="0" w:space="0" w:color="auto"/>
                <w:left w:val="none" w:sz="0" w:space="0" w:color="auto"/>
                <w:bottom w:val="none" w:sz="0" w:space="0" w:color="auto"/>
                <w:right w:val="none" w:sz="0" w:space="0" w:color="auto"/>
              </w:divBdr>
            </w:div>
            <w:div w:id="1085299811">
              <w:marLeft w:val="0"/>
              <w:marRight w:val="0"/>
              <w:marTop w:val="0"/>
              <w:marBottom w:val="0"/>
              <w:divBdr>
                <w:top w:val="none" w:sz="0" w:space="0" w:color="auto"/>
                <w:left w:val="none" w:sz="0" w:space="0" w:color="auto"/>
                <w:bottom w:val="none" w:sz="0" w:space="0" w:color="auto"/>
                <w:right w:val="none" w:sz="0" w:space="0" w:color="auto"/>
              </w:divBdr>
            </w:div>
            <w:div w:id="79107817">
              <w:marLeft w:val="0"/>
              <w:marRight w:val="0"/>
              <w:marTop w:val="0"/>
              <w:marBottom w:val="0"/>
              <w:divBdr>
                <w:top w:val="none" w:sz="0" w:space="0" w:color="auto"/>
                <w:left w:val="none" w:sz="0" w:space="0" w:color="auto"/>
                <w:bottom w:val="none" w:sz="0" w:space="0" w:color="auto"/>
                <w:right w:val="none" w:sz="0" w:space="0" w:color="auto"/>
              </w:divBdr>
            </w:div>
            <w:div w:id="2075620285">
              <w:marLeft w:val="0"/>
              <w:marRight w:val="0"/>
              <w:marTop w:val="0"/>
              <w:marBottom w:val="0"/>
              <w:divBdr>
                <w:top w:val="none" w:sz="0" w:space="0" w:color="auto"/>
                <w:left w:val="none" w:sz="0" w:space="0" w:color="auto"/>
                <w:bottom w:val="none" w:sz="0" w:space="0" w:color="auto"/>
                <w:right w:val="none" w:sz="0" w:space="0" w:color="auto"/>
              </w:divBdr>
            </w:div>
            <w:div w:id="1088623137">
              <w:marLeft w:val="0"/>
              <w:marRight w:val="0"/>
              <w:marTop w:val="0"/>
              <w:marBottom w:val="0"/>
              <w:divBdr>
                <w:top w:val="none" w:sz="0" w:space="0" w:color="auto"/>
                <w:left w:val="none" w:sz="0" w:space="0" w:color="auto"/>
                <w:bottom w:val="none" w:sz="0" w:space="0" w:color="auto"/>
                <w:right w:val="none" w:sz="0" w:space="0" w:color="auto"/>
              </w:divBdr>
            </w:div>
            <w:div w:id="5983723">
              <w:marLeft w:val="0"/>
              <w:marRight w:val="0"/>
              <w:marTop w:val="0"/>
              <w:marBottom w:val="0"/>
              <w:divBdr>
                <w:top w:val="none" w:sz="0" w:space="0" w:color="auto"/>
                <w:left w:val="none" w:sz="0" w:space="0" w:color="auto"/>
                <w:bottom w:val="none" w:sz="0" w:space="0" w:color="auto"/>
                <w:right w:val="none" w:sz="0" w:space="0" w:color="auto"/>
              </w:divBdr>
            </w:div>
            <w:div w:id="1189026064">
              <w:marLeft w:val="0"/>
              <w:marRight w:val="0"/>
              <w:marTop w:val="0"/>
              <w:marBottom w:val="0"/>
              <w:divBdr>
                <w:top w:val="none" w:sz="0" w:space="0" w:color="auto"/>
                <w:left w:val="none" w:sz="0" w:space="0" w:color="auto"/>
                <w:bottom w:val="none" w:sz="0" w:space="0" w:color="auto"/>
                <w:right w:val="none" w:sz="0" w:space="0" w:color="auto"/>
              </w:divBdr>
            </w:div>
            <w:div w:id="150563120">
              <w:marLeft w:val="0"/>
              <w:marRight w:val="0"/>
              <w:marTop w:val="0"/>
              <w:marBottom w:val="0"/>
              <w:divBdr>
                <w:top w:val="none" w:sz="0" w:space="0" w:color="auto"/>
                <w:left w:val="none" w:sz="0" w:space="0" w:color="auto"/>
                <w:bottom w:val="none" w:sz="0" w:space="0" w:color="auto"/>
                <w:right w:val="none" w:sz="0" w:space="0" w:color="auto"/>
              </w:divBdr>
            </w:div>
            <w:div w:id="1934237592">
              <w:marLeft w:val="0"/>
              <w:marRight w:val="0"/>
              <w:marTop w:val="0"/>
              <w:marBottom w:val="0"/>
              <w:divBdr>
                <w:top w:val="none" w:sz="0" w:space="0" w:color="auto"/>
                <w:left w:val="none" w:sz="0" w:space="0" w:color="auto"/>
                <w:bottom w:val="none" w:sz="0" w:space="0" w:color="auto"/>
                <w:right w:val="none" w:sz="0" w:space="0" w:color="auto"/>
              </w:divBdr>
            </w:div>
          </w:divsChild>
        </w:div>
        <w:div w:id="1890994990">
          <w:marLeft w:val="0"/>
          <w:marRight w:val="0"/>
          <w:marTop w:val="0"/>
          <w:marBottom w:val="0"/>
          <w:divBdr>
            <w:top w:val="none" w:sz="0" w:space="0" w:color="auto"/>
            <w:left w:val="none" w:sz="0" w:space="0" w:color="auto"/>
            <w:bottom w:val="none" w:sz="0" w:space="0" w:color="auto"/>
            <w:right w:val="none" w:sz="0" w:space="0" w:color="auto"/>
          </w:divBdr>
        </w:div>
        <w:div w:id="1037049981">
          <w:marLeft w:val="0"/>
          <w:marRight w:val="0"/>
          <w:marTop w:val="0"/>
          <w:marBottom w:val="0"/>
          <w:divBdr>
            <w:top w:val="none" w:sz="0" w:space="0" w:color="auto"/>
            <w:left w:val="none" w:sz="0" w:space="0" w:color="auto"/>
            <w:bottom w:val="none" w:sz="0" w:space="0" w:color="auto"/>
            <w:right w:val="none" w:sz="0" w:space="0" w:color="auto"/>
          </w:divBdr>
        </w:div>
        <w:div w:id="1556773881">
          <w:marLeft w:val="0"/>
          <w:marRight w:val="0"/>
          <w:marTop w:val="0"/>
          <w:marBottom w:val="0"/>
          <w:divBdr>
            <w:top w:val="none" w:sz="0" w:space="0" w:color="auto"/>
            <w:left w:val="none" w:sz="0" w:space="0" w:color="auto"/>
            <w:bottom w:val="none" w:sz="0" w:space="0" w:color="auto"/>
            <w:right w:val="none" w:sz="0" w:space="0" w:color="auto"/>
          </w:divBdr>
        </w:div>
        <w:div w:id="1065840913">
          <w:marLeft w:val="0"/>
          <w:marRight w:val="0"/>
          <w:marTop w:val="0"/>
          <w:marBottom w:val="0"/>
          <w:divBdr>
            <w:top w:val="none" w:sz="0" w:space="0" w:color="auto"/>
            <w:left w:val="none" w:sz="0" w:space="0" w:color="auto"/>
            <w:bottom w:val="none" w:sz="0" w:space="0" w:color="auto"/>
            <w:right w:val="none" w:sz="0" w:space="0" w:color="auto"/>
          </w:divBdr>
        </w:div>
        <w:div w:id="1415006837">
          <w:marLeft w:val="0"/>
          <w:marRight w:val="0"/>
          <w:marTop w:val="0"/>
          <w:marBottom w:val="0"/>
          <w:divBdr>
            <w:top w:val="none" w:sz="0" w:space="0" w:color="auto"/>
            <w:left w:val="none" w:sz="0" w:space="0" w:color="auto"/>
            <w:bottom w:val="none" w:sz="0" w:space="0" w:color="auto"/>
            <w:right w:val="none" w:sz="0" w:space="0" w:color="auto"/>
          </w:divBdr>
        </w:div>
        <w:div w:id="2118451486">
          <w:marLeft w:val="0"/>
          <w:marRight w:val="0"/>
          <w:marTop w:val="0"/>
          <w:marBottom w:val="0"/>
          <w:divBdr>
            <w:top w:val="none" w:sz="0" w:space="0" w:color="auto"/>
            <w:left w:val="none" w:sz="0" w:space="0" w:color="auto"/>
            <w:bottom w:val="none" w:sz="0" w:space="0" w:color="auto"/>
            <w:right w:val="none" w:sz="0" w:space="0" w:color="auto"/>
          </w:divBdr>
        </w:div>
        <w:div w:id="1953660342">
          <w:marLeft w:val="0"/>
          <w:marRight w:val="0"/>
          <w:marTop w:val="0"/>
          <w:marBottom w:val="0"/>
          <w:divBdr>
            <w:top w:val="none" w:sz="0" w:space="0" w:color="auto"/>
            <w:left w:val="none" w:sz="0" w:space="0" w:color="auto"/>
            <w:bottom w:val="none" w:sz="0" w:space="0" w:color="auto"/>
            <w:right w:val="none" w:sz="0" w:space="0" w:color="auto"/>
          </w:divBdr>
        </w:div>
        <w:div w:id="1482501479">
          <w:marLeft w:val="0"/>
          <w:marRight w:val="0"/>
          <w:marTop w:val="0"/>
          <w:marBottom w:val="0"/>
          <w:divBdr>
            <w:top w:val="none" w:sz="0" w:space="0" w:color="auto"/>
            <w:left w:val="none" w:sz="0" w:space="0" w:color="auto"/>
            <w:bottom w:val="none" w:sz="0" w:space="0" w:color="auto"/>
            <w:right w:val="none" w:sz="0" w:space="0" w:color="auto"/>
          </w:divBdr>
        </w:div>
        <w:div w:id="1785269789">
          <w:marLeft w:val="0"/>
          <w:marRight w:val="0"/>
          <w:marTop w:val="0"/>
          <w:marBottom w:val="0"/>
          <w:divBdr>
            <w:top w:val="none" w:sz="0" w:space="0" w:color="auto"/>
            <w:left w:val="none" w:sz="0" w:space="0" w:color="auto"/>
            <w:bottom w:val="none" w:sz="0" w:space="0" w:color="auto"/>
            <w:right w:val="none" w:sz="0" w:space="0" w:color="auto"/>
          </w:divBdr>
        </w:div>
        <w:div w:id="169414788">
          <w:marLeft w:val="0"/>
          <w:marRight w:val="0"/>
          <w:marTop w:val="0"/>
          <w:marBottom w:val="0"/>
          <w:divBdr>
            <w:top w:val="none" w:sz="0" w:space="0" w:color="auto"/>
            <w:left w:val="none" w:sz="0" w:space="0" w:color="auto"/>
            <w:bottom w:val="none" w:sz="0" w:space="0" w:color="auto"/>
            <w:right w:val="none" w:sz="0" w:space="0" w:color="auto"/>
          </w:divBdr>
        </w:div>
        <w:div w:id="350837721">
          <w:marLeft w:val="0"/>
          <w:marRight w:val="0"/>
          <w:marTop w:val="0"/>
          <w:marBottom w:val="0"/>
          <w:divBdr>
            <w:top w:val="none" w:sz="0" w:space="0" w:color="auto"/>
            <w:left w:val="none" w:sz="0" w:space="0" w:color="auto"/>
            <w:bottom w:val="none" w:sz="0" w:space="0" w:color="auto"/>
            <w:right w:val="none" w:sz="0" w:space="0" w:color="auto"/>
          </w:divBdr>
        </w:div>
        <w:div w:id="940379172">
          <w:marLeft w:val="0"/>
          <w:marRight w:val="0"/>
          <w:marTop w:val="0"/>
          <w:marBottom w:val="0"/>
          <w:divBdr>
            <w:top w:val="none" w:sz="0" w:space="0" w:color="auto"/>
            <w:left w:val="none" w:sz="0" w:space="0" w:color="auto"/>
            <w:bottom w:val="none" w:sz="0" w:space="0" w:color="auto"/>
            <w:right w:val="none" w:sz="0" w:space="0" w:color="auto"/>
          </w:divBdr>
        </w:div>
        <w:div w:id="966930772">
          <w:marLeft w:val="0"/>
          <w:marRight w:val="0"/>
          <w:marTop w:val="0"/>
          <w:marBottom w:val="0"/>
          <w:divBdr>
            <w:top w:val="none" w:sz="0" w:space="0" w:color="auto"/>
            <w:left w:val="none" w:sz="0" w:space="0" w:color="auto"/>
            <w:bottom w:val="none" w:sz="0" w:space="0" w:color="auto"/>
            <w:right w:val="none" w:sz="0" w:space="0" w:color="auto"/>
          </w:divBdr>
        </w:div>
      </w:divsChild>
    </w:div>
    <w:div w:id="1871139780">
      <w:bodyDiv w:val="1"/>
      <w:marLeft w:val="0"/>
      <w:marRight w:val="0"/>
      <w:marTop w:val="0"/>
      <w:marBottom w:val="0"/>
      <w:divBdr>
        <w:top w:val="none" w:sz="0" w:space="0" w:color="auto"/>
        <w:left w:val="none" w:sz="0" w:space="0" w:color="auto"/>
        <w:bottom w:val="none" w:sz="0" w:space="0" w:color="auto"/>
        <w:right w:val="none" w:sz="0" w:space="0" w:color="auto"/>
      </w:divBdr>
    </w:div>
    <w:div w:id="1975140879">
      <w:bodyDiv w:val="1"/>
      <w:marLeft w:val="0"/>
      <w:marRight w:val="0"/>
      <w:marTop w:val="0"/>
      <w:marBottom w:val="0"/>
      <w:divBdr>
        <w:top w:val="none" w:sz="0" w:space="0" w:color="auto"/>
        <w:left w:val="none" w:sz="0" w:space="0" w:color="auto"/>
        <w:bottom w:val="none" w:sz="0" w:space="0" w:color="auto"/>
        <w:right w:val="none" w:sz="0" w:space="0" w:color="auto"/>
      </w:divBdr>
    </w:div>
    <w:div w:id="2003584418">
      <w:bodyDiv w:val="1"/>
      <w:marLeft w:val="0"/>
      <w:marRight w:val="0"/>
      <w:marTop w:val="0"/>
      <w:marBottom w:val="0"/>
      <w:divBdr>
        <w:top w:val="none" w:sz="0" w:space="0" w:color="auto"/>
        <w:left w:val="none" w:sz="0" w:space="0" w:color="auto"/>
        <w:bottom w:val="none" w:sz="0" w:space="0" w:color="auto"/>
        <w:right w:val="none" w:sz="0" w:space="0" w:color="auto"/>
      </w:divBdr>
    </w:div>
    <w:div w:id="2020739473">
      <w:bodyDiv w:val="1"/>
      <w:marLeft w:val="0"/>
      <w:marRight w:val="0"/>
      <w:marTop w:val="0"/>
      <w:marBottom w:val="0"/>
      <w:divBdr>
        <w:top w:val="none" w:sz="0" w:space="0" w:color="auto"/>
        <w:left w:val="none" w:sz="0" w:space="0" w:color="auto"/>
        <w:bottom w:val="none" w:sz="0" w:space="0" w:color="auto"/>
        <w:right w:val="none" w:sz="0" w:space="0" w:color="auto"/>
      </w:divBdr>
    </w:div>
    <w:div w:id="2025277055">
      <w:bodyDiv w:val="1"/>
      <w:marLeft w:val="0"/>
      <w:marRight w:val="0"/>
      <w:marTop w:val="0"/>
      <w:marBottom w:val="0"/>
      <w:divBdr>
        <w:top w:val="none" w:sz="0" w:space="0" w:color="auto"/>
        <w:left w:val="none" w:sz="0" w:space="0" w:color="auto"/>
        <w:bottom w:val="none" w:sz="0" w:space="0" w:color="auto"/>
        <w:right w:val="none" w:sz="0" w:space="0" w:color="auto"/>
      </w:divBdr>
    </w:div>
    <w:div w:id="2054034399">
      <w:bodyDiv w:val="1"/>
      <w:marLeft w:val="0"/>
      <w:marRight w:val="0"/>
      <w:marTop w:val="0"/>
      <w:marBottom w:val="0"/>
      <w:divBdr>
        <w:top w:val="none" w:sz="0" w:space="0" w:color="auto"/>
        <w:left w:val="none" w:sz="0" w:space="0" w:color="auto"/>
        <w:bottom w:val="none" w:sz="0" w:space="0" w:color="auto"/>
        <w:right w:val="none" w:sz="0" w:space="0" w:color="auto"/>
      </w:divBdr>
    </w:div>
    <w:div w:id="2090080949">
      <w:bodyDiv w:val="1"/>
      <w:marLeft w:val="0"/>
      <w:marRight w:val="0"/>
      <w:marTop w:val="0"/>
      <w:marBottom w:val="0"/>
      <w:divBdr>
        <w:top w:val="none" w:sz="0" w:space="0" w:color="auto"/>
        <w:left w:val="none" w:sz="0" w:space="0" w:color="auto"/>
        <w:bottom w:val="none" w:sz="0" w:space="0" w:color="auto"/>
        <w:right w:val="none" w:sz="0" w:space="0" w:color="auto"/>
      </w:divBdr>
    </w:div>
    <w:div w:id="21004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xml" Id="Rf76187d966de4f55" /><Relationship Type="http://schemas.openxmlformats.org/officeDocument/2006/relationships/header" Target="header2.xml" Id="R6059393a77914d86" /><Relationship Type="http://schemas.openxmlformats.org/officeDocument/2006/relationships/footer" Target="footer2.xml" Id="Rb809ae7694fb4f12" /><Relationship Type="http://schemas.microsoft.com/office/2020/10/relationships/intelligence" Target="intelligence2.xml" Id="R08e57df60b7843d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p\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DFCE376224CD4CB5B521E75455115D" ma:contentTypeVersion="15" ma:contentTypeDescription="Create a new document." ma:contentTypeScope="" ma:versionID="85b39f9c4c563757700fd5b2c899517a">
  <xsd:schema xmlns:xsd="http://www.w3.org/2001/XMLSchema" xmlns:xs="http://www.w3.org/2001/XMLSchema" xmlns:p="http://schemas.microsoft.com/office/2006/metadata/properties" xmlns:ns3="69e9b1cc-c97a-421a-a055-0a6a5d10116c" xmlns:ns4="89270a34-4d64-4223-8d62-d5ed46f566ed" targetNamespace="http://schemas.microsoft.com/office/2006/metadata/properties" ma:root="true" ma:fieldsID="7a807b2e71cf076ea87125b48121c910" ns3:_="" ns4:_="">
    <xsd:import namespace="69e9b1cc-c97a-421a-a055-0a6a5d10116c"/>
    <xsd:import namespace="89270a34-4d64-4223-8d62-d5ed46f566e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ystemTags" minOccurs="0"/>
                <xsd:element ref="ns3:MediaServiceSearchPropertie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9b1cc-c97a-421a-a055-0a6a5d101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270a34-4d64-4223-8d62-d5ed46f566e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9e9b1cc-c97a-421a-a055-0a6a5d10116c" xsi:nil="true"/>
  </documentManagement>
</p:properties>
</file>

<file path=customXml/itemProps1.xml><?xml version="1.0" encoding="utf-8"?>
<ds:datastoreItem xmlns:ds="http://schemas.openxmlformats.org/officeDocument/2006/customXml" ds:itemID="{559C0DCA-3246-4901-A70A-5FC6A1712FCE}">
  <ds:schemaRefs>
    <ds:schemaRef ds:uri="http://schemas.microsoft.com/sharepoint/v3/contenttype/forms"/>
  </ds:schemaRefs>
</ds:datastoreItem>
</file>

<file path=customXml/itemProps2.xml><?xml version="1.0" encoding="utf-8"?>
<ds:datastoreItem xmlns:ds="http://schemas.openxmlformats.org/officeDocument/2006/customXml" ds:itemID="{30917284-4B7F-4D76-8729-7C08B47CD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9b1cc-c97a-421a-a055-0a6a5d10116c"/>
    <ds:schemaRef ds:uri="89270a34-4d64-4223-8d62-d5ed46f566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BF643F-F4D8-416D-AE22-BE7E342D847F}">
  <ds:schemaRefs>
    <ds:schemaRef ds:uri="http://schemas.microsoft.com/office/2006/metadata/properties"/>
    <ds:schemaRef ds:uri="http://schemas.microsoft.com/office/infopath/2007/PartnerControls"/>
    <ds:schemaRef ds:uri="69e9b1cc-c97a-421a-a055-0a6a5d10116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C:\Users\vip\AppData\Roaming\Microsoft\Templates\Student report with photo.dotx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vip</dc:creator>
  <keywords/>
  <dc:description/>
  <lastModifiedBy>(Student  C00301892) Solomiya Datskiv</lastModifiedBy>
  <revision>37</revision>
  <dcterms:created xsi:type="dcterms:W3CDTF">2025-02-05T22:24:00.0000000Z</dcterms:created>
  <dcterms:modified xsi:type="dcterms:W3CDTF">2025-02-11T14:38:52.7653604Z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0x0101009EDFCE376224CD4CB5B521E75455115D</vt:lpwstr>
  </property>
</Properties>
</file>